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3829A34D" w:rsidR="00D077E9" w:rsidRDefault="00AC2C18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5D324E7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0970" cy="67818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0"/>
      </w:tblGrid>
      <w:tr w:rsidR="00D077E9" w14:paraId="64E7CDC1" w14:textId="77777777" w:rsidTr="00AC2C18">
        <w:trPr>
          <w:trHeight w:val="1894"/>
        </w:trPr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17CD75DA" w:rsidR="00D077E9" w:rsidRDefault="00F67458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CE775D" wp14:editId="07777777">
                      <wp:extent cx="3528695" cy="1762125"/>
                      <wp:effectExtent l="0" t="0" r="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B0B888" w14:textId="0406FAEA" w:rsidR="00D077E9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Problem Statement</w:t>
                                  </w:r>
                                </w:p>
                                <w:p w14:paraId="1AD49BA8" w14:textId="4DD028DC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8E323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8E323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CE77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" filled="f" stroked="f" strokeweight=".5pt">
                      <v:path arrowok="t"/>
                      <v:textbox>
                        <w:txbxContent>
                          <w:p w14:paraId="69B0B888" w14:textId="0406FAEA" w:rsidR="00D077E9" w:rsidRDefault="00A567B3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Problem Statement</w:t>
                            </w:r>
                          </w:p>
                          <w:p w14:paraId="1AD49BA8" w14:textId="4DD028DC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8E323C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8E323C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53860009" w:rsidR="00D077E9" w:rsidRDefault="00F67458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BF0093" wp14:editId="07777777">
                      <wp:extent cx="1390650" cy="635"/>
                      <wp:effectExtent l="0" t="19050" r="0" b="1841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 w14:anchorId="1E0C616D"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.05pt" w14:anchorId="31F6A1A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AC2C18">
        <w:trPr>
          <w:trHeight w:val="7261"/>
        </w:trPr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2CDD65B6" w:rsidR="00D077E9" w:rsidRDefault="00AC2C18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60637088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1347470</wp:posOffset>
                  </wp:positionV>
                  <wp:extent cx="3901440" cy="1935480"/>
                  <wp:effectExtent l="0" t="0" r="381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26BB549C" wp14:editId="0702B6D8">
                      <wp:simplePos x="0" y="0"/>
                      <wp:positionH relativeFrom="column">
                        <wp:posOffset>10160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3" descr="rettangolo bianco per il testo sul frontespiz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BDC81" id="Rettangolo 3" o:spid="_x0000_s1026" alt="rettangolo bianco per il testo sul frontespizio" style="position:absolute;margin-left:.8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DMJQF23wAAAAsBAAAPAAAAAAAAAAAAAAAAAOEEAABkcnMvZG93bnJldi54bWxQSwUGAAAA&#10;AAQABADzAAAA7QU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AC2C18">
        <w:trPr>
          <w:trHeight w:val="2438"/>
        </w:trPr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6F3FFFD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F67458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B22096" wp14:editId="07777777">
                      <wp:extent cx="1494155" cy="635"/>
                      <wp:effectExtent l="0" t="19050" r="10795" b="18415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9415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 w14:anchorId="5C011F23"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.05pt" w14:anchorId="49CBE5FD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C11FC8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3C3CA39C" w14:textId="141FCAB6" w:rsidR="00741A54" w:rsidRDefault="00AC2C18" w:rsidP="00741A54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72064" behindDoc="0" locked="0" layoutInCell="1" allowOverlap="1" wp14:anchorId="22B05E25" wp14:editId="2F17E31D">
            <wp:simplePos x="0" y="0"/>
            <wp:positionH relativeFrom="page">
              <wp:align>left</wp:align>
            </wp:positionH>
            <wp:positionV relativeFrom="paragraph">
              <wp:posOffset>8774430</wp:posOffset>
            </wp:positionV>
            <wp:extent cx="1089660" cy="727710"/>
            <wp:effectExtent l="0" t="0" r="0" b="0"/>
            <wp:wrapNone/>
            <wp:docPr id="7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E8C1AD8" wp14:editId="78BD9CCA">
                <wp:simplePos x="0" y="0"/>
                <wp:positionH relativeFrom="page">
                  <wp:align>left</wp:align>
                </wp:positionH>
                <wp:positionV relativeFrom="page">
                  <wp:posOffset>6764020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857C" id="Rettangolo 2" o:spid="_x0000_s1026" alt="rettangolo colorato" style="position:absolute;margin-left:0;margin-top:532.6pt;width:611.1pt;height:316.5pt;z-index:-251663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" fillcolor="#34aba2 [3206]" stroked="f" strokeweight="2pt">
                <w10:wrap anchorx="page" anchory="page"/>
              </v:rect>
            </w:pict>
          </mc:Fallback>
        </mc:AlternateConten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428970197"/>
        <w:docPartObj>
          <w:docPartGallery w:val="Table of Contents"/>
          <w:docPartUnique/>
        </w:docPartObj>
      </w:sdtPr>
      <w:sdtEndPr/>
      <w:sdtContent>
        <w:p w14:paraId="7D5D5FAD" w14:textId="72EB83CB" w:rsidR="00741A54" w:rsidRPr="00741A54" w:rsidRDefault="00741A54">
          <w:pPr>
            <w:pStyle w:val="Titolosommario"/>
            <w:rPr>
              <w:sz w:val="40"/>
              <w:szCs w:val="40"/>
            </w:rPr>
          </w:pPr>
          <w:r w:rsidRPr="0005F822">
            <w:rPr>
              <w:sz w:val="40"/>
              <w:szCs w:val="40"/>
            </w:rPr>
            <w:t>Sommario</w:t>
          </w:r>
        </w:p>
        <w:p w14:paraId="5F00193C" w14:textId="3D4BDA49" w:rsidR="008E323C" w:rsidRDefault="0005F82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 w:rsidR="00741A54">
            <w:instrText>TOC \o "1-3" \h \z \u</w:instrText>
          </w:r>
          <w:r>
            <w:fldChar w:fldCharType="separate"/>
          </w:r>
          <w:hyperlink w:anchor="_Toc116382127" w:history="1">
            <w:r w:rsidR="008E323C" w:rsidRPr="00F71963">
              <w:rPr>
                <w:rStyle w:val="Collegamentoipertestuale"/>
                <w:bCs/>
                <w:noProof/>
              </w:rPr>
              <w:t>1. Introduzione / Problema</w:t>
            </w:r>
            <w:r w:rsidR="008E323C">
              <w:rPr>
                <w:noProof/>
                <w:webHidden/>
              </w:rPr>
              <w:tab/>
            </w:r>
            <w:r w:rsidR="008E323C">
              <w:rPr>
                <w:noProof/>
                <w:webHidden/>
              </w:rPr>
              <w:fldChar w:fldCharType="begin"/>
            </w:r>
            <w:r w:rsidR="008E323C">
              <w:rPr>
                <w:noProof/>
                <w:webHidden/>
              </w:rPr>
              <w:instrText xml:space="preserve"> PAGEREF _Toc116382127 \h </w:instrText>
            </w:r>
            <w:r w:rsidR="008E323C">
              <w:rPr>
                <w:noProof/>
                <w:webHidden/>
              </w:rPr>
            </w:r>
            <w:r w:rsidR="008E323C">
              <w:rPr>
                <w:noProof/>
                <w:webHidden/>
              </w:rPr>
              <w:fldChar w:fldCharType="separate"/>
            </w:r>
            <w:r w:rsidR="00C11FC8">
              <w:rPr>
                <w:noProof/>
                <w:webHidden/>
              </w:rPr>
              <w:t>3</w:t>
            </w:r>
            <w:r w:rsidR="008E323C">
              <w:rPr>
                <w:noProof/>
                <w:webHidden/>
              </w:rPr>
              <w:fldChar w:fldCharType="end"/>
            </w:r>
          </w:hyperlink>
        </w:p>
        <w:p w14:paraId="21D501C5" w14:textId="70F802D1" w:rsidR="008E323C" w:rsidRDefault="00AD248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6382128" w:history="1">
            <w:r w:rsidR="008E323C" w:rsidRPr="00F71963">
              <w:rPr>
                <w:rStyle w:val="Collegamentoipertestuale"/>
                <w:bCs/>
                <w:noProof/>
              </w:rPr>
              <w:t>2. Scenari</w:t>
            </w:r>
            <w:r w:rsidR="008E323C">
              <w:rPr>
                <w:noProof/>
                <w:webHidden/>
              </w:rPr>
              <w:tab/>
            </w:r>
            <w:r w:rsidR="008E323C">
              <w:rPr>
                <w:noProof/>
                <w:webHidden/>
              </w:rPr>
              <w:fldChar w:fldCharType="begin"/>
            </w:r>
            <w:r w:rsidR="008E323C">
              <w:rPr>
                <w:noProof/>
                <w:webHidden/>
              </w:rPr>
              <w:instrText xml:space="preserve"> PAGEREF _Toc116382128 \h </w:instrText>
            </w:r>
            <w:r w:rsidR="008E323C">
              <w:rPr>
                <w:noProof/>
                <w:webHidden/>
              </w:rPr>
            </w:r>
            <w:r w:rsidR="008E323C">
              <w:rPr>
                <w:noProof/>
                <w:webHidden/>
              </w:rPr>
              <w:fldChar w:fldCharType="separate"/>
            </w:r>
            <w:r w:rsidR="00C11FC8">
              <w:rPr>
                <w:noProof/>
                <w:webHidden/>
              </w:rPr>
              <w:t>4</w:t>
            </w:r>
            <w:r w:rsidR="008E323C">
              <w:rPr>
                <w:noProof/>
                <w:webHidden/>
              </w:rPr>
              <w:fldChar w:fldCharType="end"/>
            </w:r>
          </w:hyperlink>
        </w:p>
        <w:p w14:paraId="03B1966C" w14:textId="596875B3" w:rsidR="008E323C" w:rsidRPr="00481E3D" w:rsidRDefault="00AD2482">
          <w:pPr>
            <w:pStyle w:val="Sommario2"/>
            <w:tabs>
              <w:tab w:val="left" w:pos="660"/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6382129" w:history="1">
            <w:r w:rsidR="008E323C" w:rsidRPr="00481E3D">
              <w:rPr>
                <w:rStyle w:val="Collegamentoipertestuale"/>
                <w:b w:val="0"/>
                <w:bCs/>
                <w:noProof/>
                <w:sz w:val="22"/>
              </w:rPr>
              <w:t>SC_2.1 - Nome scenario: Acquisto di un veicolo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tab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instrText xml:space="preserve"> PAGEREF _Toc116382129 \h </w:instrTex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C11FC8">
              <w:rPr>
                <w:b w:val="0"/>
                <w:bCs/>
                <w:noProof/>
                <w:webHidden/>
                <w:sz w:val="22"/>
              </w:rPr>
              <w:t>4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4EE45505" w14:textId="7CA63FBA" w:rsidR="008E323C" w:rsidRPr="00481E3D" w:rsidRDefault="00AD248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6382130" w:history="1">
            <w:r w:rsidR="008E323C" w:rsidRPr="00481E3D">
              <w:rPr>
                <w:rStyle w:val="Collegamentoipertestuale"/>
                <w:b w:val="0"/>
                <w:bCs/>
                <w:noProof/>
                <w:sz w:val="22"/>
              </w:rPr>
              <w:t>SC_2.2 - Nome Scenario:Visualizzazione ordini effettuati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tab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instrText xml:space="preserve"> PAGEREF _Toc116382130 \h </w:instrTex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C11FC8">
              <w:rPr>
                <w:b w:val="0"/>
                <w:bCs/>
                <w:noProof/>
                <w:webHidden/>
                <w:sz w:val="22"/>
              </w:rPr>
              <w:t>5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289E8BF7" w14:textId="2308DBA2" w:rsidR="008E323C" w:rsidRPr="00481E3D" w:rsidRDefault="00AD248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6382131" w:history="1">
            <w:r w:rsidR="008E323C" w:rsidRPr="00481E3D">
              <w:rPr>
                <w:rStyle w:val="Collegamentoipertestuale"/>
                <w:b w:val="0"/>
                <w:bCs/>
                <w:noProof/>
                <w:sz w:val="22"/>
              </w:rPr>
              <w:t>SC_2.3 - Nome Scenario:Inserimento di un veicolo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tab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instrText xml:space="preserve"> PAGEREF _Toc116382131 \h </w:instrTex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C11FC8">
              <w:rPr>
                <w:b w:val="0"/>
                <w:bCs/>
                <w:noProof/>
                <w:webHidden/>
                <w:sz w:val="22"/>
              </w:rPr>
              <w:t>6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656C52D4" w14:textId="65780AFD" w:rsidR="008E323C" w:rsidRPr="00481E3D" w:rsidRDefault="00AD248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6382132" w:history="1">
            <w:r w:rsidR="008E323C" w:rsidRPr="00481E3D">
              <w:rPr>
                <w:rStyle w:val="Collegamentoipertestuale"/>
                <w:rFonts w:cstheme="minorHAnsi"/>
                <w:b w:val="0"/>
                <w:bCs/>
                <w:noProof/>
                <w:sz w:val="22"/>
              </w:rPr>
              <w:t>SC_2.4 - Nome Scenario:Rimozione di un veicolo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tab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instrText xml:space="preserve"> PAGEREF _Toc116382132 \h </w:instrTex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C11FC8">
              <w:rPr>
                <w:b w:val="0"/>
                <w:bCs/>
                <w:noProof/>
                <w:webHidden/>
                <w:sz w:val="22"/>
              </w:rPr>
              <w:t>7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07B26F87" w14:textId="471CDDB0" w:rsidR="008E323C" w:rsidRPr="008E323C" w:rsidRDefault="00AD2482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6382133" w:history="1">
            <w:r w:rsidR="008E323C" w:rsidRPr="00481E3D">
              <w:rPr>
                <w:rStyle w:val="Collegamentoipertestuale"/>
                <w:b w:val="0"/>
                <w:bCs/>
                <w:noProof/>
                <w:sz w:val="22"/>
              </w:rPr>
              <w:t>SC_2.5 - Nome Scenario: Modifica dati utente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tab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instrText xml:space="preserve"> PAGEREF _Toc116382133 \h </w:instrTex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C11FC8">
              <w:rPr>
                <w:b w:val="0"/>
                <w:bCs/>
                <w:noProof/>
                <w:webHidden/>
                <w:sz w:val="22"/>
              </w:rPr>
              <w:t>8</w:t>
            </w:r>
            <w:r w:rsidR="008E323C" w:rsidRPr="00481E3D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636D3FB8" w14:textId="531D392E" w:rsidR="008E323C" w:rsidRDefault="00AD248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6382134" w:history="1">
            <w:r w:rsidR="008E323C" w:rsidRPr="00F71963">
              <w:rPr>
                <w:rStyle w:val="Collegamentoipertestuale"/>
                <w:bCs/>
                <w:noProof/>
              </w:rPr>
              <w:t>3. Requisti Funzionali</w:t>
            </w:r>
            <w:r w:rsidR="008E323C">
              <w:rPr>
                <w:noProof/>
                <w:webHidden/>
              </w:rPr>
              <w:tab/>
            </w:r>
            <w:r w:rsidR="008E323C">
              <w:rPr>
                <w:noProof/>
                <w:webHidden/>
              </w:rPr>
              <w:fldChar w:fldCharType="begin"/>
            </w:r>
            <w:r w:rsidR="008E323C">
              <w:rPr>
                <w:noProof/>
                <w:webHidden/>
              </w:rPr>
              <w:instrText xml:space="preserve"> PAGEREF _Toc116382134 \h </w:instrText>
            </w:r>
            <w:r w:rsidR="008E323C">
              <w:rPr>
                <w:noProof/>
                <w:webHidden/>
              </w:rPr>
            </w:r>
            <w:r w:rsidR="008E323C">
              <w:rPr>
                <w:noProof/>
                <w:webHidden/>
              </w:rPr>
              <w:fldChar w:fldCharType="separate"/>
            </w:r>
            <w:r w:rsidR="00C11FC8">
              <w:rPr>
                <w:noProof/>
                <w:webHidden/>
              </w:rPr>
              <w:t>9</w:t>
            </w:r>
            <w:r w:rsidR="008E323C">
              <w:rPr>
                <w:noProof/>
                <w:webHidden/>
              </w:rPr>
              <w:fldChar w:fldCharType="end"/>
            </w:r>
          </w:hyperlink>
        </w:p>
        <w:p w14:paraId="71326017" w14:textId="3B9CD8FD" w:rsidR="008E323C" w:rsidRDefault="00AD248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6382135" w:history="1">
            <w:r w:rsidR="008E323C" w:rsidRPr="00F71963">
              <w:rPr>
                <w:rStyle w:val="Collegamentoipertestuale"/>
                <w:bCs/>
                <w:noProof/>
              </w:rPr>
              <w:t>4. Requisti non Funzionali</w:t>
            </w:r>
            <w:r w:rsidR="008E323C">
              <w:rPr>
                <w:noProof/>
                <w:webHidden/>
              </w:rPr>
              <w:tab/>
            </w:r>
            <w:r w:rsidR="008E323C">
              <w:rPr>
                <w:noProof/>
                <w:webHidden/>
              </w:rPr>
              <w:fldChar w:fldCharType="begin"/>
            </w:r>
            <w:r w:rsidR="008E323C">
              <w:rPr>
                <w:noProof/>
                <w:webHidden/>
              </w:rPr>
              <w:instrText xml:space="preserve"> PAGEREF _Toc116382135 \h </w:instrText>
            </w:r>
            <w:r w:rsidR="008E323C">
              <w:rPr>
                <w:noProof/>
                <w:webHidden/>
              </w:rPr>
            </w:r>
            <w:r w:rsidR="008E323C">
              <w:rPr>
                <w:noProof/>
                <w:webHidden/>
              </w:rPr>
              <w:fldChar w:fldCharType="separate"/>
            </w:r>
            <w:r w:rsidR="00C11FC8">
              <w:rPr>
                <w:noProof/>
                <w:webHidden/>
              </w:rPr>
              <w:t>11</w:t>
            </w:r>
            <w:r w:rsidR="008E323C">
              <w:rPr>
                <w:noProof/>
                <w:webHidden/>
              </w:rPr>
              <w:fldChar w:fldCharType="end"/>
            </w:r>
          </w:hyperlink>
        </w:p>
        <w:p w14:paraId="349D41ED" w14:textId="4885D6C6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36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4.1 RNF 1 - Usabilità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_Toc116382136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11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0FF6E669" w14:textId="335F4EE3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37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4.2 RNF 2 - Affidabilità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_Toc116382137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11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0DF1FE4C" w14:textId="51C2E56F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38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4.3 RNF 3 - Performance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_Toc116382138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12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17B56D46" w14:textId="45CF0FDA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39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4.4 RNF 4 - Manutenibilità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_Toc116382139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12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262DCABB" w14:textId="1AA226F4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40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4.5 RNF 5 - Legali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_Toc116382140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12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45C73988" w14:textId="4741657D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41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4.6 RNF 6 - Supportabilità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_Toc116382141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12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06F6E8D5" w14:textId="3D57173D" w:rsidR="008E323C" w:rsidRPr="00481E3D" w:rsidRDefault="00AD2482">
          <w:pPr>
            <w:pStyle w:val="Sommario3"/>
            <w:rPr>
              <w:rFonts w:cstheme="minorBidi"/>
              <w:noProof/>
              <w:color w:val="082A75" w:themeColor="text2"/>
            </w:rPr>
          </w:pPr>
          <w:hyperlink w:anchor="_Toc116382142" w:history="1">
            <w:r w:rsidR="008E323C" w:rsidRPr="00481E3D">
              <w:rPr>
                <w:rStyle w:val="Collegamentoipertestuale"/>
                <w:rFonts w:ascii="Calibri" w:eastAsia="MS Mincho" w:hAnsi="Calibri"/>
                <w:noProof/>
                <w:color w:val="082A75" w:themeColor="text2"/>
              </w:rPr>
              <w:t>4.7 RNF 7 - Implementazione</w:t>
            </w:r>
            <w:r w:rsidR="008E323C" w:rsidRPr="00481E3D">
              <w:rPr>
                <w:noProof/>
                <w:webHidden/>
                <w:color w:val="082A75" w:themeColor="text2"/>
              </w:rPr>
              <w:tab/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begin"/>
            </w:r>
            <w:r w:rsidR="008E323C" w:rsidRPr="00481E3D">
              <w:rPr>
                <w:noProof/>
                <w:webHidden/>
                <w:color w:val="082A75" w:themeColor="text2"/>
              </w:rPr>
              <w:instrText xml:space="preserve"> PAGEREF _Toc116382142 \h </w:instrText>
            </w:r>
            <w:r w:rsidR="008E323C" w:rsidRPr="00481E3D">
              <w:rPr>
                <w:noProof/>
                <w:webHidden/>
                <w:color w:val="082A75" w:themeColor="text2"/>
              </w:rPr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separate"/>
            </w:r>
            <w:r w:rsidR="00C11FC8">
              <w:rPr>
                <w:noProof/>
                <w:webHidden/>
                <w:color w:val="082A75" w:themeColor="text2"/>
              </w:rPr>
              <w:t>13</w:t>
            </w:r>
            <w:r w:rsidR="008E323C" w:rsidRPr="00481E3D">
              <w:rPr>
                <w:noProof/>
                <w:webHidden/>
                <w:color w:val="082A75" w:themeColor="text2"/>
              </w:rPr>
              <w:fldChar w:fldCharType="end"/>
            </w:r>
          </w:hyperlink>
        </w:p>
        <w:p w14:paraId="494EDF5D" w14:textId="52345C87" w:rsidR="008E323C" w:rsidRDefault="00AD2482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16382143" w:history="1">
            <w:r w:rsidR="008E323C" w:rsidRPr="00F71963">
              <w:rPr>
                <w:rStyle w:val="Collegamentoipertestuale"/>
                <w:rFonts w:ascii="Calibri" w:eastAsia="MS Mincho" w:hAnsi="Calibri" w:cs="Times New Roman"/>
                <w:bCs/>
                <w:noProof/>
              </w:rPr>
              <w:t>5. Consegne e Scadenze</w:t>
            </w:r>
            <w:r w:rsidR="008E323C">
              <w:rPr>
                <w:noProof/>
                <w:webHidden/>
              </w:rPr>
              <w:tab/>
            </w:r>
            <w:r w:rsidR="008E323C">
              <w:rPr>
                <w:noProof/>
                <w:webHidden/>
              </w:rPr>
              <w:fldChar w:fldCharType="begin"/>
            </w:r>
            <w:r w:rsidR="008E323C">
              <w:rPr>
                <w:noProof/>
                <w:webHidden/>
              </w:rPr>
              <w:instrText xml:space="preserve"> PAGEREF _Toc116382143 \h </w:instrText>
            </w:r>
            <w:r w:rsidR="008E323C">
              <w:rPr>
                <w:noProof/>
                <w:webHidden/>
              </w:rPr>
            </w:r>
            <w:r w:rsidR="008E323C">
              <w:rPr>
                <w:noProof/>
                <w:webHidden/>
              </w:rPr>
              <w:fldChar w:fldCharType="separate"/>
            </w:r>
            <w:r w:rsidR="00C11FC8">
              <w:rPr>
                <w:noProof/>
                <w:webHidden/>
              </w:rPr>
              <w:t>14</w:t>
            </w:r>
            <w:r w:rsidR="008E323C">
              <w:rPr>
                <w:noProof/>
                <w:webHidden/>
              </w:rPr>
              <w:fldChar w:fldCharType="end"/>
            </w:r>
          </w:hyperlink>
        </w:p>
        <w:p w14:paraId="3C03E3C9" w14:textId="71DBBE29" w:rsidR="0005F822" w:rsidRDefault="0005F822" w:rsidP="0005F822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szCs w:val="28"/>
            </w:rPr>
          </w:pPr>
          <w:r>
            <w:fldChar w:fldCharType="end"/>
          </w:r>
        </w:p>
      </w:sdtContent>
    </w:sdt>
    <w:p w14:paraId="022C6A82" w14:textId="1E95DEAD" w:rsidR="00741A54" w:rsidRDefault="00741A54"/>
    <w:p w14:paraId="7CC5BA15" w14:textId="00EDC21E" w:rsidR="008E3748" w:rsidRDefault="008E3748" w:rsidP="00741A54">
      <w:pPr>
        <w:spacing w:after="200"/>
        <w:rPr>
          <w:noProof/>
        </w:rPr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817D80" w:rsidRDefault="00E62830" w:rsidP="0005F822">
      <w:pPr>
        <w:pStyle w:val="Titolo2"/>
        <w:rPr>
          <w:b/>
          <w:bCs/>
          <w:noProof/>
        </w:rPr>
      </w:pPr>
      <w:bookmarkStart w:id="0" w:name="_Toc86923339"/>
      <w:bookmarkStart w:id="1" w:name="_Toc87347973"/>
      <w:bookmarkStart w:id="2" w:name="_Toc116382127"/>
      <w:bookmarkStart w:id="3" w:name="Introduzione"/>
      <w:r w:rsidRPr="0005F822">
        <w:rPr>
          <w:b/>
          <w:bCs/>
          <w:noProof/>
        </w:rPr>
        <w:t xml:space="preserve">1. </w:t>
      </w:r>
      <w:r w:rsidR="00DE081B" w:rsidRPr="0005F822">
        <w:rPr>
          <w:b/>
          <w:bCs/>
          <w:noProof/>
        </w:rPr>
        <w:t>Introduzione / Problema</w:t>
      </w:r>
      <w:bookmarkEnd w:id="0"/>
      <w:bookmarkEnd w:id="1"/>
      <w:bookmarkEnd w:id="2"/>
    </w:p>
    <w:bookmarkEnd w:id="3"/>
    <w:p w14:paraId="21EB22BF" w14:textId="77777777" w:rsidR="00F3636D" w:rsidRDefault="009E4D1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Siamo nell’era della modernizzazione</w:t>
      </w:r>
      <w:r w:rsidR="00710851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con l’avanzare degli anni è diventata </w:t>
      </w:r>
      <w:r w:rsidR="00710851" w:rsidRPr="00F3636D">
        <w:rPr>
          <w:b w:val="0"/>
          <w:bCs/>
          <w:noProof/>
          <w:szCs w:val="28"/>
        </w:rPr>
        <w:t>indispensabile la vendita online e con essa anche la nascita di numerosi siti web che permettono la vendita tra privati</w:t>
      </w:r>
      <w:r w:rsidR="00912D1C" w:rsidRPr="00F3636D">
        <w:rPr>
          <w:b w:val="0"/>
          <w:bCs/>
          <w:noProof/>
          <w:szCs w:val="28"/>
        </w:rPr>
        <w:t>. Tutto ciò rende difficile la gestione di chi si occupa delle venidite online, dal momento che per una maggiore visibilità</w:t>
      </w:r>
      <w:r w:rsidR="008574FB" w:rsidRPr="00F3636D">
        <w:rPr>
          <w:b w:val="0"/>
          <w:bCs/>
          <w:noProof/>
          <w:szCs w:val="28"/>
        </w:rPr>
        <w:t>,</w:t>
      </w:r>
      <w:r w:rsidR="00912D1C" w:rsidRPr="00F3636D">
        <w:rPr>
          <w:b w:val="0"/>
          <w:bCs/>
          <w:noProof/>
          <w:szCs w:val="28"/>
        </w:rPr>
        <w:t xml:space="preserve"> </w:t>
      </w:r>
      <w:r w:rsidR="00965E7E" w:rsidRPr="00F3636D">
        <w:rPr>
          <w:b w:val="0"/>
          <w:bCs/>
          <w:noProof/>
          <w:szCs w:val="28"/>
        </w:rPr>
        <w:t xml:space="preserve">vengono pubblicate inserzioni </w:t>
      </w:r>
      <w:r w:rsidR="008574FB" w:rsidRPr="00F3636D">
        <w:rPr>
          <w:b w:val="0"/>
          <w:bCs/>
          <w:noProof/>
          <w:szCs w:val="28"/>
        </w:rPr>
        <w:t xml:space="preserve">su numerosi siti e-commerce </w:t>
      </w:r>
      <w:r w:rsidR="00DE14CE" w:rsidRPr="00F3636D">
        <w:rPr>
          <w:b w:val="0"/>
          <w:bCs/>
          <w:noProof/>
          <w:szCs w:val="28"/>
        </w:rPr>
        <w:t>rendendo estesa</w:t>
      </w:r>
      <w:r w:rsidR="00F64403" w:rsidRPr="00F3636D">
        <w:rPr>
          <w:b w:val="0"/>
          <w:bCs/>
          <w:noProof/>
          <w:szCs w:val="28"/>
        </w:rPr>
        <w:t xml:space="preserve"> la parte amministrativa. Inoltre non tutti gli e-commerce trattano solo la vendita di veicoli, per cui questo </w:t>
      </w:r>
      <w:r w:rsidR="00311B42" w:rsidRPr="00F3636D">
        <w:rPr>
          <w:b w:val="0"/>
          <w:bCs/>
          <w:noProof/>
          <w:szCs w:val="28"/>
        </w:rPr>
        <w:t>rende faticoso la ricerca di essi.</w:t>
      </w:r>
    </w:p>
    <w:p w14:paraId="48F652A4" w14:textId="113B1040" w:rsidR="008C552C" w:rsidRPr="00F3636D" w:rsidRDefault="006F3F9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La nostra soluzione è quella </w:t>
      </w:r>
      <w:r w:rsidR="00A263F6" w:rsidRPr="00F3636D">
        <w:rPr>
          <w:b w:val="0"/>
          <w:bCs/>
          <w:noProof/>
          <w:szCs w:val="28"/>
        </w:rPr>
        <w:t xml:space="preserve">di semplificare la gestione dei veicoli alle aziende </w:t>
      </w:r>
      <w:r w:rsidR="00B57BD6" w:rsidRPr="00F3636D">
        <w:rPr>
          <w:b w:val="0"/>
          <w:bCs/>
          <w:noProof/>
          <w:szCs w:val="28"/>
        </w:rPr>
        <w:t>, alle quali</w:t>
      </w:r>
      <w:r w:rsidR="00EE343C" w:rsidRPr="00F3636D">
        <w:rPr>
          <w:b w:val="0"/>
          <w:bCs/>
          <w:noProof/>
          <w:szCs w:val="28"/>
        </w:rPr>
        <w:t xml:space="preserve"> permetterà la vendita</w:t>
      </w:r>
      <w:r w:rsidR="00EC594B" w:rsidRPr="00F3636D">
        <w:rPr>
          <w:b w:val="0"/>
          <w:bCs/>
          <w:noProof/>
          <w:szCs w:val="28"/>
        </w:rPr>
        <w:t xml:space="preserve"> di </w:t>
      </w:r>
      <w:r w:rsidR="00EE343C" w:rsidRPr="00F3636D">
        <w:rPr>
          <w:b w:val="0"/>
          <w:bCs/>
          <w:noProof/>
          <w:szCs w:val="28"/>
        </w:rPr>
        <w:t xml:space="preserve">veicoli </w:t>
      </w:r>
      <w:r w:rsidR="00EC594B" w:rsidRPr="00F3636D">
        <w:rPr>
          <w:b w:val="0"/>
          <w:bCs/>
          <w:noProof/>
          <w:szCs w:val="28"/>
        </w:rPr>
        <w:t>nuov</w:t>
      </w:r>
      <w:r w:rsidR="00EE343C" w:rsidRPr="00F3636D">
        <w:rPr>
          <w:b w:val="0"/>
          <w:bCs/>
          <w:noProof/>
          <w:szCs w:val="28"/>
        </w:rPr>
        <w:t>i, utilizzando la nostra piattaforma</w:t>
      </w:r>
      <w:r w:rsidR="00EC594B" w:rsidRPr="00F3636D">
        <w:rPr>
          <w:b w:val="0"/>
          <w:bCs/>
          <w:noProof/>
          <w:szCs w:val="28"/>
        </w:rPr>
        <w:t xml:space="preserve">. </w:t>
      </w:r>
      <w:r w:rsidR="00690797" w:rsidRPr="00F3636D">
        <w:rPr>
          <w:b w:val="0"/>
          <w:bCs/>
          <w:noProof/>
          <w:szCs w:val="28"/>
        </w:rPr>
        <w:t xml:space="preserve">L’utente </w:t>
      </w:r>
      <w:r w:rsidR="00073E64" w:rsidRPr="00F3636D">
        <w:rPr>
          <w:b w:val="0"/>
          <w:bCs/>
          <w:noProof/>
          <w:szCs w:val="28"/>
        </w:rPr>
        <w:t>può eseguire il login oppure la registrazione,</w:t>
      </w:r>
      <w:r w:rsidR="00643156" w:rsidRPr="00F3636D">
        <w:rPr>
          <w:b w:val="0"/>
          <w:bCs/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F3636D">
        <w:rPr>
          <w:b w:val="0"/>
          <w:bCs/>
          <w:noProof/>
          <w:szCs w:val="28"/>
        </w:rPr>
        <w:t>Inoltre può visualizzare gli ordini che sono andati a buon fine.</w:t>
      </w:r>
    </w:p>
    <w:p w14:paraId="1BB9D49A" w14:textId="470067BA" w:rsidR="008C552C" w:rsidRPr="00F3636D" w:rsidRDefault="003107F7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Dal lato amministrativo, possiamo gestire la piattaforma stessa </w:t>
      </w:r>
      <w:r w:rsidR="006141D1" w:rsidRPr="00F3636D">
        <w:rPr>
          <w:b w:val="0"/>
          <w:bCs/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05F822">
      <w:pPr>
        <w:pStyle w:val="Titolo2"/>
        <w:spacing w:before="100" w:beforeAutospacing="1" w:after="100" w:afterAutospacing="1"/>
        <w:rPr>
          <w:b/>
          <w:bCs/>
          <w:noProof/>
        </w:rPr>
      </w:pPr>
      <w:bookmarkStart w:id="4" w:name="_Toc86923340"/>
      <w:bookmarkStart w:id="5" w:name="_Toc87347974"/>
      <w:bookmarkStart w:id="6" w:name="_Toc116382128"/>
      <w:r w:rsidRPr="0005F822">
        <w:rPr>
          <w:b/>
          <w:bCs/>
          <w:noProof/>
        </w:rPr>
        <w:lastRenderedPageBreak/>
        <w:t>2</w:t>
      </w:r>
      <w:bookmarkStart w:id="7" w:name="Scenari"/>
      <w:r w:rsidR="006F1C99" w:rsidRPr="0005F822">
        <w:rPr>
          <w:b/>
          <w:bCs/>
          <w:noProof/>
        </w:rPr>
        <w:t>.</w:t>
      </w:r>
      <w:r w:rsidR="00E62830" w:rsidRPr="0005F822">
        <w:rPr>
          <w:b/>
          <w:bCs/>
          <w:noProof/>
        </w:rPr>
        <w:t xml:space="preserve"> </w:t>
      </w:r>
      <w:r w:rsidRPr="0005F822">
        <w:rPr>
          <w:b/>
          <w:bCs/>
          <w:noProof/>
        </w:rPr>
        <w:t>Scenari</w:t>
      </w:r>
      <w:bookmarkEnd w:id="4"/>
      <w:bookmarkEnd w:id="5"/>
      <w:bookmarkEnd w:id="6"/>
      <w:bookmarkEnd w:id="7"/>
    </w:p>
    <w:p w14:paraId="1410F0A8" w14:textId="422411E4" w:rsidR="00E1044A" w:rsidRPr="008C6A0E" w:rsidRDefault="00403350" w:rsidP="008E323C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1"/>
        <w:rPr>
          <w:noProof/>
          <w:sz w:val="32"/>
          <w:szCs w:val="32"/>
        </w:rPr>
      </w:pPr>
      <w:bookmarkStart w:id="8" w:name="_Toc86923341"/>
      <w:bookmarkStart w:id="9" w:name="_Toc87347975"/>
      <w:bookmarkStart w:id="10" w:name="_Toc116382129"/>
      <w:r w:rsidRPr="0005F822">
        <w:rPr>
          <w:noProof/>
          <w:sz w:val="32"/>
          <w:szCs w:val="32"/>
        </w:rPr>
        <w:t xml:space="preserve">SC_2.1 - </w:t>
      </w:r>
      <w:r w:rsidR="00E1044A" w:rsidRPr="0005F822">
        <w:rPr>
          <w:noProof/>
          <w:sz w:val="32"/>
          <w:szCs w:val="32"/>
        </w:rPr>
        <w:t>Nome scenario:</w:t>
      </w:r>
      <w:r w:rsidR="008E128B" w:rsidRPr="0005F822">
        <w:rPr>
          <w:noProof/>
          <w:sz w:val="32"/>
          <w:szCs w:val="32"/>
        </w:rPr>
        <w:t xml:space="preserve"> </w:t>
      </w:r>
      <w:r w:rsidR="00E1044A" w:rsidRPr="0005F822">
        <w:rPr>
          <w:noProof/>
          <w:sz w:val="32"/>
          <w:szCs w:val="32"/>
        </w:rPr>
        <w:t>Acquisto di un veicolo</w:t>
      </w:r>
      <w:bookmarkEnd w:id="8"/>
      <w:bookmarkEnd w:id="9"/>
      <w:bookmarkEnd w:id="10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14C063D" w14:textId="4D51889B" w:rsidR="008A331F" w:rsidRPr="00F3636D" w:rsidRDefault="00E1044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Francesco è un amante delle auto</w:t>
      </w:r>
      <w:r w:rsidR="00521A50" w:rsidRPr="00F3636D">
        <w:rPr>
          <w:b w:val="0"/>
          <w:bCs/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quindi </w:t>
      </w:r>
      <w:r w:rsidRPr="00F3636D">
        <w:rPr>
          <w:b w:val="0"/>
          <w:bCs/>
          <w:noProof/>
          <w:szCs w:val="28"/>
        </w:rPr>
        <w:t xml:space="preserve">Francesco </w:t>
      </w:r>
      <w:r w:rsidR="00B86C39" w:rsidRPr="00F3636D">
        <w:rPr>
          <w:b w:val="0"/>
          <w:bCs/>
          <w:noProof/>
          <w:szCs w:val="28"/>
        </w:rPr>
        <w:t>si collega alla pagina web</w:t>
      </w:r>
      <w:r w:rsidR="00311B42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ed </w:t>
      </w:r>
      <w:r w:rsidRPr="00F3636D">
        <w:rPr>
          <w:b w:val="0"/>
          <w:bCs/>
          <w:noProof/>
          <w:szCs w:val="28"/>
        </w:rPr>
        <w:t>entra nell</w:t>
      </w:r>
      <w:r w:rsidR="00F7031D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 xml:space="preserve"> homepage del sito</w:t>
      </w:r>
      <w:r w:rsidR="00B97D5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dove ha la possibilità di scegliere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tra </w:t>
      </w:r>
      <w:r w:rsidRPr="00F3636D">
        <w:rPr>
          <w:b w:val="0"/>
          <w:bCs/>
          <w:noProof/>
          <w:szCs w:val="28"/>
        </w:rPr>
        <w:t>du</w:t>
      </w:r>
      <w:r w:rsidR="00B86C39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categorie</w:t>
      </w:r>
      <w:r w:rsidR="00FC6C88" w:rsidRPr="00F3636D">
        <w:rPr>
          <w:b w:val="0"/>
          <w:bCs/>
          <w:noProof/>
          <w:szCs w:val="28"/>
        </w:rPr>
        <w:t>: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auto o moto</w:t>
      </w:r>
      <w:r w:rsidR="00FC6C88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Francesco essendo appa</w:t>
      </w:r>
      <w:r w:rsidR="004B7E97" w:rsidRPr="00F3636D">
        <w:rPr>
          <w:b w:val="0"/>
          <w:bCs/>
          <w:noProof/>
          <w:szCs w:val="28"/>
        </w:rPr>
        <w:t>s</w:t>
      </w:r>
      <w:r w:rsidR="00B86C39" w:rsidRPr="00F3636D">
        <w:rPr>
          <w:b w:val="0"/>
          <w:bCs/>
          <w:noProof/>
          <w:szCs w:val="28"/>
        </w:rPr>
        <w:t>sionato d</w:t>
      </w:r>
      <w:r w:rsidR="004C0FE2" w:rsidRPr="00F3636D">
        <w:rPr>
          <w:b w:val="0"/>
          <w:bCs/>
          <w:noProof/>
          <w:szCs w:val="28"/>
        </w:rPr>
        <w:t>’</w:t>
      </w:r>
      <w:r w:rsidR="00B86C39" w:rsidRPr="00F3636D">
        <w:rPr>
          <w:b w:val="0"/>
          <w:bCs/>
          <w:noProof/>
          <w:szCs w:val="28"/>
        </w:rPr>
        <w:t>auto</w:t>
      </w:r>
      <w:r w:rsidR="00B97D59" w:rsidRPr="00F3636D">
        <w:rPr>
          <w:b w:val="0"/>
          <w:bCs/>
          <w:noProof/>
          <w:szCs w:val="28"/>
        </w:rPr>
        <w:t>,</w:t>
      </w:r>
      <w:r w:rsidR="00B86C39" w:rsidRPr="00F3636D">
        <w:rPr>
          <w:b w:val="0"/>
          <w:bCs/>
          <w:noProof/>
          <w:szCs w:val="28"/>
        </w:rPr>
        <w:t xml:space="preserve"> </w:t>
      </w:r>
      <w:r w:rsidR="008A331F" w:rsidRPr="00F3636D">
        <w:rPr>
          <w:b w:val="0"/>
          <w:bCs/>
          <w:noProof/>
          <w:szCs w:val="28"/>
        </w:rPr>
        <w:t xml:space="preserve">si dirige alla pagina </w:t>
      </w:r>
      <w:r w:rsidR="00B86C39" w:rsidRPr="00F3636D">
        <w:rPr>
          <w:b w:val="0"/>
          <w:bCs/>
          <w:noProof/>
          <w:szCs w:val="28"/>
        </w:rPr>
        <w:t>dove v</w:t>
      </w:r>
      <w:r w:rsidR="004C0FE2" w:rsidRPr="00F3636D">
        <w:rPr>
          <w:b w:val="0"/>
          <w:bCs/>
          <w:noProof/>
          <w:szCs w:val="28"/>
        </w:rPr>
        <w:t>iene</w:t>
      </w:r>
      <w:r w:rsidR="00B86C39" w:rsidRPr="00F3636D">
        <w:rPr>
          <w:b w:val="0"/>
          <w:bCs/>
          <w:noProof/>
          <w:szCs w:val="28"/>
        </w:rPr>
        <w:t xml:space="preserve"> visualizzat</w:t>
      </w:r>
      <w:r w:rsidR="005D32C7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 xml:space="preserve"> una lista di tutte le auto presenti sul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sito. </w:t>
      </w:r>
      <w:r w:rsidR="00B97D59" w:rsidRPr="00F3636D">
        <w:rPr>
          <w:b w:val="0"/>
          <w:bCs/>
          <w:noProof/>
          <w:szCs w:val="28"/>
        </w:rPr>
        <w:t>D</w:t>
      </w:r>
      <w:r w:rsidR="00B86C39" w:rsidRPr="00F3636D">
        <w:rPr>
          <w:b w:val="0"/>
          <w:bCs/>
          <w:noProof/>
          <w:szCs w:val="28"/>
        </w:rPr>
        <w:t>opo</w:t>
      </w:r>
      <w:r w:rsidR="00B97D59" w:rsidRPr="00F3636D">
        <w:rPr>
          <w:b w:val="0"/>
          <w:bCs/>
          <w:noProof/>
          <w:szCs w:val="28"/>
        </w:rPr>
        <w:t xml:space="preserve"> aver dato</w:t>
      </w:r>
      <w:r w:rsidR="00B86C39" w:rsidRPr="00F3636D">
        <w:rPr>
          <w:b w:val="0"/>
          <w:bCs/>
          <w:noProof/>
          <w:szCs w:val="28"/>
        </w:rPr>
        <w:t xml:space="preserve"> una rapida occhiata alle auto disponibili</w:t>
      </w:r>
      <w:r w:rsidR="008A331F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sceglie l’auto d’acquistare</w:t>
      </w:r>
      <w:r w:rsidR="008A331F" w:rsidRPr="00F3636D">
        <w:rPr>
          <w:b w:val="0"/>
          <w:bCs/>
          <w:noProof/>
          <w:szCs w:val="28"/>
        </w:rPr>
        <w:t>.</w:t>
      </w:r>
    </w:p>
    <w:p w14:paraId="3225AC44" w14:textId="0B4F313E" w:rsidR="00BE39E5" w:rsidRPr="00F3636D" w:rsidRDefault="008A331F" w:rsidP="0641AA27">
      <w:pPr>
        <w:rPr>
          <w:b w:val="0"/>
          <w:noProof/>
        </w:rPr>
      </w:pPr>
      <w:r w:rsidRPr="0641AA27">
        <w:rPr>
          <w:b w:val="0"/>
          <w:noProof/>
        </w:rPr>
        <w:t>S</w:t>
      </w:r>
      <w:r w:rsidR="005D32C7" w:rsidRPr="0641AA27">
        <w:rPr>
          <w:b w:val="0"/>
          <w:noProof/>
        </w:rPr>
        <w:t>ucce</w:t>
      </w:r>
      <w:r w:rsidR="00B97D59" w:rsidRPr="0641AA27">
        <w:rPr>
          <w:b w:val="0"/>
          <w:noProof/>
        </w:rPr>
        <w:t>s</w:t>
      </w:r>
      <w:r w:rsidR="005D32C7" w:rsidRPr="0641AA27">
        <w:rPr>
          <w:b w:val="0"/>
          <w:noProof/>
        </w:rPr>
        <w:t>sivamente v</w:t>
      </w:r>
      <w:r w:rsidRPr="0641AA27">
        <w:rPr>
          <w:b w:val="0"/>
          <w:noProof/>
        </w:rPr>
        <w:t>à</w:t>
      </w:r>
      <w:r w:rsidR="005D32C7" w:rsidRPr="0641AA27">
        <w:rPr>
          <w:b w:val="0"/>
          <w:noProof/>
        </w:rPr>
        <w:t xml:space="preserve"> alla pagina d</w:t>
      </w:r>
      <w:r w:rsidR="00B86C39" w:rsidRPr="0641AA27">
        <w:rPr>
          <w:b w:val="0"/>
          <w:noProof/>
        </w:rPr>
        <w:t>ove verran</w:t>
      </w:r>
      <w:r w:rsidR="00FC6C88" w:rsidRPr="0641AA27">
        <w:rPr>
          <w:b w:val="0"/>
          <w:noProof/>
        </w:rPr>
        <w:t>n</w:t>
      </w:r>
      <w:r w:rsidR="00B86C39" w:rsidRPr="0641AA27">
        <w:rPr>
          <w:b w:val="0"/>
          <w:noProof/>
        </w:rPr>
        <w:t>o visu</w:t>
      </w:r>
      <w:r w:rsidR="00FC6C88" w:rsidRPr="0641AA27">
        <w:rPr>
          <w:b w:val="0"/>
          <w:noProof/>
        </w:rPr>
        <w:t>a</w:t>
      </w:r>
      <w:r w:rsidR="00B86C39" w:rsidRPr="0641AA27">
        <w:rPr>
          <w:b w:val="0"/>
          <w:noProof/>
        </w:rPr>
        <w:t>liz</w:t>
      </w:r>
      <w:r w:rsidR="004C0FE2" w:rsidRPr="0641AA27">
        <w:rPr>
          <w:b w:val="0"/>
          <w:noProof/>
        </w:rPr>
        <w:t>z</w:t>
      </w:r>
      <w:r w:rsidR="00B86C39" w:rsidRPr="0641AA27">
        <w:rPr>
          <w:b w:val="0"/>
          <w:noProof/>
        </w:rPr>
        <w:t>ate tutte le informa</w:t>
      </w:r>
      <w:r w:rsidR="005D32C7" w:rsidRPr="0641AA27">
        <w:rPr>
          <w:b w:val="0"/>
          <w:noProof/>
        </w:rPr>
        <w:t>z</w:t>
      </w:r>
      <w:r w:rsidR="00B86C39" w:rsidRPr="0641AA27">
        <w:rPr>
          <w:b w:val="0"/>
          <w:noProof/>
        </w:rPr>
        <w:t>ioni</w:t>
      </w:r>
      <w:r w:rsidR="005D32C7" w:rsidRPr="0641AA27">
        <w:rPr>
          <w:b w:val="0"/>
          <w:noProof/>
        </w:rPr>
        <w:t xml:space="preserve"> </w:t>
      </w:r>
      <w:r w:rsidR="00B86C39" w:rsidRPr="0641AA27">
        <w:rPr>
          <w:b w:val="0"/>
          <w:noProof/>
        </w:rPr>
        <w:t>del veicolo</w:t>
      </w:r>
      <w:r w:rsidR="00FC6C88" w:rsidRPr="0641AA27">
        <w:rPr>
          <w:b w:val="0"/>
          <w:noProof/>
        </w:rPr>
        <w:t>.</w:t>
      </w:r>
      <w:r w:rsidRPr="0641AA27">
        <w:rPr>
          <w:b w:val="0"/>
          <w:noProof/>
        </w:rPr>
        <w:t xml:space="preserve"> </w:t>
      </w:r>
      <w:r w:rsidR="00FC6C88" w:rsidRPr="0641AA27">
        <w:rPr>
          <w:b w:val="0"/>
          <w:noProof/>
        </w:rPr>
        <w:t>D</w:t>
      </w:r>
      <w:r w:rsidR="005D32C7" w:rsidRPr="0641AA27">
        <w:rPr>
          <w:b w:val="0"/>
          <w:noProof/>
        </w:rPr>
        <w:t>opo</w:t>
      </w:r>
      <w:r w:rsidR="00F7031D" w:rsidRPr="0641AA27">
        <w:rPr>
          <w:b w:val="0"/>
          <w:noProof/>
        </w:rPr>
        <w:t xml:space="preserve"> aver </w:t>
      </w:r>
      <w:r w:rsidR="005D32C7" w:rsidRPr="0641AA27">
        <w:rPr>
          <w:b w:val="0"/>
          <w:noProof/>
        </w:rPr>
        <w:t>visualizzat</w:t>
      </w:r>
      <w:r w:rsidR="00F7031D" w:rsidRPr="0641AA27">
        <w:rPr>
          <w:b w:val="0"/>
          <w:noProof/>
        </w:rPr>
        <w:t xml:space="preserve">o </w:t>
      </w:r>
      <w:r w:rsidR="005D32C7" w:rsidRPr="0641AA27">
        <w:rPr>
          <w:b w:val="0"/>
          <w:noProof/>
        </w:rPr>
        <w:t xml:space="preserve">le </w:t>
      </w:r>
      <w:r w:rsidR="00F7031D" w:rsidRPr="0641AA27">
        <w:rPr>
          <w:b w:val="0"/>
          <w:noProof/>
        </w:rPr>
        <w:t>informazioni</w:t>
      </w:r>
      <w:r w:rsidR="004C0FE2" w:rsidRPr="0641AA27">
        <w:rPr>
          <w:b w:val="0"/>
          <w:noProof/>
        </w:rPr>
        <w:t xml:space="preserve"> </w:t>
      </w:r>
      <w:r w:rsidR="00F7031D" w:rsidRPr="0641AA27">
        <w:rPr>
          <w:b w:val="0"/>
          <w:noProof/>
        </w:rPr>
        <w:t>del veicolo</w:t>
      </w:r>
      <w:r w:rsidR="00B97D59" w:rsidRPr="0641AA27">
        <w:rPr>
          <w:b w:val="0"/>
          <w:noProof/>
        </w:rPr>
        <w:t>,</w:t>
      </w:r>
      <w:r w:rsidR="005D32C7" w:rsidRPr="0641AA27">
        <w:rPr>
          <w:b w:val="0"/>
          <w:noProof/>
        </w:rPr>
        <w:t xml:space="preserve"> Francesco aggiunge il veicolo scelto nel carrello</w:t>
      </w:r>
      <w:r w:rsidRPr="0641AA27">
        <w:rPr>
          <w:b w:val="0"/>
          <w:noProof/>
        </w:rPr>
        <w:t>,</w:t>
      </w:r>
      <w:r w:rsidR="00B97D59" w:rsidRPr="0641AA27">
        <w:rPr>
          <w:b w:val="0"/>
          <w:noProof/>
        </w:rPr>
        <w:t xml:space="preserve"> ma</w:t>
      </w:r>
      <w:r w:rsidR="005D32C7" w:rsidRPr="0641AA27">
        <w:rPr>
          <w:b w:val="0"/>
          <w:noProof/>
        </w:rPr>
        <w:t xml:space="preserve"> nota che non può</w:t>
      </w:r>
      <w:r w:rsidR="00F7031D" w:rsidRPr="0641AA27">
        <w:rPr>
          <w:b w:val="0"/>
          <w:noProof/>
        </w:rPr>
        <w:t xml:space="preserve"> </w:t>
      </w:r>
      <w:r w:rsidR="005D32C7" w:rsidRPr="0641AA27">
        <w:rPr>
          <w:b w:val="0"/>
          <w:noProof/>
        </w:rPr>
        <w:t>procedere all’acquisto perchè non ha eseguito il login</w:t>
      </w:r>
      <w:r w:rsidRPr="0641AA27">
        <w:rPr>
          <w:b w:val="0"/>
          <w:noProof/>
        </w:rPr>
        <w:t xml:space="preserve">. </w:t>
      </w:r>
      <w:r w:rsidR="00B97D59" w:rsidRPr="0641AA27">
        <w:rPr>
          <w:b w:val="0"/>
          <w:noProof/>
        </w:rPr>
        <w:t>E</w:t>
      </w:r>
      <w:r w:rsidR="005D32C7" w:rsidRPr="0641AA27">
        <w:rPr>
          <w:b w:val="0"/>
          <w:noProof/>
        </w:rPr>
        <w:t>segue</w:t>
      </w:r>
      <w:r w:rsidR="00B97D59" w:rsidRPr="0641AA27">
        <w:rPr>
          <w:b w:val="0"/>
          <w:noProof/>
        </w:rPr>
        <w:t>, dunque</w:t>
      </w:r>
      <w:r w:rsidR="005D32C7" w:rsidRPr="0641AA27">
        <w:rPr>
          <w:b w:val="0"/>
          <w:noProof/>
        </w:rPr>
        <w:t xml:space="preserve"> il login</w:t>
      </w:r>
      <w:r w:rsidR="00BE39E5" w:rsidRPr="0641AA27">
        <w:rPr>
          <w:b w:val="0"/>
          <w:noProof/>
        </w:rPr>
        <w:t>,</w:t>
      </w:r>
      <w:r w:rsidR="005D32C7" w:rsidRPr="0641AA27">
        <w:rPr>
          <w:b w:val="0"/>
          <w:noProof/>
        </w:rPr>
        <w:t xml:space="preserve"> ed ora </w:t>
      </w:r>
      <w:r w:rsidR="00B97D59" w:rsidRPr="0641AA27">
        <w:rPr>
          <w:b w:val="0"/>
          <w:noProof/>
        </w:rPr>
        <w:t xml:space="preserve">è </w:t>
      </w:r>
      <w:r w:rsidR="005D32C7" w:rsidRPr="0641AA27">
        <w:rPr>
          <w:b w:val="0"/>
          <w:noProof/>
        </w:rPr>
        <w:t>pronto per l’acquisto</w:t>
      </w:r>
      <w:r w:rsidR="004C0FE2" w:rsidRPr="0641AA27">
        <w:rPr>
          <w:b w:val="0"/>
          <w:noProof/>
        </w:rPr>
        <w:t>.</w:t>
      </w:r>
      <w:r w:rsidR="00503D73" w:rsidRPr="0641AA27">
        <w:rPr>
          <w:b w:val="0"/>
          <w:noProof/>
        </w:rPr>
        <w:t xml:space="preserve"> </w:t>
      </w:r>
      <w:r w:rsidR="005D32C7" w:rsidRPr="0641AA27">
        <w:rPr>
          <w:b w:val="0"/>
          <w:noProof/>
        </w:rPr>
        <w:t xml:space="preserve">Francesco </w:t>
      </w:r>
      <w:r w:rsidR="00764395" w:rsidRPr="0641AA27">
        <w:rPr>
          <w:b w:val="0"/>
          <w:noProof/>
        </w:rPr>
        <w:t xml:space="preserve">si direziona </w:t>
      </w:r>
      <w:r w:rsidR="005D32C7" w:rsidRPr="0641AA27">
        <w:rPr>
          <w:b w:val="0"/>
          <w:noProof/>
        </w:rPr>
        <w:t>alla pagina del carrello</w:t>
      </w:r>
      <w:r w:rsidR="00503D73" w:rsidRPr="0641AA27">
        <w:rPr>
          <w:b w:val="0"/>
          <w:noProof/>
        </w:rPr>
        <w:t>,</w:t>
      </w:r>
      <w:r w:rsidR="005D32C7" w:rsidRPr="0641AA27">
        <w:rPr>
          <w:b w:val="0"/>
          <w:noProof/>
        </w:rPr>
        <w:t xml:space="preserve"> visualizza il veicolo scelto con le relative informazioni</w:t>
      </w:r>
      <w:r w:rsidR="00764395" w:rsidRPr="0641AA27">
        <w:rPr>
          <w:b w:val="0"/>
          <w:noProof/>
        </w:rPr>
        <w:t xml:space="preserve">. </w:t>
      </w:r>
      <w:r w:rsidR="00BE39E5" w:rsidRPr="0641AA27">
        <w:rPr>
          <w:b w:val="0"/>
          <w:noProof/>
        </w:rPr>
        <w:t xml:space="preserve"> </w:t>
      </w:r>
      <w:r w:rsidR="00764395" w:rsidRPr="0641AA27">
        <w:rPr>
          <w:b w:val="0"/>
          <w:noProof/>
        </w:rPr>
        <w:t>Prima di procedere con l’acquisto si ridireziona alla pagina in cui è presente il modulo d</w:t>
      </w:r>
      <w:r w:rsidR="00C4689A" w:rsidRPr="0641AA27">
        <w:rPr>
          <w:b w:val="0"/>
          <w:noProof/>
        </w:rPr>
        <w:t>i</w:t>
      </w:r>
      <w:r w:rsidR="00764395" w:rsidRPr="0641AA27">
        <w:rPr>
          <w:b w:val="0"/>
          <w:noProof/>
        </w:rPr>
        <w:t xml:space="preserve"> pagamento dove si potrà ricaricare il saldo se necessario  per poi effettuare</w:t>
      </w:r>
      <w:r w:rsidR="00C4689A" w:rsidRPr="0641AA27">
        <w:rPr>
          <w:b w:val="0"/>
          <w:noProof/>
        </w:rPr>
        <w:t xml:space="preserve"> l’acquisto. Il sistema genera un messaggio di ringraziamento per l</w:t>
      </w:r>
      <w:r w:rsidR="000D3A85" w:rsidRPr="0641AA27">
        <w:rPr>
          <w:b w:val="0"/>
          <w:noProof/>
        </w:rPr>
        <w:t>’</w:t>
      </w:r>
      <w:r w:rsidR="00C4689A" w:rsidRPr="0641AA27">
        <w:rPr>
          <w:b w:val="0"/>
          <w:noProof/>
        </w:rPr>
        <w:t>acquisto e riporta Francesco alla Home.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11" w:name="Scenari2A"/>
    </w:p>
    <w:p w14:paraId="6ABBB018" w14:textId="126554AE" w:rsidR="00E1044A" w:rsidRPr="008E323C" w:rsidRDefault="008C6A0E" w:rsidP="008E323C">
      <w:pPr>
        <w:pStyle w:val="Titolo2"/>
        <w:rPr>
          <w:b/>
          <w:bCs/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12" w:name="_Toc116382130"/>
      <w:bookmarkStart w:id="13" w:name="_Hlk85356535"/>
      <w:bookmarkEnd w:id="11"/>
      <w:r w:rsidR="00F26778" w:rsidRPr="008E323C">
        <w:rPr>
          <w:b/>
          <w:bCs/>
          <w:noProof/>
          <w:sz w:val="32"/>
          <w:szCs w:val="32"/>
        </w:rPr>
        <w:lastRenderedPageBreak/>
        <w:t xml:space="preserve">SC_2.2 - </w:t>
      </w:r>
      <w:r w:rsidR="005E0CC8" w:rsidRPr="008E323C">
        <w:rPr>
          <w:b/>
          <w:bCs/>
          <w:noProof/>
          <w:sz w:val="32"/>
          <w:szCs w:val="32"/>
        </w:rPr>
        <w:t>Nome Scenario:Visualizzazione ordini effettuati</w:t>
      </w:r>
      <w:bookmarkEnd w:id="12"/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bookmarkEnd w:id="13"/>
    <w:p w14:paraId="3E7F12F2" w14:textId="2C06995E" w:rsidR="000D3A85" w:rsidRPr="00F3636D" w:rsidRDefault="005E0CC8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Luisa ha acquistato un veicolo dall’azienda “</w:t>
      </w:r>
      <w:r w:rsidR="000D3A85" w:rsidRPr="00F3636D">
        <w:rPr>
          <w:b w:val="0"/>
          <w:bCs/>
          <w:noProof/>
          <w:szCs w:val="28"/>
        </w:rPr>
        <w:t>MotorSport SRL</w:t>
      </w:r>
      <w:r w:rsidRPr="00F3636D">
        <w:rPr>
          <w:b w:val="0"/>
          <w:bCs/>
          <w:noProof/>
          <w:szCs w:val="28"/>
        </w:rPr>
        <w:t xml:space="preserve">” </w:t>
      </w:r>
      <w:r w:rsidR="00791716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vuole visualizzare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>gli</w:t>
      </w:r>
      <w:r w:rsidRPr="00F3636D">
        <w:rPr>
          <w:b w:val="0"/>
          <w:bCs/>
          <w:noProof/>
          <w:szCs w:val="28"/>
        </w:rPr>
        <w:t xml:space="preserve"> ordini che ha effetuato in prece</w:t>
      </w:r>
      <w:r w:rsidR="00111865" w:rsidRPr="00F3636D">
        <w:rPr>
          <w:b w:val="0"/>
          <w:bCs/>
          <w:noProof/>
          <w:szCs w:val="28"/>
        </w:rPr>
        <w:t>denza</w:t>
      </w:r>
      <w:r w:rsidRPr="00F3636D">
        <w:rPr>
          <w:b w:val="0"/>
          <w:bCs/>
          <w:noProof/>
          <w:szCs w:val="28"/>
        </w:rPr>
        <w:t>.</w:t>
      </w:r>
      <w:r w:rsidR="00791716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Luisa si collega alla pagina </w:t>
      </w:r>
      <w:r w:rsidR="000D3A85" w:rsidRPr="00F3636D">
        <w:rPr>
          <w:b w:val="0"/>
          <w:bCs/>
          <w:noProof/>
          <w:szCs w:val="28"/>
        </w:rPr>
        <w:t>web e viene visualizzata l’Homepage</w:t>
      </w:r>
      <w:r w:rsidR="00F7031D" w:rsidRPr="00F3636D">
        <w:rPr>
          <w:b w:val="0"/>
          <w:bCs/>
          <w:noProof/>
          <w:szCs w:val="28"/>
        </w:rPr>
        <w:t>,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 xml:space="preserve">in seguito </w:t>
      </w:r>
      <w:r w:rsidRPr="00F3636D">
        <w:rPr>
          <w:b w:val="0"/>
          <w:bCs/>
          <w:noProof/>
          <w:szCs w:val="28"/>
        </w:rPr>
        <w:t>apre la pagina</w:t>
      </w:r>
      <w:r w:rsidR="00F7031D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per effettuare</w:t>
      </w:r>
      <w:r w:rsidR="00111865" w:rsidRPr="00F3636D">
        <w:rPr>
          <w:b w:val="0"/>
          <w:bCs/>
          <w:noProof/>
          <w:szCs w:val="28"/>
        </w:rPr>
        <w:t xml:space="preserve"> il login</w:t>
      </w:r>
      <w:r w:rsidR="000D3A85" w:rsidRPr="00F3636D">
        <w:rPr>
          <w:b w:val="0"/>
          <w:bCs/>
          <w:noProof/>
          <w:szCs w:val="28"/>
        </w:rPr>
        <w:t>:</w:t>
      </w:r>
    </w:p>
    <w:p w14:paraId="1436819E" w14:textId="7FE8888F" w:rsidR="000D3A85" w:rsidRPr="00F3636D" w:rsidRDefault="000D3A85" w:rsidP="0641AA27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noProof/>
        </w:rPr>
      </w:pPr>
      <w:r w:rsidRPr="0641AA27">
        <w:rPr>
          <w:b w:val="0"/>
          <w:noProof/>
        </w:rPr>
        <w:t>Username: Luisa93</w:t>
      </w:r>
    </w:p>
    <w:p w14:paraId="3B645782" w14:textId="7E15E1C9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abc123</w:t>
      </w:r>
    </w:p>
    <w:p w14:paraId="6A567FA4" w14:textId="7DF2D6F1" w:rsidR="00111865" w:rsidRPr="00F3636D" w:rsidRDefault="00F7031D" w:rsidP="0641AA27">
      <w:pPr>
        <w:spacing w:before="100" w:beforeAutospacing="1" w:after="100" w:afterAutospacing="1"/>
        <w:rPr>
          <w:b w:val="0"/>
          <w:noProof/>
        </w:rPr>
      </w:pPr>
      <w:r w:rsidRPr="0641AA27">
        <w:rPr>
          <w:b w:val="0"/>
          <w:noProof/>
        </w:rPr>
        <w:t>una volta eff</w:t>
      </w:r>
      <w:r w:rsidR="00B97D59" w:rsidRPr="0641AA27">
        <w:rPr>
          <w:b w:val="0"/>
          <w:noProof/>
        </w:rPr>
        <w:t>ett</w:t>
      </w:r>
      <w:r w:rsidRPr="0641AA27">
        <w:rPr>
          <w:b w:val="0"/>
          <w:noProof/>
        </w:rPr>
        <w:t>uato il login</w:t>
      </w:r>
      <w:r w:rsidR="00B97D59" w:rsidRPr="0641AA27">
        <w:rPr>
          <w:b w:val="0"/>
          <w:noProof/>
        </w:rPr>
        <w:t>,</w:t>
      </w:r>
      <w:r w:rsidRPr="0641AA27">
        <w:rPr>
          <w:b w:val="0"/>
          <w:noProof/>
        </w:rPr>
        <w:t xml:space="preserve"> Luisa entra nella sua area personale e </w:t>
      </w:r>
      <w:r w:rsidR="00390B10" w:rsidRPr="0641AA27">
        <w:rPr>
          <w:b w:val="0"/>
          <w:noProof/>
        </w:rPr>
        <w:t>si rider</w:t>
      </w:r>
      <w:r w:rsidR="00D54043" w:rsidRPr="0641AA27">
        <w:rPr>
          <w:b w:val="0"/>
          <w:noProof/>
        </w:rPr>
        <w:t>e</w:t>
      </w:r>
      <w:r w:rsidR="00390B10" w:rsidRPr="0641AA27">
        <w:rPr>
          <w:b w:val="0"/>
          <w:noProof/>
        </w:rPr>
        <w:t>ziona alla pagina</w:t>
      </w:r>
      <w:r w:rsidR="00B97D59" w:rsidRPr="0641AA27">
        <w:rPr>
          <w:b w:val="0"/>
          <w:noProof/>
        </w:rPr>
        <w:t xml:space="preserve"> dove potrà</w:t>
      </w:r>
      <w:r w:rsidR="00111865" w:rsidRPr="0641AA27">
        <w:rPr>
          <w:b w:val="0"/>
          <w:noProof/>
        </w:rPr>
        <w:t xml:space="preserve"> visualizza</w:t>
      </w:r>
      <w:r w:rsidR="00B97D59" w:rsidRPr="0641AA27">
        <w:rPr>
          <w:b w:val="0"/>
          <w:noProof/>
        </w:rPr>
        <w:t>re</w:t>
      </w:r>
      <w:r w:rsidR="00111865" w:rsidRPr="0641AA27">
        <w:rPr>
          <w:b w:val="0"/>
          <w:noProof/>
        </w:rPr>
        <w:t xml:space="preserve"> </w:t>
      </w:r>
      <w:r w:rsidR="00B97D59" w:rsidRPr="0641AA27">
        <w:rPr>
          <w:b w:val="0"/>
          <w:noProof/>
        </w:rPr>
        <w:t xml:space="preserve">la </w:t>
      </w:r>
      <w:r w:rsidR="00111865" w:rsidRPr="0641AA27">
        <w:rPr>
          <w:b w:val="0"/>
          <w:noProof/>
        </w:rPr>
        <w:t xml:space="preserve">lista </w:t>
      </w:r>
      <w:r w:rsidR="00390B10" w:rsidRPr="0641AA27">
        <w:rPr>
          <w:b w:val="0"/>
          <w:noProof/>
        </w:rPr>
        <w:t>de</w:t>
      </w:r>
      <w:r w:rsidR="00111865" w:rsidRPr="0641AA27">
        <w:rPr>
          <w:b w:val="0"/>
          <w:noProof/>
        </w:rPr>
        <w:t>gli ordini eff</w:t>
      </w:r>
      <w:r w:rsidR="00B97D59" w:rsidRPr="0641AA27">
        <w:rPr>
          <w:b w:val="0"/>
          <w:noProof/>
        </w:rPr>
        <w:t>e</w:t>
      </w:r>
      <w:r w:rsidR="00111865" w:rsidRPr="0641AA27">
        <w:rPr>
          <w:b w:val="0"/>
          <w:noProof/>
        </w:rPr>
        <w:t>ttuati.</w:t>
      </w:r>
      <w:r w:rsidR="00791716" w:rsidRPr="0641AA27">
        <w:rPr>
          <w:b w:val="0"/>
          <w:noProof/>
        </w:rPr>
        <w:t xml:space="preserve"> </w:t>
      </w:r>
      <w:r w:rsidR="00111865" w:rsidRPr="0641AA27">
        <w:rPr>
          <w:b w:val="0"/>
          <w:noProof/>
        </w:rPr>
        <w:t>Luisa d</w:t>
      </w:r>
      <w:r w:rsidR="00791716" w:rsidRPr="0641AA27">
        <w:rPr>
          <w:b w:val="0"/>
          <w:noProof/>
        </w:rPr>
        <w:t>à</w:t>
      </w:r>
      <w:r w:rsidR="00111865" w:rsidRPr="0641AA27">
        <w:rPr>
          <w:b w:val="0"/>
          <w:noProof/>
        </w:rPr>
        <w:t xml:space="preserve"> un veloce sguardo alla lista di veicoli che ha ordinato</w:t>
      </w:r>
      <w:r w:rsidR="00791716" w:rsidRPr="0641AA27">
        <w:rPr>
          <w:b w:val="0"/>
          <w:noProof/>
        </w:rPr>
        <w:t xml:space="preserve"> </w:t>
      </w:r>
      <w:r w:rsidR="00111865" w:rsidRPr="0641AA27">
        <w:rPr>
          <w:b w:val="0"/>
          <w:noProof/>
        </w:rPr>
        <w:t>dove sono presenti anche le</w:t>
      </w:r>
      <w:r w:rsidR="004B7E97" w:rsidRPr="0641AA27">
        <w:rPr>
          <w:b w:val="0"/>
          <w:noProof/>
        </w:rPr>
        <w:t xml:space="preserve"> relative</w:t>
      </w:r>
      <w:r w:rsidR="00111865" w:rsidRPr="0641AA27">
        <w:rPr>
          <w:b w:val="0"/>
          <w:noProof/>
        </w:rPr>
        <w:t xml:space="preserve"> infomazioni </w:t>
      </w:r>
      <w:r w:rsidR="008703DA">
        <w:rPr>
          <w:b w:val="0"/>
          <w:noProof/>
        </w:rPr>
        <w:t>di ess</w:t>
      </w:r>
      <w:r w:rsidR="00111865" w:rsidRPr="0641AA27">
        <w:rPr>
          <w:b w:val="0"/>
          <w:noProof/>
        </w:rPr>
        <w:t>i</w:t>
      </w:r>
      <w:r w:rsidR="00D54043" w:rsidRPr="0641AA27">
        <w:rPr>
          <w:b w:val="0"/>
          <w:noProof/>
        </w:rPr>
        <w:t>. U</w:t>
      </w:r>
      <w:r w:rsidR="00111865" w:rsidRPr="0641AA27">
        <w:rPr>
          <w:b w:val="0"/>
          <w:noProof/>
        </w:rPr>
        <w:t>na volta che Luisa ha visualizzato i suoi ordini effe</w:t>
      </w:r>
      <w:r w:rsidR="004B7E97" w:rsidRPr="0641AA27">
        <w:rPr>
          <w:b w:val="0"/>
          <w:noProof/>
        </w:rPr>
        <w:t>t</w:t>
      </w:r>
      <w:r w:rsidR="00111865" w:rsidRPr="0641AA27">
        <w:rPr>
          <w:b w:val="0"/>
          <w:noProof/>
        </w:rPr>
        <w:t>t</w:t>
      </w:r>
      <w:r w:rsidR="004C0FE2" w:rsidRPr="0641AA27">
        <w:rPr>
          <w:b w:val="0"/>
          <w:noProof/>
        </w:rPr>
        <w:t>ua</w:t>
      </w:r>
      <w:r w:rsidR="00111865" w:rsidRPr="0641AA27">
        <w:rPr>
          <w:b w:val="0"/>
          <w:noProof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E323C" w:rsidRDefault="00D14F2A" w:rsidP="008E323C">
      <w:pPr>
        <w:pStyle w:val="Titolo2"/>
        <w:rPr>
          <w:b/>
          <w:bCs/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14" w:name="_Toc116382131"/>
      <w:r w:rsidR="00F26778" w:rsidRPr="008E323C">
        <w:rPr>
          <w:b/>
          <w:bCs/>
          <w:noProof/>
          <w:sz w:val="32"/>
          <w:szCs w:val="32"/>
        </w:rPr>
        <w:lastRenderedPageBreak/>
        <w:t xml:space="preserve">SC_2.3 - </w:t>
      </w:r>
      <w:r w:rsidR="00111865" w:rsidRPr="008E323C">
        <w:rPr>
          <w:b/>
          <w:bCs/>
          <w:noProof/>
          <w:sz w:val="32"/>
          <w:szCs w:val="32"/>
        </w:rPr>
        <w:t>Nome Scenario:Inserimento di un veicolo</w:t>
      </w:r>
      <w:bookmarkEnd w:id="14"/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3AD57E6" w14:textId="4EC45E26" w:rsidR="0031518C" w:rsidRPr="00F3636D" w:rsidRDefault="0031518C" w:rsidP="0641AA27">
      <w:pPr>
        <w:rPr>
          <w:b w:val="0"/>
          <w:noProof/>
        </w:rPr>
      </w:pPr>
      <w:r w:rsidRPr="0641AA27">
        <w:rPr>
          <w:b w:val="0"/>
          <w:noProof/>
        </w:rPr>
        <w:t>Michele è l’amministratore dell’azienda “</w:t>
      </w:r>
      <w:r w:rsidR="00390B10" w:rsidRPr="0641AA27">
        <w:rPr>
          <w:b w:val="0"/>
          <w:noProof/>
        </w:rPr>
        <w:t>CityCar SRL</w:t>
      </w:r>
      <w:r w:rsidRPr="0641AA27">
        <w:rPr>
          <w:b w:val="0"/>
          <w:noProof/>
        </w:rPr>
        <w:t xml:space="preserve">” </w:t>
      </w:r>
      <w:r w:rsidR="004B7E97" w:rsidRPr="0641AA27">
        <w:rPr>
          <w:b w:val="0"/>
          <w:noProof/>
        </w:rPr>
        <w:t>e</w:t>
      </w:r>
      <w:r w:rsidRPr="0641AA27">
        <w:rPr>
          <w:b w:val="0"/>
          <w:noProof/>
        </w:rPr>
        <w:t xml:space="preserve"> utilizza la piattaforma VeicHome per gestire la vendita online dei suoi veicoli.</w:t>
      </w:r>
    </w:p>
    <w:p w14:paraId="326259D2" w14:textId="4B557F2D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Oggi all’azienda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accede al sito web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inizialmente verrà visualizzata l</w:t>
      </w:r>
      <w:r w:rsidR="00DB754C" w:rsidRPr="00F3636D">
        <w:rPr>
          <w:b w:val="0"/>
          <w:bCs/>
          <w:noProof/>
          <w:szCs w:val="28"/>
        </w:rPr>
        <w:t>’</w:t>
      </w:r>
      <w:r w:rsidR="00E6470C" w:rsidRPr="00F3636D">
        <w:rPr>
          <w:b w:val="0"/>
          <w:bCs/>
          <w:noProof/>
          <w:szCs w:val="28"/>
        </w:rPr>
        <w:t>H</w:t>
      </w:r>
      <w:r w:rsidRPr="00F3636D">
        <w:rPr>
          <w:b w:val="0"/>
          <w:bCs/>
          <w:noProof/>
          <w:szCs w:val="28"/>
        </w:rPr>
        <w:t xml:space="preserve">omepage </w:t>
      </w:r>
      <w:r w:rsidR="004B7E97" w:rsidRPr="00F3636D">
        <w:rPr>
          <w:b w:val="0"/>
          <w:bCs/>
          <w:noProof/>
          <w:szCs w:val="28"/>
        </w:rPr>
        <w:t>quindi</w:t>
      </w:r>
    </w:p>
    <w:p w14:paraId="27D607CC" w14:textId="083BB544" w:rsidR="00E6470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</w:t>
      </w:r>
      <w:r w:rsidR="00DB754C" w:rsidRPr="00F3636D">
        <w:rPr>
          <w:b w:val="0"/>
          <w:bCs/>
          <w:noProof/>
          <w:szCs w:val="28"/>
        </w:rPr>
        <w:t>à</w:t>
      </w:r>
      <w:r w:rsidRPr="00F3636D">
        <w:rPr>
          <w:b w:val="0"/>
          <w:bCs/>
          <w:noProof/>
          <w:szCs w:val="28"/>
        </w:rPr>
        <w:t xml:space="preserve"> alla pagina di login dove inserisce le su</w:t>
      </w:r>
      <w:r w:rsidR="002825B5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credenziali</w:t>
      </w:r>
      <w:r w:rsidR="00E6470C" w:rsidRPr="00F3636D">
        <w:rPr>
          <w:b w:val="0"/>
          <w:bCs/>
          <w:noProof/>
          <w:szCs w:val="28"/>
        </w:rPr>
        <w:t>:</w:t>
      </w:r>
    </w:p>
    <w:p w14:paraId="08CF9D44" w14:textId="5DD00A40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Michele</w:t>
      </w:r>
    </w:p>
    <w:p w14:paraId="18A18DF5" w14:textId="060EFE3A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admin</w:t>
      </w:r>
    </w:p>
    <w:p w14:paraId="3FBCFF60" w14:textId="1599BD55" w:rsidR="0031518C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e </w:t>
      </w:r>
      <w:r w:rsidR="0031518C" w:rsidRPr="00F3636D">
        <w:rPr>
          <w:b w:val="0"/>
          <w:bCs/>
          <w:noProof/>
          <w:szCs w:val="28"/>
        </w:rPr>
        <w:t>una volta eseguito l</w:t>
      </w:r>
      <w:r w:rsidR="004C0FE2" w:rsidRPr="00F3636D">
        <w:rPr>
          <w:b w:val="0"/>
          <w:bCs/>
          <w:noProof/>
          <w:szCs w:val="28"/>
        </w:rPr>
        <w:t>’</w:t>
      </w:r>
      <w:r w:rsidR="0031518C" w:rsidRPr="00F3636D">
        <w:rPr>
          <w:b w:val="0"/>
          <w:bCs/>
          <w:noProof/>
          <w:szCs w:val="28"/>
        </w:rPr>
        <w:t>accesso viene visu</w:t>
      </w:r>
      <w:r w:rsidR="004C0FE2" w:rsidRPr="00F3636D">
        <w:rPr>
          <w:b w:val="0"/>
          <w:bCs/>
          <w:noProof/>
          <w:szCs w:val="28"/>
        </w:rPr>
        <w:t>a</w:t>
      </w:r>
      <w:r w:rsidR="0031518C" w:rsidRPr="00F3636D">
        <w:rPr>
          <w:b w:val="0"/>
          <w:bCs/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</w:t>
      </w:r>
      <w:r w:rsidR="00E6470C" w:rsidRPr="00F3636D">
        <w:rPr>
          <w:b w:val="0"/>
          <w:bCs/>
          <w:noProof/>
          <w:szCs w:val="28"/>
        </w:rPr>
        <w:t xml:space="preserve">si dirige verso la funzionalità che gli </w:t>
      </w:r>
      <w:r w:rsidRPr="00F3636D">
        <w:rPr>
          <w:b w:val="0"/>
          <w:bCs/>
          <w:noProof/>
          <w:szCs w:val="28"/>
        </w:rPr>
        <w:t>per</w:t>
      </w:r>
      <w:r w:rsidR="00E6470C" w:rsidRPr="00F3636D">
        <w:rPr>
          <w:b w:val="0"/>
          <w:bCs/>
          <w:noProof/>
          <w:szCs w:val="28"/>
        </w:rPr>
        <w:t>mette di</w:t>
      </w:r>
      <w:r w:rsidRPr="00F3636D">
        <w:rPr>
          <w:b w:val="0"/>
          <w:bCs/>
          <w:noProof/>
          <w:szCs w:val="28"/>
        </w:rPr>
        <w:t xml:space="preserve"> inserire un veicolo</w:t>
      </w:r>
      <w:r w:rsidR="00E6470C" w:rsidRPr="00F3636D">
        <w:rPr>
          <w:b w:val="0"/>
          <w:bCs/>
          <w:noProof/>
          <w:szCs w:val="28"/>
        </w:rPr>
        <w:t>.</w:t>
      </w:r>
      <w:r w:rsidR="004B7E97" w:rsidRPr="00F3636D">
        <w:rPr>
          <w:b w:val="0"/>
          <w:bCs/>
          <w:noProof/>
          <w:szCs w:val="28"/>
        </w:rPr>
        <w:t xml:space="preserve"> </w:t>
      </w:r>
      <w:r w:rsidR="00E6470C" w:rsidRPr="00F3636D">
        <w:rPr>
          <w:b w:val="0"/>
          <w:bCs/>
          <w:noProof/>
          <w:szCs w:val="28"/>
        </w:rPr>
        <w:t>Viene</w:t>
      </w:r>
      <w:r w:rsidRPr="00F3636D">
        <w:rPr>
          <w:b w:val="0"/>
          <w:bCs/>
          <w:noProof/>
          <w:szCs w:val="28"/>
        </w:rPr>
        <w:t xml:space="preserve"> visualizzat</w:t>
      </w:r>
      <w:r w:rsidR="00AF2BA8" w:rsidRPr="00F3636D">
        <w:rPr>
          <w:b w:val="0"/>
          <w:bCs/>
          <w:noProof/>
          <w:szCs w:val="28"/>
        </w:rPr>
        <w:t xml:space="preserve">a </w:t>
      </w:r>
      <w:r w:rsidR="00E6470C" w:rsidRPr="00F3636D">
        <w:rPr>
          <w:b w:val="0"/>
          <w:bCs/>
          <w:noProof/>
          <w:szCs w:val="28"/>
        </w:rPr>
        <w:t>la</w:t>
      </w:r>
      <w:r w:rsidR="00AF2BA8" w:rsidRPr="00F3636D">
        <w:rPr>
          <w:b w:val="0"/>
          <w:bCs/>
          <w:noProof/>
          <w:szCs w:val="28"/>
        </w:rPr>
        <w:t xml:space="preserve"> pagina dove</w:t>
      </w:r>
      <w:r w:rsidR="00E6470C" w:rsidRPr="00F3636D">
        <w:rPr>
          <w:b w:val="0"/>
          <w:bCs/>
          <w:noProof/>
          <w:szCs w:val="28"/>
        </w:rPr>
        <w:t xml:space="preserve"> inserisce </w:t>
      </w:r>
      <w:r w:rsidR="00AF2BA8" w:rsidRPr="00F3636D">
        <w:rPr>
          <w:b w:val="0"/>
          <w:bCs/>
          <w:noProof/>
          <w:szCs w:val="28"/>
        </w:rPr>
        <w:t xml:space="preserve">le informazioni riguardanti </w:t>
      </w:r>
      <w:r w:rsidR="00E6470C" w:rsidRPr="00F3636D">
        <w:rPr>
          <w:b w:val="0"/>
          <w:bCs/>
          <w:noProof/>
          <w:szCs w:val="28"/>
        </w:rPr>
        <w:t>ad esso</w:t>
      </w:r>
      <w:r w:rsidR="00AF2BA8" w:rsidRPr="00F3636D">
        <w:rPr>
          <w:b w:val="0"/>
          <w:bCs/>
          <w:noProof/>
          <w:szCs w:val="28"/>
        </w:rPr>
        <w:t xml:space="preserve"> ad esempio</w:t>
      </w:r>
      <w:r w:rsidR="00E6470C" w:rsidRPr="00F3636D">
        <w:rPr>
          <w:b w:val="0"/>
          <w:bCs/>
          <w:noProof/>
          <w:szCs w:val="28"/>
        </w:rPr>
        <w:t>:</w:t>
      </w:r>
    </w:p>
    <w:p w14:paraId="357395E5" w14:textId="4C0B8C52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</w:t>
      </w:r>
    </w:p>
    <w:p w14:paraId="7212FB94" w14:textId="2077251A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</w:t>
      </w:r>
    </w:p>
    <w:p w14:paraId="15D71B4F" w14:textId="4B993454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Ecc.</w:t>
      </w:r>
    </w:p>
    <w:p w14:paraId="02151D29" w14:textId="396CB117" w:rsidR="00AF2BA8" w:rsidRPr="00F3636D" w:rsidRDefault="00AF2BA8" w:rsidP="0641AA27">
      <w:pPr>
        <w:rPr>
          <w:b w:val="0"/>
          <w:noProof/>
        </w:rPr>
      </w:pPr>
      <w:r w:rsidRPr="0641AA27">
        <w:rPr>
          <w:b w:val="0"/>
          <w:noProof/>
        </w:rPr>
        <w:t xml:space="preserve">Michele inserisce i dati </w:t>
      </w:r>
      <w:r w:rsidR="004B7E97" w:rsidRPr="0641AA27">
        <w:rPr>
          <w:b w:val="0"/>
          <w:noProof/>
        </w:rPr>
        <w:t xml:space="preserve">e </w:t>
      </w:r>
      <w:r w:rsidRPr="0641AA27">
        <w:rPr>
          <w:b w:val="0"/>
          <w:noProof/>
        </w:rPr>
        <w:t>il sistema verifica il corretto inserimento</w:t>
      </w:r>
      <w:r w:rsidR="00F210DE" w:rsidRPr="0641AA27">
        <w:rPr>
          <w:b w:val="0"/>
          <w:noProof/>
        </w:rPr>
        <w:t>, dopo di che</w:t>
      </w:r>
      <w:r w:rsidR="004B7E97" w:rsidRPr="0641AA27">
        <w:rPr>
          <w:b w:val="0"/>
          <w:noProof/>
        </w:rPr>
        <w:t xml:space="preserve"> </w:t>
      </w:r>
      <w:r w:rsidRPr="0641AA27">
        <w:rPr>
          <w:b w:val="0"/>
          <w:noProof/>
        </w:rPr>
        <w:t xml:space="preserve">viene visualizzata l homepage dell’admin. </w:t>
      </w:r>
    </w:p>
    <w:p w14:paraId="0DBA265D" w14:textId="395E821F" w:rsidR="00F92B3D" w:rsidRDefault="00F92B3D" w:rsidP="00F92B3D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AA5FB96" w14:textId="07B9C9D6" w:rsidR="004C0FE2" w:rsidRPr="008E323C" w:rsidRDefault="00F26778" w:rsidP="008E323C">
      <w:pPr>
        <w:pStyle w:val="Titolo2"/>
        <w:rPr>
          <w:rFonts w:cstheme="minorHAnsi"/>
          <w:b/>
          <w:bCs/>
          <w:noProof/>
          <w:sz w:val="32"/>
          <w:szCs w:val="32"/>
        </w:rPr>
      </w:pPr>
      <w:bookmarkStart w:id="15" w:name="_Toc116382132"/>
      <w:r w:rsidRPr="008E323C">
        <w:rPr>
          <w:rFonts w:cstheme="minorHAnsi"/>
          <w:b/>
          <w:bCs/>
          <w:noProof/>
          <w:sz w:val="32"/>
          <w:szCs w:val="32"/>
        </w:rPr>
        <w:lastRenderedPageBreak/>
        <w:t xml:space="preserve">SC_2.4 - </w:t>
      </w:r>
      <w:r w:rsidR="004C0FE2" w:rsidRPr="008E323C">
        <w:rPr>
          <w:rFonts w:cstheme="minorHAnsi"/>
          <w:b/>
          <w:bCs/>
          <w:noProof/>
          <w:sz w:val="32"/>
          <w:szCs w:val="32"/>
        </w:rPr>
        <w:t>Nome Scenario:Rimozione di un veicolo</w:t>
      </w:r>
      <w:bookmarkEnd w:id="15"/>
    </w:p>
    <w:p w14:paraId="1CB16D14" w14:textId="32AF4FE5" w:rsidR="004C0FE2" w:rsidRPr="008C6A0E" w:rsidRDefault="004C0FE2" w:rsidP="0641AA27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bCs/>
          <w:noProof/>
          <w:sz w:val="32"/>
          <w:szCs w:val="32"/>
        </w:rPr>
      </w:pPr>
      <w:r w:rsidRPr="0641AA27">
        <w:rPr>
          <w:noProof/>
          <w:sz w:val="32"/>
          <w:szCs w:val="32"/>
        </w:rPr>
        <w:t>Attori:Luca(</w:t>
      </w:r>
      <w:r w:rsidR="00111865" w:rsidRPr="0641AA27">
        <w:rPr>
          <w:noProof/>
          <w:sz w:val="32"/>
          <w:szCs w:val="32"/>
        </w:rPr>
        <w:t>Amministratore</w:t>
      </w:r>
      <w:r w:rsidRPr="0641AA27">
        <w:rPr>
          <w:noProof/>
          <w:sz w:val="32"/>
          <w:szCs w:val="32"/>
        </w:rPr>
        <w:t>)</w:t>
      </w:r>
    </w:p>
    <w:p w14:paraId="5DB26BF6" w14:textId="77777777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79A31E5C" w14:textId="2557879A" w:rsidR="004C0FE2" w:rsidRPr="00F3636D" w:rsidRDefault="004C0FE2" w:rsidP="0641AA27">
      <w:pPr>
        <w:rPr>
          <w:b w:val="0"/>
          <w:noProof/>
        </w:rPr>
      </w:pPr>
      <w:r w:rsidRPr="0641AA27">
        <w:rPr>
          <w:b w:val="0"/>
          <w:noProof/>
        </w:rPr>
        <w:t>Luca è l’</w:t>
      </w:r>
      <w:r w:rsidR="0031518C" w:rsidRPr="0641AA27">
        <w:rPr>
          <w:b w:val="0"/>
          <w:noProof/>
        </w:rPr>
        <w:t xml:space="preserve">amministratore </w:t>
      </w:r>
      <w:r w:rsidRPr="0641AA27">
        <w:rPr>
          <w:b w:val="0"/>
          <w:noProof/>
        </w:rPr>
        <w:t>dell’azienda “</w:t>
      </w:r>
      <w:r w:rsidR="00F210DE" w:rsidRPr="0641AA27">
        <w:rPr>
          <w:b w:val="0"/>
          <w:noProof/>
        </w:rPr>
        <w:t>SapereCar SRL</w:t>
      </w:r>
      <w:r w:rsidRPr="0641AA27">
        <w:rPr>
          <w:b w:val="0"/>
          <w:noProof/>
        </w:rPr>
        <w:t>”</w:t>
      </w:r>
      <w:r w:rsidR="00F210DE" w:rsidRPr="0641AA27">
        <w:rPr>
          <w:b w:val="0"/>
          <w:noProof/>
        </w:rPr>
        <w:t xml:space="preserve"> </w:t>
      </w:r>
      <w:r w:rsidRPr="0641AA27">
        <w:rPr>
          <w:b w:val="0"/>
          <w:noProof/>
        </w:rPr>
        <w:t>ed ha il compito di eliminare un veicolo utilizzando la piattaforma VeicHome.</w:t>
      </w:r>
    </w:p>
    <w:p w14:paraId="546515B5" w14:textId="409FA376" w:rsidR="00F210DE" w:rsidRDefault="004C0FE2" w:rsidP="00D57244">
      <w:pPr>
        <w:spacing w:line="24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accede al sito web</w:t>
      </w:r>
      <w:r w:rsidR="004B7E97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inizialmente  visualizza l</w:t>
      </w:r>
      <w:r w:rsidR="002825B5" w:rsidRPr="00F3636D">
        <w:rPr>
          <w:b w:val="0"/>
          <w:bCs/>
          <w:noProof/>
          <w:szCs w:val="28"/>
        </w:rPr>
        <w:t>’</w:t>
      </w:r>
      <w:r w:rsidRPr="00F3636D">
        <w:rPr>
          <w:b w:val="0"/>
          <w:bCs/>
          <w:noProof/>
          <w:szCs w:val="28"/>
        </w:rPr>
        <w:t xml:space="preserve">homepage </w:t>
      </w:r>
      <w:r w:rsidR="002825B5" w:rsidRPr="00F3636D">
        <w:rPr>
          <w:b w:val="0"/>
          <w:bCs/>
          <w:noProof/>
          <w:szCs w:val="28"/>
        </w:rPr>
        <w:t>e</w:t>
      </w:r>
      <w:r w:rsidR="004B7E97" w:rsidRPr="00F3636D">
        <w:rPr>
          <w:b w:val="0"/>
          <w:bCs/>
          <w:noProof/>
          <w:szCs w:val="28"/>
        </w:rPr>
        <w:t xml:space="preserve"> successivamente</w:t>
      </w:r>
      <w:r w:rsidRPr="00F3636D">
        <w:rPr>
          <w:b w:val="0"/>
          <w:bCs/>
          <w:noProof/>
          <w:szCs w:val="28"/>
        </w:rPr>
        <w:t xml:space="preserve"> va alla pagina di login dove inserisce le sua credenziali</w:t>
      </w:r>
      <w:r w:rsidR="00F210DE" w:rsidRPr="00F3636D">
        <w:rPr>
          <w:b w:val="0"/>
          <w:bCs/>
          <w:noProof/>
          <w:szCs w:val="28"/>
        </w:rPr>
        <w:t>:</w:t>
      </w:r>
    </w:p>
    <w:p w14:paraId="474EAE53" w14:textId="77777777" w:rsidR="00D57244" w:rsidRPr="00F3636D" w:rsidRDefault="00D57244" w:rsidP="00D57244">
      <w:pPr>
        <w:spacing w:line="240" w:lineRule="auto"/>
        <w:rPr>
          <w:b w:val="0"/>
          <w:bCs/>
          <w:noProof/>
          <w:szCs w:val="28"/>
        </w:rPr>
      </w:pPr>
    </w:p>
    <w:p w14:paraId="76FEE511" w14:textId="5AD7ECAB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Luca</w:t>
      </w:r>
    </w:p>
    <w:p w14:paraId="289F31FE" w14:textId="6FEDF7E8" w:rsidR="00F210DE" w:rsidRPr="00F3636D" w:rsidRDefault="00F210DE" w:rsidP="0641AA27">
      <w:pPr>
        <w:pStyle w:val="Paragrafoelenco"/>
        <w:numPr>
          <w:ilvl w:val="0"/>
          <w:numId w:val="11"/>
        </w:numPr>
        <w:spacing w:line="360" w:lineRule="auto"/>
        <w:rPr>
          <w:b w:val="0"/>
          <w:noProof/>
        </w:rPr>
      </w:pPr>
      <w:r w:rsidRPr="0641AA27">
        <w:rPr>
          <w:b w:val="0"/>
          <w:noProof/>
        </w:rPr>
        <w:t>Password: admin</w:t>
      </w:r>
    </w:p>
    <w:p w14:paraId="1A78F167" w14:textId="32D03FCC" w:rsidR="004C0FE2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</w:t>
      </w:r>
      <w:r w:rsidR="004C0FE2" w:rsidRPr="00F3636D">
        <w:rPr>
          <w:b w:val="0"/>
          <w:bCs/>
          <w:noProof/>
          <w:szCs w:val="28"/>
        </w:rPr>
        <w:t>na volta eseguito l’accesso</w:t>
      </w:r>
      <w:r w:rsidRPr="00F3636D">
        <w:rPr>
          <w:b w:val="0"/>
          <w:bCs/>
          <w:noProof/>
          <w:szCs w:val="28"/>
        </w:rPr>
        <w:t xml:space="preserve">, </w:t>
      </w:r>
      <w:r w:rsidR="004C0FE2" w:rsidRPr="00F3636D">
        <w:rPr>
          <w:b w:val="0"/>
          <w:bCs/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si ridireziona alla funzionalità</w:t>
      </w:r>
      <w:r w:rsidR="004C0FE2" w:rsidRPr="00F3636D">
        <w:rPr>
          <w:b w:val="0"/>
          <w:bCs/>
          <w:noProof/>
          <w:szCs w:val="28"/>
        </w:rPr>
        <w:t xml:space="preserve"> per </w:t>
      </w:r>
      <w:r w:rsidRPr="00F3636D">
        <w:rPr>
          <w:b w:val="0"/>
          <w:bCs/>
          <w:noProof/>
          <w:szCs w:val="28"/>
        </w:rPr>
        <w:t>rimuovere</w:t>
      </w:r>
      <w:r w:rsidR="004C0FE2" w:rsidRPr="00F3636D">
        <w:rPr>
          <w:b w:val="0"/>
          <w:bCs/>
          <w:noProof/>
          <w:szCs w:val="28"/>
        </w:rPr>
        <w:t xml:space="preserve"> un veicolo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visualizza una pagina dove </w:t>
      </w:r>
      <w:r w:rsidR="00F210DE" w:rsidRPr="00F3636D">
        <w:rPr>
          <w:b w:val="0"/>
          <w:bCs/>
          <w:noProof/>
          <w:szCs w:val="28"/>
        </w:rPr>
        <w:t>inserisce</w:t>
      </w:r>
      <w:r w:rsidR="004C0FE2" w:rsidRPr="00F3636D">
        <w:rPr>
          <w:b w:val="0"/>
          <w:bCs/>
          <w:noProof/>
          <w:szCs w:val="28"/>
        </w:rPr>
        <w:t xml:space="preserve"> le informazioni riguardanti il veicolo </w:t>
      </w:r>
      <w:r w:rsidRPr="00F3636D">
        <w:rPr>
          <w:b w:val="0"/>
          <w:bCs/>
          <w:noProof/>
          <w:szCs w:val="28"/>
        </w:rPr>
        <w:t>da rimuovere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.</w:t>
      </w:r>
    </w:p>
    <w:p w14:paraId="48803481" w14:textId="176F1CBD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Targa.</w:t>
      </w:r>
    </w:p>
    <w:p w14:paraId="3E69E285" w14:textId="76117980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Telaio.</w:t>
      </w:r>
    </w:p>
    <w:p w14:paraId="03FF4E3D" w14:textId="0ADF6036" w:rsidR="004C0FE2" w:rsidRPr="00F3636D" w:rsidRDefault="00FC6C88" w:rsidP="0641AA27">
      <w:pPr>
        <w:rPr>
          <w:b w:val="0"/>
          <w:noProof/>
        </w:rPr>
      </w:pPr>
      <w:r w:rsidRPr="0641AA27">
        <w:rPr>
          <w:b w:val="0"/>
          <w:noProof/>
        </w:rPr>
        <w:t>Luca</w:t>
      </w:r>
      <w:r w:rsidR="004C0FE2" w:rsidRPr="0641AA27">
        <w:rPr>
          <w:b w:val="0"/>
          <w:noProof/>
        </w:rPr>
        <w:t xml:space="preserve"> inserisce i dati</w:t>
      </w:r>
      <w:r w:rsidR="004B7E97" w:rsidRPr="0641AA27">
        <w:rPr>
          <w:b w:val="0"/>
          <w:noProof/>
        </w:rPr>
        <w:t xml:space="preserve"> e</w:t>
      </w:r>
      <w:r w:rsidR="004C0FE2" w:rsidRPr="0641AA27">
        <w:rPr>
          <w:b w:val="0"/>
          <w:noProof/>
        </w:rPr>
        <w:t xml:space="preserve"> il sistema verifica il corretto inserimento</w:t>
      </w:r>
      <w:r w:rsidR="00F210DE" w:rsidRPr="0641AA27">
        <w:rPr>
          <w:b w:val="0"/>
          <w:noProof/>
        </w:rPr>
        <w:t xml:space="preserve">, </w:t>
      </w:r>
      <w:r w:rsidR="004B7E97" w:rsidRPr="0641AA27">
        <w:rPr>
          <w:b w:val="0"/>
          <w:noProof/>
        </w:rPr>
        <w:t>infine</w:t>
      </w:r>
      <w:r w:rsidR="004C0FE2" w:rsidRPr="0641AA27">
        <w:rPr>
          <w:b w:val="0"/>
          <w:noProof/>
        </w:rPr>
        <w:t xml:space="preserve"> viene visualizzata la pagina l’homepage dell’admin.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E323C" w:rsidRDefault="00F26778" w:rsidP="008E323C">
      <w:pPr>
        <w:pStyle w:val="Titolo2"/>
        <w:rPr>
          <w:rFonts w:cstheme="minorBidi"/>
          <w:b/>
          <w:bCs/>
          <w:noProof/>
          <w:sz w:val="32"/>
          <w:szCs w:val="32"/>
        </w:rPr>
      </w:pPr>
      <w:bookmarkStart w:id="16" w:name="_Toc86923342"/>
      <w:bookmarkStart w:id="17" w:name="_Toc87347976"/>
      <w:bookmarkStart w:id="18" w:name="_Toc116382133"/>
      <w:r w:rsidRPr="008E323C">
        <w:rPr>
          <w:rFonts w:cstheme="minorBidi"/>
          <w:b/>
          <w:bCs/>
          <w:noProof/>
          <w:sz w:val="32"/>
          <w:szCs w:val="32"/>
        </w:rPr>
        <w:lastRenderedPageBreak/>
        <w:t xml:space="preserve">SC_2.5 - </w:t>
      </w:r>
      <w:r w:rsidR="000558CE" w:rsidRPr="008E323C">
        <w:rPr>
          <w:rFonts w:cstheme="minorBidi"/>
          <w:b/>
          <w:bCs/>
          <w:noProof/>
          <w:sz w:val="32"/>
          <w:szCs w:val="32"/>
        </w:rPr>
        <w:t>Nome Scenario:</w:t>
      </w:r>
      <w:r w:rsidRPr="008E323C">
        <w:rPr>
          <w:rFonts w:cstheme="minorBidi"/>
          <w:b/>
          <w:bCs/>
          <w:noProof/>
          <w:sz w:val="32"/>
          <w:szCs w:val="32"/>
        </w:rPr>
        <w:t xml:space="preserve"> </w:t>
      </w:r>
      <w:r w:rsidR="000558CE" w:rsidRPr="008E323C">
        <w:rPr>
          <w:rFonts w:cstheme="minorBidi"/>
          <w:b/>
          <w:bCs/>
          <w:noProof/>
          <w:sz w:val="32"/>
          <w:szCs w:val="32"/>
        </w:rPr>
        <w:t>Modifica dati utente</w:t>
      </w:r>
      <w:bookmarkEnd w:id="16"/>
      <w:bookmarkEnd w:id="17"/>
      <w:bookmarkEnd w:id="18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 w:rsidRPr="00F3636D">
        <w:rPr>
          <w:b w:val="0"/>
          <w:bCs/>
          <w:noProof/>
          <w:szCs w:val="28"/>
        </w:rPr>
        <w:t>c</w:t>
      </w:r>
      <w:r w:rsidRPr="00F3636D">
        <w:rPr>
          <w:b w:val="0"/>
          <w:bCs/>
          <w:noProof/>
          <w:szCs w:val="28"/>
        </w:rPr>
        <w:t>on</w:t>
      </w:r>
      <w:r w:rsidR="00DA30B5" w:rsidRPr="00F3636D">
        <w:rPr>
          <w:b w:val="0"/>
          <w:bCs/>
          <w:noProof/>
          <w:szCs w:val="28"/>
        </w:rPr>
        <w:t xml:space="preserve"> gli</w:t>
      </w:r>
      <w:r w:rsidRPr="00F3636D">
        <w:rPr>
          <w:b w:val="0"/>
          <w:bCs/>
          <w:noProof/>
          <w:szCs w:val="28"/>
        </w:rPr>
        <w:t xml:space="preserve"> acquist</w:t>
      </w:r>
      <w:r w:rsidR="00DA30B5" w:rsidRPr="00F3636D">
        <w:rPr>
          <w:b w:val="0"/>
          <w:bCs/>
          <w:noProof/>
          <w:szCs w:val="28"/>
        </w:rPr>
        <w:t xml:space="preserve">i </w:t>
      </w:r>
      <w:r w:rsidRPr="00F3636D">
        <w:rPr>
          <w:b w:val="0"/>
          <w:bCs/>
          <w:noProof/>
          <w:szCs w:val="28"/>
        </w:rPr>
        <w:t>c</w:t>
      </w:r>
      <w:r w:rsidR="00DA30B5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>mbia il suo indirizzo.</w:t>
      </w:r>
    </w:p>
    <w:p w14:paraId="2D107829" w14:textId="6D439787" w:rsidR="004D02E5" w:rsidRPr="00F3636D" w:rsidRDefault="000558CE" w:rsidP="0641AA27">
      <w:pPr>
        <w:rPr>
          <w:b w:val="0"/>
          <w:noProof/>
        </w:rPr>
      </w:pPr>
      <w:r w:rsidRPr="0641AA27">
        <w:rPr>
          <w:b w:val="0"/>
          <w:noProof/>
        </w:rPr>
        <w:t>Marco accede alla sua area personale dove sono presenti i suoi dati anagrafici,dopo aver visualizzato i suoi dati va alla funzionalità modifica profilo,dove sostituisce il vecchio indirizzo ed inserisci quello attuale.</w:t>
      </w:r>
      <w:r w:rsidR="00DA30B5" w:rsidRPr="0641AA27">
        <w:rPr>
          <w:b w:val="0"/>
          <w:noProof/>
        </w:rPr>
        <w:t xml:space="preserve"> </w:t>
      </w:r>
      <w:r w:rsidRPr="0641AA27">
        <w:rPr>
          <w:b w:val="0"/>
          <w:noProof/>
        </w:rPr>
        <w:t>Marco rilegge l’indirizzo appena inserito è salva le informazioni</w:t>
      </w:r>
      <w:r w:rsidR="00DA30B5" w:rsidRPr="0641AA27">
        <w:rPr>
          <w:b w:val="0"/>
          <w:noProof/>
        </w:rPr>
        <w:t>,succesivamente viene ridirezionato alla sua area personale.Marco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884681">
      <w:pPr>
        <w:pStyle w:val="Titolo2"/>
        <w:spacing w:before="100" w:beforeAutospacing="1" w:after="100" w:afterAutospacing="1"/>
        <w:rPr>
          <w:b/>
          <w:bCs/>
          <w:noProof/>
        </w:rPr>
      </w:pPr>
      <w:bookmarkStart w:id="19" w:name="_Toc86923343"/>
      <w:bookmarkStart w:id="20" w:name="_Toc87347977"/>
      <w:bookmarkStart w:id="21" w:name="_Toc116382134"/>
      <w:r w:rsidRPr="0005F822">
        <w:rPr>
          <w:b/>
          <w:bCs/>
          <w:noProof/>
        </w:rPr>
        <w:lastRenderedPageBreak/>
        <w:t>3</w:t>
      </w:r>
      <w:r w:rsidR="00E62830" w:rsidRPr="0005F822">
        <w:rPr>
          <w:b/>
          <w:bCs/>
          <w:noProof/>
        </w:rPr>
        <w:t>.</w:t>
      </w:r>
      <w:r w:rsidRPr="0005F822">
        <w:rPr>
          <w:b/>
          <w:bCs/>
          <w:noProof/>
        </w:rPr>
        <w:t xml:space="preserve"> </w:t>
      </w:r>
      <w:bookmarkStart w:id="22" w:name="RequisitiFunzionali"/>
      <w:r w:rsidRPr="0005F822">
        <w:rPr>
          <w:b/>
          <w:bCs/>
          <w:noProof/>
        </w:rPr>
        <w:t>Requisti Funzionali</w:t>
      </w:r>
      <w:bookmarkEnd w:id="19"/>
      <w:bookmarkEnd w:id="20"/>
      <w:bookmarkEnd w:id="21"/>
      <w:bookmarkEnd w:id="22"/>
    </w:p>
    <w:p w14:paraId="129146A1" w14:textId="64C1F3C7" w:rsidR="006F0599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3.1 </w:t>
      </w:r>
      <w:r w:rsidR="006F0599" w:rsidRPr="00865BA8">
        <w:rPr>
          <w:noProof/>
          <w:sz w:val="32"/>
          <w:szCs w:val="32"/>
        </w:rPr>
        <w:t>Log-in</w:t>
      </w:r>
    </w:p>
    <w:p w14:paraId="1A730DF2" w14:textId="57FB38A3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di effettuare l’accesso al sistema.</w:t>
      </w:r>
    </w:p>
    <w:p w14:paraId="5BB8AD24" w14:textId="14CBD9C6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1C9D317" w14:textId="6BE58433" w:rsidR="00514306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3.2 </w:t>
      </w:r>
      <w:r w:rsidR="006F0599" w:rsidRPr="00865BA8">
        <w:rPr>
          <w:noProof/>
          <w:sz w:val="32"/>
          <w:szCs w:val="32"/>
        </w:rPr>
        <w:t>Log-out</w:t>
      </w:r>
    </w:p>
    <w:p w14:paraId="33EC9C6E" w14:textId="644D283A" w:rsidR="00865BA8" w:rsidRPr="00F3636D" w:rsidRDefault="00514306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</w:t>
      </w:r>
      <w:r w:rsidR="006F0599" w:rsidRPr="00F3636D">
        <w:rPr>
          <w:b w:val="0"/>
          <w:bCs/>
          <w:noProof/>
          <w:szCs w:val="28"/>
        </w:rPr>
        <w:t>Il sistema permette di effettuare l’uscita dal sistema</w:t>
      </w:r>
    </w:p>
    <w:p w14:paraId="7F0D2783" w14:textId="01A1E398" w:rsidR="00865BA8" w:rsidRPr="00F3636D" w:rsidRDefault="00865BA8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46E343DE" w14:textId="27A90FAF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865BA8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3.3  </w:t>
      </w:r>
      <w:r w:rsidR="006F0599" w:rsidRPr="00865BA8">
        <w:rPr>
          <w:noProof/>
          <w:sz w:val="32"/>
          <w:szCs w:val="32"/>
        </w:rPr>
        <w:t>Registrazione</w:t>
      </w:r>
    </w:p>
    <w:p w14:paraId="64860CE4" w14:textId="09387227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all’utente che non è registrato sulla piattaforma, di registrarsi</w:t>
      </w:r>
      <w:r w:rsidR="0062743A">
        <w:rPr>
          <w:b w:val="0"/>
          <w:bCs/>
          <w:noProof/>
          <w:szCs w:val="28"/>
        </w:rPr>
        <w:t xml:space="preserve"> e inserire la carta di credito</w:t>
      </w:r>
      <w:r w:rsidRPr="00F3636D">
        <w:rPr>
          <w:b w:val="0"/>
          <w:bCs/>
          <w:noProof/>
          <w:szCs w:val="28"/>
        </w:rPr>
        <w:t>.</w:t>
      </w:r>
    </w:p>
    <w:p w14:paraId="69EF3D9E" w14:textId="51598B0F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F4CBCD5" w14:textId="652AB924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 </w:t>
      </w: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3.4 </w:t>
      </w:r>
      <w:r w:rsidR="006F0599" w:rsidRPr="00865BA8">
        <w:rPr>
          <w:noProof/>
          <w:sz w:val="32"/>
          <w:szCs w:val="32"/>
        </w:rPr>
        <w:t>C</w:t>
      </w:r>
      <w:r w:rsidR="00734C94" w:rsidRPr="00865BA8">
        <w:rPr>
          <w:noProof/>
          <w:sz w:val="32"/>
          <w:szCs w:val="32"/>
        </w:rPr>
        <w:t>erca auto</w:t>
      </w:r>
    </w:p>
    <w:p w14:paraId="68149707" w14:textId="309B24B9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Pemette all’utente di visualizzare l’elenco delle auto che ci sono nel sistema.</w:t>
      </w:r>
    </w:p>
    <w:p w14:paraId="4ADC9789" w14:textId="6BED9C7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25F8DD2" w14:textId="29D6857F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3.5 </w:t>
      </w:r>
      <w:r w:rsidR="00734C94" w:rsidRPr="00AA1866">
        <w:rPr>
          <w:noProof/>
          <w:sz w:val="32"/>
          <w:szCs w:val="32"/>
        </w:rPr>
        <w:t>Cerca moto</w:t>
      </w:r>
    </w:p>
    <w:p w14:paraId="0989E16E" w14:textId="4750058F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Permette all’utente di visualizzare l’elenco delle moto che ci sono nel sistema.</w:t>
      </w:r>
    </w:p>
    <w:p w14:paraId="63F21830" w14:textId="5996D017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CE9A8BD" w14:textId="23C429E7" w:rsidR="00734C94" w:rsidRPr="00514306" w:rsidRDefault="00514306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3.6 </w:t>
      </w:r>
      <w:r w:rsidR="00734C94" w:rsidRPr="00AA1866">
        <w:rPr>
          <w:noProof/>
          <w:sz w:val="32"/>
          <w:szCs w:val="32"/>
        </w:rPr>
        <w:t>Informazioni auto</w:t>
      </w:r>
    </w:p>
    <w:p w14:paraId="214126BA" w14:textId="09B9D65B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alle auto</w:t>
      </w:r>
    </w:p>
    <w:p w14:paraId="396105ED" w14:textId="5A2D16A9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6D84AFA" w14:textId="0216D5C9" w:rsidR="00734C94" w:rsidRPr="00514306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3.7 </w:t>
      </w:r>
      <w:r w:rsidR="00734C94" w:rsidRPr="00AA1866">
        <w:rPr>
          <w:noProof/>
          <w:sz w:val="32"/>
          <w:szCs w:val="32"/>
        </w:rPr>
        <w:t>Informazioni moto</w:t>
      </w:r>
    </w:p>
    <w:p w14:paraId="2EA2B5E7" w14:textId="0ECB28C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delle moto</w:t>
      </w:r>
    </w:p>
    <w:p w14:paraId="22E792BD" w14:textId="28F5249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E8AFCFB" w14:textId="40757063" w:rsidR="00734C94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3.8 </w:t>
      </w:r>
      <w:r w:rsidR="00734C94" w:rsidRPr="00AA1866">
        <w:rPr>
          <w:noProof/>
          <w:sz w:val="32"/>
          <w:szCs w:val="32"/>
        </w:rPr>
        <w:t>Eliminazione auto</w:t>
      </w:r>
    </w:p>
    <w:p w14:paraId="3397A6D8" w14:textId="2189E9BF" w:rsidR="00734C94" w:rsidRPr="00F3636D" w:rsidRDefault="00734C94" w:rsidP="130B1951">
      <w:pPr>
        <w:pStyle w:val="Paragrafoelenco"/>
        <w:rPr>
          <w:b w:val="0"/>
          <w:noProof/>
        </w:rPr>
      </w:pPr>
      <w:r w:rsidRPr="130B1951">
        <w:rPr>
          <w:b w:val="0"/>
          <w:noProof/>
        </w:rPr>
        <w:t>Rimozione da parte dell’admin.</w:t>
      </w:r>
    </w:p>
    <w:p w14:paraId="3D5BFB81" w14:textId="0CCC6BA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02A3258" w14:textId="6FC8B720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3.9 </w:t>
      </w:r>
      <w:r w:rsidR="00734C94" w:rsidRPr="00AA1866">
        <w:rPr>
          <w:noProof/>
          <w:sz w:val="32"/>
          <w:szCs w:val="32"/>
        </w:rPr>
        <w:t>Eliminazione moto</w:t>
      </w:r>
    </w:p>
    <w:p w14:paraId="7823B7FC" w14:textId="434DEED8" w:rsidR="00734C94" w:rsidRPr="00F3636D" w:rsidRDefault="00734C94" w:rsidP="130B1951">
      <w:pPr>
        <w:pStyle w:val="Paragrafoelenco"/>
        <w:rPr>
          <w:b w:val="0"/>
          <w:noProof/>
        </w:rPr>
      </w:pPr>
      <w:r w:rsidRPr="130B1951">
        <w:rPr>
          <w:b w:val="0"/>
          <w:noProof/>
        </w:rPr>
        <w:t>Rimozione da parte dell’admin.</w:t>
      </w:r>
    </w:p>
    <w:p w14:paraId="4FECF2DD" w14:textId="502DF5D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6DFC5EB" w14:textId="117804C4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3.10 </w:t>
      </w:r>
      <w:r w:rsidR="007F62C6" w:rsidRPr="00AA1866">
        <w:rPr>
          <w:noProof/>
          <w:sz w:val="32"/>
          <w:szCs w:val="32"/>
        </w:rPr>
        <w:t>Inserimento carrello</w:t>
      </w:r>
    </w:p>
    <w:p w14:paraId="0E100DBB" w14:textId="0E3CB54A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Inserimento degli articoli all’interno del carrello</w:t>
      </w:r>
    </w:p>
    <w:p w14:paraId="4A03813E" w14:textId="103C4CF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87C8E68" w14:textId="77777777" w:rsidR="00AA1866" w:rsidRDefault="00AA1866" w:rsidP="00865BA8">
      <w:pPr>
        <w:ind w:left="357"/>
        <w:rPr>
          <w:noProof/>
          <w:sz w:val="32"/>
          <w:szCs w:val="32"/>
        </w:rPr>
      </w:pPr>
    </w:p>
    <w:p w14:paraId="22660760" w14:textId="0744BEA3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3.11 </w:t>
      </w:r>
      <w:r w:rsidR="007F62C6" w:rsidRPr="00AA1866">
        <w:rPr>
          <w:noProof/>
          <w:sz w:val="32"/>
          <w:szCs w:val="32"/>
        </w:rPr>
        <w:t>Visualizza carrello</w:t>
      </w:r>
    </w:p>
    <w:p w14:paraId="467F3B2E" w14:textId="5D703293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Visualizzare degli articoli che l’utente vuole acquistare</w:t>
      </w:r>
    </w:p>
    <w:p w14:paraId="345128EA" w14:textId="289B67FC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3E5E4E9" w14:textId="33F90B13" w:rsidR="00514306" w:rsidRPr="00AA1866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3.12 </w:t>
      </w:r>
      <w:r w:rsidR="007F62C6" w:rsidRPr="00AA1866">
        <w:rPr>
          <w:noProof/>
          <w:sz w:val="32"/>
          <w:szCs w:val="32"/>
        </w:rPr>
        <w:t>Acquisto</w:t>
      </w:r>
    </w:p>
    <w:p w14:paraId="33953DC7" w14:textId="6CF0F341" w:rsidR="007F62C6" w:rsidRPr="00F3636D" w:rsidRDefault="00430BA4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      </w:t>
      </w:r>
      <w:r w:rsidR="007F62C6" w:rsidRPr="00F3636D">
        <w:rPr>
          <w:b w:val="0"/>
          <w:bCs/>
          <w:noProof/>
          <w:szCs w:val="28"/>
        </w:rPr>
        <w:t>Acquisto degli articoli che l’utente ha inserito all’interno del carrello</w:t>
      </w:r>
    </w:p>
    <w:p w14:paraId="72B0F41B" w14:textId="30F8646E" w:rsidR="00AA1866" w:rsidRPr="00F3636D" w:rsidRDefault="00AA1866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3356B7A5" w14:textId="22EC2EFA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3.13 </w:t>
      </w:r>
      <w:r w:rsidR="007F62C6" w:rsidRPr="00AA1866">
        <w:rPr>
          <w:noProof/>
          <w:sz w:val="32"/>
          <w:szCs w:val="32"/>
        </w:rPr>
        <w:t>Visualizza ordini</w:t>
      </w:r>
    </w:p>
    <w:p w14:paraId="19E48FDF" w14:textId="44319E56" w:rsidR="00F210D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visuallizare gli ordini che ha effetuato concludendosi con l’acquisto.</w:t>
      </w:r>
    </w:p>
    <w:p w14:paraId="3E9422EF" w14:textId="570EA88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F040831" w14:textId="0BD67F8F" w:rsidR="007F62C6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3.14 </w:t>
      </w:r>
      <w:r w:rsidR="007F62C6" w:rsidRPr="00AA1866">
        <w:rPr>
          <w:noProof/>
          <w:sz w:val="32"/>
          <w:szCs w:val="32"/>
        </w:rPr>
        <w:t xml:space="preserve">Visualizza informazioni utente </w:t>
      </w:r>
    </w:p>
    <w:p w14:paraId="74A22C7A" w14:textId="6864ABD8" w:rsidR="000E72A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vedere le sue informazioni andando sulla funzionaltà della gestione del profilo.</w:t>
      </w:r>
    </w:p>
    <w:p w14:paraId="79216504" w14:textId="4A8D8B1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EE6CB7" w14:textId="512006EC" w:rsidR="007F62C6" w:rsidRPr="00AA1866" w:rsidRDefault="00430BA4" w:rsidP="00865BA8">
      <w:pPr>
        <w:rPr>
          <w:noProof/>
          <w:sz w:val="32"/>
          <w:szCs w:val="32"/>
        </w:rPr>
      </w:pPr>
      <w:r w:rsidRPr="130B1951">
        <w:rPr>
          <w:noProof/>
        </w:rPr>
        <w:t xml:space="preserve"> </w:t>
      </w:r>
      <w:r w:rsidRPr="130B1951">
        <w:rPr>
          <w:noProof/>
          <w:sz w:val="32"/>
          <w:szCs w:val="32"/>
        </w:rPr>
        <w:t xml:space="preserve">     RF</w:t>
      </w:r>
      <w:r w:rsidR="00F3636D" w:rsidRPr="130B1951">
        <w:rPr>
          <w:noProof/>
          <w:sz w:val="32"/>
          <w:szCs w:val="32"/>
        </w:rPr>
        <w:t>_</w:t>
      </w:r>
      <w:r w:rsidRPr="130B1951">
        <w:rPr>
          <w:noProof/>
          <w:sz w:val="32"/>
          <w:szCs w:val="32"/>
        </w:rPr>
        <w:t xml:space="preserve">3.15 </w:t>
      </w:r>
      <w:r w:rsidR="007C5382" w:rsidRPr="130B1951">
        <w:rPr>
          <w:noProof/>
          <w:sz w:val="32"/>
          <w:szCs w:val="32"/>
        </w:rPr>
        <w:t>Visualizza ordine – Admin</w:t>
      </w:r>
    </w:p>
    <w:p w14:paraId="1C780876" w14:textId="4753C084" w:rsidR="00D54043" w:rsidRPr="00F3636D" w:rsidRDefault="007C5382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79ECF162" w14:textId="63F930D4" w:rsidR="0041205F" w:rsidRPr="00F3636D" w:rsidRDefault="00AA1866" w:rsidP="0641AA27">
      <w:pPr>
        <w:pStyle w:val="Paragrafoelenco"/>
        <w:rPr>
          <w:b w:val="0"/>
          <w:noProof/>
        </w:rPr>
      </w:pPr>
      <w:r w:rsidRPr="0641AA27">
        <w:rPr>
          <w:b w:val="0"/>
          <w:noProof/>
        </w:rPr>
        <w:t>Priorità: alta</w:t>
      </w:r>
    </w:p>
    <w:p w14:paraId="6D219833" w14:textId="09AFA7A0" w:rsidR="000558CE" w:rsidRPr="00430BA4" w:rsidRDefault="00430BA4" w:rsidP="0641AA27">
      <w:pPr>
        <w:rPr>
          <w:noProof/>
        </w:rPr>
      </w:pPr>
      <w:r w:rsidRPr="130B1951">
        <w:rPr>
          <w:noProof/>
        </w:rPr>
        <w:t xml:space="preserve">      </w:t>
      </w:r>
      <w:r w:rsidRPr="130B1951">
        <w:rPr>
          <w:noProof/>
          <w:sz w:val="32"/>
          <w:szCs w:val="32"/>
        </w:rPr>
        <w:t>RF</w:t>
      </w:r>
      <w:r w:rsidR="00F3636D" w:rsidRPr="130B1951">
        <w:rPr>
          <w:noProof/>
          <w:sz w:val="32"/>
          <w:szCs w:val="32"/>
        </w:rPr>
        <w:t>_</w:t>
      </w:r>
      <w:r w:rsidRPr="130B1951">
        <w:rPr>
          <w:noProof/>
          <w:sz w:val="32"/>
          <w:szCs w:val="32"/>
        </w:rPr>
        <w:t xml:space="preserve">3.16 </w:t>
      </w:r>
      <w:r w:rsidR="000558CE" w:rsidRPr="130B1951">
        <w:rPr>
          <w:noProof/>
          <w:sz w:val="32"/>
          <w:szCs w:val="32"/>
        </w:rPr>
        <w:t>Modifica Dati profilo</w:t>
      </w:r>
    </w:p>
    <w:p w14:paraId="5C165B2F" w14:textId="502C09CE" w:rsidR="000558CE" w:rsidRPr="00F3636D" w:rsidRDefault="000558CE" w:rsidP="130B1951">
      <w:pPr>
        <w:pStyle w:val="Paragrafoelenco"/>
        <w:rPr>
          <w:b w:val="0"/>
          <w:noProof/>
        </w:rPr>
      </w:pPr>
      <w:r w:rsidRPr="130B1951">
        <w:rPr>
          <w:b w:val="0"/>
          <w:noProof/>
        </w:rPr>
        <w:t>Il Cliente ha la possibilità di modificare i propri dati nel caso di errore oppure aggiornamento entrando nella sua area riservata una volta effettuato il login.</w:t>
      </w:r>
    </w:p>
    <w:p w14:paraId="2F1E1C9D" w14:textId="5FC3A87E" w:rsidR="003146B9" w:rsidRDefault="00AA1866" w:rsidP="003146B9">
      <w:pPr>
        <w:pStyle w:val="Paragrafoelenco"/>
        <w:rPr>
          <w:b w:val="0"/>
          <w:noProof/>
        </w:rPr>
      </w:pPr>
      <w:r w:rsidRPr="0641AA27">
        <w:rPr>
          <w:b w:val="0"/>
          <w:noProof/>
        </w:rPr>
        <w:t>Priorità: alta.</w:t>
      </w:r>
    </w:p>
    <w:p w14:paraId="2E12781F" w14:textId="0CC44329" w:rsidR="00AF63AA" w:rsidRPr="003146B9" w:rsidRDefault="003146B9" w:rsidP="003146B9">
      <w:pPr>
        <w:pStyle w:val="Paragrafoelenco"/>
        <w:ind w:left="0"/>
        <w:rPr>
          <w:b w:val="0"/>
          <w:noProof/>
        </w:rPr>
      </w:pPr>
      <w:r>
        <w:rPr>
          <w:noProof/>
          <w:sz w:val="32"/>
          <w:szCs w:val="32"/>
        </w:rPr>
        <w:t xml:space="preserve">      </w:t>
      </w:r>
      <w:r w:rsidR="00AF63AA" w:rsidRPr="130B1951">
        <w:rPr>
          <w:noProof/>
          <w:sz w:val="32"/>
          <w:szCs w:val="32"/>
        </w:rPr>
        <w:t>RF</w:t>
      </w:r>
      <w:r w:rsidR="00F3636D" w:rsidRPr="130B1951">
        <w:rPr>
          <w:noProof/>
          <w:sz w:val="32"/>
          <w:szCs w:val="32"/>
        </w:rPr>
        <w:t>_</w:t>
      </w:r>
      <w:r w:rsidR="00AF63AA" w:rsidRPr="130B1951">
        <w:rPr>
          <w:noProof/>
          <w:sz w:val="32"/>
          <w:szCs w:val="32"/>
        </w:rPr>
        <w:t>3.</w:t>
      </w:r>
      <w:r w:rsidR="0062743A" w:rsidRPr="130B1951">
        <w:rPr>
          <w:noProof/>
          <w:sz w:val="32"/>
          <w:szCs w:val="32"/>
        </w:rPr>
        <w:t>17</w:t>
      </w:r>
      <w:r w:rsidR="00AF63AA" w:rsidRPr="130B1951">
        <w:rPr>
          <w:noProof/>
          <w:sz w:val="32"/>
          <w:szCs w:val="32"/>
        </w:rPr>
        <w:t xml:space="preserve"> Eliminazione articoli del carrello</w:t>
      </w:r>
    </w:p>
    <w:p w14:paraId="3BC45B38" w14:textId="30E9ADDA" w:rsidR="00AF63AA" w:rsidRPr="00F3636D" w:rsidRDefault="003146B9" w:rsidP="003146B9">
      <w:pPr>
        <w:pStyle w:val="Paragrafoelenco"/>
        <w:ind w:left="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           </w:t>
      </w:r>
      <w:r w:rsidR="00AF63AA" w:rsidRPr="00F3636D">
        <w:rPr>
          <w:b w:val="0"/>
          <w:bCs/>
          <w:noProof/>
          <w:szCs w:val="28"/>
        </w:rPr>
        <w:t>L’utente ha la possibilità di eliminare i propri articoli all’interno del carrello.</w:t>
      </w:r>
    </w:p>
    <w:p w14:paraId="678BD28D" w14:textId="5E2F2B36" w:rsidR="00AF63AA" w:rsidRPr="00F3636D" w:rsidRDefault="003146B9" w:rsidP="003146B9">
      <w:pPr>
        <w:ind w:firstLine="312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      </w:t>
      </w:r>
      <w:r w:rsidR="00AF63AA" w:rsidRPr="00F3636D">
        <w:rPr>
          <w:b w:val="0"/>
          <w:bCs/>
          <w:noProof/>
          <w:szCs w:val="28"/>
        </w:rPr>
        <w:t>Priorità: alta.</w:t>
      </w:r>
    </w:p>
    <w:p w14:paraId="2924D468" w14:textId="60B2DA5D" w:rsidR="00975870" w:rsidRDefault="003146B9" w:rsidP="003146B9">
      <w:pPr>
        <w:pStyle w:val="Paragrafoelenco"/>
        <w:ind w:left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</w:t>
      </w:r>
      <w:r w:rsidR="00975870" w:rsidRPr="130B1951">
        <w:rPr>
          <w:noProof/>
          <w:sz w:val="32"/>
          <w:szCs w:val="32"/>
        </w:rPr>
        <w:t>RF_3.18 Inserimento auto</w:t>
      </w:r>
    </w:p>
    <w:p w14:paraId="04F57460" w14:textId="5C6F4F17" w:rsidR="00975870" w:rsidRPr="00F3636D" w:rsidRDefault="003146B9" w:rsidP="003146B9">
      <w:pPr>
        <w:pStyle w:val="Paragrafoelenco"/>
        <w:ind w:left="0"/>
        <w:rPr>
          <w:b w:val="0"/>
          <w:noProof/>
        </w:rPr>
      </w:pPr>
      <w:r>
        <w:rPr>
          <w:b w:val="0"/>
          <w:noProof/>
        </w:rPr>
        <w:t xml:space="preserve">           </w:t>
      </w:r>
      <w:r w:rsidR="00975870" w:rsidRPr="130B1951">
        <w:rPr>
          <w:b w:val="0"/>
          <w:noProof/>
        </w:rPr>
        <w:t>L’admin ha la possibilità di inserire le nuove auto disponibili per la vendita.</w:t>
      </w:r>
    </w:p>
    <w:p w14:paraId="31C43542" w14:textId="72E58F6E" w:rsidR="00AF63AA" w:rsidRDefault="003146B9" w:rsidP="003146B9">
      <w:pPr>
        <w:ind w:firstLine="312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      </w:t>
      </w:r>
      <w:r w:rsidR="00975870" w:rsidRPr="00F3636D">
        <w:rPr>
          <w:b w:val="0"/>
          <w:bCs/>
          <w:noProof/>
          <w:szCs w:val="28"/>
        </w:rPr>
        <w:t>Priorità: alta.</w:t>
      </w:r>
    </w:p>
    <w:p w14:paraId="7789D305" w14:textId="5243C7E8" w:rsidR="00975870" w:rsidRDefault="003146B9" w:rsidP="003146B9">
      <w:pPr>
        <w:pStyle w:val="Paragrafoelenco"/>
        <w:ind w:left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</w:t>
      </w:r>
      <w:r w:rsidR="00975870" w:rsidRPr="130B1951">
        <w:rPr>
          <w:noProof/>
          <w:sz w:val="32"/>
          <w:szCs w:val="32"/>
        </w:rPr>
        <w:t>RF_3.19 Inserimento moto</w:t>
      </w:r>
    </w:p>
    <w:p w14:paraId="7D7159E7" w14:textId="3EE90E85" w:rsidR="00975870" w:rsidRPr="00F3636D" w:rsidRDefault="003146B9" w:rsidP="003146B9">
      <w:pPr>
        <w:pStyle w:val="Paragrafoelenco"/>
        <w:ind w:left="0"/>
        <w:rPr>
          <w:b w:val="0"/>
          <w:noProof/>
        </w:rPr>
      </w:pPr>
      <w:r>
        <w:rPr>
          <w:b w:val="0"/>
          <w:noProof/>
        </w:rPr>
        <w:t xml:space="preserve">          </w:t>
      </w:r>
      <w:r w:rsidR="00975870" w:rsidRPr="130B1951">
        <w:rPr>
          <w:b w:val="0"/>
          <w:noProof/>
        </w:rPr>
        <w:t>L’admin ha la possibilità di inserire le nuove moto disponibili per la vendita.</w:t>
      </w:r>
    </w:p>
    <w:p w14:paraId="0092F320" w14:textId="072BB82A" w:rsidR="00975870" w:rsidRDefault="003146B9" w:rsidP="003146B9">
      <w:pPr>
        <w:ind w:firstLine="312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     </w:t>
      </w:r>
      <w:r w:rsidR="00975870" w:rsidRPr="00F3636D">
        <w:rPr>
          <w:b w:val="0"/>
          <w:bCs/>
          <w:noProof/>
          <w:szCs w:val="28"/>
        </w:rPr>
        <w:t>Priorità: alta.</w:t>
      </w:r>
    </w:p>
    <w:p w14:paraId="71426F3C" w14:textId="503492E5" w:rsidR="007307FB" w:rsidRDefault="007307FB" w:rsidP="007307FB">
      <w:pPr>
        <w:pStyle w:val="Paragrafoelenco"/>
        <w:ind w:left="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</w:t>
      </w:r>
      <w:r w:rsidRPr="130B1951">
        <w:rPr>
          <w:noProof/>
          <w:sz w:val="32"/>
          <w:szCs w:val="32"/>
        </w:rPr>
        <w:t>RF_3.</w:t>
      </w:r>
      <w:r>
        <w:rPr>
          <w:noProof/>
          <w:sz w:val="32"/>
          <w:szCs w:val="32"/>
        </w:rPr>
        <w:t>20</w:t>
      </w:r>
      <w:r w:rsidRPr="130B1951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Ricarica saldo</w:t>
      </w:r>
    </w:p>
    <w:p w14:paraId="1CB250C7" w14:textId="7C3DA555" w:rsidR="007307FB" w:rsidRPr="00F3636D" w:rsidRDefault="007307FB" w:rsidP="007307FB">
      <w:pPr>
        <w:pStyle w:val="Paragrafoelenco"/>
        <w:ind w:left="0"/>
        <w:rPr>
          <w:b w:val="0"/>
          <w:noProof/>
        </w:rPr>
      </w:pPr>
      <w:r>
        <w:rPr>
          <w:b w:val="0"/>
          <w:noProof/>
        </w:rPr>
        <w:t xml:space="preserve">          </w:t>
      </w:r>
      <w:r w:rsidRPr="130B1951">
        <w:rPr>
          <w:b w:val="0"/>
          <w:noProof/>
        </w:rPr>
        <w:t>L’</w:t>
      </w:r>
      <w:r>
        <w:rPr>
          <w:b w:val="0"/>
          <w:noProof/>
        </w:rPr>
        <w:t xml:space="preserve">utente ha la possibilità di ricaricare il proprio saldo </w:t>
      </w:r>
      <w:r w:rsidR="008267B6">
        <w:rPr>
          <w:b w:val="0"/>
          <w:noProof/>
        </w:rPr>
        <w:t>per effetuuare l’acquisto.</w:t>
      </w:r>
    </w:p>
    <w:p w14:paraId="1536EF5F" w14:textId="1A6ECABE" w:rsidR="00975870" w:rsidRPr="00975870" w:rsidRDefault="007307FB" w:rsidP="003146B9">
      <w:pPr>
        <w:ind w:firstLine="312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     </w:t>
      </w:r>
      <w:r w:rsidRPr="00F3636D">
        <w:rPr>
          <w:b w:val="0"/>
          <w:bCs/>
          <w:noProof/>
          <w:szCs w:val="28"/>
        </w:rPr>
        <w:t>Priorità: alta.</w:t>
      </w:r>
    </w:p>
    <w:p w14:paraId="085E3A42" w14:textId="2800A514" w:rsidR="00DA30B5" w:rsidRPr="0041205F" w:rsidRDefault="0041205F" w:rsidP="003146B9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05F822">
      <w:pPr>
        <w:pStyle w:val="Titolo2"/>
        <w:spacing w:before="100" w:beforeAutospacing="1" w:after="100" w:afterAutospacing="1"/>
        <w:rPr>
          <w:b/>
          <w:bCs/>
          <w:noProof/>
        </w:rPr>
      </w:pPr>
      <w:bookmarkStart w:id="23" w:name="_Toc86923344"/>
      <w:bookmarkStart w:id="24" w:name="_Toc87347978"/>
      <w:bookmarkStart w:id="25" w:name="_Toc116382135"/>
      <w:bookmarkStart w:id="26" w:name="RequisitiNonFunzionali"/>
      <w:r w:rsidRPr="0005F822">
        <w:rPr>
          <w:b/>
          <w:bCs/>
          <w:noProof/>
        </w:rPr>
        <w:lastRenderedPageBreak/>
        <w:t>4. Requisti non Funzionali</w:t>
      </w:r>
      <w:bookmarkEnd w:id="23"/>
      <w:bookmarkEnd w:id="24"/>
      <w:bookmarkEnd w:id="25"/>
    </w:p>
    <w:p w14:paraId="7EDD9E3D" w14:textId="77777777" w:rsidR="000766E4" w:rsidRPr="007071B7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  <w:sz w:val="36"/>
          <w:szCs w:val="36"/>
        </w:rPr>
      </w:pPr>
      <w:bookmarkStart w:id="27" w:name="_Toc86923345"/>
      <w:bookmarkStart w:id="28" w:name="_Toc87347979"/>
      <w:bookmarkStart w:id="29" w:name="_Toc116382136"/>
      <w:bookmarkEnd w:id="26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4.1 RNF 1 - Usabilità</w:t>
      </w:r>
      <w:bookmarkEnd w:id="27"/>
      <w:bookmarkEnd w:id="28"/>
      <w:bookmarkEnd w:id="29"/>
    </w:p>
    <w:p w14:paraId="170C851F" w14:textId="7BA8AE25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: Il sistema deve far sì che l’utente riesca a utilizzare e visualizzare le funzionalità presenti, fornendo un menu contestuale con le relative funzionalità di login e logout posizionati in alto dello schermo.</w:t>
      </w:r>
    </w:p>
    <w:p w14:paraId="112DC70B" w14:textId="38C19279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565BAC95" w14:textId="26305205" w:rsidR="000766E4" w:rsidRPr="00F3636D" w:rsidRDefault="000766E4" w:rsidP="0641AA27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</w:rPr>
      </w:pPr>
      <w:r w:rsidRPr="0641AA27">
        <w:rPr>
          <w:rFonts w:ascii="Calibri" w:eastAsia="MS Mincho" w:hAnsi="Calibri" w:cs="Times New Roman"/>
        </w:rPr>
        <w:t xml:space="preserve">RNF_4.1.3: </w:t>
      </w:r>
      <w:r w:rsidRPr="0641AA27">
        <w:rPr>
          <w:rFonts w:ascii="Calibri" w:eastAsia="MS Mincho" w:hAnsi="Calibri" w:cs="Times New Roman"/>
          <w:b w:val="0"/>
        </w:rPr>
        <w:t xml:space="preserve">Dei pop-up permettono al sistema di mostrare all’utente, nel caso stia compilando un form, che ha inserito dei dati mancati. </w:t>
      </w:r>
    </w:p>
    <w:p w14:paraId="750139F4" w14:textId="1CDC075B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F8C46C" w14:textId="2181FA9F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RNF_4.1.4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utilizza dei colori di contrasto che fanno capire all’utente che si sta ridirezionando verso un'altra funzionalità. </w:t>
      </w:r>
    </w:p>
    <w:p w14:paraId="127878B6" w14:textId="13B1CD9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394131E" w14:textId="27293A21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essere in grado di adattarsi alle diverse grandezze del browser, rendendo anche esso multipiattaforma.</w:t>
      </w:r>
    </w:p>
    <w:p w14:paraId="73A7CBC4" w14:textId="770BB38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62AE1BFF" w14:textId="0EA865E2" w:rsidR="000766E4" w:rsidRPr="00AC0A16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  <w:sz w:val="36"/>
          <w:szCs w:val="36"/>
        </w:rPr>
      </w:pPr>
      <w:bookmarkStart w:id="30" w:name="_Toc86923346"/>
      <w:bookmarkStart w:id="31" w:name="_Toc87347980"/>
      <w:bookmarkStart w:id="32" w:name="_Toc116382137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4.2 RNF 2</w:t>
      </w:r>
      <w:r w:rsidR="00513DFF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- Affidabilità</w:t>
      </w:r>
      <w:bookmarkEnd w:id="30"/>
      <w:bookmarkEnd w:id="31"/>
      <w:bookmarkEnd w:id="32"/>
    </w:p>
    <w:p w14:paraId="4C74E505" w14:textId="16F39E1C" w:rsidR="000766E4" w:rsidRPr="00F3636D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Il sistema deve generare dei messaggi di errore nel caso l’utente abbia inserito dei dati sbagliati o mancanti. </w:t>
      </w:r>
    </w:p>
    <w:p w14:paraId="1B055E15" w14:textId="37F7112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3B82D36C" w14:textId="6DBD8D79" w:rsidR="000766E4" w:rsidRPr="00F3636D" w:rsidRDefault="000766E4" w:rsidP="0641AA27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</w:rPr>
      </w:pPr>
      <w:r w:rsidRPr="0641AA27">
        <w:rPr>
          <w:rFonts w:ascii="Calibri" w:eastAsia="MS Mincho" w:hAnsi="Calibri" w:cs="Times New Roman"/>
        </w:rPr>
        <w:t xml:space="preserve">RNF 4.2.2: </w:t>
      </w:r>
      <w:r w:rsidRPr="0641AA27">
        <w:rPr>
          <w:rFonts w:ascii="Calibri" w:eastAsia="MS Mincho" w:hAnsi="Calibri" w:cs="Times New Roman"/>
          <w:b w:val="0"/>
        </w:rPr>
        <w:t xml:space="preserve">Viene garantito l’accesso con una coppia username, password. </w:t>
      </w:r>
    </w:p>
    <w:p w14:paraId="4340B52E" w14:textId="77777777" w:rsidR="00EE272F" w:rsidRDefault="000A48F5" w:rsidP="00EE272F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641AA27">
        <w:rPr>
          <w:b w:val="0"/>
          <w:noProof/>
        </w:rPr>
        <w:t>Priorità: alta.</w:t>
      </w:r>
    </w:p>
    <w:p w14:paraId="0C54DCFC" w14:textId="77777777" w:rsidR="00EE272F" w:rsidRDefault="000766E4" w:rsidP="00EE272F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641AA27">
        <w:rPr>
          <w:rFonts w:ascii="Calibri" w:eastAsia="MS Mincho" w:hAnsi="Calibri" w:cs="Times New Roman"/>
        </w:rPr>
        <w:t xml:space="preserve">RNF 4.2.3: </w:t>
      </w:r>
      <w:r w:rsidRPr="0641AA27">
        <w:rPr>
          <w:rFonts w:ascii="Calibri" w:eastAsia="MS Mincho" w:hAnsi="Calibri" w:cs="Times New Roman"/>
          <w:b w:val="0"/>
        </w:rPr>
        <w:t>I dati dei clienti registrati sono protetti da un firewall, inoltre si utilizzerà il protocollo HTTPS in cui i dati vengono scambiati tra clienti e server</w:t>
      </w:r>
      <w:r w:rsidR="000A48F5" w:rsidRPr="0641AA27">
        <w:rPr>
          <w:rFonts w:ascii="Calibri" w:eastAsia="MS Mincho" w:hAnsi="Calibri" w:cs="Times New Roman"/>
          <w:b w:val="0"/>
        </w:rPr>
        <w:t>.</w:t>
      </w:r>
    </w:p>
    <w:p w14:paraId="7171811F" w14:textId="3E638E3F" w:rsidR="000A48F5" w:rsidRPr="00EE272F" w:rsidRDefault="000A48F5" w:rsidP="00EE272F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EE272F">
        <w:rPr>
          <w:b w:val="0"/>
          <w:noProof/>
          <w:szCs w:val="28"/>
        </w:rPr>
        <w:t>Priorità: bassa.</w:t>
      </w:r>
    </w:p>
    <w:p w14:paraId="1867189C" w14:textId="7AEB0D1E" w:rsidR="000766E4" w:rsidRPr="00F3636D" w:rsidRDefault="000766E4" w:rsidP="0641AA27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</w:rPr>
      </w:pPr>
      <w:r w:rsidRPr="0641AA27">
        <w:rPr>
          <w:rFonts w:ascii="Calibri" w:eastAsia="MS Mincho" w:hAnsi="Calibri" w:cs="Times New Roman"/>
        </w:rPr>
        <w:t xml:space="preserve">RNF: 4.2.4: </w:t>
      </w:r>
      <w:r w:rsidRPr="0641AA27">
        <w:rPr>
          <w:rFonts w:ascii="Calibri" w:eastAsia="MS Mincho" w:hAnsi="Calibri" w:cs="Times New Roman"/>
          <w:b w:val="0"/>
        </w:rPr>
        <w:t>Il sistema permette l’acceso alle diverse zone della piattaforma che varierà in base ai diversi ruoli.</w:t>
      </w:r>
    </w:p>
    <w:p w14:paraId="2045E64C" w14:textId="1DD19EA9" w:rsidR="000A48F5" w:rsidRDefault="000A48F5" w:rsidP="000A48F5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4627C807" w14:textId="1F520942" w:rsidR="000766E4" w:rsidRPr="00E1308C" w:rsidRDefault="00E1308C" w:rsidP="00E1308C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  <w:r w:rsidRPr="006319E3">
        <w:rPr>
          <w:b w:val="0"/>
          <w:noProof/>
          <w:szCs w:val="28"/>
        </w:rPr>
        <w:t>Priorità: media.</w:t>
      </w:r>
    </w:p>
    <w:p w14:paraId="7F319216" w14:textId="12C6ABAD" w:rsidR="000766E4" w:rsidRPr="00D23BD1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  <w:sz w:val="36"/>
          <w:szCs w:val="36"/>
        </w:rPr>
      </w:pPr>
      <w:bookmarkStart w:id="33" w:name="_Toc86923347"/>
      <w:bookmarkStart w:id="34" w:name="_Toc87347981"/>
      <w:bookmarkStart w:id="35" w:name="_Toc116382138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lastRenderedPageBreak/>
        <w:t>4.3 RNF 3</w:t>
      </w:r>
      <w:r w:rsidR="00513DFF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- Performance</w:t>
      </w:r>
      <w:bookmarkEnd w:id="33"/>
      <w:bookmarkEnd w:id="34"/>
      <w:bookmarkEnd w:id="35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 </w:t>
      </w:r>
    </w:p>
    <w:p w14:paraId="2BBE60E9" w14:textId="493F4231" w:rsidR="000766E4" w:rsidRPr="00F3636D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4.3.1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cerca di rispondere in tempi brevi alle azioni fatte dall’utente eliminando rallentamenti, però essendo un sistema web la risposta varia in base alla connessione internet dell’utente. </w:t>
      </w:r>
    </w:p>
    <w:p w14:paraId="1ADB287F" w14:textId="75CFFF16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3517B9B1" w14:textId="6AB4C491" w:rsidR="000766E4" w:rsidRPr="00D23BD1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  <w:sz w:val="36"/>
          <w:szCs w:val="36"/>
        </w:rPr>
      </w:pPr>
      <w:bookmarkStart w:id="36" w:name="_Toc86923348"/>
      <w:bookmarkStart w:id="37" w:name="_Toc87347982"/>
      <w:bookmarkStart w:id="38" w:name="_Toc116382139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4.4 RNF 4</w:t>
      </w:r>
      <w:r w:rsidR="00513DFF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- Manutenibilità</w:t>
      </w:r>
      <w:bookmarkEnd w:id="36"/>
      <w:bookmarkEnd w:id="37"/>
      <w:bookmarkEnd w:id="38"/>
    </w:p>
    <w:p w14:paraId="686DA0A1" w14:textId="77777777" w:rsidR="007B05C5" w:rsidRDefault="007B05C5" w:rsidP="0005F822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</w:rPr>
      </w:pPr>
      <w:bookmarkStart w:id="39" w:name="_Toc86923349"/>
      <w:bookmarkStart w:id="40" w:name="_Toc87347983"/>
      <w:r w:rsidRPr="0005F822">
        <w:rPr>
          <w:rFonts w:ascii="Calibri" w:eastAsia="MS Mincho" w:hAnsi="Calibri" w:cs="Times New Roman"/>
        </w:rPr>
        <w:t xml:space="preserve">RNF 4.4.1: </w:t>
      </w:r>
      <w:r w:rsidRPr="0005F822">
        <w:rPr>
          <w:rFonts w:ascii="Calibri" w:eastAsia="MS Mincho" w:hAnsi="Calibri" w:cs="Times New Roman"/>
          <w:b w:val="0"/>
        </w:rPr>
        <w:t>Il sistema deve fornire una documentazione che sia ben leggibile e comprensibile ai nuovi programmatori oppure ai nuovi dipendenti che lavoreranno per la piattaforma, nel caso di un aggiornamento o miglioramento di essa.</w:t>
      </w:r>
    </w:p>
    <w:p w14:paraId="50B82F4E" w14:textId="77777777" w:rsidR="007B05C5" w:rsidRDefault="007B05C5" w:rsidP="007B05C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>
        <w:rPr>
          <w:b w:val="0"/>
          <w:noProof/>
          <w:szCs w:val="28"/>
        </w:rPr>
        <w:t>Priorità: alta.</w:t>
      </w:r>
    </w:p>
    <w:p w14:paraId="2C11C5D2" w14:textId="142D0064" w:rsidR="000766E4" w:rsidRPr="00AC0A16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</w:rPr>
      </w:pPr>
      <w:bookmarkStart w:id="41" w:name="_Toc116382140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4.5 RNF 5</w:t>
      </w:r>
      <w:r w:rsidR="00513DFF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- Legali</w:t>
      </w:r>
      <w:bookmarkEnd w:id="39"/>
      <w:bookmarkEnd w:id="40"/>
      <w:bookmarkEnd w:id="41"/>
    </w:p>
    <w:p w14:paraId="1EE46F0D" w14:textId="5EEE81A1" w:rsidR="000A48F5" w:rsidRPr="00F3636D" w:rsidRDefault="000766E4" w:rsidP="000A48F5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3BCE9918" w14:textId="47F54706" w:rsidR="00F3636D" w:rsidRPr="00E1308C" w:rsidRDefault="000766E4" w:rsidP="00F3636D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è soggetto al Copyright (Legge 22.04.1941 n. 633, Legge sulla protezione del diritto d’autore).</w:t>
      </w:r>
    </w:p>
    <w:p w14:paraId="15EEBCF6" w14:textId="70A05767" w:rsidR="000766E4" w:rsidRPr="00AC0A16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  <w:sz w:val="36"/>
          <w:szCs w:val="36"/>
        </w:rPr>
      </w:pPr>
      <w:bookmarkStart w:id="42" w:name="_Toc86923350"/>
      <w:bookmarkStart w:id="43" w:name="_Toc87347984"/>
      <w:bookmarkStart w:id="44" w:name="_Toc116382141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4.6 RNF 6</w:t>
      </w:r>
      <w:r w:rsidR="00513DFF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- </w:t>
      </w:r>
      <w:proofErr w:type="spellStart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S</w:t>
      </w:r>
      <w:r w:rsidR="007B05C5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u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pportabilità</w:t>
      </w:r>
      <w:bookmarkEnd w:id="42"/>
      <w:bookmarkEnd w:id="43"/>
      <w:bookmarkEnd w:id="44"/>
      <w:proofErr w:type="spellEnd"/>
    </w:p>
    <w:p w14:paraId="56EFEBF7" w14:textId="2CE3648D" w:rsidR="000A48F5" w:rsidRPr="000A48F5" w:rsidRDefault="000766E4" w:rsidP="000A48F5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Essendo un applicazione web può essere utilizzata da qualsiasi dispositivo che abbia la possibilità di connettersi ad internet (Pc, tablet, smartphone…)</w:t>
      </w:r>
    </w:p>
    <w:p w14:paraId="178C5C75" w14:textId="2A952E8B" w:rsidR="000766E4" w:rsidRPr="00F3636D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Diversi sistemi operativi (Windows, Android, MacOS…).</w:t>
      </w:r>
    </w:p>
    <w:p w14:paraId="3827629D" w14:textId="6AA1874F" w:rsidR="000A48F5" w:rsidRDefault="000A48F5" w:rsidP="000A48F5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51D0D366" w14:textId="534AC7A5" w:rsidR="00770466" w:rsidRDefault="00770466" w:rsidP="000A48F5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</w:p>
    <w:p w14:paraId="76D9EBBD" w14:textId="17E7E875" w:rsidR="00770466" w:rsidRDefault="00770466" w:rsidP="000A48F5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</w:p>
    <w:p w14:paraId="36CD9CB5" w14:textId="77777777" w:rsidR="00770466" w:rsidRPr="00F3636D" w:rsidRDefault="00770466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7EC3C1AE" w14:textId="33E5DBC6" w:rsidR="000766E4" w:rsidRPr="00AC0A16" w:rsidRDefault="000766E4" w:rsidP="0005F822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color w:val="082A75"/>
          <w:sz w:val="36"/>
          <w:szCs w:val="36"/>
        </w:rPr>
      </w:pPr>
      <w:bookmarkStart w:id="45" w:name="_Toc86923351"/>
      <w:bookmarkStart w:id="46" w:name="_Toc87347985"/>
      <w:bookmarkStart w:id="47" w:name="_Toc116382142"/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lastRenderedPageBreak/>
        <w:t>4.7 RNF 7</w:t>
      </w:r>
      <w:r w:rsidR="00513DFF"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 xml:space="preserve"> </w:t>
      </w:r>
      <w:r w:rsidRPr="0005F822">
        <w:rPr>
          <w:rFonts w:ascii="Calibri" w:eastAsia="MS Mincho" w:hAnsi="Calibri" w:cs="Times New Roman"/>
          <w:color w:val="082A75" w:themeColor="text2"/>
          <w:sz w:val="36"/>
          <w:szCs w:val="36"/>
        </w:rPr>
        <w:t>- Implementazione</w:t>
      </w:r>
      <w:bookmarkEnd w:id="45"/>
      <w:bookmarkEnd w:id="46"/>
      <w:bookmarkEnd w:id="47"/>
    </w:p>
    <w:p w14:paraId="36EA2480" w14:textId="4342EEBC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Linguaggio Java, </w:t>
      </w:r>
      <w:r w:rsidR="00F3636D">
        <w:rPr>
          <w:rFonts w:ascii="Calibri" w:eastAsia="MS Mincho" w:hAnsi="Calibri" w:cs="Times New Roman"/>
          <w:b w:val="0"/>
          <w:color w:val="082A75"/>
          <w:szCs w:val="28"/>
        </w:rPr>
        <w:t>servlet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 eseguito su piattaforma Apache. </w:t>
      </w:r>
    </w:p>
    <w:p w14:paraId="4F8718BE" w14:textId="184E44B9" w:rsidR="000766E4" w:rsidRPr="00AC0A16" w:rsidRDefault="000766E4" w:rsidP="3D250EFC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color w:val="082A75"/>
        </w:rPr>
      </w:pPr>
      <w:r w:rsidRPr="3D250EFC">
        <w:rPr>
          <w:rFonts w:ascii="Calibri" w:eastAsia="MS Mincho" w:hAnsi="Calibri" w:cs="Times New Roman"/>
        </w:rPr>
        <w:t xml:space="preserve">RNF 4.7.2: </w:t>
      </w:r>
      <w:r w:rsidRPr="3D250EFC">
        <w:rPr>
          <w:rFonts w:ascii="Calibri" w:eastAsia="MS Mincho" w:hAnsi="Calibri" w:cs="Times New Roman"/>
          <w:b w:val="0"/>
        </w:rPr>
        <w:t>DBMS relazion</w:t>
      </w:r>
      <w:r w:rsidR="64773BF1" w:rsidRPr="3D250EFC">
        <w:rPr>
          <w:rFonts w:ascii="Calibri" w:eastAsia="MS Mincho" w:hAnsi="Calibri" w:cs="Times New Roman"/>
          <w:b w:val="0"/>
        </w:rPr>
        <w:t>ale</w:t>
      </w:r>
      <w:r w:rsidRPr="3D250EFC">
        <w:rPr>
          <w:rFonts w:ascii="Calibri" w:eastAsia="MS Mincho" w:hAnsi="Calibri" w:cs="Times New Roman"/>
          <w:b w:val="0"/>
        </w:rPr>
        <w:t xml:space="preserve">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HTML, CSS per la parte grafica.</w:t>
      </w:r>
    </w:p>
    <w:p w14:paraId="435AB791" w14:textId="6FB7D497" w:rsidR="000766E4" w:rsidRPr="00E1308C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JQuery, Ajax parte funzionale.</w:t>
      </w: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05F822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bCs/>
        </w:rPr>
      </w:pPr>
      <w:bookmarkStart w:id="48" w:name="_Toc86923352"/>
      <w:bookmarkStart w:id="49" w:name="_Toc87347986"/>
      <w:bookmarkStart w:id="50" w:name="_Toc116382143"/>
      <w:r w:rsidRPr="0005F822">
        <w:rPr>
          <w:rFonts w:ascii="Calibri" w:eastAsia="MS Mincho" w:hAnsi="Calibri" w:cs="Times New Roman"/>
          <w:b/>
          <w:bCs/>
        </w:rPr>
        <w:lastRenderedPageBreak/>
        <w:t>5. Consegne e Scadenze</w:t>
      </w:r>
      <w:bookmarkEnd w:id="48"/>
      <w:bookmarkEnd w:id="49"/>
      <w:bookmarkEnd w:id="5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 Statement</w:t>
            </w:r>
          </w:p>
        </w:tc>
        <w:tc>
          <w:tcPr>
            <w:tcW w:w="4814" w:type="dxa"/>
          </w:tcPr>
          <w:p w14:paraId="69481F6D" w14:textId="4EF9E930" w:rsidR="000766E4" w:rsidRPr="00AC0A16" w:rsidRDefault="00DD6CEB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14 Ottobre 2022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45DDBE00" w:rsidR="000766E4" w:rsidRPr="00AC0A16" w:rsidRDefault="00DD6CEB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28 Ottobre 2022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 Analysis Document</w:t>
            </w:r>
          </w:p>
        </w:tc>
        <w:tc>
          <w:tcPr>
            <w:tcW w:w="4814" w:type="dxa"/>
          </w:tcPr>
          <w:p w14:paraId="7935146F" w14:textId="0E58070D" w:rsidR="000766E4" w:rsidRPr="00AC0A16" w:rsidRDefault="00664E8F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2022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System Design Document</w:t>
            </w:r>
          </w:p>
        </w:tc>
        <w:tc>
          <w:tcPr>
            <w:tcW w:w="4814" w:type="dxa"/>
          </w:tcPr>
          <w:p w14:paraId="369533AD" w14:textId="119D14FF" w:rsidR="000766E4" w:rsidRPr="00AC0A16" w:rsidRDefault="00664E8F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25 Novembre 2022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46F6F715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</w:t>
            </w:r>
            <w:r w:rsidR="00664E8F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2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240E6AA6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</w:t>
            </w:r>
            <w:r w:rsidR="00664E8F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2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4044" w14:textId="77777777" w:rsidR="00AD2482" w:rsidRDefault="00AD2482">
      <w:r>
        <w:separator/>
      </w:r>
    </w:p>
    <w:p w14:paraId="7A1355A1" w14:textId="77777777" w:rsidR="00AD2482" w:rsidRDefault="00AD2482"/>
  </w:endnote>
  <w:endnote w:type="continuationSeparator" w:id="0">
    <w:p w14:paraId="026CEAFC" w14:textId="77777777" w:rsidR="00AD2482" w:rsidRDefault="00AD2482">
      <w:r>
        <w:continuationSeparator/>
      </w:r>
    </w:p>
    <w:p w14:paraId="277F6611" w14:textId="77777777" w:rsidR="00AD2482" w:rsidRDefault="00AD2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36C0" w14:textId="77777777" w:rsidR="00AD2482" w:rsidRDefault="00AD2482">
      <w:r>
        <w:separator/>
      </w:r>
    </w:p>
    <w:p w14:paraId="4C884A07" w14:textId="77777777" w:rsidR="00AD2482" w:rsidRDefault="00AD2482"/>
  </w:footnote>
  <w:footnote w:type="continuationSeparator" w:id="0">
    <w:p w14:paraId="6A970D48" w14:textId="77777777" w:rsidR="00AD2482" w:rsidRDefault="00AD2482">
      <w:r>
        <w:continuationSeparator/>
      </w:r>
    </w:p>
    <w:p w14:paraId="3FE56935" w14:textId="77777777" w:rsidR="00AD2482" w:rsidRDefault="00AD2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75663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A48AD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80762">
    <w:abstractNumId w:val="12"/>
  </w:num>
  <w:num w:numId="2" w16cid:durableId="1960720213">
    <w:abstractNumId w:val="3"/>
  </w:num>
  <w:num w:numId="3" w16cid:durableId="562176200">
    <w:abstractNumId w:val="4"/>
  </w:num>
  <w:num w:numId="4" w16cid:durableId="685257030">
    <w:abstractNumId w:val="7"/>
  </w:num>
  <w:num w:numId="5" w16cid:durableId="897712199">
    <w:abstractNumId w:val="8"/>
  </w:num>
  <w:num w:numId="6" w16cid:durableId="723527302">
    <w:abstractNumId w:val="20"/>
  </w:num>
  <w:num w:numId="7" w16cid:durableId="931013993">
    <w:abstractNumId w:val="24"/>
  </w:num>
  <w:num w:numId="8" w16cid:durableId="1238900601">
    <w:abstractNumId w:val="11"/>
  </w:num>
  <w:num w:numId="9" w16cid:durableId="156002995">
    <w:abstractNumId w:val="27"/>
  </w:num>
  <w:num w:numId="10" w16cid:durableId="2112243447">
    <w:abstractNumId w:val="15"/>
  </w:num>
  <w:num w:numId="11" w16cid:durableId="1310866458">
    <w:abstractNumId w:val="16"/>
  </w:num>
  <w:num w:numId="12" w16cid:durableId="1037005681">
    <w:abstractNumId w:val="26"/>
  </w:num>
  <w:num w:numId="13" w16cid:durableId="1256787383">
    <w:abstractNumId w:val="5"/>
  </w:num>
  <w:num w:numId="14" w16cid:durableId="419759940">
    <w:abstractNumId w:val="18"/>
  </w:num>
  <w:num w:numId="15" w16cid:durableId="1525024150">
    <w:abstractNumId w:val="1"/>
  </w:num>
  <w:num w:numId="16" w16cid:durableId="1991791560">
    <w:abstractNumId w:val="25"/>
  </w:num>
  <w:num w:numId="17" w16cid:durableId="1115976829">
    <w:abstractNumId w:val="13"/>
  </w:num>
  <w:num w:numId="18" w16cid:durableId="613637425">
    <w:abstractNumId w:val="6"/>
  </w:num>
  <w:num w:numId="19" w16cid:durableId="1083531325">
    <w:abstractNumId w:val="10"/>
  </w:num>
  <w:num w:numId="20" w16cid:durableId="1685324125">
    <w:abstractNumId w:val="21"/>
  </w:num>
  <w:num w:numId="21" w16cid:durableId="1407998777">
    <w:abstractNumId w:val="2"/>
  </w:num>
  <w:num w:numId="22" w16cid:durableId="1763188170">
    <w:abstractNumId w:val="19"/>
  </w:num>
  <w:num w:numId="23" w16cid:durableId="1809663376">
    <w:abstractNumId w:val="0"/>
  </w:num>
  <w:num w:numId="24" w16cid:durableId="930939016">
    <w:abstractNumId w:val="22"/>
  </w:num>
  <w:num w:numId="25" w16cid:durableId="1045182827">
    <w:abstractNumId w:val="17"/>
  </w:num>
  <w:num w:numId="26" w16cid:durableId="1424490927">
    <w:abstractNumId w:val="23"/>
  </w:num>
  <w:num w:numId="27" w16cid:durableId="660810108">
    <w:abstractNumId w:val="9"/>
  </w:num>
  <w:num w:numId="28" w16cid:durableId="2049908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482E"/>
    <w:rsid w:val="00050324"/>
    <w:rsid w:val="000558CE"/>
    <w:rsid w:val="0005F822"/>
    <w:rsid w:val="00062EA6"/>
    <w:rsid w:val="00065EFD"/>
    <w:rsid w:val="00073E64"/>
    <w:rsid w:val="000766E4"/>
    <w:rsid w:val="000926DF"/>
    <w:rsid w:val="00095550"/>
    <w:rsid w:val="000A0150"/>
    <w:rsid w:val="000A48F5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37F54"/>
    <w:rsid w:val="00150A6D"/>
    <w:rsid w:val="0016763D"/>
    <w:rsid w:val="00167853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46B9"/>
    <w:rsid w:val="0031518C"/>
    <w:rsid w:val="00330359"/>
    <w:rsid w:val="00334FE9"/>
    <w:rsid w:val="00337337"/>
    <w:rsid w:val="0033762F"/>
    <w:rsid w:val="00342906"/>
    <w:rsid w:val="00357886"/>
    <w:rsid w:val="003603E4"/>
    <w:rsid w:val="00360494"/>
    <w:rsid w:val="00366C7E"/>
    <w:rsid w:val="00383A37"/>
    <w:rsid w:val="00384EA3"/>
    <w:rsid w:val="00390B10"/>
    <w:rsid w:val="0039366C"/>
    <w:rsid w:val="003A39A1"/>
    <w:rsid w:val="003C2191"/>
    <w:rsid w:val="003D3863"/>
    <w:rsid w:val="003D7C16"/>
    <w:rsid w:val="004030EF"/>
    <w:rsid w:val="00403350"/>
    <w:rsid w:val="004110DE"/>
    <w:rsid w:val="0041205F"/>
    <w:rsid w:val="00430BA4"/>
    <w:rsid w:val="0044085A"/>
    <w:rsid w:val="00463140"/>
    <w:rsid w:val="004673CA"/>
    <w:rsid w:val="00481E3D"/>
    <w:rsid w:val="004B21A5"/>
    <w:rsid w:val="004B7E97"/>
    <w:rsid w:val="004C0FE2"/>
    <w:rsid w:val="004D02E5"/>
    <w:rsid w:val="004D56BD"/>
    <w:rsid w:val="005037F0"/>
    <w:rsid w:val="00503D73"/>
    <w:rsid w:val="00513DFF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2743A"/>
    <w:rsid w:val="00643156"/>
    <w:rsid w:val="00656C4D"/>
    <w:rsid w:val="00660AF7"/>
    <w:rsid w:val="00664E8F"/>
    <w:rsid w:val="00690797"/>
    <w:rsid w:val="006B16F3"/>
    <w:rsid w:val="006B5372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7FB"/>
    <w:rsid w:val="00730E3A"/>
    <w:rsid w:val="00734C94"/>
    <w:rsid w:val="00736AAF"/>
    <w:rsid w:val="00741A54"/>
    <w:rsid w:val="007606A7"/>
    <w:rsid w:val="00764395"/>
    <w:rsid w:val="00765B2A"/>
    <w:rsid w:val="00770466"/>
    <w:rsid w:val="00773F09"/>
    <w:rsid w:val="00774200"/>
    <w:rsid w:val="007744C3"/>
    <w:rsid w:val="00783A34"/>
    <w:rsid w:val="00791716"/>
    <w:rsid w:val="007A16FE"/>
    <w:rsid w:val="007B05C5"/>
    <w:rsid w:val="007C5382"/>
    <w:rsid w:val="007C6B52"/>
    <w:rsid w:val="007D16C5"/>
    <w:rsid w:val="007D28FF"/>
    <w:rsid w:val="007F618B"/>
    <w:rsid w:val="007F62C6"/>
    <w:rsid w:val="00817D80"/>
    <w:rsid w:val="008267B6"/>
    <w:rsid w:val="008574FB"/>
    <w:rsid w:val="00862FE4"/>
    <w:rsid w:val="0086389A"/>
    <w:rsid w:val="00865BA8"/>
    <w:rsid w:val="00865E1C"/>
    <w:rsid w:val="008703DA"/>
    <w:rsid w:val="0087605E"/>
    <w:rsid w:val="00884681"/>
    <w:rsid w:val="008960E7"/>
    <w:rsid w:val="008A331F"/>
    <w:rsid w:val="008B1FEE"/>
    <w:rsid w:val="008B62EA"/>
    <w:rsid w:val="008C18BB"/>
    <w:rsid w:val="008C552C"/>
    <w:rsid w:val="008C6A0E"/>
    <w:rsid w:val="008E128B"/>
    <w:rsid w:val="008E323C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21A2"/>
    <w:rsid w:val="00943026"/>
    <w:rsid w:val="00946061"/>
    <w:rsid w:val="00965262"/>
    <w:rsid w:val="00965E7E"/>
    <w:rsid w:val="00966B81"/>
    <w:rsid w:val="00974566"/>
    <w:rsid w:val="00975870"/>
    <w:rsid w:val="009805AF"/>
    <w:rsid w:val="009A3191"/>
    <w:rsid w:val="009B537E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A1866"/>
    <w:rsid w:val="00AB02A7"/>
    <w:rsid w:val="00AC0A16"/>
    <w:rsid w:val="00AC29F3"/>
    <w:rsid w:val="00AC2C18"/>
    <w:rsid w:val="00AD2482"/>
    <w:rsid w:val="00AD26D3"/>
    <w:rsid w:val="00AF2BA8"/>
    <w:rsid w:val="00AF63AA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D16C5"/>
    <w:rsid w:val="00BE39E5"/>
    <w:rsid w:val="00BE66BA"/>
    <w:rsid w:val="00C02B87"/>
    <w:rsid w:val="00C11FC8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4043"/>
    <w:rsid w:val="00D5413D"/>
    <w:rsid w:val="00D557ED"/>
    <w:rsid w:val="00D570A9"/>
    <w:rsid w:val="00D57244"/>
    <w:rsid w:val="00D70D02"/>
    <w:rsid w:val="00D770C7"/>
    <w:rsid w:val="00D86945"/>
    <w:rsid w:val="00D90290"/>
    <w:rsid w:val="00DA30B5"/>
    <w:rsid w:val="00DA3E30"/>
    <w:rsid w:val="00DA5079"/>
    <w:rsid w:val="00DB418A"/>
    <w:rsid w:val="00DB754C"/>
    <w:rsid w:val="00DD152F"/>
    <w:rsid w:val="00DD6CEB"/>
    <w:rsid w:val="00DE081B"/>
    <w:rsid w:val="00DE14CE"/>
    <w:rsid w:val="00DE213F"/>
    <w:rsid w:val="00DE6926"/>
    <w:rsid w:val="00DF027C"/>
    <w:rsid w:val="00E00A32"/>
    <w:rsid w:val="00E1044A"/>
    <w:rsid w:val="00E1308C"/>
    <w:rsid w:val="00E22ACD"/>
    <w:rsid w:val="00E52EAB"/>
    <w:rsid w:val="00E620B0"/>
    <w:rsid w:val="00E62830"/>
    <w:rsid w:val="00E6470C"/>
    <w:rsid w:val="00E72A18"/>
    <w:rsid w:val="00E745A5"/>
    <w:rsid w:val="00E80AEA"/>
    <w:rsid w:val="00E81B40"/>
    <w:rsid w:val="00E97C9B"/>
    <w:rsid w:val="00EC594B"/>
    <w:rsid w:val="00EE272F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3636D"/>
    <w:rsid w:val="00F52D27"/>
    <w:rsid w:val="00F56B1F"/>
    <w:rsid w:val="00F62EBF"/>
    <w:rsid w:val="00F64403"/>
    <w:rsid w:val="00F67458"/>
    <w:rsid w:val="00F7031D"/>
    <w:rsid w:val="00F72AEA"/>
    <w:rsid w:val="00F83527"/>
    <w:rsid w:val="00F871E8"/>
    <w:rsid w:val="00F92B3D"/>
    <w:rsid w:val="00FA4B7C"/>
    <w:rsid w:val="00FB15E8"/>
    <w:rsid w:val="00FC6C88"/>
    <w:rsid w:val="00FD583F"/>
    <w:rsid w:val="00FD7488"/>
    <w:rsid w:val="00FF16B4"/>
    <w:rsid w:val="00FF6AF0"/>
    <w:rsid w:val="00FF70E7"/>
    <w:rsid w:val="05D203CD"/>
    <w:rsid w:val="0641AA27"/>
    <w:rsid w:val="0E1054B3"/>
    <w:rsid w:val="130B1951"/>
    <w:rsid w:val="15524347"/>
    <w:rsid w:val="17C57C78"/>
    <w:rsid w:val="226021B1"/>
    <w:rsid w:val="23A14535"/>
    <w:rsid w:val="2B1B2E8A"/>
    <w:rsid w:val="2D7B667C"/>
    <w:rsid w:val="2FD7BACF"/>
    <w:rsid w:val="3304613E"/>
    <w:rsid w:val="33D17FA3"/>
    <w:rsid w:val="3A40C127"/>
    <w:rsid w:val="3BBA75E9"/>
    <w:rsid w:val="3D250EFC"/>
    <w:rsid w:val="436703DB"/>
    <w:rsid w:val="44DB6660"/>
    <w:rsid w:val="4E56F72B"/>
    <w:rsid w:val="5CEB6138"/>
    <w:rsid w:val="5E873199"/>
    <w:rsid w:val="620EDD03"/>
    <w:rsid w:val="63AAAD64"/>
    <w:rsid w:val="64773BF1"/>
    <w:rsid w:val="65188424"/>
    <w:rsid w:val="65467DC5"/>
    <w:rsid w:val="66791B21"/>
    <w:rsid w:val="689949BA"/>
    <w:rsid w:val="697FF523"/>
    <w:rsid w:val="74869A80"/>
    <w:rsid w:val="753BF249"/>
    <w:rsid w:val="7D869D4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8E323C"/>
    <w:pPr>
      <w:tabs>
        <w:tab w:val="right" w:leader="dot" w:pos="10020"/>
        <w:tab w:val="left" w:pos="1110"/>
      </w:tabs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9570C7-45CA-4A65-8397-F322155F3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46A2E-CB05-40B8-BE37-B3D78F8049EF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2B0ECCAC-E928-469C-8477-5A2CE96E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52</TotalTime>
  <Pages>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19</cp:revision>
  <cp:lastPrinted>2022-10-11T10:07:00Z</cp:lastPrinted>
  <dcterms:created xsi:type="dcterms:W3CDTF">2022-03-01T14:42:00Z</dcterms:created>
  <dcterms:modified xsi:type="dcterms:W3CDTF">2022-10-11T10:08:00Z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