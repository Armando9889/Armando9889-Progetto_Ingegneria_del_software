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FEBCBC5" w:rsidR="00D077E9" w:rsidRDefault="00C4475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46F21242">
            <wp:simplePos x="0" y="0"/>
            <wp:positionH relativeFrom="page">
              <wp:align>left</wp:align>
            </wp:positionH>
            <wp:positionV relativeFrom="page">
              <wp:posOffset>9525</wp:posOffset>
            </wp:positionV>
            <wp:extent cx="7760970" cy="6677025"/>
            <wp:effectExtent l="0" t="0" r="0" b="952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78"/>
      </w:tblGrid>
      <w:tr w:rsidR="00D077E9" w14:paraId="64E7CDC1" w14:textId="77777777" w:rsidTr="00C4475F">
        <w:trPr>
          <w:trHeight w:val="1894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30C1BCA6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2D1237" wp14:editId="424D7657">
                      <wp:extent cx="3528695" cy="1762125"/>
                      <wp:effectExtent l="3810" t="1270" r="1270" b="0"/>
                      <wp:docPr id="6" name="Casella di tes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9BFDC" w14:textId="3520FDB4" w:rsidR="006A562B" w:rsidRP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</w:pPr>
                                  <w:r w:rsidRPr="006A562B">
                                    <w:rPr>
                                      <w:sz w:val="100"/>
                                      <w:szCs w:val="100"/>
                                      <w:lang w:bidi="it-IT"/>
                                    </w:rPr>
                                    <w:t>Casi D’uso</w:t>
                                  </w:r>
                                </w:p>
                                <w:p w14:paraId="4DB1C140" w14:textId="77777777" w:rsidR="006A562B" w:rsidRDefault="006A562B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1AD49BA8" w14:textId="25C2DCC8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C15AE6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2D12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" filled="f" stroked="f" strokeweight=".5pt">
                      <v:textbox>
                        <w:txbxContent>
                          <w:p w14:paraId="1279BFDC" w14:textId="3520FDB4" w:rsidR="006A562B" w:rsidRP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sz w:val="100"/>
                                <w:szCs w:val="100"/>
                                <w:lang w:bidi="it-IT"/>
                              </w:rPr>
                            </w:pPr>
                            <w:r w:rsidRPr="006A562B">
                              <w:rPr>
                                <w:sz w:val="100"/>
                                <w:szCs w:val="100"/>
                                <w:lang w:bidi="it-IT"/>
                              </w:rPr>
                              <w:t>Casi D’uso</w:t>
                            </w:r>
                          </w:p>
                          <w:p w14:paraId="4DB1C140" w14:textId="77777777" w:rsidR="006A562B" w:rsidRDefault="006A562B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1AD49BA8" w14:textId="25C2DCC8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C15AE6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4D64416B" w:rsidR="00D077E9" w:rsidRDefault="0027428F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4C8128" wp14:editId="37C64C27">
                      <wp:extent cx="1390650" cy="635"/>
                      <wp:effectExtent l="22860" t="22225" r="24765" b="24765"/>
                      <wp:docPr id="5" name="Connettore diritto 5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.05pt" w14:anchorId="0A7C9C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C4475F">
        <w:trPr>
          <w:trHeight w:val="7261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6F49562C" w:rsidR="00D077E9" w:rsidRDefault="00C4475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FC797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1387475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74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 wp14:anchorId="1481D900" wp14:editId="01853B87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-2308225</wp:posOffset>
                      </wp:positionV>
                      <wp:extent cx="3947160" cy="9220200"/>
                      <wp:effectExtent l="0" t="0" r="0" b="0"/>
                      <wp:wrapNone/>
                      <wp:docPr id="4" name="Rettango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47160" cy="922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rect id="Rettangolo 4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white [3212]" stroked="f" strokeweight="2pt" w14:anchorId="254372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">
                      <w10:wrap anchory="page"/>
                    </v:rect>
                  </w:pict>
                </mc:Fallback>
              </mc:AlternateContent>
            </w:r>
          </w:p>
        </w:tc>
      </w:tr>
      <w:tr w:rsidR="00D077E9" w14:paraId="437CDC01" w14:textId="77777777" w:rsidTr="00C4475F">
        <w:trPr>
          <w:trHeight w:val="2438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4BB84687" w:rsidR="00D077E9" w:rsidRDefault="00427EF6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EndPr/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EC6B516" w:rsidR="00D077E9" w:rsidRDefault="0027428F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4E813B" wp14:editId="0E877CAD">
                      <wp:extent cx="1494155" cy="635"/>
                      <wp:effectExtent l="22860" t="22860" r="26035" b="24130"/>
                      <wp:docPr id="3" name="Connettore diritto 6" descr="separatore di tes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4155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.05pt" w14:anchorId="61FB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16C6C63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tbl>
            <w:tblPr>
              <w:tblStyle w:val="Grigliatabella"/>
              <w:tblpPr w:leftFromText="141" w:rightFromText="141" w:vertAnchor="text" w:horzAnchor="margin" w:tblpY="2"/>
              <w:tblOverlap w:val="never"/>
              <w:tblW w:w="5968" w:type="dxa"/>
              <w:tblLook w:val="04A0" w:firstRow="1" w:lastRow="0" w:firstColumn="1" w:lastColumn="0" w:noHBand="0" w:noVBand="1"/>
            </w:tblPr>
            <w:tblGrid>
              <w:gridCol w:w="2984"/>
              <w:gridCol w:w="2984"/>
            </w:tblGrid>
            <w:tr w:rsidR="00C4475F" w14:paraId="0C4FA26C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208A9BBB" w14:textId="77777777" w:rsidR="00C4475F" w:rsidRPr="00A567B3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984" w:type="dxa"/>
                </w:tcPr>
                <w:p w14:paraId="008513A7" w14:textId="77777777" w:rsidR="00C4475F" w:rsidRPr="006D6BFC" w:rsidRDefault="00C4475F" w:rsidP="00C4475F">
                  <w:pPr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C4475F" w14:paraId="10E9D8E2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6616B7EA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984" w:type="dxa"/>
                </w:tcPr>
                <w:p w14:paraId="109A7792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C4475F" w14:paraId="2AEC92AD" w14:textId="77777777" w:rsidTr="00C4475F">
              <w:trPr>
                <w:trHeight w:val="320"/>
              </w:trPr>
              <w:tc>
                <w:tcPr>
                  <w:tcW w:w="2984" w:type="dxa"/>
                </w:tcPr>
                <w:p w14:paraId="76321C75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984" w:type="dxa"/>
                </w:tcPr>
                <w:p w14:paraId="7B7AA3D8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C4475F" w14:paraId="58D869BD" w14:textId="77777777" w:rsidTr="00C4475F">
              <w:trPr>
                <w:trHeight w:val="311"/>
              </w:trPr>
              <w:tc>
                <w:tcPr>
                  <w:tcW w:w="2984" w:type="dxa"/>
                </w:tcPr>
                <w:p w14:paraId="50C3BE67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984" w:type="dxa"/>
                </w:tcPr>
                <w:p w14:paraId="006C612B" w14:textId="77777777" w:rsidR="00C4475F" w:rsidRPr="006D6BFC" w:rsidRDefault="00C4475F" w:rsidP="00C4475F">
                  <w:pPr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4E484767" w14:textId="094CD914" w:rsidR="00D077E9" w:rsidRDefault="00D077E9" w:rsidP="00AB02A7">
            <w:pPr>
              <w:rPr>
                <w:noProof/>
              </w:rPr>
            </w:pPr>
          </w:p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4BDB8A8D" w:rsidR="00D077E9" w:rsidRPr="006A562B" w:rsidRDefault="00276165">
      <w:pPr>
        <w:spacing w:after="200"/>
        <w:rPr>
          <w:noProof/>
          <w:sz w:val="100"/>
          <w:szCs w:val="100"/>
        </w:rPr>
      </w:pPr>
      <w:r w:rsidRPr="006A562B">
        <w:rPr>
          <w:noProof/>
          <w:sz w:val="100"/>
          <w:szCs w:val="100"/>
          <w:lang w:bidi="it-IT"/>
        </w:rPr>
        <w:drawing>
          <wp:anchor distT="0" distB="0" distL="114300" distR="114300" simplePos="0" relativeHeight="251656704" behindDoc="0" locked="0" layoutInCell="1" allowOverlap="1" wp14:anchorId="24183298" wp14:editId="31EA6971">
            <wp:simplePos x="0" y="0"/>
            <wp:positionH relativeFrom="column">
              <wp:posOffset>-4476115</wp:posOffset>
            </wp:positionH>
            <wp:positionV relativeFrom="paragraph">
              <wp:posOffset>8347710</wp:posOffset>
            </wp:positionV>
            <wp:extent cx="1249680" cy="114681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28F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2E4716A" wp14:editId="18212D82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7760970" cy="4019550"/>
                <wp:effectExtent l="0" t="0" r="0" b="0"/>
                <wp:wrapNone/>
                <wp:docPr id="2" name="Rettango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>
            <w:pict>
              <v:rect id="Rettangolo 2" style="position:absolute;margin-left:0;margin-top:0;width:611.1pt;height:316.5pt;z-index:-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margin;v-text-anchor:middle" o:spid="_x0000_s1026" fillcolor="#34aba2 [3206]" stroked="f" strokeweight="2pt" w14:anchorId="2858C7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">
                <w10:wrap anchorx="margin" anchory="page"/>
              </v:rect>
            </w:pict>
          </mc:Fallback>
        </mc:AlternateContent>
      </w:r>
      <w:r w:rsidR="00D077E9" w:rsidRPr="006A562B">
        <w:rPr>
          <w:noProof/>
          <w:sz w:val="100"/>
          <w:szCs w:val="100"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282479398"/>
        <w:docPartObj>
          <w:docPartGallery w:val="Table of Contents"/>
          <w:docPartUnique/>
        </w:docPartObj>
      </w:sdtPr>
      <w:sdtEndPr/>
      <w:sdtContent>
        <w:p w14:paraId="55E7C2A0" w14:textId="60C69554" w:rsidR="007F1045" w:rsidRPr="004E3EBC" w:rsidRDefault="007F1045">
          <w:pPr>
            <w:pStyle w:val="Titolosommario"/>
            <w:rPr>
              <w:sz w:val="44"/>
              <w:szCs w:val="44"/>
            </w:rPr>
          </w:pPr>
          <w:r w:rsidRPr="72AA4757">
            <w:rPr>
              <w:sz w:val="44"/>
              <w:szCs w:val="44"/>
            </w:rPr>
            <w:t>Sommario</w:t>
          </w:r>
        </w:p>
        <w:p w14:paraId="6863E532" w14:textId="5A7B9546" w:rsidR="004F57F4" w:rsidRPr="00A44A4E" w:rsidRDefault="00FA6F49">
          <w:pPr>
            <w:pStyle w:val="Sommario1"/>
            <w:rPr>
              <w:b w:val="0"/>
              <w:bCs/>
              <w:color w:val="auto"/>
              <w:sz w:val="22"/>
              <w:szCs w:val="22"/>
              <w:lang w:eastAsia="it-IT"/>
            </w:rPr>
          </w:pPr>
          <w:r w:rsidRPr="00A44A4E">
            <w:rPr>
              <w:b w:val="0"/>
              <w:bCs/>
              <w:sz w:val="22"/>
              <w:szCs w:val="22"/>
            </w:rPr>
            <w:fldChar w:fldCharType="begin"/>
          </w:r>
          <w:r w:rsidR="007F1045" w:rsidRPr="00A44A4E">
            <w:rPr>
              <w:b w:val="0"/>
              <w:bCs/>
              <w:sz w:val="22"/>
              <w:szCs w:val="22"/>
            </w:rPr>
            <w:instrText>TOC \o "1-3" \h \z \u</w:instrText>
          </w:r>
          <w:r w:rsidRPr="00A44A4E">
            <w:rPr>
              <w:b w:val="0"/>
              <w:bCs/>
              <w:sz w:val="22"/>
              <w:szCs w:val="22"/>
            </w:rPr>
            <w:fldChar w:fldCharType="separate"/>
          </w:r>
          <w:hyperlink w:anchor="_Toc119655257" w:history="1">
            <w:r w:rsidR="004F57F4" w:rsidRPr="00A44A4E">
              <w:rPr>
                <w:rStyle w:val="Collegamentoipertestuale"/>
                <w:sz w:val="28"/>
                <w:szCs w:val="28"/>
              </w:rPr>
              <w:t>Casi d’uso</w:t>
            </w:r>
            <w:r w:rsidR="004F57F4" w:rsidRPr="00A44A4E">
              <w:rPr>
                <w:webHidden/>
                <w:sz w:val="28"/>
                <w:szCs w:val="28"/>
              </w:rPr>
              <w:tab/>
            </w:r>
            <w:r w:rsidR="004F57F4" w:rsidRPr="00A44A4E">
              <w:rPr>
                <w:webHidden/>
                <w:sz w:val="28"/>
                <w:szCs w:val="28"/>
              </w:rPr>
              <w:fldChar w:fldCharType="begin"/>
            </w:r>
            <w:r w:rsidR="004F57F4" w:rsidRPr="00A44A4E">
              <w:rPr>
                <w:webHidden/>
                <w:sz w:val="28"/>
                <w:szCs w:val="28"/>
              </w:rPr>
              <w:instrText xml:space="preserve"> PAGEREF _Toc119655257 \h </w:instrText>
            </w:r>
            <w:r w:rsidR="004F57F4" w:rsidRPr="00A44A4E">
              <w:rPr>
                <w:webHidden/>
                <w:sz w:val="28"/>
                <w:szCs w:val="28"/>
              </w:rPr>
            </w:r>
            <w:r w:rsidR="004F57F4" w:rsidRPr="00A44A4E">
              <w:rPr>
                <w:webHidden/>
                <w:sz w:val="28"/>
                <w:szCs w:val="28"/>
              </w:rPr>
              <w:fldChar w:fldCharType="separate"/>
            </w:r>
            <w:r w:rsidR="00F16868">
              <w:rPr>
                <w:webHidden/>
                <w:sz w:val="28"/>
                <w:szCs w:val="28"/>
              </w:rPr>
              <w:t>3</w:t>
            </w:r>
            <w:r w:rsidR="004F57F4" w:rsidRPr="00A44A4E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5CAFE4" w14:textId="30EEF91E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58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UC_1. Registrazione utente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_Toc119655258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3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0DD499EB" w14:textId="2355E4D6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59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UC_2. Login cliente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_Toc119655259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4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02188EA" w14:textId="649CBC87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0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UC_3. Cerca veicolo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_Toc119655260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5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18E49DC" w14:textId="5E871067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1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UC_4 Log-out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_Toc119655261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5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AB43007" w14:textId="08143360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2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UC_5 Informazioni veicolo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_Toc119655262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6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0DA32B60" w14:textId="45BE6E21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3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UC_6 Eliminazione veicolo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_Toc119655263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6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7C3C982" w14:textId="7FE47AAB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4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UC_7 Inserimento carrello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_Toc119655264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7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D164C94" w14:textId="5120B9DE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5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UC_9 Acquisto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_Toc119655265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8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B84A721" w14:textId="344D4316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6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UC_10 Visualizza ordini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_Toc119655266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9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4B0C5CE7" w14:textId="6A83ED42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7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UC_11 Visualizza Informazioni cliente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_Toc119655267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9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454E16F" w14:textId="332C5AFD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8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UC_12 Visualizza ordini Admin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_Toc119655268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10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7593F29" w14:textId="13FFC465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69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UC_13 Modifica profilo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_Toc119655269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11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75D8C795" w14:textId="5C6A0368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70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UC_14 Eliminazione articoli dal carrello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_Toc119655270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11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186D881B" w14:textId="42401B91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71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UC_15 Inserimento auto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_Toc119655271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12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D0B39B8" w14:textId="13856C4E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72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UC_16 Inserimento moto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_Toc119655272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13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72B20D60" w14:textId="7A1541C8" w:rsidR="004F57F4" w:rsidRPr="00A44A4E" w:rsidRDefault="00427EF6">
          <w:pPr>
            <w:pStyle w:val="Sommario2"/>
            <w:tabs>
              <w:tab w:val="right" w:leader="dot" w:pos="10024"/>
            </w:tabs>
            <w:rPr>
              <w:b w:val="0"/>
              <w:bCs/>
              <w:noProof/>
              <w:color w:val="auto"/>
              <w:sz w:val="22"/>
              <w:lang w:eastAsia="it-IT"/>
            </w:rPr>
          </w:pPr>
          <w:hyperlink w:anchor="_Toc119655273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UC_17 Ricarica saldo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_Toc119655273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14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3B80B4B" w14:textId="66DF23D7" w:rsidR="004F57F4" w:rsidRPr="00A44A4E" w:rsidRDefault="00427EF6">
          <w:pPr>
            <w:pStyle w:val="Sommario2"/>
            <w:tabs>
              <w:tab w:val="right" w:leader="dot" w:pos="10024"/>
            </w:tabs>
            <w:rPr>
              <w:noProof/>
              <w:color w:val="auto"/>
              <w:szCs w:val="28"/>
              <w:lang w:eastAsia="it-IT"/>
            </w:rPr>
          </w:pPr>
          <w:hyperlink w:anchor="_Toc119655274" w:history="1">
            <w:r w:rsidR="004F57F4" w:rsidRPr="00A44A4E">
              <w:rPr>
                <w:rStyle w:val="Collegamentoipertestuale"/>
                <w:b w:val="0"/>
                <w:bCs/>
                <w:noProof/>
                <w:sz w:val="22"/>
              </w:rPr>
              <w:t>UC_18 Modifica carta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tab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begin"/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instrText xml:space="preserve"> PAGEREF _Toc119655274 \h </w:instrTex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separate"/>
            </w:r>
            <w:r w:rsidR="00F16868">
              <w:rPr>
                <w:b w:val="0"/>
                <w:bCs/>
                <w:noProof/>
                <w:webHidden/>
                <w:sz w:val="22"/>
              </w:rPr>
              <w:t>15</w:t>
            </w:r>
            <w:r w:rsidR="004F57F4" w:rsidRPr="00A44A4E">
              <w:rPr>
                <w:b w:val="0"/>
                <w:bCs/>
                <w:noProof/>
                <w:webHidden/>
                <w:sz w:val="22"/>
              </w:rPr>
              <w:fldChar w:fldCharType="end"/>
            </w:r>
          </w:hyperlink>
        </w:p>
        <w:p w14:paraId="37226318" w14:textId="0C35C3C6" w:rsidR="007F1045" w:rsidRPr="00A61724" w:rsidRDefault="00FA6F49" w:rsidP="00A61724">
          <w:pPr>
            <w:pStyle w:val="Sommario2"/>
            <w:tabs>
              <w:tab w:val="right" w:leader="dot" w:pos="10020"/>
            </w:tabs>
            <w:rPr>
              <w:rFonts w:ascii="Calibri" w:hAnsi="Calibri"/>
              <w:bCs/>
              <w:noProof/>
              <w:szCs w:val="28"/>
              <w:lang w:eastAsia="it-IT"/>
            </w:rPr>
          </w:pPr>
          <w:r w:rsidRPr="00A44A4E">
            <w:rPr>
              <w:b w:val="0"/>
              <w:bCs/>
              <w:sz w:val="22"/>
            </w:rPr>
            <w:fldChar w:fldCharType="end"/>
          </w:r>
        </w:p>
      </w:sdtContent>
    </w:sdt>
    <w:p w14:paraId="20BFD25F" w14:textId="21A905EE" w:rsidR="004E618D" w:rsidRDefault="004E618D" w:rsidP="004E618D">
      <w:pPr>
        <w:jc w:val="center"/>
        <w:rPr>
          <w:sz w:val="36"/>
          <w:szCs w:val="36"/>
        </w:rPr>
      </w:pPr>
    </w:p>
    <w:p w14:paraId="51CF8350" w14:textId="397116AD" w:rsidR="00B731E6" w:rsidRDefault="004E3EBC" w:rsidP="00AC03B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3121DA4" w14:textId="79F64273" w:rsidR="00974F0A" w:rsidRPr="001B469B" w:rsidRDefault="00974F0A" w:rsidP="00AC03B2">
      <w:pPr>
        <w:pStyle w:val="Titolo1"/>
        <w:spacing w:before="0" w:after="0"/>
        <w:rPr>
          <w:sz w:val="36"/>
          <w:szCs w:val="36"/>
        </w:rPr>
      </w:pPr>
      <w:bookmarkStart w:id="0" w:name="_Toc119655257"/>
      <w:r w:rsidRPr="72AA4757">
        <w:rPr>
          <w:sz w:val="36"/>
          <w:szCs w:val="36"/>
        </w:rPr>
        <w:lastRenderedPageBreak/>
        <w:t>Casi d’uso</w:t>
      </w:r>
      <w:bookmarkEnd w:id="0"/>
    </w:p>
    <w:p w14:paraId="2691B2C0" w14:textId="77777777" w:rsidR="004E618D" w:rsidRDefault="004E618D" w:rsidP="00AC03B2">
      <w:pPr>
        <w:rPr>
          <w:szCs w:val="28"/>
        </w:rPr>
      </w:pPr>
    </w:p>
    <w:p w14:paraId="19081F08" w14:textId="1782F6B6" w:rsidR="00974F0A" w:rsidRPr="00FD2C1A" w:rsidRDefault="00974F0A" w:rsidP="72AA4757">
      <w:pPr>
        <w:pStyle w:val="Titolo2"/>
        <w:spacing w:after="0"/>
        <w:rPr>
          <w:b/>
          <w:bCs/>
        </w:rPr>
      </w:pPr>
      <w:bookmarkStart w:id="1" w:name="_Toc119655258"/>
      <w:r w:rsidRPr="72AA4757">
        <w:rPr>
          <w:b/>
          <w:bCs/>
        </w:rPr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 xml:space="preserve">1. Registrazione </w:t>
      </w:r>
      <w:r w:rsidR="00AE12E7">
        <w:rPr>
          <w:b/>
          <w:bCs/>
        </w:rPr>
        <w:t>utente</w:t>
      </w:r>
      <w:bookmarkEnd w:id="1"/>
    </w:p>
    <w:p w14:paraId="679B3285" w14:textId="77777777" w:rsidR="00974F0A" w:rsidRPr="005C02E3" w:rsidRDefault="00974F0A" w:rsidP="00AC03B2">
      <w:pPr>
        <w:rPr>
          <w:szCs w:val="28"/>
        </w:rPr>
      </w:pPr>
    </w:p>
    <w:p w14:paraId="47EE167F" w14:textId="4CBA8CEC" w:rsidR="00974F0A" w:rsidRPr="005C02E3" w:rsidRDefault="00974F0A" w:rsidP="005F7B15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Attore: </w:t>
      </w:r>
      <w:r w:rsidR="00AE12E7">
        <w:rPr>
          <w:szCs w:val="28"/>
        </w:rPr>
        <w:t>utente</w:t>
      </w:r>
      <w:r w:rsidR="002B3958">
        <w:rPr>
          <w:szCs w:val="28"/>
        </w:rPr>
        <w:t>.</w:t>
      </w:r>
    </w:p>
    <w:p w14:paraId="13E1DB7C" w14:textId="4E0E6131" w:rsidR="00974F0A" w:rsidRPr="005C02E3" w:rsidRDefault="00974F0A" w:rsidP="005F7B15">
      <w:pPr>
        <w:pStyle w:val="Paragrafoelenco"/>
        <w:numPr>
          <w:ilvl w:val="0"/>
          <w:numId w:val="18"/>
        </w:numPr>
        <w:rPr>
          <w:szCs w:val="28"/>
        </w:rPr>
      </w:pPr>
      <w:r w:rsidRPr="005C02E3">
        <w:rPr>
          <w:szCs w:val="28"/>
        </w:rPr>
        <w:t xml:space="preserve">Entry </w:t>
      </w:r>
      <w:r w:rsidR="00936EA8" w:rsidRPr="005C02E3">
        <w:rPr>
          <w:szCs w:val="28"/>
        </w:rPr>
        <w:t>C</w:t>
      </w:r>
      <w:r w:rsidRPr="005C02E3">
        <w:rPr>
          <w:szCs w:val="28"/>
        </w:rPr>
        <w:t xml:space="preserve">ondition: </w:t>
      </w:r>
      <w:r w:rsidR="00AE12E7">
        <w:rPr>
          <w:szCs w:val="28"/>
        </w:rPr>
        <w:t>l’utente</w:t>
      </w:r>
      <w:r w:rsidRPr="005C02E3">
        <w:rPr>
          <w:szCs w:val="28"/>
        </w:rPr>
        <w:t xml:space="preserve"> si direziona verso la pagina di registrazione</w:t>
      </w:r>
      <w:r w:rsidR="00E8757E">
        <w:rPr>
          <w:szCs w:val="28"/>
        </w:rPr>
        <w:t>.</w:t>
      </w:r>
    </w:p>
    <w:p w14:paraId="5AADD340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98E28B9" w14:textId="77777777" w:rsidR="00974F0A" w:rsidRPr="00FD2C1A" w:rsidRDefault="00974F0A" w:rsidP="00AC03B2">
      <w:p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Flusso di eventi:</w:t>
      </w:r>
    </w:p>
    <w:p w14:paraId="3DBD1F51" w14:textId="2B8858E8" w:rsidR="00974F0A" w:rsidRPr="00FD2C1A" w:rsidRDefault="00AE12E7" w:rsidP="005F7B15">
      <w:pPr>
        <w:pStyle w:val="Paragrafoelenco"/>
        <w:numPr>
          <w:ilvl w:val="0"/>
          <w:numId w:val="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</w:t>
      </w:r>
      <w:r w:rsidR="00974F0A" w:rsidRPr="00FD2C1A">
        <w:rPr>
          <w:b w:val="0"/>
          <w:bCs/>
          <w:szCs w:val="28"/>
        </w:rPr>
        <w:t xml:space="preserve"> seleziona la funzionalità di registrazione.</w:t>
      </w:r>
    </w:p>
    <w:p w14:paraId="1B6745AA" w14:textId="77777777" w:rsidR="00974F0A" w:rsidRPr="00FD2C1A" w:rsidRDefault="00974F0A" w:rsidP="005F7B15">
      <w:pPr>
        <w:pStyle w:val="Paragrafoelenco"/>
        <w:numPr>
          <w:ilvl w:val="0"/>
          <w:numId w:val="1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visualizza il modulo di registrazione.</w:t>
      </w:r>
    </w:p>
    <w:p w14:paraId="63E83910" w14:textId="21EF86EE" w:rsidR="00974F0A" w:rsidRPr="00FD2C1A" w:rsidRDefault="00AE12E7" w:rsidP="005F7B15">
      <w:pPr>
        <w:pStyle w:val="Paragrafoelenco"/>
        <w:numPr>
          <w:ilvl w:val="0"/>
          <w:numId w:val="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L’utente</w:t>
      </w:r>
      <w:r w:rsidR="00974F0A" w:rsidRPr="00FD2C1A">
        <w:rPr>
          <w:b w:val="0"/>
          <w:bCs/>
          <w:szCs w:val="28"/>
        </w:rPr>
        <w:t xml:space="preserve"> compila il modulo della registrazione inserendo</w:t>
      </w:r>
      <w:r w:rsidR="00D77D2D">
        <w:rPr>
          <w:b w:val="0"/>
          <w:bCs/>
          <w:szCs w:val="28"/>
        </w:rPr>
        <w:t>:</w:t>
      </w:r>
    </w:p>
    <w:p w14:paraId="5EE1FE64" w14:textId="59943FC4" w:rsidR="00974F0A" w:rsidRPr="00FD2C1A" w:rsidRDefault="72AA4757" w:rsidP="005F7B15">
      <w:pPr>
        <w:pStyle w:val="Paragrafoelenco"/>
        <w:numPr>
          <w:ilvl w:val="0"/>
          <w:numId w:val="2"/>
        </w:numPr>
        <w:rPr>
          <w:b w:val="0"/>
        </w:rPr>
      </w:pPr>
      <w:r>
        <w:rPr>
          <w:b w:val="0"/>
        </w:rPr>
        <w:t>Username</w:t>
      </w:r>
    </w:p>
    <w:p w14:paraId="1EE92B88" w14:textId="77777777" w:rsidR="00974F0A" w:rsidRPr="00FD2C1A" w:rsidRDefault="00974F0A" w:rsidP="005F7B15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Nome</w:t>
      </w:r>
    </w:p>
    <w:p w14:paraId="7237B4C7" w14:textId="77777777" w:rsidR="00974F0A" w:rsidRPr="00FD2C1A" w:rsidRDefault="00974F0A" w:rsidP="005F7B15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Cognome</w:t>
      </w:r>
    </w:p>
    <w:p w14:paraId="5E1F3538" w14:textId="77777777" w:rsidR="00974F0A" w:rsidRPr="00FD2C1A" w:rsidRDefault="00974F0A" w:rsidP="005F7B15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Sesso</w:t>
      </w:r>
    </w:p>
    <w:p w14:paraId="6E499A28" w14:textId="2621AF76" w:rsidR="00974F0A" w:rsidRDefault="00974F0A" w:rsidP="005F7B15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Indirizzo</w:t>
      </w:r>
    </w:p>
    <w:p w14:paraId="75551B8E" w14:textId="7ED8F467" w:rsidR="00FA7D67" w:rsidRPr="00FA7D67" w:rsidRDefault="00FA7D67" w:rsidP="005F7B15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 w:rsidRPr="72AA4757">
        <w:rPr>
          <w:rFonts w:ascii="Calibri" w:hAnsi="Calibri"/>
          <w:b w:val="0"/>
          <w:szCs w:val="28"/>
        </w:rPr>
        <w:t>Comune di nascita</w:t>
      </w:r>
    </w:p>
    <w:p w14:paraId="18ABD131" w14:textId="77777777" w:rsidR="00974F0A" w:rsidRPr="00FD2C1A" w:rsidRDefault="00974F0A" w:rsidP="005F7B15">
      <w:pPr>
        <w:pStyle w:val="Paragrafoelenco"/>
        <w:numPr>
          <w:ilvl w:val="0"/>
          <w:numId w:val="2"/>
        </w:numPr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Data di nascita</w:t>
      </w:r>
    </w:p>
    <w:p w14:paraId="12850491" w14:textId="35095ACD" w:rsidR="00974F0A" w:rsidRDefault="00974F0A" w:rsidP="005F7B15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Password</w:t>
      </w:r>
    </w:p>
    <w:p w14:paraId="42ED4955" w14:textId="18259026" w:rsidR="0068388F" w:rsidRDefault="0068388F" w:rsidP="005F7B15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Numero di carta</w:t>
      </w:r>
    </w:p>
    <w:p w14:paraId="7417BE45" w14:textId="554DBDE9" w:rsidR="0068388F" w:rsidRDefault="0068388F" w:rsidP="005F7B15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  <w:bCs/>
          <w:szCs w:val="28"/>
        </w:rPr>
      </w:pPr>
      <w:r>
        <w:rPr>
          <w:b w:val="0"/>
          <w:bCs/>
          <w:szCs w:val="28"/>
        </w:rPr>
        <w:t>Data di scadenza</w:t>
      </w:r>
    </w:p>
    <w:p w14:paraId="227B6505" w14:textId="4057686B" w:rsidR="0068388F" w:rsidRPr="00FD2C1A" w:rsidRDefault="0068388F" w:rsidP="005F7B15">
      <w:pPr>
        <w:pStyle w:val="Paragrafoelenco"/>
        <w:numPr>
          <w:ilvl w:val="0"/>
          <w:numId w:val="2"/>
        </w:numPr>
        <w:spacing w:line="360" w:lineRule="auto"/>
        <w:ind w:hanging="357"/>
        <w:rPr>
          <w:b w:val="0"/>
        </w:rPr>
      </w:pPr>
      <w:r>
        <w:rPr>
          <w:b w:val="0"/>
        </w:rPr>
        <w:t>CVV</w:t>
      </w:r>
    </w:p>
    <w:p w14:paraId="140CF842" w14:textId="77777777" w:rsidR="00974F0A" w:rsidRPr="00FD2C1A" w:rsidRDefault="00974F0A" w:rsidP="005F7B15">
      <w:pPr>
        <w:pStyle w:val="Paragrafoelenco"/>
        <w:numPr>
          <w:ilvl w:val="0"/>
          <w:numId w:val="1"/>
        </w:numPr>
        <w:spacing w:line="360" w:lineRule="auto"/>
        <w:ind w:hanging="357"/>
        <w:rPr>
          <w:b w:val="0"/>
          <w:bCs/>
          <w:szCs w:val="28"/>
        </w:rPr>
      </w:pPr>
      <w:r w:rsidRPr="00FD2C1A">
        <w:rPr>
          <w:b w:val="0"/>
          <w:bCs/>
          <w:szCs w:val="28"/>
        </w:rPr>
        <w:t>La piattaforma verifica i dati inseriti.</w:t>
      </w:r>
    </w:p>
    <w:p w14:paraId="2825EE3E" w14:textId="7E2226A8" w:rsidR="00974F0A" w:rsidRPr="005C02E3" w:rsidRDefault="00974F0A" w:rsidP="00AC03B2">
      <w:pPr>
        <w:rPr>
          <w:szCs w:val="28"/>
        </w:rPr>
      </w:pPr>
      <w:r w:rsidRPr="005C02E3">
        <w:rPr>
          <w:szCs w:val="28"/>
        </w:rPr>
        <w:t xml:space="preserve">Exit Condition: </w:t>
      </w:r>
      <w:r w:rsidR="00AE12E7">
        <w:rPr>
          <w:szCs w:val="28"/>
        </w:rPr>
        <w:t>l’utente</w:t>
      </w:r>
      <w:r w:rsidRPr="005C02E3">
        <w:rPr>
          <w:szCs w:val="28"/>
        </w:rPr>
        <w:t xml:space="preserve"> che si è registrato con successo si trova alla pagina di login.</w:t>
      </w:r>
    </w:p>
    <w:p w14:paraId="52318A2D" w14:textId="77777777" w:rsidR="00974F0A" w:rsidRPr="00FD2C1A" w:rsidRDefault="00974F0A" w:rsidP="00AC03B2">
      <w:pPr>
        <w:rPr>
          <w:b w:val="0"/>
          <w:bCs/>
          <w:szCs w:val="28"/>
        </w:rPr>
      </w:pPr>
    </w:p>
    <w:p w14:paraId="5007A146" w14:textId="59CEC161" w:rsidR="00E8757E" w:rsidRDefault="00974F0A" w:rsidP="00AC03B2">
      <w:pPr>
        <w:rPr>
          <w:b w:val="0"/>
          <w:bCs/>
          <w:szCs w:val="28"/>
        </w:rPr>
      </w:pPr>
      <w:r w:rsidRPr="005C02E3">
        <w:rPr>
          <w:szCs w:val="28"/>
        </w:rPr>
        <w:t>Flussi alternativi/Eccezioni:</w:t>
      </w:r>
      <w:r w:rsidRPr="00FD2C1A">
        <w:rPr>
          <w:b w:val="0"/>
          <w:bCs/>
          <w:szCs w:val="28"/>
        </w:rPr>
        <w:t xml:space="preserve"> Al passo 3 il sistema rileva che le credenziali non sono corrette, il sistema mostrerà il messaggio di errore (campi mancanti o sbagliati)</w:t>
      </w:r>
      <w:r w:rsidR="000425D4" w:rsidRPr="00FD2C1A">
        <w:rPr>
          <w:b w:val="0"/>
          <w:bCs/>
          <w:szCs w:val="28"/>
        </w:rPr>
        <w:t>,</w:t>
      </w:r>
      <w:r w:rsidRPr="00FD2C1A">
        <w:rPr>
          <w:b w:val="0"/>
          <w:bCs/>
          <w:szCs w:val="28"/>
        </w:rPr>
        <w:t xml:space="preserve"> </w:t>
      </w:r>
      <w:r w:rsidR="000425D4" w:rsidRPr="00FD2C1A">
        <w:rPr>
          <w:b w:val="0"/>
          <w:bCs/>
          <w:szCs w:val="28"/>
        </w:rPr>
        <w:t xml:space="preserve">così che </w:t>
      </w:r>
      <w:r w:rsidR="00AE12E7">
        <w:rPr>
          <w:b w:val="0"/>
          <w:bCs/>
          <w:szCs w:val="28"/>
        </w:rPr>
        <w:t>l’utente</w:t>
      </w:r>
      <w:r w:rsidR="000425D4" w:rsidRPr="00FD2C1A">
        <w:rPr>
          <w:b w:val="0"/>
          <w:bCs/>
          <w:szCs w:val="28"/>
        </w:rPr>
        <w:t xml:space="preserve"> non p</w:t>
      </w:r>
      <w:r w:rsidR="00AE12E7">
        <w:rPr>
          <w:b w:val="0"/>
          <w:bCs/>
          <w:szCs w:val="28"/>
        </w:rPr>
        <w:t>ossa</w:t>
      </w:r>
      <w:r w:rsidR="000425D4" w:rsidRPr="00FD2C1A">
        <w:rPr>
          <w:b w:val="0"/>
          <w:bCs/>
          <w:szCs w:val="28"/>
        </w:rPr>
        <w:t xml:space="preserve"> andare avanti finché non inserisce dati in modo corretto</w:t>
      </w:r>
      <w:r w:rsidR="00E8757E">
        <w:rPr>
          <w:b w:val="0"/>
          <w:bCs/>
          <w:szCs w:val="28"/>
        </w:rPr>
        <w:t>.</w:t>
      </w:r>
    </w:p>
    <w:p w14:paraId="24E032E2" w14:textId="652D0C17" w:rsidR="000425D4" w:rsidRPr="00A61724" w:rsidRDefault="00BA2A5D" w:rsidP="00AC03B2">
      <w:pPr>
        <w:rPr>
          <w:b w:val="0"/>
          <w:bCs/>
          <w:szCs w:val="28"/>
        </w:rPr>
      </w:pPr>
      <w:r w:rsidRPr="00E8757E">
        <w:rPr>
          <w:szCs w:val="28"/>
        </w:rPr>
        <w:t>(UC 1.1 dati mancanti)</w:t>
      </w:r>
      <w:r w:rsidR="000425D4" w:rsidRPr="00FD2C1A">
        <w:rPr>
          <w:b w:val="0"/>
          <w:bCs/>
          <w:szCs w:val="28"/>
        </w:rPr>
        <w:t>.</w:t>
      </w:r>
    </w:p>
    <w:p w14:paraId="5E36ACD5" w14:textId="25AE2689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30BAB26E" w14:textId="5742D753" w:rsidR="000425D4" w:rsidRPr="00364D2C" w:rsidRDefault="007650A0" w:rsidP="72AA4757">
      <w:pPr>
        <w:pStyle w:val="Titolo2"/>
        <w:spacing w:after="0"/>
        <w:rPr>
          <w:b/>
          <w:bCs/>
        </w:rPr>
      </w:pPr>
      <w:bookmarkStart w:id="2" w:name="_Toc119655259"/>
      <w:r w:rsidRPr="72AA4757">
        <w:rPr>
          <w:b/>
          <w:bCs/>
        </w:rPr>
        <w:lastRenderedPageBreak/>
        <w:t>UC</w:t>
      </w:r>
      <w:r w:rsidR="00364D2C" w:rsidRPr="72AA4757">
        <w:rPr>
          <w:b/>
          <w:bCs/>
        </w:rPr>
        <w:t>_</w:t>
      </w:r>
      <w:r w:rsidRPr="72AA4757">
        <w:rPr>
          <w:b/>
          <w:bCs/>
        </w:rPr>
        <w:t>2. Login cliente</w:t>
      </w:r>
      <w:bookmarkEnd w:id="2"/>
    </w:p>
    <w:p w14:paraId="06DD2003" w14:textId="77777777" w:rsidR="00364D2C" w:rsidRDefault="00364D2C" w:rsidP="00AC03B2">
      <w:pPr>
        <w:rPr>
          <w:szCs w:val="28"/>
        </w:rPr>
      </w:pPr>
    </w:p>
    <w:p w14:paraId="04B3DF0B" w14:textId="04B6EE02" w:rsidR="007650A0" w:rsidRPr="00E8757E" w:rsidRDefault="007650A0" w:rsidP="00AC03B2">
      <w:r>
        <w:t xml:space="preserve">Attore: </w:t>
      </w:r>
      <w:r w:rsidR="00AE12E7">
        <w:t>c</w:t>
      </w:r>
      <w:r>
        <w:t>liente</w:t>
      </w:r>
      <w:r w:rsidR="001A4BA1">
        <w:t xml:space="preserve"> / amministratore</w:t>
      </w:r>
      <w:r w:rsidR="002B3958">
        <w:t>.</w:t>
      </w:r>
    </w:p>
    <w:p w14:paraId="3C6B6552" w14:textId="3F65F36F" w:rsidR="007650A0" w:rsidRDefault="007650A0" w:rsidP="00AC03B2">
      <w:r>
        <w:t xml:space="preserve">Entry Condition: Il </w:t>
      </w:r>
      <w:r w:rsidR="005A1876">
        <w:t>c</w:t>
      </w:r>
      <w:r>
        <w:t>liente si ridireziona sulla funzionalità login</w:t>
      </w:r>
      <w:r w:rsidR="00E8757E">
        <w:t>.</w:t>
      </w:r>
    </w:p>
    <w:p w14:paraId="7A27D1B0" w14:textId="77777777" w:rsidR="00E8757E" w:rsidRPr="00E8757E" w:rsidRDefault="00E8757E" w:rsidP="00AC03B2">
      <w:pPr>
        <w:rPr>
          <w:szCs w:val="28"/>
        </w:rPr>
      </w:pPr>
    </w:p>
    <w:p w14:paraId="2F3A32D2" w14:textId="6D610CFE" w:rsidR="007650A0" w:rsidRPr="00364D2C" w:rsidRDefault="007650A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F3C594B" w14:textId="1B9B8FF2" w:rsidR="007650A0" w:rsidRPr="00364D2C" w:rsidRDefault="007650A0" w:rsidP="005F7B15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il modulo per effetuare il login</w:t>
      </w:r>
      <w:r w:rsidR="002B3958">
        <w:rPr>
          <w:b w:val="0"/>
          <w:bCs/>
          <w:noProof/>
          <w:szCs w:val="28"/>
        </w:rPr>
        <w:t>.</w:t>
      </w:r>
    </w:p>
    <w:p w14:paraId="73B3B364" w14:textId="2F3941B2" w:rsidR="007650A0" w:rsidRPr="00364D2C" w:rsidRDefault="007650A0" w:rsidP="005F7B15">
      <w:pPr>
        <w:pStyle w:val="Paragrafoelenco"/>
        <w:numPr>
          <w:ilvl w:val="0"/>
          <w:numId w:val="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inserisce le credenziali:</w:t>
      </w:r>
    </w:p>
    <w:p w14:paraId="42E18F6C" w14:textId="70F4FF9E" w:rsidR="007650A0" w:rsidRPr="00364D2C" w:rsidRDefault="007650A0" w:rsidP="005F7B15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Username</w:t>
      </w:r>
    </w:p>
    <w:p w14:paraId="3A12BDD5" w14:textId="68B3CB55" w:rsidR="007650A0" w:rsidRPr="00364D2C" w:rsidRDefault="007650A0" w:rsidP="005F7B15">
      <w:pPr>
        <w:pStyle w:val="Paragrafoelenco"/>
        <w:numPr>
          <w:ilvl w:val="0"/>
          <w:numId w:val="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Password</w:t>
      </w:r>
    </w:p>
    <w:p w14:paraId="10F69F1B" w14:textId="34300D20" w:rsidR="007650A0" w:rsidRPr="00364D2C" w:rsidRDefault="00EC097E" w:rsidP="005F7B15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Il sistema verifica la correttezza dei dati e se </w:t>
      </w:r>
      <w:r w:rsidR="005A1876">
        <w:rPr>
          <w:b w:val="0"/>
          <w:bCs/>
          <w:noProof/>
          <w:szCs w:val="28"/>
        </w:rPr>
        <w:t>il cliente</w:t>
      </w:r>
      <w:r w:rsidRPr="00364D2C">
        <w:rPr>
          <w:b w:val="0"/>
          <w:bCs/>
          <w:noProof/>
          <w:szCs w:val="28"/>
        </w:rPr>
        <w:t xml:space="preserve"> è realmente registrato</w:t>
      </w:r>
      <w:r w:rsidR="002B3958">
        <w:rPr>
          <w:b w:val="0"/>
          <w:bCs/>
          <w:noProof/>
          <w:szCs w:val="28"/>
        </w:rPr>
        <w:t>.</w:t>
      </w:r>
    </w:p>
    <w:p w14:paraId="611B653B" w14:textId="7731B0E7" w:rsidR="00EC097E" w:rsidRPr="00364D2C" w:rsidRDefault="00EC097E" w:rsidP="005F7B15">
      <w:pPr>
        <w:pStyle w:val="Paragrafoelenco"/>
        <w:numPr>
          <w:ilvl w:val="0"/>
          <w:numId w:val="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mostra l’homepage del sito</w:t>
      </w:r>
      <w:r w:rsidR="002B3958">
        <w:rPr>
          <w:b w:val="0"/>
          <w:bCs/>
          <w:noProof/>
          <w:szCs w:val="28"/>
        </w:rPr>
        <w:t>.</w:t>
      </w:r>
    </w:p>
    <w:p w14:paraId="60F57332" w14:textId="4FFE83CB" w:rsidR="007650A0" w:rsidRPr="00364D2C" w:rsidRDefault="007650A0" w:rsidP="00AC03B2">
      <w:pPr>
        <w:rPr>
          <w:b w:val="0"/>
          <w:bCs/>
          <w:noProof/>
          <w:szCs w:val="28"/>
        </w:rPr>
      </w:pPr>
    </w:p>
    <w:p w14:paraId="586BC863" w14:textId="362D8355" w:rsidR="007650A0" w:rsidRPr="00E8757E" w:rsidRDefault="007650A0" w:rsidP="00AC03B2">
      <w:r>
        <w:t xml:space="preserve">Exit Condition: Il </w:t>
      </w:r>
      <w:r w:rsidR="005A1876">
        <w:t>c</w:t>
      </w:r>
      <w:r>
        <w:t xml:space="preserve">liente </w:t>
      </w:r>
      <w:r w:rsidR="00EC097E">
        <w:t>è autenticato dal sistema</w:t>
      </w:r>
      <w:r>
        <w:t>.</w:t>
      </w:r>
    </w:p>
    <w:p w14:paraId="39F35F4C" w14:textId="77777777" w:rsidR="007650A0" w:rsidRPr="00364D2C" w:rsidRDefault="007650A0" w:rsidP="00AC03B2">
      <w:pPr>
        <w:rPr>
          <w:b w:val="0"/>
          <w:bCs/>
          <w:szCs w:val="28"/>
        </w:rPr>
      </w:pPr>
    </w:p>
    <w:p w14:paraId="0DB79ED4" w14:textId="6C891B57" w:rsidR="00E8757E" w:rsidRDefault="007650A0" w:rsidP="00AC03B2">
      <w:pPr>
        <w:rPr>
          <w:b w:val="0"/>
          <w:bCs/>
          <w:szCs w:val="28"/>
        </w:rPr>
      </w:pPr>
      <w:r w:rsidRPr="00E8757E">
        <w:rPr>
          <w:szCs w:val="28"/>
        </w:rPr>
        <w:t>Flussi alternativi/Eccezioni:</w:t>
      </w:r>
      <w:r w:rsidRPr="00364D2C">
        <w:rPr>
          <w:b w:val="0"/>
          <w:bCs/>
          <w:szCs w:val="28"/>
        </w:rPr>
        <w:t xml:space="preserve"> Al passo 3 il sistema rileva che le credenziali non sono corrette, il sistema mostrerà il messaggio di errore (campi mancant</w:t>
      </w:r>
      <w:r w:rsidR="00EC097E" w:rsidRPr="00364D2C">
        <w:rPr>
          <w:b w:val="0"/>
          <w:bCs/>
          <w:szCs w:val="28"/>
        </w:rPr>
        <w:t>i</w:t>
      </w:r>
      <w:r w:rsidRPr="00364D2C">
        <w:rPr>
          <w:b w:val="0"/>
          <w:bCs/>
          <w:szCs w:val="28"/>
        </w:rPr>
        <w:t>),</w:t>
      </w:r>
      <w:r w:rsidR="00EC097E" w:rsidRPr="00364D2C">
        <w:rPr>
          <w:b w:val="0"/>
          <w:bCs/>
          <w:szCs w:val="28"/>
        </w:rPr>
        <w:t xml:space="preserve"> se il sistema rileva che </w:t>
      </w:r>
      <w:r w:rsidR="005A1876">
        <w:rPr>
          <w:b w:val="0"/>
          <w:bCs/>
          <w:szCs w:val="28"/>
        </w:rPr>
        <w:t>il cliente</w:t>
      </w:r>
      <w:r w:rsidR="00EC097E" w:rsidRPr="00364D2C">
        <w:rPr>
          <w:b w:val="0"/>
          <w:bCs/>
          <w:szCs w:val="28"/>
        </w:rPr>
        <w:t xml:space="preserve"> non è registrato al sito si presenterà una pagina di errore, dove avrà la possibilità di recarsi alla pagina di login o di homepage</w:t>
      </w:r>
      <w:r w:rsidR="00E8757E">
        <w:rPr>
          <w:b w:val="0"/>
          <w:bCs/>
          <w:szCs w:val="28"/>
        </w:rPr>
        <w:t>.</w:t>
      </w:r>
    </w:p>
    <w:p w14:paraId="489BBE93" w14:textId="6A93DFC4" w:rsidR="007650A0" w:rsidRPr="00E8757E" w:rsidRDefault="00BA2A5D" w:rsidP="00AC03B2">
      <w:pPr>
        <w:rPr>
          <w:szCs w:val="28"/>
        </w:rPr>
      </w:pPr>
      <w:r w:rsidRPr="00E8757E">
        <w:rPr>
          <w:szCs w:val="28"/>
        </w:rPr>
        <w:t>(UC 2.1 login errato)</w:t>
      </w:r>
      <w:r w:rsidR="00EC097E" w:rsidRPr="00E8757E">
        <w:rPr>
          <w:szCs w:val="28"/>
        </w:rPr>
        <w:t>.</w:t>
      </w:r>
    </w:p>
    <w:p w14:paraId="7212DB16" w14:textId="1BCD052E" w:rsidR="007650A0" w:rsidRDefault="007650A0" w:rsidP="00AC03B2">
      <w:pPr>
        <w:rPr>
          <w:noProof/>
          <w:szCs w:val="28"/>
        </w:rPr>
      </w:pPr>
    </w:p>
    <w:p w14:paraId="3BE7F2E5" w14:textId="349C3410" w:rsidR="00EC097E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224435C0" w14:textId="325611C5" w:rsidR="00EC097E" w:rsidRPr="00364D2C" w:rsidRDefault="00EC097E" w:rsidP="72AA4757">
      <w:pPr>
        <w:pStyle w:val="Titolo2"/>
        <w:spacing w:after="0"/>
        <w:rPr>
          <w:b/>
          <w:bCs/>
          <w:noProof/>
        </w:rPr>
      </w:pPr>
      <w:bookmarkStart w:id="3" w:name="_Toc119655260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 xml:space="preserve">3. </w:t>
      </w:r>
      <w:r w:rsidR="004E618D" w:rsidRPr="72AA4757">
        <w:rPr>
          <w:b/>
          <w:bCs/>
          <w:noProof/>
        </w:rPr>
        <w:t xml:space="preserve">Cerca </w:t>
      </w:r>
      <w:r w:rsidR="00FD7DED" w:rsidRPr="72AA4757">
        <w:rPr>
          <w:b/>
          <w:bCs/>
          <w:noProof/>
        </w:rPr>
        <w:t>veicolo</w:t>
      </w:r>
      <w:bookmarkEnd w:id="3"/>
    </w:p>
    <w:p w14:paraId="1B4FB1E4" w14:textId="77777777" w:rsidR="00364D2C" w:rsidRPr="00364D2C" w:rsidRDefault="00364D2C" w:rsidP="00364D2C"/>
    <w:p w14:paraId="4B4245A3" w14:textId="5CF3BD6B" w:rsidR="0041475E" w:rsidRPr="00DF7A84" w:rsidRDefault="0041475E" w:rsidP="00AC03B2">
      <w:r>
        <w:t xml:space="preserve">Attore: </w:t>
      </w:r>
      <w:r w:rsidR="004F57F4">
        <w:t>c</w:t>
      </w:r>
      <w:r w:rsidR="005A1876">
        <w:t>liente</w:t>
      </w:r>
      <w:r>
        <w:t xml:space="preserve"> / </w:t>
      </w:r>
      <w:r w:rsidR="004F57F4">
        <w:t>a</w:t>
      </w:r>
      <w:r>
        <w:t>mministratore</w:t>
      </w:r>
      <w:r w:rsidR="004F57F4">
        <w:t xml:space="preserve"> / utente</w:t>
      </w:r>
      <w:r w:rsidR="00DF7A84">
        <w:t>.</w:t>
      </w:r>
    </w:p>
    <w:p w14:paraId="487668EA" w14:textId="332C9678" w:rsidR="0041475E" w:rsidRPr="00DF7A84" w:rsidRDefault="0041475E" w:rsidP="00AC03B2">
      <w:r>
        <w:t xml:space="preserve">Entry Condition: </w:t>
      </w:r>
      <w:r w:rsidR="004F57F4">
        <w:t>a</w:t>
      </w:r>
      <w:r>
        <w:t xml:space="preserve">mministratore / </w:t>
      </w:r>
      <w:r w:rsidR="004F57F4">
        <w:t>c</w:t>
      </w:r>
      <w:r>
        <w:t>liente</w:t>
      </w:r>
      <w:r w:rsidR="004F57F4">
        <w:t xml:space="preserve"> / utente</w:t>
      </w:r>
      <w:r>
        <w:t xml:space="preserve"> si </w:t>
      </w:r>
      <w:r w:rsidR="00055F84">
        <w:t>trova sulla sua homepage</w:t>
      </w:r>
      <w:r w:rsidR="00DF7A84">
        <w:t>.</w:t>
      </w:r>
    </w:p>
    <w:p w14:paraId="3437C4A4" w14:textId="77777777" w:rsidR="00DF7A84" w:rsidRPr="00364D2C" w:rsidRDefault="00DF7A84" w:rsidP="00AC03B2">
      <w:pPr>
        <w:rPr>
          <w:b w:val="0"/>
          <w:bCs/>
          <w:szCs w:val="28"/>
        </w:rPr>
      </w:pPr>
    </w:p>
    <w:p w14:paraId="01A3A5AA" w14:textId="77777777" w:rsidR="0041475E" w:rsidRPr="00364D2C" w:rsidRDefault="0041475E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EE445F" w14:textId="4D38410F" w:rsidR="0041475E" w:rsidRPr="00364D2C" w:rsidRDefault="0041475E" w:rsidP="005F7B15">
      <w:pPr>
        <w:pStyle w:val="Paragrafoelenco"/>
        <w:numPr>
          <w:ilvl w:val="0"/>
          <w:numId w:val="5"/>
        </w:numPr>
        <w:rPr>
          <w:b w:val="0"/>
          <w:noProof/>
        </w:rPr>
      </w:pPr>
      <w:r>
        <w:rPr>
          <w:b w:val="0"/>
        </w:rPr>
        <w:t xml:space="preserve">Amministratore / </w:t>
      </w:r>
      <w:r w:rsidR="004F57F4">
        <w:rPr>
          <w:b w:val="0"/>
        </w:rPr>
        <w:t>c</w:t>
      </w:r>
      <w:r>
        <w:rPr>
          <w:b w:val="0"/>
        </w:rPr>
        <w:t>liente</w:t>
      </w:r>
      <w:r w:rsidR="004F57F4">
        <w:rPr>
          <w:b w:val="0"/>
        </w:rPr>
        <w:t xml:space="preserve"> / utente</w:t>
      </w:r>
      <w:r w:rsidRPr="72AA4757">
        <w:rPr>
          <w:b w:val="0"/>
          <w:noProof/>
        </w:rPr>
        <w:t xml:space="preserve"> seleziona </w:t>
      </w:r>
      <w:r w:rsidR="00055F84" w:rsidRPr="72AA4757">
        <w:rPr>
          <w:b w:val="0"/>
          <w:noProof/>
        </w:rPr>
        <w:t xml:space="preserve">la funzionalita </w:t>
      </w:r>
      <w:r w:rsidRPr="72AA4757">
        <w:rPr>
          <w:b w:val="0"/>
          <w:noProof/>
        </w:rPr>
        <w:t>elenco auto disponibili</w:t>
      </w:r>
      <w:r w:rsidR="00FD7DED" w:rsidRPr="72AA4757">
        <w:rPr>
          <w:b w:val="0"/>
          <w:noProof/>
        </w:rPr>
        <w:t xml:space="preserve"> oppure moto disponobili</w:t>
      </w:r>
      <w:r w:rsidR="00DF7A84" w:rsidRPr="72AA4757">
        <w:rPr>
          <w:b w:val="0"/>
          <w:noProof/>
        </w:rPr>
        <w:t>.</w:t>
      </w:r>
    </w:p>
    <w:p w14:paraId="6D7A3660" w14:textId="042F5095" w:rsidR="00DF7A84" w:rsidRDefault="00055F84" w:rsidP="005F7B15">
      <w:pPr>
        <w:pStyle w:val="Paragrafoelenco"/>
        <w:numPr>
          <w:ilvl w:val="0"/>
          <w:numId w:val="5"/>
        </w:numPr>
        <w:spacing w:line="240" w:lineRule="auto"/>
        <w:ind w:left="1497" w:hanging="357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delle </w:t>
      </w:r>
      <w:r w:rsidR="00FD7DED">
        <w:rPr>
          <w:b w:val="0"/>
          <w:bCs/>
          <w:noProof/>
          <w:szCs w:val="28"/>
        </w:rPr>
        <w:t>auto oppure delle moto</w:t>
      </w:r>
      <w:r w:rsidRPr="00364D2C">
        <w:rPr>
          <w:b w:val="0"/>
          <w:bCs/>
          <w:noProof/>
          <w:szCs w:val="28"/>
        </w:rPr>
        <w:t xml:space="preserve"> disponibili</w:t>
      </w:r>
      <w:r w:rsidR="00DF7A84">
        <w:rPr>
          <w:b w:val="0"/>
          <w:bCs/>
          <w:noProof/>
          <w:szCs w:val="28"/>
        </w:rPr>
        <w:t>.</w:t>
      </w:r>
    </w:p>
    <w:p w14:paraId="2633191B" w14:textId="77777777" w:rsidR="00FD7DED" w:rsidRPr="00DF7A84" w:rsidRDefault="00FD7DED" w:rsidP="00FD7DED">
      <w:pPr>
        <w:pStyle w:val="Paragrafoelenco"/>
        <w:spacing w:line="240" w:lineRule="auto"/>
        <w:ind w:left="1497"/>
        <w:rPr>
          <w:b w:val="0"/>
          <w:bCs/>
          <w:noProof/>
          <w:szCs w:val="28"/>
        </w:rPr>
      </w:pPr>
    </w:p>
    <w:p w14:paraId="0F3F4E4B" w14:textId="3E45079E" w:rsidR="0041475E" w:rsidRDefault="0041475E" w:rsidP="00DF7A84">
      <w:pPr>
        <w:spacing w:line="240" w:lineRule="auto"/>
      </w:pPr>
      <w:r>
        <w:t>Exit Condition</w:t>
      </w:r>
      <w:r w:rsidR="00055F84">
        <w:t xml:space="preserve">: </w:t>
      </w:r>
      <w:r w:rsidR="004F57F4">
        <w:t>a</w:t>
      </w:r>
      <w:r w:rsidR="00055F84">
        <w:t xml:space="preserve">mministratore / </w:t>
      </w:r>
      <w:r w:rsidR="004F57F4">
        <w:t>c</w:t>
      </w:r>
      <w:r w:rsidR="00055F84">
        <w:t>liente</w:t>
      </w:r>
      <w:r w:rsidR="004F57F4">
        <w:t xml:space="preserve"> / utente</w:t>
      </w:r>
      <w:r w:rsidR="00055F84">
        <w:t xml:space="preserve"> hanno visualizzato le auto</w:t>
      </w:r>
      <w:r w:rsidR="00FD7DED">
        <w:t>/moto</w:t>
      </w:r>
      <w:r w:rsidR="00055F84">
        <w:t xml:space="preserve"> disponibili</w:t>
      </w:r>
      <w:r w:rsidR="00DF7A84">
        <w:t>.</w:t>
      </w:r>
    </w:p>
    <w:p w14:paraId="1E875B47" w14:textId="6E944D57" w:rsidR="00055F84" w:rsidRDefault="00055F84" w:rsidP="00AC03B2">
      <w:pPr>
        <w:rPr>
          <w:szCs w:val="28"/>
        </w:rPr>
      </w:pPr>
    </w:p>
    <w:p w14:paraId="10E36AD5" w14:textId="64251DCF" w:rsidR="00ED5793" w:rsidRPr="00FA7D67" w:rsidRDefault="004E618D" w:rsidP="00FA7D67">
      <w:pPr>
        <w:pStyle w:val="Titolo2"/>
        <w:rPr>
          <w:b/>
          <w:bCs/>
          <w:noProof/>
        </w:rPr>
      </w:pPr>
      <w:bookmarkStart w:id="4" w:name="_Toc119655261"/>
      <w:r w:rsidRPr="00C15AE6">
        <w:rPr>
          <w:b/>
          <w:bCs/>
          <w:noProof/>
        </w:rPr>
        <w:t>UC</w:t>
      </w:r>
      <w:r w:rsidR="00B731E6" w:rsidRPr="00C15AE6">
        <w:rPr>
          <w:b/>
          <w:bCs/>
          <w:noProof/>
        </w:rPr>
        <w:t>_</w:t>
      </w:r>
      <w:r w:rsidR="00FD7DED" w:rsidRPr="00C15AE6">
        <w:rPr>
          <w:noProof/>
        </w:rPr>
        <w:t>4</w:t>
      </w:r>
      <w:r w:rsidRPr="00C15AE6">
        <w:rPr>
          <w:b/>
          <w:bCs/>
          <w:noProof/>
        </w:rPr>
        <w:t xml:space="preserve"> Log-out</w:t>
      </w:r>
      <w:bookmarkEnd w:id="4"/>
    </w:p>
    <w:p w14:paraId="494100EF" w14:textId="3528B625" w:rsidR="004E618D" w:rsidRPr="00C15AE6" w:rsidRDefault="004E618D" w:rsidP="72AA4757">
      <w:r w:rsidRPr="00C15AE6">
        <w:t>Attore:</w:t>
      </w:r>
      <w:r w:rsidR="004F57F4" w:rsidRPr="004F57F4">
        <w:t xml:space="preserve"> </w:t>
      </w:r>
      <w:r w:rsidR="004F57F4">
        <w:t>cliente / amministratore</w:t>
      </w:r>
      <w:r w:rsidR="00DF7A84" w:rsidRPr="00C15AE6">
        <w:t>.</w:t>
      </w:r>
    </w:p>
    <w:p w14:paraId="5DCDB4C7" w14:textId="468DF371" w:rsidR="004E618D" w:rsidRPr="00D77D2D" w:rsidRDefault="004E618D" w:rsidP="00AC03B2">
      <w:r>
        <w:t xml:space="preserve">Entry Condition: Il </w:t>
      </w:r>
      <w:r w:rsidR="004F57F4">
        <w:t>cliente / amministratore</w:t>
      </w:r>
      <w:r w:rsidR="00464A1A">
        <w:t xml:space="preserve"> deve aver eseguito il </w:t>
      </w:r>
      <w:r w:rsidR="00E24E1A">
        <w:t>l</w:t>
      </w:r>
      <w:r w:rsidR="00464A1A">
        <w:t>og-in</w:t>
      </w:r>
      <w:r w:rsidR="00DF7A84">
        <w:t>.</w:t>
      </w:r>
    </w:p>
    <w:p w14:paraId="74152417" w14:textId="77777777" w:rsidR="00D77D2D" w:rsidRPr="00364D2C" w:rsidRDefault="00D77D2D" w:rsidP="00AC03B2">
      <w:pPr>
        <w:rPr>
          <w:b w:val="0"/>
          <w:bCs/>
          <w:szCs w:val="28"/>
        </w:rPr>
      </w:pPr>
    </w:p>
    <w:p w14:paraId="379D1BF9" w14:textId="77777777" w:rsidR="004E618D" w:rsidRPr="00364D2C" w:rsidRDefault="004E618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146E598" w14:textId="1B96A906" w:rsidR="004E618D" w:rsidRPr="00364D2C" w:rsidRDefault="005A1876" w:rsidP="005F7B15">
      <w:pPr>
        <w:pStyle w:val="Paragrafoelenco"/>
        <w:numPr>
          <w:ilvl w:val="0"/>
          <w:numId w:val="6"/>
        </w:numPr>
        <w:rPr>
          <w:b w:val="0"/>
          <w:bCs/>
          <w:noProof/>
          <w:szCs w:val="28"/>
        </w:rPr>
      </w:pPr>
      <w:r>
        <w:rPr>
          <w:b w:val="0"/>
          <w:bCs/>
          <w:szCs w:val="28"/>
        </w:rPr>
        <w:t>Il cliente</w:t>
      </w:r>
      <w:r w:rsidR="004F57F4">
        <w:rPr>
          <w:b w:val="0"/>
          <w:bCs/>
          <w:szCs w:val="28"/>
        </w:rPr>
        <w:t xml:space="preserve"> / amministratore</w:t>
      </w:r>
      <w:r w:rsidR="004E618D" w:rsidRPr="00364D2C">
        <w:rPr>
          <w:b w:val="0"/>
          <w:bCs/>
          <w:szCs w:val="28"/>
        </w:rPr>
        <w:t xml:space="preserve"> </w:t>
      </w:r>
      <w:r w:rsidR="00464A1A" w:rsidRPr="00364D2C">
        <w:rPr>
          <w:b w:val="0"/>
          <w:bCs/>
          <w:szCs w:val="28"/>
        </w:rPr>
        <w:t>seleziona la funzionalità log-out</w:t>
      </w:r>
      <w:r w:rsidR="00DF7A84">
        <w:rPr>
          <w:b w:val="0"/>
          <w:bCs/>
          <w:szCs w:val="28"/>
        </w:rPr>
        <w:t>.</w:t>
      </w:r>
    </w:p>
    <w:p w14:paraId="37E2AC4B" w14:textId="0248CBF3" w:rsidR="004E618D" w:rsidRPr="00364D2C" w:rsidRDefault="004E618D" w:rsidP="005F7B15">
      <w:pPr>
        <w:pStyle w:val="Paragrafoelenco"/>
        <w:numPr>
          <w:ilvl w:val="0"/>
          <w:numId w:val="6"/>
        </w:numPr>
        <w:spacing w:line="360" w:lineRule="auto"/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</w:t>
      </w:r>
      <w:r w:rsidR="00464A1A" w:rsidRPr="00364D2C">
        <w:rPr>
          <w:b w:val="0"/>
          <w:bCs/>
          <w:noProof/>
          <w:szCs w:val="28"/>
        </w:rPr>
        <w:t>n messaggio di log-out eseguito con successo</w:t>
      </w:r>
      <w:r w:rsidR="00DF7A84">
        <w:rPr>
          <w:b w:val="0"/>
          <w:bCs/>
          <w:noProof/>
          <w:szCs w:val="28"/>
        </w:rPr>
        <w:t>.</w:t>
      </w:r>
    </w:p>
    <w:p w14:paraId="0DF89C4E" w14:textId="7D86FAF1" w:rsidR="004E618D" w:rsidRPr="00D77D2D" w:rsidRDefault="004E618D" w:rsidP="00DF7A84">
      <w:pPr>
        <w:spacing w:line="360" w:lineRule="auto"/>
        <w:rPr>
          <w:szCs w:val="28"/>
        </w:rPr>
      </w:pPr>
      <w:r w:rsidRPr="00D77D2D">
        <w:rPr>
          <w:szCs w:val="28"/>
        </w:rPr>
        <w:t>Exit Condition</w:t>
      </w:r>
      <w:r w:rsidR="00464A1A" w:rsidRPr="00D77D2D">
        <w:rPr>
          <w:szCs w:val="28"/>
        </w:rPr>
        <w:t>: Sessione cancellata</w:t>
      </w:r>
      <w:r w:rsidR="00DF7A84" w:rsidRPr="00D77D2D">
        <w:rPr>
          <w:szCs w:val="28"/>
        </w:rPr>
        <w:t>.</w:t>
      </w:r>
    </w:p>
    <w:p w14:paraId="7962FE18" w14:textId="6B2CCA2C" w:rsidR="00ED5793" w:rsidRDefault="00ED5793">
      <w:pPr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7CF1BB95" w14:textId="591A3B84" w:rsidR="00464A1A" w:rsidRPr="00D77D2D" w:rsidRDefault="00464A1A" w:rsidP="72AA4757">
      <w:pPr>
        <w:pStyle w:val="Titolo2"/>
        <w:rPr>
          <w:b/>
          <w:bCs/>
          <w:noProof/>
        </w:rPr>
      </w:pPr>
      <w:bookmarkStart w:id="5" w:name="_Toc119655262"/>
      <w:r w:rsidRPr="72AA4757">
        <w:rPr>
          <w:b/>
          <w:bCs/>
          <w:noProof/>
        </w:rPr>
        <w:lastRenderedPageBreak/>
        <w:t>UC</w:t>
      </w:r>
      <w:r w:rsidR="00D77D2D" w:rsidRPr="72AA4757">
        <w:rPr>
          <w:b/>
          <w:bCs/>
          <w:noProof/>
        </w:rPr>
        <w:t>_</w:t>
      </w:r>
      <w:r w:rsidR="00FD7DED" w:rsidRPr="72AA4757">
        <w:rPr>
          <w:b/>
          <w:bCs/>
          <w:noProof/>
        </w:rPr>
        <w:t>5</w:t>
      </w:r>
      <w:r w:rsidRPr="72AA4757">
        <w:rPr>
          <w:b/>
          <w:bCs/>
          <w:noProof/>
        </w:rPr>
        <w:t xml:space="preserve"> Informazioni </w:t>
      </w:r>
      <w:r w:rsidR="00FD7DED" w:rsidRPr="72AA4757">
        <w:rPr>
          <w:b/>
          <w:bCs/>
          <w:noProof/>
        </w:rPr>
        <w:t>veicolo</w:t>
      </w:r>
      <w:bookmarkEnd w:id="5"/>
    </w:p>
    <w:p w14:paraId="60B63013" w14:textId="7743F9C3" w:rsidR="00464A1A" w:rsidRPr="00D77D2D" w:rsidRDefault="00464A1A" w:rsidP="00AC03B2">
      <w:r>
        <w:t xml:space="preserve">Attore: </w:t>
      </w:r>
      <w:r w:rsidR="004F57F4">
        <w:t>c</w:t>
      </w:r>
      <w:r>
        <w:t>liente</w:t>
      </w:r>
      <w:r w:rsidR="004F57F4">
        <w:t xml:space="preserve"> </w:t>
      </w:r>
      <w:r>
        <w:t>/</w:t>
      </w:r>
      <w:r w:rsidR="004F57F4">
        <w:t xml:space="preserve"> a</w:t>
      </w:r>
      <w:r>
        <w:t>dmin</w:t>
      </w:r>
      <w:r w:rsidR="004F57F4">
        <w:t xml:space="preserve"> / utente</w:t>
      </w:r>
      <w:r w:rsidR="00D77D2D">
        <w:t>.</w:t>
      </w:r>
      <w:r>
        <w:t xml:space="preserve"> </w:t>
      </w:r>
    </w:p>
    <w:p w14:paraId="0E5FFE15" w14:textId="0D984435" w:rsidR="00D77D2D" w:rsidRPr="00364D2C" w:rsidRDefault="00464A1A" w:rsidP="00AC03B2">
      <w:r>
        <w:t>Entry Condition: Cliente/Admin si trova sulla sua homepage</w:t>
      </w:r>
      <w:r w:rsidR="00D77D2D">
        <w:t>.</w:t>
      </w:r>
    </w:p>
    <w:p w14:paraId="05659D75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65643EF" w14:textId="4674B86F" w:rsidR="00464A1A" w:rsidRPr="00364D2C" w:rsidRDefault="004F57F4" w:rsidP="005F7B15">
      <w:pPr>
        <w:pStyle w:val="Paragrafoelenco"/>
        <w:numPr>
          <w:ilvl w:val="0"/>
          <w:numId w:val="7"/>
        </w:numPr>
        <w:rPr>
          <w:b w:val="0"/>
          <w:noProof/>
        </w:rPr>
      </w:pPr>
      <w:r>
        <w:rPr>
          <w:b w:val="0"/>
        </w:rPr>
        <w:t>C</w:t>
      </w:r>
      <w:r w:rsidR="00464A1A">
        <w:rPr>
          <w:b w:val="0"/>
        </w:rPr>
        <w:t>liente</w:t>
      </w:r>
      <w:r>
        <w:rPr>
          <w:b w:val="0"/>
        </w:rPr>
        <w:t xml:space="preserve"> </w:t>
      </w:r>
      <w:r w:rsidR="00464A1A">
        <w:rPr>
          <w:b w:val="0"/>
        </w:rPr>
        <w:t>/</w:t>
      </w:r>
      <w:r>
        <w:rPr>
          <w:b w:val="0"/>
        </w:rPr>
        <w:t xml:space="preserve"> a</w:t>
      </w:r>
      <w:r w:rsidR="00464A1A">
        <w:rPr>
          <w:b w:val="0"/>
        </w:rPr>
        <w:t>dmin</w:t>
      </w:r>
      <w:r>
        <w:rPr>
          <w:b w:val="0"/>
        </w:rPr>
        <w:t xml:space="preserve"> / utente</w:t>
      </w:r>
      <w:r w:rsidR="00464A1A">
        <w:rPr>
          <w:b w:val="0"/>
        </w:rPr>
        <w:t xml:space="preserve"> </w:t>
      </w:r>
      <w:r w:rsidR="00464A1A" w:rsidRPr="72AA4757">
        <w:rPr>
          <w:b w:val="0"/>
          <w:noProof/>
        </w:rPr>
        <w:t xml:space="preserve">seleziona la funzionalita elenco auto </w:t>
      </w:r>
      <w:r w:rsidR="00FD7DED" w:rsidRPr="72AA4757">
        <w:rPr>
          <w:b w:val="0"/>
          <w:noProof/>
        </w:rPr>
        <w:t xml:space="preserve">oppure moto </w:t>
      </w:r>
      <w:r w:rsidR="00464A1A" w:rsidRPr="72AA4757">
        <w:rPr>
          <w:b w:val="0"/>
          <w:noProof/>
        </w:rPr>
        <w:t>disponibili</w:t>
      </w:r>
      <w:r w:rsidR="00D77D2D" w:rsidRPr="72AA4757">
        <w:rPr>
          <w:b w:val="0"/>
          <w:noProof/>
        </w:rPr>
        <w:t>.</w:t>
      </w:r>
    </w:p>
    <w:p w14:paraId="5678E4AA" w14:textId="4F217299" w:rsidR="00464A1A" w:rsidRPr="00364D2C" w:rsidRDefault="00464A1A" w:rsidP="005F7B15">
      <w:pPr>
        <w:pStyle w:val="Paragrafoelenco"/>
        <w:numPr>
          <w:ilvl w:val="0"/>
          <w:numId w:val="7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delle auto</w:t>
      </w:r>
      <w:r w:rsidR="00FD7DED">
        <w:rPr>
          <w:b w:val="0"/>
          <w:bCs/>
          <w:noProof/>
          <w:szCs w:val="28"/>
        </w:rPr>
        <w:t>/moto</w:t>
      </w:r>
      <w:r w:rsidRPr="00364D2C">
        <w:rPr>
          <w:b w:val="0"/>
          <w:bCs/>
          <w:noProof/>
          <w:szCs w:val="28"/>
        </w:rPr>
        <w:t xml:space="preserve"> disponibili</w:t>
      </w:r>
      <w:r w:rsidR="00D77D2D">
        <w:rPr>
          <w:b w:val="0"/>
          <w:bCs/>
          <w:noProof/>
          <w:szCs w:val="28"/>
        </w:rPr>
        <w:t>.</w:t>
      </w:r>
    </w:p>
    <w:p w14:paraId="3F09ABC4" w14:textId="7EA1310C" w:rsidR="00464A1A" w:rsidRPr="00364D2C" w:rsidRDefault="004F57F4" w:rsidP="005F7B15">
      <w:pPr>
        <w:pStyle w:val="Paragrafoelenco"/>
        <w:numPr>
          <w:ilvl w:val="0"/>
          <w:numId w:val="7"/>
        </w:numPr>
        <w:spacing w:line="360" w:lineRule="auto"/>
        <w:rPr>
          <w:b w:val="0"/>
          <w:noProof/>
        </w:rPr>
      </w:pPr>
      <w:r>
        <w:rPr>
          <w:b w:val="0"/>
          <w:noProof/>
        </w:rPr>
        <w:t>C</w:t>
      </w:r>
      <w:r w:rsidR="00464A1A" w:rsidRPr="72AA4757">
        <w:rPr>
          <w:b w:val="0"/>
          <w:noProof/>
        </w:rPr>
        <w:t>liente</w:t>
      </w:r>
      <w:r>
        <w:rPr>
          <w:b w:val="0"/>
          <w:noProof/>
        </w:rPr>
        <w:t xml:space="preserve"> / a</w:t>
      </w:r>
      <w:r w:rsidR="00464A1A" w:rsidRPr="72AA4757">
        <w:rPr>
          <w:b w:val="0"/>
          <w:noProof/>
        </w:rPr>
        <w:t>dmin</w:t>
      </w:r>
      <w:r>
        <w:rPr>
          <w:b w:val="0"/>
          <w:noProof/>
        </w:rPr>
        <w:t xml:space="preserve"> / utente</w:t>
      </w:r>
      <w:r w:rsidR="00464A1A" w:rsidRPr="72AA4757">
        <w:rPr>
          <w:b w:val="0"/>
          <w:noProof/>
        </w:rPr>
        <w:t xml:space="preserve"> seleziona la funzionalità visualizza informazioni auto</w:t>
      </w:r>
      <w:r w:rsidR="00FD7DED" w:rsidRPr="72AA4757">
        <w:rPr>
          <w:b w:val="0"/>
          <w:noProof/>
        </w:rPr>
        <w:t>/moto</w:t>
      </w:r>
      <w:r w:rsidR="00D77D2D" w:rsidRPr="72AA4757">
        <w:rPr>
          <w:b w:val="0"/>
          <w:noProof/>
        </w:rPr>
        <w:t>.</w:t>
      </w:r>
    </w:p>
    <w:p w14:paraId="76E93A7A" w14:textId="7A9ED13E" w:rsidR="00464A1A" w:rsidRDefault="00464A1A" w:rsidP="00D77D2D">
      <w:pPr>
        <w:spacing w:line="360" w:lineRule="auto"/>
      </w:pPr>
      <w:r>
        <w:t xml:space="preserve">Exit Condition: </w:t>
      </w:r>
      <w:r w:rsidR="005A1876">
        <w:t>C</w:t>
      </w:r>
      <w:r>
        <w:t>liente</w:t>
      </w:r>
      <w:r w:rsidR="004F57F4">
        <w:t xml:space="preserve"> </w:t>
      </w:r>
      <w:r>
        <w:t>/</w:t>
      </w:r>
      <w:r w:rsidR="004F57F4">
        <w:t xml:space="preserve"> </w:t>
      </w:r>
      <w:r>
        <w:t>admin</w:t>
      </w:r>
      <w:r w:rsidR="004F57F4">
        <w:t xml:space="preserve"> / utente</w:t>
      </w:r>
      <w:r>
        <w:t xml:space="preserve"> visualizza le informazioni dell’auto</w:t>
      </w:r>
      <w:r w:rsidR="00FD7DED">
        <w:t>/moto</w:t>
      </w:r>
      <w:r w:rsidR="00D77D2D">
        <w:t>.</w:t>
      </w:r>
    </w:p>
    <w:p w14:paraId="09B3D808" w14:textId="45E6DCA0" w:rsidR="00ED5793" w:rsidRDefault="00ED5793" w:rsidP="00D77D2D">
      <w:pPr>
        <w:spacing w:line="360" w:lineRule="auto"/>
        <w:rPr>
          <w:szCs w:val="28"/>
        </w:rPr>
      </w:pPr>
    </w:p>
    <w:p w14:paraId="44AAC0A3" w14:textId="77777777" w:rsidR="00ED5793" w:rsidRPr="00D77D2D" w:rsidRDefault="00ED5793" w:rsidP="00D77D2D">
      <w:pPr>
        <w:spacing w:line="360" w:lineRule="auto"/>
        <w:rPr>
          <w:szCs w:val="28"/>
        </w:rPr>
      </w:pPr>
    </w:p>
    <w:p w14:paraId="2BC606FB" w14:textId="51825F4A" w:rsidR="00464A1A" w:rsidRPr="00364D2C" w:rsidRDefault="00464A1A" w:rsidP="72AA4757">
      <w:pPr>
        <w:pStyle w:val="Titolo2"/>
        <w:spacing w:after="0"/>
        <w:rPr>
          <w:b/>
          <w:bCs/>
          <w:noProof/>
        </w:rPr>
      </w:pPr>
      <w:bookmarkStart w:id="6" w:name="_Toc119655263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6</w:t>
      </w:r>
      <w:r w:rsidR="0002366D" w:rsidRPr="72AA4757">
        <w:rPr>
          <w:b/>
          <w:bCs/>
          <w:noProof/>
        </w:rPr>
        <w:t xml:space="preserve"> Eliminazione </w:t>
      </w:r>
      <w:r w:rsidR="00CD5C93" w:rsidRPr="72AA4757">
        <w:rPr>
          <w:b/>
          <w:bCs/>
          <w:noProof/>
        </w:rPr>
        <w:t>veicolo</w:t>
      </w:r>
      <w:bookmarkEnd w:id="6"/>
    </w:p>
    <w:p w14:paraId="4396BFF3" w14:textId="77777777" w:rsidR="00364D2C" w:rsidRPr="00364D2C" w:rsidRDefault="00364D2C" w:rsidP="00364D2C"/>
    <w:p w14:paraId="67068C25" w14:textId="45225C2C" w:rsidR="00464A1A" w:rsidRPr="00D77D2D" w:rsidRDefault="00464A1A" w:rsidP="00AC03B2">
      <w:r>
        <w:t xml:space="preserve">Attore: </w:t>
      </w:r>
      <w:r w:rsidR="0002366D">
        <w:t>L’Admin</w:t>
      </w:r>
      <w:r w:rsidR="00D77D2D">
        <w:t>.</w:t>
      </w:r>
      <w:r>
        <w:t xml:space="preserve"> </w:t>
      </w:r>
    </w:p>
    <w:p w14:paraId="013B53CB" w14:textId="61E8243F" w:rsidR="00464A1A" w:rsidRDefault="00464A1A" w:rsidP="00AC03B2">
      <w:r>
        <w:t>Entry Condition: L’</w:t>
      </w:r>
      <w:r w:rsidR="005A1876">
        <w:t>a</w:t>
      </w:r>
      <w:r>
        <w:t>dmin dev</w:t>
      </w:r>
      <w:r w:rsidR="00E61405">
        <w:t>e</w:t>
      </w:r>
      <w:r>
        <w:t xml:space="preserve"> aver effettuato il login</w:t>
      </w:r>
      <w:r w:rsidR="00D77D2D">
        <w:t>.</w:t>
      </w:r>
    </w:p>
    <w:p w14:paraId="5B4FB65B" w14:textId="77777777" w:rsidR="00D77D2D" w:rsidRPr="00D77D2D" w:rsidRDefault="00D77D2D" w:rsidP="00AC03B2">
      <w:pPr>
        <w:rPr>
          <w:szCs w:val="28"/>
        </w:rPr>
      </w:pPr>
    </w:p>
    <w:p w14:paraId="5C0A38E2" w14:textId="77777777" w:rsidR="00464A1A" w:rsidRPr="00364D2C" w:rsidRDefault="00464A1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22BC902F" w14:textId="63AAA27A" w:rsidR="00464A1A" w:rsidRPr="00364D2C" w:rsidRDefault="00464A1A" w:rsidP="005F7B15">
      <w:pPr>
        <w:pStyle w:val="Paragrafoelenco"/>
        <w:numPr>
          <w:ilvl w:val="0"/>
          <w:numId w:val="8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 selezionano la funzionalità elimina</w:t>
      </w:r>
      <w:r w:rsidR="00D77D2D" w:rsidRPr="72AA4757">
        <w:rPr>
          <w:b w:val="0"/>
          <w:noProof/>
        </w:rPr>
        <w:t>.</w:t>
      </w:r>
    </w:p>
    <w:p w14:paraId="49030C74" w14:textId="70B5C6EF" w:rsidR="0002366D" w:rsidRPr="00364D2C" w:rsidRDefault="00464A1A" w:rsidP="005F7B15">
      <w:pPr>
        <w:pStyle w:val="Paragrafoelenco"/>
        <w:numPr>
          <w:ilvl w:val="0"/>
          <w:numId w:val="8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</w:t>
      </w:r>
      <w:r w:rsidR="0002366D" w:rsidRPr="00364D2C">
        <w:rPr>
          <w:b w:val="0"/>
          <w:bCs/>
          <w:noProof/>
          <w:szCs w:val="28"/>
        </w:rPr>
        <w:t xml:space="preserve">dove vengono </w:t>
      </w:r>
      <w:r w:rsidR="00FA7D67">
        <w:rPr>
          <w:b w:val="0"/>
          <w:bCs/>
          <w:noProof/>
          <w:szCs w:val="28"/>
        </w:rPr>
        <w:t>elencate le auto/moto disponibili.</w:t>
      </w:r>
    </w:p>
    <w:p w14:paraId="642DAD7D" w14:textId="2DED37F7" w:rsidR="0002366D" w:rsidRDefault="0002366D" w:rsidP="005F7B15">
      <w:pPr>
        <w:pStyle w:val="Paragrafoelenco"/>
        <w:numPr>
          <w:ilvl w:val="0"/>
          <w:numId w:val="8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</w:t>
      </w:r>
      <w:r w:rsidR="002312F6">
        <w:rPr>
          <w:b w:val="0"/>
          <w:noProof/>
        </w:rPr>
        <w:t xml:space="preserve"> sceglie il veicolo da eleminare</w:t>
      </w:r>
      <w:r w:rsidR="00D77D2D" w:rsidRPr="72AA4757">
        <w:rPr>
          <w:b w:val="0"/>
          <w:noProof/>
        </w:rPr>
        <w:t>.</w:t>
      </w:r>
    </w:p>
    <w:p w14:paraId="137B4B59" w14:textId="1831E108" w:rsidR="002312F6" w:rsidRPr="00364D2C" w:rsidRDefault="002312F6" w:rsidP="005F7B15">
      <w:pPr>
        <w:pStyle w:val="Paragrafoelenco"/>
        <w:numPr>
          <w:ilvl w:val="0"/>
          <w:numId w:val="8"/>
        </w:numPr>
        <w:rPr>
          <w:b w:val="0"/>
          <w:noProof/>
        </w:rPr>
      </w:pPr>
      <w:r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>
        <w:rPr>
          <w:b w:val="0"/>
          <w:noProof/>
        </w:rPr>
        <w:t>dmin seleziona l’icona del cestino.</w:t>
      </w:r>
    </w:p>
    <w:p w14:paraId="1218DA64" w14:textId="212FD79D" w:rsidR="0002366D" w:rsidRDefault="0002366D" w:rsidP="005F7B15">
      <w:pPr>
        <w:pStyle w:val="Paragrafoelenco"/>
        <w:numPr>
          <w:ilvl w:val="0"/>
          <w:numId w:val="8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 w:rsidR="005A1876">
        <w:rPr>
          <w:b w:val="0"/>
          <w:noProof/>
        </w:rPr>
        <w:t>l’a</w:t>
      </w:r>
      <w:r w:rsidRPr="72AA4757">
        <w:rPr>
          <w:b w:val="0"/>
          <w:noProof/>
        </w:rPr>
        <w:t>dmin alla sua Home</w:t>
      </w:r>
      <w:r w:rsidR="00D77D2D" w:rsidRPr="72AA4757">
        <w:rPr>
          <w:b w:val="0"/>
          <w:noProof/>
        </w:rPr>
        <w:t>.</w:t>
      </w:r>
    </w:p>
    <w:p w14:paraId="3A85B48F" w14:textId="77777777" w:rsidR="00D77D2D" w:rsidRPr="00D77D2D" w:rsidRDefault="00D77D2D" w:rsidP="00D77D2D">
      <w:pPr>
        <w:spacing w:line="240" w:lineRule="auto"/>
        <w:rPr>
          <w:b w:val="0"/>
          <w:bCs/>
          <w:noProof/>
          <w:szCs w:val="28"/>
        </w:rPr>
      </w:pPr>
    </w:p>
    <w:p w14:paraId="73B03D99" w14:textId="0A252301" w:rsidR="00464A1A" w:rsidRPr="00D77D2D" w:rsidRDefault="00464A1A" w:rsidP="00D77D2D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02366D" w:rsidRPr="00D77D2D">
        <w:rPr>
          <w:szCs w:val="28"/>
        </w:rPr>
        <w:t>L’auto</w:t>
      </w:r>
      <w:r w:rsidR="00CD5C93">
        <w:rPr>
          <w:szCs w:val="28"/>
        </w:rPr>
        <w:t>/moto</w:t>
      </w:r>
      <w:r w:rsidR="0002366D" w:rsidRPr="00D77D2D">
        <w:rPr>
          <w:szCs w:val="28"/>
        </w:rPr>
        <w:t xml:space="preserve"> viene eliminata</w:t>
      </w:r>
      <w:r w:rsidR="00D77D2D" w:rsidRPr="00D77D2D">
        <w:rPr>
          <w:szCs w:val="28"/>
        </w:rPr>
        <w:t>.</w:t>
      </w:r>
    </w:p>
    <w:p w14:paraId="2A0A8C72" w14:textId="4DBC91E3" w:rsidR="0002366D" w:rsidRDefault="00AC03B2" w:rsidP="00AC03B2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58DE6D0F" w14:textId="77777777" w:rsidR="00D174F1" w:rsidRDefault="00D174F1" w:rsidP="00AC03B2">
      <w:pPr>
        <w:rPr>
          <w:noProof/>
          <w:szCs w:val="28"/>
        </w:rPr>
      </w:pPr>
    </w:p>
    <w:p w14:paraId="5E72D1E8" w14:textId="6113CB26" w:rsidR="0002366D" w:rsidRPr="00364D2C" w:rsidRDefault="0002366D" w:rsidP="72AA4757">
      <w:pPr>
        <w:pStyle w:val="Titolo2"/>
        <w:spacing w:after="0"/>
        <w:rPr>
          <w:b/>
          <w:bCs/>
          <w:noProof/>
        </w:rPr>
      </w:pPr>
      <w:bookmarkStart w:id="7" w:name="_Toc119655264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 w:rsidR="00662A10" w:rsidRPr="72AA4757">
        <w:rPr>
          <w:b/>
          <w:bCs/>
          <w:noProof/>
        </w:rPr>
        <w:t>Inserimento carrello</w:t>
      </w:r>
      <w:bookmarkEnd w:id="7"/>
    </w:p>
    <w:p w14:paraId="553C7B4C" w14:textId="77777777" w:rsidR="00364D2C" w:rsidRPr="00364D2C" w:rsidRDefault="00364D2C" w:rsidP="00364D2C"/>
    <w:p w14:paraId="75EB9AB4" w14:textId="34110223" w:rsidR="0002366D" w:rsidRPr="00D174F1" w:rsidRDefault="0002366D" w:rsidP="00AC03B2">
      <w:r>
        <w:t>Attore: Cliente</w:t>
      </w:r>
      <w:r w:rsidR="001A4BA1">
        <w:t xml:space="preserve"> / utente</w:t>
      </w:r>
      <w:r w:rsidR="00D174F1">
        <w:t>.</w:t>
      </w:r>
    </w:p>
    <w:p w14:paraId="6A9ADB08" w14:textId="0DD189C2" w:rsidR="0002366D" w:rsidRPr="00D174F1" w:rsidRDefault="0002366D" w:rsidP="00AC03B2">
      <w:r>
        <w:t xml:space="preserve">Entry Condition: Cliente si trova sulla </w:t>
      </w:r>
      <w:r w:rsidR="00D834BF">
        <w:t>lista delle auto</w:t>
      </w:r>
      <w:r w:rsidR="00D174F1">
        <w:t xml:space="preserve"> </w:t>
      </w:r>
      <w:r w:rsidR="00D834BF">
        <w:t>/</w:t>
      </w:r>
      <w:r w:rsidR="00D174F1">
        <w:t xml:space="preserve"> </w:t>
      </w:r>
      <w:r w:rsidR="00D834BF">
        <w:t>moto disponibili</w:t>
      </w:r>
      <w:r w:rsidR="00D174F1">
        <w:t>.</w:t>
      </w:r>
    </w:p>
    <w:p w14:paraId="396002A8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1D1B49F" w14:textId="77777777" w:rsidR="0002366D" w:rsidRPr="00364D2C" w:rsidRDefault="0002366D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88097A9" w14:textId="34D335DA" w:rsidR="0002366D" w:rsidRPr="00364D2C" w:rsidRDefault="005A1876" w:rsidP="005F7B15">
      <w:pPr>
        <w:pStyle w:val="Paragrafoelenco"/>
        <w:numPr>
          <w:ilvl w:val="0"/>
          <w:numId w:val="10"/>
        </w:numPr>
        <w:rPr>
          <w:b w:val="0"/>
          <w:noProof/>
        </w:rPr>
      </w:pPr>
      <w:r>
        <w:rPr>
          <w:b w:val="0"/>
          <w:noProof/>
        </w:rPr>
        <w:t>Il c</w:t>
      </w:r>
      <w:r w:rsidR="00662A10" w:rsidRPr="72AA4757">
        <w:rPr>
          <w:b w:val="0"/>
          <w:noProof/>
        </w:rPr>
        <w:t>liente successivamente utilizza la funzionalita visu</w:t>
      </w:r>
      <w:r w:rsidR="00D834BF" w:rsidRPr="72AA4757">
        <w:rPr>
          <w:b w:val="0"/>
          <w:noProof/>
        </w:rPr>
        <w:t>a</w:t>
      </w:r>
      <w:r w:rsidR="00662A10" w:rsidRPr="72AA4757">
        <w:rPr>
          <w:b w:val="0"/>
          <w:noProof/>
        </w:rPr>
        <w:t>lizza informazioni auto</w:t>
      </w:r>
      <w:r w:rsidR="00D174F1" w:rsidRPr="72AA4757">
        <w:rPr>
          <w:b w:val="0"/>
          <w:noProof/>
        </w:rPr>
        <w:t xml:space="preserve"> </w:t>
      </w:r>
      <w:r w:rsidR="00662A10" w:rsidRPr="72AA4757">
        <w:rPr>
          <w:b w:val="0"/>
          <w:noProof/>
        </w:rPr>
        <w:t>/</w:t>
      </w:r>
      <w:r w:rsidR="00D174F1" w:rsidRPr="72AA4757">
        <w:rPr>
          <w:b w:val="0"/>
          <w:noProof/>
        </w:rPr>
        <w:t xml:space="preserve"> </w:t>
      </w:r>
      <w:r w:rsidR="00662A10" w:rsidRPr="72AA4757">
        <w:rPr>
          <w:b w:val="0"/>
          <w:noProof/>
        </w:rPr>
        <w:t>moto</w:t>
      </w:r>
      <w:r w:rsidR="00D174F1" w:rsidRPr="72AA4757">
        <w:rPr>
          <w:b w:val="0"/>
          <w:noProof/>
        </w:rPr>
        <w:t>.</w:t>
      </w:r>
    </w:p>
    <w:p w14:paraId="6A79B771" w14:textId="61F34F56" w:rsidR="00662A10" w:rsidRPr="00364D2C" w:rsidRDefault="00662A10" w:rsidP="005F7B15">
      <w:pPr>
        <w:pStyle w:val="Paragrafoelenco"/>
        <w:numPr>
          <w:ilvl w:val="0"/>
          <w:numId w:val="1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visu</w:t>
      </w:r>
      <w:r w:rsidR="00D834BF" w:rsidRPr="00364D2C">
        <w:rPr>
          <w:b w:val="0"/>
          <w:bCs/>
          <w:noProof/>
          <w:szCs w:val="28"/>
        </w:rPr>
        <w:t>a</w:t>
      </w:r>
      <w:r w:rsidRPr="00364D2C">
        <w:rPr>
          <w:b w:val="0"/>
          <w:bCs/>
          <w:noProof/>
          <w:szCs w:val="28"/>
        </w:rPr>
        <w:t>lizza una pagina con le informazioni relative all’auto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/</w:t>
      </w:r>
      <w:r w:rsidR="00D174F1">
        <w:rPr>
          <w:b w:val="0"/>
          <w:bCs/>
          <w:noProof/>
          <w:szCs w:val="28"/>
        </w:rPr>
        <w:t xml:space="preserve"> </w:t>
      </w:r>
      <w:r w:rsidRPr="00364D2C">
        <w:rPr>
          <w:b w:val="0"/>
          <w:bCs/>
          <w:noProof/>
          <w:szCs w:val="28"/>
        </w:rPr>
        <w:t>moto</w:t>
      </w:r>
      <w:r w:rsidR="00D174F1">
        <w:rPr>
          <w:b w:val="0"/>
          <w:bCs/>
          <w:noProof/>
          <w:szCs w:val="28"/>
        </w:rPr>
        <w:t>.</w:t>
      </w:r>
    </w:p>
    <w:p w14:paraId="40C7E17E" w14:textId="014F4806" w:rsidR="00662A10" w:rsidRPr="00364D2C" w:rsidRDefault="005A1876" w:rsidP="005F7B15">
      <w:pPr>
        <w:pStyle w:val="Paragrafoelenco"/>
        <w:numPr>
          <w:ilvl w:val="0"/>
          <w:numId w:val="10"/>
        </w:numPr>
        <w:rPr>
          <w:b w:val="0"/>
          <w:noProof/>
        </w:rPr>
      </w:pPr>
      <w:r>
        <w:rPr>
          <w:b w:val="0"/>
          <w:noProof/>
        </w:rPr>
        <w:t>Il c</w:t>
      </w:r>
      <w:r w:rsidR="00662A10" w:rsidRPr="72AA4757">
        <w:rPr>
          <w:b w:val="0"/>
          <w:noProof/>
        </w:rPr>
        <w:t>liente seleziona la funzionalità aggiungi al carrello</w:t>
      </w:r>
      <w:r w:rsidR="00D174F1" w:rsidRPr="72AA4757">
        <w:rPr>
          <w:b w:val="0"/>
          <w:noProof/>
        </w:rPr>
        <w:t>.</w:t>
      </w:r>
    </w:p>
    <w:p w14:paraId="43429BCF" w14:textId="3E813434" w:rsidR="00662A10" w:rsidRDefault="00662A10" w:rsidP="005F7B15">
      <w:pPr>
        <w:pStyle w:val="Paragrafoelenco"/>
        <w:numPr>
          <w:ilvl w:val="0"/>
          <w:numId w:val="10"/>
        </w:numPr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ridireziona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all Home</w:t>
      </w:r>
      <w:r w:rsidR="00D174F1" w:rsidRPr="72AA4757">
        <w:rPr>
          <w:b w:val="0"/>
          <w:noProof/>
        </w:rPr>
        <w:t>.</w:t>
      </w:r>
    </w:p>
    <w:p w14:paraId="0C2440EF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14A6FEEB" w14:textId="73016644" w:rsidR="0002366D" w:rsidRPr="00D174F1" w:rsidRDefault="0002366D" w:rsidP="00AC03B2">
      <w:pPr>
        <w:rPr>
          <w:szCs w:val="28"/>
        </w:rPr>
      </w:pPr>
      <w:r w:rsidRPr="00D174F1">
        <w:rPr>
          <w:szCs w:val="28"/>
        </w:rPr>
        <w:t xml:space="preserve">Exit Condition: </w:t>
      </w:r>
      <w:r w:rsidR="00662A10" w:rsidRPr="00D174F1">
        <w:rPr>
          <w:szCs w:val="28"/>
        </w:rPr>
        <w:t>Auto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/</w:t>
      </w:r>
      <w:r w:rsidR="00B12707">
        <w:rPr>
          <w:szCs w:val="28"/>
        </w:rPr>
        <w:t xml:space="preserve"> </w:t>
      </w:r>
      <w:r w:rsidR="00662A10" w:rsidRPr="00D174F1">
        <w:rPr>
          <w:szCs w:val="28"/>
        </w:rPr>
        <w:t>moto aggiunta al carrello</w:t>
      </w:r>
      <w:r w:rsidR="00D174F1" w:rsidRPr="00D174F1">
        <w:rPr>
          <w:szCs w:val="28"/>
        </w:rPr>
        <w:t>.</w:t>
      </w:r>
    </w:p>
    <w:p w14:paraId="637CE346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1A9656E9" w14:textId="77777777" w:rsidR="00ED5793" w:rsidRDefault="00ED5793" w:rsidP="00ED5793">
      <w:pPr>
        <w:rPr>
          <w:bCs/>
          <w:noProof/>
          <w:sz w:val="36"/>
          <w:szCs w:val="36"/>
        </w:rPr>
      </w:pPr>
    </w:p>
    <w:p w14:paraId="454B868C" w14:textId="4927E559" w:rsidR="00662A10" w:rsidRPr="00ED5793" w:rsidRDefault="00662A10" w:rsidP="00ED5793">
      <w:pPr>
        <w:rPr>
          <w:b w:val="0"/>
          <w:bCs/>
          <w:noProof/>
          <w:sz w:val="36"/>
          <w:szCs w:val="36"/>
        </w:rPr>
      </w:pPr>
      <w:r w:rsidRPr="00ED5793">
        <w:rPr>
          <w:bCs/>
          <w:noProof/>
          <w:sz w:val="36"/>
          <w:szCs w:val="36"/>
        </w:rPr>
        <w:t>UC</w:t>
      </w:r>
      <w:r w:rsidR="00364D2C" w:rsidRPr="00ED5793">
        <w:rPr>
          <w:bCs/>
          <w:noProof/>
          <w:sz w:val="36"/>
          <w:szCs w:val="36"/>
        </w:rPr>
        <w:t>_</w:t>
      </w:r>
      <w:r w:rsidR="00CD5C93" w:rsidRPr="00ED5793">
        <w:rPr>
          <w:b w:val="0"/>
          <w:bCs/>
          <w:noProof/>
          <w:sz w:val="36"/>
          <w:szCs w:val="36"/>
        </w:rPr>
        <w:t>8</w:t>
      </w:r>
      <w:r w:rsidRPr="00ED5793">
        <w:rPr>
          <w:bCs/>
          <w:noProof/>
          <w:sz w:val="36"/>
          <w:szCs w:val="36"/>
        </w:rPr>
        <w:t xml:space="preserve"> Visualizza carrello</w:t>
      </w:r>
    </w:p>
    <w:p w14:paraId="59587C95" w14:textId="77777777" w:rsidR="00364D2C" w:rsidRPr="00364D2C" w:rsidRDefault="00364D2C" w:rsidP="00364D2C"/>
    <w:p w14:paraId="7D75829F" w14:textId="00A0A7D2" w:rsidR="00662A10" w:rsidRPr="00D174F1" w:rsidRDefault="00662A10" w:rsidP="00AC03B2">
      <w:r>
        <w:t>Attore: Cliente</w:t>
      </w:r>
      <w:r w:rsidR="001A4BA1">
        <w:t xml:space="preserve"> / utente</w:t>
      </w:r>
      <w:r w:rsidR="00D174F1">
        <w:t>.</w:t>
      </w:r>
    </w:p>
    <w:p w14:paraId="2020FED5" w14:textId="78953A29" w:rsidR="00662A10" w:rsidRDefault="00662A10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5A1876">
        <w:rPr>
          <w:szCs w:val="28"/>
        </w:rPr>
        <w:t>Il cliente</w:t>
      </w:r>
      <w:r w:rsidRPr="00D174F1">
        <w:rPr>
          <w:szCs w:val="28"/>
        </w:rPr>
        <w:t xml:space="preserve"> si trova sulla </w:t>
      </w:r>
      <w:r w:rsidR="00D174F1" w:rsidRPr="00D174F1">
        <w:rPr>
          <w:szCs w:val="28"/>
        </w:rPr>
        <w:t>Homepage.</w:t>
      </w:r>
    </w:p>
    <w:p w14:paraId="64DBC254" w14:textId="77777777" w:rsidR="00D174F1" w:rsidRPr="00D174F1" w:rsidRDefault="00D174F1" w:rsidP="00AC03B2">
      <w:pPr>
        <w:rPr>
          <w:szCs w:val="28"/>
        </w:rPr>
      </w:pPr>
    </w:p>
    <w:p w14:paraId="2CDCE89A" w14:textId="77777777" w:rsidR="00662A10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1D430C4" w14:textId="7201B2D0" w:rsidR="00662A10" w:rsidRPr="00364D2C" w:rsidRDefault="005A1876" w:rsidP="005F7B15">
      <w:pPr>
        <w:pStyle w:val="Paragrafoelenco"/>
        <w:numPr>
          <w:ilvl w:val="0"/>
          <w:numId w:val="11"/>
        </w:numPr>
        <w:rPr>
          <w:b w:val="0"/>
          <w:noProof/>
        </w:rPr>
      </w:pPr>
      <w:r>
        <w:rPr>
          <w:b w:val="0"/>
          <w:noProof/>
        </w:rPr>
        <w:t>Il c</w:t>
      </w:r>
      <w:r w:rsidR="00662A10" w:rsidRPr="72AA4757">
        <w:rPr>
          <w:b w:val="0"/>
          <w:noProof/>
        </w:rPr>
        <w:t>liente seleziona la funzionalità visualizza Carrello</w:t>
      </w:r>
      <w:r w:rsidR="00D174F1" w:rsidRPr="72AA4757">
        <w:rPr>
          <w:b w:val="0"/>
          <w:noProof/>
        </w:rPr>
        <w:t>.</w:t>
      </w:r>
    </w:p>
    <w:p w14:paraId="7B2BD95A" w14:textId="6F56C75B" w:rsidR="00662A10" w:rsidRDefault="00662A10" w:rsidP="005F7B15">
      <w:pPr>
        <w:pStyle w:val="Paragrafoelenco"/>
        <w:numPr>
          <w:ilvl w:val="0"/>
          <w:numId w:val="11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 è ridireziona alla pagina del carrello</w:t>
      </w:r>
      <w:r w:rsidR="00D174F1">
        <w:rPr>
          <w:b w:val="0"/>
          <w:bCs/>
          <w:noProof/>
          <w:szCs w:val="28"/>
        </w:rPr>
        <w:t>.</w:t>
      </w:r>
    </w:p>
    <w:p w14:paraId="6F2AD8C1" w14:textId="77777777" w:rsidR="00D174F1" w:rsidRPr="00D174F1" w:rsidRDefault="00D174F1" w:rsidP="00D174F1">
      <w:pPr>
        <w:pStyle w:val="Paragrafoelenco"/>
        <w:ind w:left="1500"/>
        <w:rPr>
          <w:noProof/>
          <w:szCs w:val="28"/>
        </w:rPr>
      </w:pPr>
    </w:p>
    <w:p w14:paraId="4E93F5FF" w14:textId="2B974489" w:rsidR="00ED5793" w:rsidRPr="00A61724" w:rsidRDefault="00662A10" w:rsidP="00AC03B2">
      <w:r>
        <w:t xml:space="preserve">Exit Condition: </w:t>
      </w:r>
      <w:r w:rsidR="005A1876">
        <w:t>Il c</w:t>
      </w:r>
      <w:r>
        <w:t>liente visualizza il carrello</w:t>
      </w:r>
      <w:r w:rsidR="00D174F1">
        <w:t>.</w:t>
      </w:r>
    </w:p>
    <w:p w14:paraId="73D32DE7" w14:textId="04DC3FE4" w:rsidR="00ED5793" w:rsidRDefault="00ED5793" w:rsidP="00AC03B2">
      <w:pPr>
        <w:rPr>
          <w:szCs w:val="28"/>
        </w:rPr>
      </w:pPr>
      <w:r>
        <w:rPr>
          <w:szCs w:val="28"/>
        </w:rPr>
        <w:br w:type="page"/>
      </w:r>
    </w:p>
    <w:p w14:paraId="79DEB9DD" w14:textId="47C15F68" w:rsidR="00662A10" w:rsidRDefault="00662A10" w:rsidP="72AA4757">
      <w:pPr>
        <w:pStyle w:val="Titolo2"/>
        <w:spacing w:after="0"/>
        <w:rPr>
          <w:b/>
          <w:bCs/>
          <w:noProof/>
        </w:rPr>
      </w:pPr>
      <w:bookmarkStart w:id="8" w:name="_Toc119655265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="00CD5C93" w:rsidRPr="72AA4757">
        <w:rPr>
          <w:b/>
          <w:bCs/>
          <w:noProof/>
        </w:rPr>
        <w:t>9</w:t>
      </w:r>
      <w:r w:rsidRPr="72AA4757">
        <w:rPr>
          <w:b/>
          <w:bCs/>
          <w:noProof/>
        </w:rPr>
        <w:t xml:space="preserve"> Acquisto</w:t>
      </w:r>
      <w:bookmarkEnd w:id="8"/>
    </w:p>
    <w:p w14:paraId="0C38EC18" w14:textId="77777777" w:rsidR="00364D2C" w:rsidRPr="00364D2C" w:rsidRDefault="00364D2C" w:rsidP="00364D2C"/>
    <w:p w14:paraId="708D3D62" w14:textId="166A3606" w:rsidR="00662A10" w:rsidRPr="00D174F1" w:rsidRDefault="00662A10" w:rsidP="00AC03B2">
      <w:r>
        <w:t>Attore: Cliente</w:t>
      </w:r>
      <w:r w:rsidR="00D174F1">
        <w:t>.</w:t>
      </w:r>
    </w:p>
    <w:p w14:paraId="2A428643" w14:textId="3D7E8152" w:rsidR="00C27803" w:rsidRPr="00D174F1" w:rsidRDefault="00662A10" w:rsidP="00AC03B2">
      <w:r>
        <w:t xml:space="preserve">Entry Condition: Il </w:t>
      </w:r>
      <w:r w:rsidR="005A1876">
        <w:t>c</w:t>
      </w:r>
      <w:r>
        <w:t>liente ha aggiunto un elemento nel carrello</w:t>
      </w:r>
      <w:r w:rsidR="00C27803">
        <w:t xml:space="preserve"> e ha effettuato il login.</w:t>
      </w:r>
    </w:p>
    <w:p w14:paraId="427D5FEF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097DD10C" w14:textId="3AC97AC6" w:rsidR="005D5BFA" w:rsidRPr="00364D2C" w:rsidRDefault="00662A10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42F92C" w14:textId="55B0B12F" w:rsidR="00662A10" w:rsidRPr="00364D2C" w:rsidRDefault="00662A10" w:rsidP="005F7B15">
      <w:pPr>
        <w:pStyle w:val="Paragrafoelenco"/>
        <w:numPr>
          <w:ilvl w:val="0"/>
          <w:numId w:val="12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cl</w:t>
      </w:r>
      <w:r w:rsidRPr="72AA4757">
        <w:rPr>
          <w:b w:val="0"/>
          <w:noProof/>
        </w:rPr>
        <w:t>iente seleziona la funzionalità visualizza carrello</w:t>
      </w:r>
      <w:r w:rsidR="00D174F1" w:rsidRPr="72AA4757">
        <w:rPr>
          <w:b w:val="0"/>
          <w:noProof/>
        </w:rPr>
        <w:t>.</w:t>
      </w:r>
    </w:p>
    <w:p w14:paraId="4F40F2BD" w14:textId="5A12BF62" w:rsidR="00662A10" w:rsidRPr="00364D2C" w:rsidRDefault="00662A10" w:rsidP="005F7B15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2C3AD468" w14:textId="168DA9F7" w:rsidR="00662A10" w:rsidRPr="00364D2C" w:rsidRDefault="00662A10" w:rsidP="005F7B15">
      <w:pPr>
        <w:pStyle w:val="Paragrafoelenco"/>
        <w:numPr>
          <w:ilvl w:val="0"/>
          <w:numId w:val="12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cl</w:t>
      </w:r>
      <w:r w:rsidRPr="72AA4757">
        <w:rPr>
          <w:b w:val="0"/>
          <w:noProof/>
        </w:rPr>
        <w:t>iente viene ridirezionato alla pagina del carrello.</w:t>
      </w:r>
    </w:p>
    <w:p w14:paraId="0F795552" w14:textId="364FCBE1" w:rsidR="00662A10" w:rsidRDefault="00662A10" w:rsidP="005F7B15">
      <w:pPr>
        <w:pStyle w:val="Paragrafoelenco"/>
        <w:numPr>
          <w:ilvl w:val="0"/>
          <w:numId w:val="12"/>
        </w:numPr>
        <w:rPr>
          <w:b w:val="0"/>
          <w:noProof/>
        </w:rPr>
      </w:pPr>
      <w:r w:rsidRPr="72AA4757">
        <w:rPr>
          <w:b w:val="0"/>
          <w:noProof/>
        </w:rPr>
        <w:t xml:space="preserve">Successivamente </w:t>
      </w:r>
      <w:r w:rsidR="00F12E0C" w:rsidRPr="72AA4757">
        <w:rPr>
          <w:b w:val="0"/>
          <w:noProof/>
        </w:rPr>
        <w:t>utilizza la funzionalità acquista</w:t>
      </w:r>
      <w:r w:rsidR="00D174F1" w:rsidRPr="72AA4757">
        <w:rPr>
          <w:b w:val="0"/>
          <w:noProof/>
        </w:rPr>
        <w:t>.</w:t>
      </w:r>
    </w:p>
    <w:p w14:paraId="2E4D44BD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09AD1D8C" w14:textId="428E896C" w:rsidR="00662A10" w:rsidRPr="00364D2C" w:rsidRDefault="00662A10" w:rsidP="72AA4757">
      <w:pPr>
        <w:rPr>
          <w:b w:val="0"/>
        </w:rPr>
      </w:pPr>
      <w:r>
        <w:t xml:space="preserve">Exit Condition: Il </w:t>
      </w:r>
      <w:r w:rsidR="005A1876">
        <w:t>c</w:t>
      </w:r>
      <w:r>
        <w:t xml:space="preserve">liente </w:t>
      </w:r>
      <w:r w:rsidR="00F12E0C">
        <w:t>visualizza un messaggio di ringraziamento per l’acquisto</w:t>
      </w:r>
      <w:r w:rsidR="00D174F1">
        <w:rPr>
          <w:b w:val="0"/>
        </w:rPr>
        <w:t>.</w:t>
      </w:r>
    </w:p>
    <w:p w14:paraId="71124A61" w14:textId="65BC5BB4" w:rsidR="005D5BFA" w:rsidRPr="00364D2C" w:rsidRDefault="005D5BFA" w:rsidP="00AC03B2">
      <w:pPr>
        <w:rPr>
          <w:b w:val="0"/>
          <w:bCs/>
          <w:szCs w:val="28"/>
        </w:rPr>
      </w:pPr>
    </w:p>
    <w:p w14:paraId="7585EE73" w14:textId="579096BB" w:rsidR="00D174F1" w:rsidRDefault="005D5BFA" w:rsidP="72AA4757">
      <w:pPr>
        <w:rPr>
          <w:b w:val="0"/>
        </w:rPr>
      </w:pPr>
      <w:r w:rsidRPr="003412A7">
        <w:rPr>
          <w:bCs/>
        </w:rPr>
        <w:t>Flussi alternativi</w:t>
      </w:r>
      <w:r w:rsidR="00D174F1" w:rsidRPr="003412A7">
        <w:rPr>
          <w:bCs/>
        </w:rPr>
        <w:t xml:space="preserve"> </w:t>
      </w:r>
      <w:r w:rsidRPr="003412A7">
        <w:rPr>
          <w:bCs/>
        </w:rPr>
        <w:t>/</w:t>
      </w:r>
      <w:r w:rsidR="00D174F1" w:rsidRPr="003412A7">
        <w:rPr>
          <w:bCs/>
        </w:rPr>
        <w:t xml:space="preserve"> </w:t>
      </w:r>
      <w:r w:rsidRPr="003412A7">
        <w:rPr>
          <w:bCs/>
        </w:rPr>
        <w:t>Eccezioni:</w:t>
      </w:r>
      <w:r>
        <w:rPr>
          <w:b w:val="0"/>
        </w:rPr>
        <w:t xml:space="preserve"> Al passo 4 il sistema rileva che </w:t>
      </w:r>
      <w:r w:rsidR="005A1876">
        <w:rPr>
          <w:b w:val="0"/>
        </w:rPr>
        <w:t>i</w:t>
      </w:r>
      <w:r>
        <w:rPr>
          <w:b w:val="0"/>
        </w:rPr>
        <w:t>l</w:t>
      </w:r>
      <w:r w:rsidR="005A1876">
        <w:rPr>
          <w:b w:val="0"/>
        </w:rPr>
        <w:t xml:space="preserve"> cliente</w:t>
      </w:r>
      <w:r>
        <w:rPr>
          <w:b w:val="0"/>
        </w:rPr>
        <w:t xml:space="preserve"> abbia effettuato il log-in in caso contrario non viene visualizzata la funzionalità acquista</w:t>
      </w:r>
      <w:r w:rsidR="00D174F1">
        <w:rPr>
          <w:b w:val="0"/>
        </w:rPr>
        <w:t>.</w:t>
      </w:r>
      <w:r w:rsidR="004C0147">
        <w:rPr>
          <w:b w:val="0"/>
        </w:rPr>
        <w:t xml:space="preserve"> </w:t>
      </w:r>
    </w:p>
    <w:p w14:paraId="34ABED9D" w14:textId="42E08D7C" w:rsidR="005D5BFA" w:rsidRDefault="00BA2A5D" w:rsidP="00AC03B2">
      <w:r>
        <w:t xml:space="preserve">(UC </w:t>
      </w:r>
      <w:r w:rsidR="00CD5C93">
        <w:t>9</w:t>
      </w:r>
      <w:r>
        <w:t xml:space="preserve">.1 </w:t>
      </w:r>
      <w:r w:rsidR="004C0147">
        <w:t>login non eseguito per l’</w:t>
      </w:r>
      <w:r w:rsidR="004C0147" w:rsidRPr="72AA4757">
        <w:rPr>
          <w:noProof/>
        </w:rPr>
        <w:t>acquisto</w:t>
      </w:r>
      <w:r>
        <w:t>)</w:t>
      </w:r>
      <w:r w:rsidR="005D5BFA">
        <w:t>.</w:t>
      </w:r>
    </w:p>
    <w:p w14:paraId="3BA0954E" w14:textId="77777777" w:rsidR="003412A7" w:rsidRPr="00D174F1" w:rsidRDefault="003412A7" w:rsidP="00AC03B2">
      <w:pPr>
        <w:rPr>
          <w:szCs w:val="28"/>
        </w:rPr>
      </w:pPr>
    </w:p>
    <w:p w14:paraId="55FC8188" w14:textId="1D7F9C78" w:rsidR="005D5BFA" w:rsidRDefault="005D5BFA">
      <w:pPr>
        <w:rPr>
          <w:b w:val="0"/>
        </w:rPr>
      </w:pPr>
      <w:r w:rsidRPr="003412A7">
        <w:rPr>
          <w:bCs/>
        </w:rPr>
        <w:t>Flussi alternativi</w:t>
      </w:r>
      <w:r w:rsidR="00D174F1" w:rsidRPr="003412A7">
        <w:rPr>
          <w:bCs/>
        </w:rPr>
        <w:t xml:space="preserve"> </w:t>
      </w:r>
      <w:r w:rsidRPr="003412A7">
        <w:rPr>
          <w:bCs/>
        </w:rPr>
        <w:t>/</w:t>
      </w:r>
      <w:r w:rsidR="00D174F1" w:rsidRPr="003412A7">
        <w:rPr>
          <w:bCs/>
        </w:rPr>
        <w:t xml:space="preserve"> </w:t>
      </w:r>
      <w:r w:rsidRPr="003412A7">
        <w:rPr>
          <w:bCs/>
        </w:rPr>
        <w:t>Eccezioni:</w:t>
      </w:r>
      <w:r>
        <w:rPr>
          <w:b w:val="0"/>
        </w:rPr>
        <w:t xml:space="preserve"> Al passo 4 il sistema rileva che il cliente non ha un saldo sufficiente per procedere con l’acquisto, quindi il cliente si reca alla funzionalità ricarica saldo. </w:t>
      </w:r>
      <w:r w:rsidR="004C0147">
        <w:rPr>
          <w:b w:val="0"/>
        </w:rPr>
        <w:t xml:space="preserve"> </w:t>
      </w:r>
    </w:p>
    <w:p w14:paraId="66D633CB" w14:textId="2A521F36" w:rsidR="00BA2A5D" w:rsidRDefault="00BA2A5D">
      <w:r>
        <w:t xml:space="preserve">(UC </w:t>
      </w:r>
      <w:r w:rsidR="00CD5C93">
        <w:t>9</w:t>
      </w:r>
      <w:r>
        <w:t>.2 saldo insufficiente)</w:t>
      </w:r>
      <w:r w:rsidR="005D5BFA">
        <w:t>.</w:t>
      </w:r>
    </w:p>
    <w:p w14:paraId="702FA8A9" w14:textId="75A67133" w:rsidR="72AA4757" w:rsidRDefault="72AA4757" w:rsidP="72AA4757">
      <w:pPr>
        <w:rPr>
          <w:rFonts w:ascii="Calibri" w:hAnsi="Calibri"/>
          <w:bCs/>
          <w:szCs w:val="28"/>
        </w:rPr>
      </w:pPr>
    </w:p>
    <w:p w14:paraId="0A97460F" w14:textId="0A68A6C0" w:rsidR="005D5BFA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63EB8080" w14:textId="0A899522" w:rsidR="005D5BFA" w:rsidRPr="00364D2C" w:rsidRDefault="005D5BFA" w:rsidP="72AA4757">
      <w:pPr>
        <w:pStyle w:val="Titolo2"/>
        <w:spacing w:after="0"/>
        <w:rPr>
          <w:b/>
          <w:bCs/>
          <w:noProof/>
        </w:rPr>
      </w:pPr>
      <w:bookmarkStart w:id="9" w:name="_Toc119655266"/>
      <w:r w:rsidRPr="72AA4757">
        <w:rPr>
          <w:b/>
          <w:bCs/>
          <w:noProof/>
        </w:rPr>
        <w:lastRenderedPageBreak/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0</w:t>
      </w:r>
      <w:r w:rsidRPr="72AA4757">
        <w:rPr>
          <w:b/>
          <w:bCs/>
          <w:noProof/>
        </w:rPr>
        <w:t xml:space="preserve"> Visualizza ordini</w:t>
      </w:r>
      <w:bookmarkEnd w:id="9"/>
    </w:p>
    <w:p w14:paraId="106B7E5D" w14:textId="77777777" w:rsidR="00364D2C" w:rsidRPr="00364D2C" w:rsidRDefault="00364D2C" w:rsidP="00364D2C"/>
    <w:p w14:paraId="5CADAC74" w14:textId="019938CC" w:rsidR="005D5BFA" w:rsidRPr="00D174F1" w:rsidRDefault="005D5BFA" w:rsidP="00AC03B2">
      <w:r>
        <w:t>Attore: Cliente</w:t>
      </w:r>
      <w:r w:rsidR="00D174F1">
        <w:t>.</w:t>
      </w:r>
    </w:p>
    <w:p w14:paraId="0DBDC4F2" w14:textId="4BD37423" w:rsidR="005D5BFA" w:rsidRPr="00D174F1" w:rsidRDefault="005D5BFA" w:rsidP="00AC03B2">
      <w:pPr>
        <w:rPr>
          <w:szCs w:val="28"/>
        </w:rPr>
      </w:pPr>
      <w:r w:rsidRPr="00D174F1">
        <w:rPr>
          <w:szCs w:val="28"/>
        </w:rPr>
        <w:t xml:space="preserve">Entry Condition: </w:t>
      </w:r>
      <w:r w:rsidR="005A1876">
        <w:rPr>
          <w:szCs w:val="28"/>
        </w:rPr>
        <w:t>Il cliente</w:t>
      </w:r>
      <w:r w:rsidRPr="00D174F1">
        <w:rPr>
          <w:szCs w:val="28"/>
        </w:rPr>
        <w:t xml:space="preserve"> ha effettuato il login</w:t>
      </w:r>
      <w:r w:rsidR="00D174F1" w:rsidRPr="00D174F1">
        <w:rPr>
          <w:szCs w:val="28"/>
        </w:rPr>
        <w:t>.</w:t>
      </w:r>
    </w:p>
    <w:p w14:paraId="5DD9F32E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32BCB627" w14:textId="0CA4BD94" w:rsidR="00292922" w:rsidRPr="00364D2C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4A19758" w14:textId="51DDA608" w:rsidR="00292922" w:rsidRPr="00364D2C" w:rsidRDefault="00292922" w:rsidP="005F7B15">
      <w:pPr>
        <w:pStyle w:val="Paragrafoelenco"/>
        <w:numPr>
          <w:ilvl w:val="0"/>
          <w:numId w:val="1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va alla pagina area personale</w:t>
      </w:r>
      <w:r w:rsidR="0091350E">
        <w:rPr>
          <w:b w:val="0"/>
          <w:noProof/>
        </w:rPr>
        <w:t xml:space="preserve"> – mio profilo</w:t>
      </w:r>
      <w:r w:rsidR="00D174F1" w:rsidRPr="72AA4757">
        <w:rPr>
          <w:b w:val="0"/>
          <w:noProof/>
        </w:rPr>
        <w:t>.</w:t>
      </w:r>
    </w:p>
    <w:p w14:paraId="6178DF08" w14:textId="4D447928" w:rsidR="005D5BFA" w:rsidRPr="00364D2C" w:rsidRDefault="00292922" w:rsidP="005F7B15">
      <w:pPr>
        <w:pStyle w:val="Paragrafoelenco"/>
        <w:numPr>
          <w:ilvl w:val="0"/>
          <w:numId w:val="13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s</w:t>
      </w:r>
      <w:r w:rsidR="00A73AFF" w:rsidRPr="72AA4757">
        <w:rPr>
          <w:b w:val="0"/>
          <w:noProof/>
        </w:rPr>
        <w:t>e</w:t>
      </w:r>
      <w:r w:rsidRPr="72AA4757">
        <w:rPr>
          <w:b w:val="0"/>
          <w:noProof/>
        </w:rPr>
        <w:t xml:space="preserve">leziona la funzionalità </w:t>
      </w:r>
      <w:r w:rsidR="0091350E">
        <w:rPr>
          <w:b w:val="0"/>
          <w:noProof/>
        </w:rPr>
        <w:t>i miei ordini</w:t>
      </w:r>
      <w:r w:rsidR="00D174F1" w:rsidRPr="72AA4757">
        <w:rPr>
          <w:b w:val="0"/>
          <w:noProof/>
        </w:rPr>
        <w:t>.</w:t>
      </w:r>
    </w:p>
    <w:p w14:paraId="6F42CA7A" w14:textId="139806C7" w:rsidR="005D5BFA" w:rsidRDefault="00292922" w:rsidP="005F7B15">
      <w:pPr>
        <w:pStyle w:val="Paragrafoelenco"/>
        <w:numPr>
          <w:ilvl w:val="0"/>
          <w:numId w:val="13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47E2E30C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05E95B1" w14:textId="3D29BB07" w:rsidR="005D5BFA" w:rsidRPr="00D174F1" w:rsidRDefault="005D5BFA" w:rsidP="00AC03B2">
      <w:r>
        <w:t xml:space="preserve">Exit Condition: Il </w:t>
      </w:r>
      <w:r w:rsidR="005A1876">
        <w:t>c</w:t>
      </w:r>
      <w:r>
        <w:t xml:space="preserve">liente visualizza </w:t>
      </w:r>
      <w:r w:rsidR="00292922">
        <w:t>una lista con gli ordini effettuati</w:t>
      </w:r>
      <w:r w:rsidR="00D174F1">
        <w:t>.</w:t>
      </w:r>
    </w:p>
    <w:p w14:paraId="77A18C60" w14:textId="77777777" w:rsidR="005D5BFA" w:rsidRPr="00364D2C" w:rsidRDefault="005D5BFA" w:rsidP="00AC03B2">
      <w:pPr>
        <w:rPr>
          <w:b w:val="0"/>
          <w:bCs/>
          <w:szCs w:val="28"/>
        </w:rPr>
      </w:pPr>
    </w:p>
    <w:p w14:paraId="6A1112DB" w14:textId="5CDF762A" w:rsidR="00D174F1" w:rsidRDefault="005D5BFA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</w:t>
      </w:r>
      <w:r w:rsidR="00292922" w:rsidRPr="00364D2C">
        <w:rPr>
          <w:b w:val="0"/>
          <w:bCs/>
          <w:szCs w:val="28"/>
        </w:rPr>
        <w:t>1</w:t>
      </w:r>
      <w:r w:rsidRPr="00364D2C">
        <w:rPr>
          <w:b w:val="0"/>
          <w:bCs/>
          <w:szCs w:val="28"/>
        </w:rPr>
        <w:t xml:space="preserve"> il sistema rileva che </w:t>
      </w:r>
      <w:r w:rsidR="005A1876"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</w:t>
      </w:r>
      <w:r w:rsidR="00292922" w:rsidRPr="00364D2C">
        <w:rPr>
          <w:b w:val="0"/>
          <w:bCs/>
          <w:szCs w:val="28"/>
        </w:rPr>
        <w:t xml:space="preserve">ha la possibilità di visualizzare la sua area personale dove è presente la funzionalità </w:t>
      </w:r>
      <w:r w:rsidR="0091350E">
        <w:rPr>
          <w:b w:val="0"/>
          <w:bCs/>
          <w:szCs w:val="28"/>
        </w:rPr>
        <w:t>i miei</w:t>
      </w:r>
      <w:r w:rsidR="00292922" w:rsidRPr="00364D2C">
        <w:rPr>
          <w:b w:val="0"/>
          <w:bCs/>
          <w:szCs w:val="28"/>
        </w:rPr>
        <w:t xml:space="preserve"> ordini</w:t>
      </w:r>
      <w:r w:rsidR="00D174F1">
        <w:rPr>
          <w:b w:val="0"/>
          <w:bCs/>
          <w:szCs w:val="28"/>
        </w:rPr>
        <w:t>.</w:t>
      </w:r>
    </w:p>
    <w:p w14:paraId="0B93406E" w14:textId="1978CAEE" w:rsidR="005D5BFA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0</w:t>
      </w:r>
      <w:r w:rsidRPr="00D174F1">
        <w:rPr>
          <w:szCs w:val="28"/>
        </w:rPr>
        <w:t>.1 login non effettuato)</w:t>
      </w:r>
      <w:r w:rsidR="005D5BFA" w:rsidRPr="00D174F1">
        <w:rPr>
          <w:szCs w:val="28"/>
        </w:rPr>
        <w:t>.</w:t>
      </w:r>
    </w:p>
    <w:p w14:paraId="1577C9B4" w14:textId="6BD1BED5" w:rsidR="00292922" w:rsidRDefault="00292922" w:rsidP="00AC03B2">
      <w:pPr>
        <w:rPr>
          <w:szCs w:val="28"/>
        </w:rPr>
      </w:pPr>
    </w:p>
    <w:p w14:paraId="6892DC39" w14:textId="18E2677B" w:rsidR="00AC03B2" w:rsidRDefault="00AC03B2" w:rsidP="00AC03B2">
      <w:pPr>
        <w:rPr>
          <w:szCs w:val="28"/>
        </w:rPr>
      </w:pPr>
    </w:p>
    <w:p w14:paraId="40A8994C" w14:textId="77777777" w:rsidR="00AC03B2" w:rsidRDefault="00AC03B2" w:rsidP="00AC03B2">
      <w:pPr>
        <w:rPr>
          <w:szCs w:val="28"/>
        </w:rPr>
      </w:pPr>
    </w:p>
    <w:p w14:paraId="0577CFB3" w14:textId="3B536261" w:rsidR="00292922" w:rsidRPr="00364D2C" w:rsidRDefault="00292922" w:rsidP="72AA4757">
      <w:pPr>
        <w:pStyle w:val="Titolo2"/>
        <w:spacing w:after="0"/>
        <w:rPr>
          <w:b/>
          <w:bCs/>
          <w:noProof/>
        </w:rPr>
      </w:pPr>
      <w:bookmarkStart w:id="10" w:name="_Toc119655267"/>
      <w:r w:rsidRPr="72AA4757">
        <w:rPr>
          <w:b/>
          <w:bCs/>
          <w:noProof/>
        </w:rPr>
        <w:t>UC</w:t>
      </w:r>
      <w:r w:rsidR="00364D2C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</w:t>
      </w:r>
      <w:r w:rsidR="00CD5C93" w:rsidRPr="72AA4757">
        <w:rPr>
          <w:b/>
          <w:bCs/>
          <w:noProof/>
        </w:rPr>
        <w:t>1</w:t>
      </w:r>
      <w:r w:rsidRPr="72AA4757">
        <w:rPr>
          <w:b/>
          <w:bCs/>
          <w:noProof/>
        </w:rPr>
        <w:t xml:space="preserve"> Visualizza Informazioni </w:t>
      </w:r>
      <w:r w:rsidR="005A1876">
        <w:rPr>
          <w:b/>
          <w:bCs/>
          <w:noProof/>
        </w:rPr>
        <w:t>c</w:t>
      </w:r>
      <w:r w:rsidRPr="72AA4757">
        <w:rPr>
          <w:b/>
          <w:bCs/>
          <w:noProof/>
        </w:rPr>
        <w:t>liente</w:t>
      </w:r>
      <w:bookmarkEnd w:id="10"/>
    </w:p>
    <w:p w14:paraId="29650C65" w14:textId="77777777" w:rsidR="00364D2C" w:rsidRPr="00364D2C" w:rsidRDefault="00364D2C" w:rsidP="00364D2C"/>
    <w:p w14:paraId="6067B9BA" w14:textId="7B83D86C" w:rsidR="00292922" w:rsidRPr="00D174F1" w:rsidRDefault="00292922" w:rsidP="00AC03B2">
      <w:r>
        <w:t>Attore: Cliente</w:t>
      </w:r>
      <w:r w:rsidR="00D174F1">
        <w:t>.</w:t>
      </w:r>
    </w:p>
    <w:p w14:paraId="064CFB27" w14:textId="46335DB0" w:rsidR="00292922" w:rsidRPr="00D174F1" w:rsidRDefault="00292922" w:rsidP="00AC03B2">
      <w:r>
        <w:t xml:space="preserve">Entry Condition: Il </w:t>
      </w:r>
      <w:r w:rsidR="005A1876">
        <w:t>c</w:t>
      </w:r>
      <w:r>
        <w:t>liente ha effettuato il login</w:t>
      </w:r>
      <w:r w:rsidR="00D174F1">
        <w:t>.</w:t>
      </w:r>
    </w:p>
    <w:p w14:paraId="2054ECDB" w14:textId="77777777" w:rsidR="00D174F1" w:rsidRPr="00364D2C" w:rsidRDefault="00D174F1" w:rsidP="00AC03B2">
      <w:pPr>
        <w:rPr>
          <w:b w:val="0"/>
          <w:bCs/>
          <w:szCs w:val="28"/>
        </w:rPr>
      </w:pPr>
    </w:p>
    <w:p w14:paraId="524BADD5" w14:textId="77777777" w:rsidR="00292922" w:rsidRPr="00364D2C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3C5893BB" w14:textId="3875B71C" w:rsidR="00292922" w:rsidRPr="00364D2C" w:rsidRDefault="00292922" w:rsidP="005F7B15">
      <w:pPr>
        <w:pStyle w:val="Paragrafoelenco"/>
        <w:numPr>
          <w:ilvl w:val="0"/>
          <w:numId w:val="14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va alla pagina area personale</w:t>
      </w:r>
      <w:r w:rsidR="00B3525E">
        <w:rPr>
          <w:b w:val="0"/>
          <w:noProof/>
        </w:rPr>
        <w:t xml:space="preserve"> – mio profilo</w:t>
      </w:r>
      <w:r w:rsidR="00D174F1" w:rsidRPr="72AA4757">
        <w:rPr>
          <w:b w:val="0"/>
          <w:noProof/>
        </w:rPr>
        <w:t>.</w:t>
      </w:r>
    </w:p>
    <w:p w14:paraId="2D282E1F" w14:textId="001C8548" w:rsidR="00292922" w:rsidRPr="00364D2C" w:rsidRDefault="00292922" w:rsidP="005F7B15">
      <w:pPr>
        <w:pStyle w:val="Paragrafoelenco"/>
        <w:numPr>
          <w:ilvl w:val="0"/>
          <w:numId w:val="14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s</w:t>
      </w:r>
      <w:r w:rsidR="00A73AFF" w:rsidRPr="72AA4757">
        <w:rPr>
          <w:b w:val="0"/>
          <w:noProof/>
        </w:rPr>
        <w:t>e</w:t>
      </w:r>
      <w:r w:rsidRPr="72AA4757">
        <w:rPr>
          <w:b w:val="0"/>
          <w:noProof/>
        </w:rPr>
        <w:t xml:space="preserve">leziona la funzionalità visualizza </w:t>
      </w:r>
      <w:r w:rsidR="00A73AFF" w:rsidRPr="72AA4757">
        <w:rPr>
          <w:b w:val="0"/>
          <w:noProof/>
        </w:rPr>
        <w:t>dati personali</w:t>
      </w:r>
      <w:r w:rsidR="00B3525E">
        <w:rPr>
          <w:b w:val="0"/>
          <w:noProof/>
        </w:rPr>
        <w:t xml:space="preserve"> – info </w:t>
      </w:r>
      <w:r w:rsidR="005A1876">
        <w:rPr>
          <w:b w:val="0"/>
          <w:noProof/>
        </w:rPr>
        <w:t>cliente</w:t>
      </w:r>
      <w:r w:rsidR="00D174F1" w:rsidRPr="72AA4757">
        <w:rPr>
          <w:b w:val="0"/>
          <w:noProof/>
        </w:rPr>
        <w:t>.</w:t>
      </w:r>
    </w:p>
    <w:p w14:paraId="797E3626" w14:textId="750F5F4D" w:rsidR="00292922" w:rsidRDefault="00292922" w:rsidP="005F7B15">
      <w:pPr>
        <w:pStyle w:val="Paragrafoelenco"/>
        <w:numPr>
          <w:ilvl w:val="0"/>
          <w:numId w:val="14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Il sistema genera la richiesta</w:t>
      </w:r>
      <w:r w:rsidR="00D174F1">
        <w:rPr>
          <w:b w:val="0"/>
          <w:bCs/>
          <w:noProof/>
          <w:szCs w:val="28"/>
        </w:rPr>
        <w:t>.</w:t>
      </w:r>
    </w:p>
    <w:p w14:paraId="69C813B1" w14:textId="77777777" w:rsidR="00D174F1" w:rsidRPr="00364D2C" w:rsidRDefault="00D174F1" w:rsidP="00D174F1">
      <w:pPr>
        <w:pStyle w:val="Paragrafoelenco"/>
        <w:ind w:left="1500"/>
        <w:rPr>
          <w:b w:val="0"/>
          <w:bCs/>
          <w:noProof/>
          <w:szCs w:val="28"/>
        </w:rPr>
      </w:pPr>
    </w:p>
    <w:p w14:paraId="79F0364E" w14:textId="4D809DA8" w:rsidR="00292922" w:rsidRPr="00D174F1" w:rsidRDefault="00292922" w:rsidP="00AC03B2">
      <w:r>
        <w:t xml:space="preserve">Exit Condition: Il </w:t>
      </w:r>
      <w:r w:rsidR="005A1876">
        <w:t>c</w:t>
      </w:r>
      <w:r>
        <w:t xml:space="preserve">liente visualizza una lista con </w:t>
      </w:r>
      <w:r w:rsidR="00A73AFF">
        <w:t>i suoi dati personali</w:t>
      </w:r>
      <w:r w:rsidR="00D174F1">
        <w:t>.</w:t>
      </w:r>
    </w:p>
    <w:p w14:paraId="0F603AC3" w14:textId="77777777" w:rsidR="00292922" w:rsidRPr="00D174F1" w:rsidRDefault="00292922" w:rsidP="00AC03B2">
      <w:pPr>
        <w:rPr>
          <w:szCs w:val="28"/>
        </w:rPr>
      </w:pPr>
    </w:p>
    <w:p w14:paraId="00060E9A" w14:textId="29E05BB5" w:rsidR="00D174F1" w:rsidRDefault="00292922" w:rsidP="00AC03B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>Flussi alternativi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>/</w:t>
      </w:r>
      <w:r w:rsidR="00D174F1">
        <w:rPr>
          <w:b w:val="0"/>
          <w:bCs/>
          <w:szCs w:val="28"/>
        </w:rPr>
        <w:t xml:space="preserve"> </w:t>
      </w:r>
      <w:r w:rsidRPr="00364D2C">
        <w:rPr>
          <w:b w:val="0"/>
          <w:bCs/>
          <w:szCs w:val="28"/>
        </w:rPr>
        <w:t xml:space="preserve">Eccezioni: Al passo 1 il sistema rileva che </w:t>
      </w:r>
      <w:r w:rsidR="005A1876">
        <w:rPr>
          <w:b w:val="0"/>
          <w:bCs/>
          <w:szCs w:val="28"/>
        </w:rPr>
        <w:t>il cliente</w:t>
      </w:r>
      <w:r w:rsidRPr="00364D2C">
        <w:rPr>
          <w:b w:val="0"/>
          <w:bCs/>
          <w:szCs w:val="28"/>
        </w:rPr>
        <w:t xml:space="preserve"> abbia effettuato il log-in in caso contrario non ha la possibilità di visualizzare la sua area personale dove è presente la funzionalità</w:t>
      </w:r>
      <w:r w:rsidR="00A73AFF" w:rsidRPr="00364D2C">
        <w:rPr>
          <w:b w:val="0"/>
          <w:bCs/>
          <w:szCs w:val="28"/>
        </w:rPr>
        <w:t xml:space="preserve"> visualizza informazioni </w:t>
      </w:r>
      <w:r w:rsidR="005A1876">
        <w:rPr>
          <w:b w:val="0"/>
          <w:bCs/>
          <w:szCs w:val="28"/>
        </w:rPr>
        <w:t>cliente</w:t>
      </w:r>
      <w:r w:rsidR="00D174F1">
        <w:rPr>
          <w:b w:val="0"/>
          <w:bCs/>
          <w:szCs w:val="28"/>
        </w:rPr>
        <w:t>.</w:t>
      </w:r>
    </w:p>
    <w:p w14:paraId="79BAF805" w14:textId="05FB7BC0" w:rsidR="00292922" w:rsidRPr="00D174F1" w:rsidRDefault="004C0147" w:rsidP="00AC03B2">
      <w:pPr>
        <w:rPr>
          <w:szCs w:val="28"/>
        </w:rPr>
      </w:pPr>
      <w:r w:rsidRPr="00D174F1">
        <w:rPr>
          <w:szCs w:val="28"/>
        </w:rPr>
        <w:t>(UC 1</w:t>
      </w:r>
      <w:r w:rsidR="00CD5C93">
        <w:rPr>
          <w:szCs w:val="28"/>
        </w:rPr>
        <w:t>1</w:t>
      </w:r>
      <w:r w:rsidRPr="00D174F1">
        <w:rPr>
          <w:szCs w:val="28"/>
        </w:rPr>
        <w:t xml:space="preserve">.1 </w:t>
      </w:r>
      <w:r w:rsidR="005A1876">
        <w:rPr>
          <w:szCs w:val="28"/>
        </w:rPr>
        <w:t>Cliente</w:t>
      </w:r>
      <w:r w:rsidRPr="00D174F1">
        <w:rPr>
          <w:szCs w:val="28"/>
        </w:rPr>
        <w:t xml:space="preserve"> non autenticato)</w:t>
      </w:r>
      <w:r w:rsidR="00292922" w:rsidRPr="00D174F1">
        <w:rPr>
          <w:szCs w:val="28"/>
        </w:rPr>
        <w:t>.</w:t>
      </w:r>
    </w:p>
    <w:p w14:paraId="2DFF10FA" w14:textId="16A0A27B" w:rsidR="00AC03B2" w:rsidRDefault="00AC03B2" w:rsidP="72AA4757">
      <w:pPr>
        <w:rPr>
          <w:b w:val="0"/>
        </w:rPr>
      </w:pPr>
    </w:p>
    <w:p w14:paraId="1BAF9577" w14:textId="4DF33815" w:rsidR="00A73AFF" w:rsidRPr="00B731E6" w:rsidRDefault="00A73AFF" w:rsidP="72AA4757">
      <w:pPr>
        <w:pStyle w:val="Titolo2"/>
        <w:spacing w:after="0"/>
        <w:rPr>
          <w:b/>
          <w:bCs/>
          <w:noProof/>
        </w:rPr>
      </w:pPr>
      <w:bookmarkStart w:id="11" w:name="_Toc119655268"/>
      <w:r w:rsidRPr="72AA4757">
        <w:rPr>
          <w:b/>
          <w:bCs/>
          <w:noProof/>
        </w:rPr>
        <w:lastRenderedPageBreak/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12</w:t>
      </w:r>
      <w:r w:rsidR="0068388F" w:rsidRPr="72AA4757">
        <w:rPr>
          <w:b/>
          <w:bCs/>
          <w:noProof/>
        </w:rPr>
        <w:t xml:space="preserve"> </w:t>
      </w:r>
      <w:r w:rsidRPr="72AA4757">
        <w:rPr>
          <w:b/>
          <w:bCs/>
          <w:noProof/>
        </w:rPr>
        <w:t>Visualizza ordini Admin</w:t>
      </w:r>
      <w:bookmarkEnd w:id="11"/>
    </w:p>
    <w:p w14:paraId="60C5B0DA" w14:textId="77777777" w:rsidR="00364D2C" w:rsidRPr="00B731E6" w:rsidRDefault="00364D2C" w:rsidP="00364D2C">
      <w:pPr>
        <w:rPr>
          <w:b w:val="0"/>
          <w:bCs/>
        </w:rPr>
      </w:pPr>
    </w:p>
    <w:p w14:paraId="3A05C2E2" w14:textId="09BAB46D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Attore: Admin</w:t>
      </w:r>
      <w:r w:rsidR="00B12707" w:rsidRPr="00B12707">
        <w:rPr>
          <w:szCs w:val="28"/>
        </w:rPr>
        <w:t>.</w:t>
      </w:r>
    </w:p>
    <w:p w14:paraId="0A122AFA" w14:textId="0BA3B59C" w:rsidR="00A73AFF" w:rsidRPr="00B12707" w:rsidRDefault="00A73AFF" w:rsidP="00AC03B2">
      <w:pPr>
        <w:rPr>
          <w:szCs w:val="28"/>
        </w:rPr>
      </w:pPr>
      <w:r w:rsidRPr="00B12707">
        <w:rPr>
          <w:szCs w:val="28"/>
        </w:rPr>
        <w:t>Entry Condition: L’Admin ha effettuato il login</w:t>
      </w:r>
      <w:r w:rsidR="00B12707" w:rsidRPr="00B12707">
        <w:rPr>
          <w:szCs w:val="28"/>
        </w:rPr>
        <w:t>.</w:t>
      </w:r>
    </w:p>
    <w:p w14:paraId="227AE3FC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607683F" w14:textId="77777777" w:rsidR="00A73AFF" w:rsidRPr="00B731E6" w:rsidRDefault="00A73AFF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1178CE23" w14:textId="1A852FC9" w:rsidR="00A73AFF" w:rsidRPr="00B731E6" w:rsidRDefault="00A73AFF" w:rsidP="005F7B15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L’Admin inizialmente si trova alla sua homepage</w:t>
      </w:r>
      <w:r w:rsidR="00B12707">
        <w:rPr>
          <w:b w:val="0"/>
          <w:bCs/>
          <w:noProof/>
          <w:szCs w:val="28"/>
        </w:rPr>
        <w:t>.</w:t>
      </w:r>
    </w:p>
    <w:p w14:paraId="77C3C73F" w14:textId="1044ED17" w:rsidR="00A73AFF" w:rsidRPr="00B731E6" w:rsidRDefault="00A73AFF" w:rsidP="005F7B15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L’Admin utilizza la funzionalità </w:t>
      </w:r>
      <w:r w:rsidR="009271E1">
        <w:rPr>
          <w:b w:val="0"/>
          <w:bCs/>
          <w:noProof/>
          <w:szCs w:val="28"/>
        </w:rPr>
        <w:t>stampa</w:t>
      </w:r>
      <w:r w:rsidRPr="00B731E6">
        <w:rPr>
          <w:b w:val="0"/>
          <w:bCs/>
          <w:noProof/>
          <w:szCs w:val="28"/>
        </w:rPr>
        <w:t xml:space="preserve"> ordini</w:t>
      </w:r>
      <w:r w:rsidR="00B12707">
        <w:rPr>
          <w:b w:val="0"/>
          <w:bCs/>
          <w:noProof/>
          <w:szCs w:val="28"/>
        </w:rPr>
        <w:t>.</w:t>
      </w:r>
    </w:p>
    <w:p w14:paraId="5F38699B" w14:textId="3B308C31" w:rsidR="00A73AFF" w:rsidRDefault="00A73AFF" w:rsidP="005F7B15">
      <w:pPr>
        <w:pStyle w:val="Paragrafoelenco"/>
        <w:numPr>
          <w:ilvl w:val="0"/>
          <w:numId w:val="15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 xml:space="preserve">Il sistema genera </w:t>
      </w:r>
      <w:r w:rsidR="005215D9" w:rsidRPr="00B731E6">
        <w:rPr>
          <w:b w:val="0"/>
          <w:bCs/>
          <w:noProof/>
          <w:szCs w:val="28"/>
        </w:rPr>
        <w:t>la richiesta e ridireziona l’Admin alla pagina</w:t>
      </w:r>
      <w:r w:rsidR="00B12707">
        <w:rPr>
          <w:b w:val="0"/>
          <w:bCs/>
          <w:noProof/>
          <w:szCs w:val="28"/>
        </w:rPr>
        <w:t>.</w:t>
      </w:r>
    </w:p>
    <w:p w14:paraId="507F047F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5E2C24A1" w14:textId="5612D58C" w:rsidR="005215D9" w:rsidRPr="00A61724" w:rsidRDefault="00A73AFF" w:rsidP="72AA4757">
      <w:pPr>
        <w:rPr>
          <w:szCs w:val="28"/>
        </w:rPr>
      </w:pPr>
      <w:r w:rsidRPr="00B12707">
        <w:rPr>
          <w:szCs w:val="28"/>
        </w:rPr>
        <w:t>Exit Condition: L’</w:t>
      </w:r>
      <w:r w:rsidR="005215D9" w:rsidRPr="00B12707">
        <w:rPr>
          <w:szCs w:val="28"/>
        </w:rPr>
        <w:t xml:space="preserve">Admin </w:t>
      </w:r>
      <w:r w:rsidRPr="00B12707">
        <w:rPr>
          <w:szCs w:val="28"/>
        </w:rPr>
        <w:t xml:space="preserve">visualizza una lista con </w:t>
      </w:r>
      <w:r w:rsidR="005215D9" w:rsidRPr="00B12707">
        <w:rPr>
          <w:szCs w:val="28"/>
        </w:rPr>
        <w:t>gli ordini dei clienti</w:t>
      </w:r>
      <w:r w:rsidR="00B12707" w:rsidRPr="00B12707">
        <w:rPr>
          <w:szCs w:val="28"/>
        </w:rPr>
        <w:t>.</w:t>
      </w:r>
    </w:p>
    <w:p w14:paraId="7D21C275" w14:textId="02391131" w:rsidR="00AC03B2" w:rsidRDefault="00AC03B2" w:rsidP="00AC03B2">
      <w:pPr>
        <w:rPr>
          <w:szCs w:val="28"/>
        </w:rPr>
      </w:pPr>
      <w:r>
        <w:rPr>
          <w:szCs w:val="28"/>
        </w:rPr>
        <w:br w:type="page"/>
      </w:r>
    </w:p>
    <w:p w14:paraId="111B60B9" w14:textId="1443119E" w:rsidR="005215D9" w:rsidRDefault="005215D9" w:rsidP="72AA4757">
      <w:pPr>
        <w:pStyle w:val="Titolo2"/>
        <w:spacing w:after="0"/>
        <w:rPr>
          <w:b/>
          <w:bCs/>
          <w:noProof/>
        </w:rPr>
      </w:pPr>
      <w:bookmarkStart w:id="12" w:name="_Toc119655269"/>
      <w:r w:rsidRPr="72AA4757">
        <w:rPr>
          <w:b/>
          <w:bCs/>
          <w:noProof/>
        </w:rPr>
        <w:lastRenderedPageBreak/>
        <w:t>UC</w:t>
      </w:r>
      <w:r w:rsidR="00B731E6" w:rsidRPr="72AA4757">
        <w:rPr>
          <w:b/>
          <w:bCs/>
          <w:noProof/>
        </w:rPr>
        <w:t>_</w:t>
      </w:r>
      <w:r w:rsidRPr="72AA4757">
        <w:rPr>
          <w:b/>
          <w:bCs/>
          <w:noProof/>
        </w:rPr>
        <w:t>13 Modifica profilo</w:t>
      </w:r>
      <w:bookmarkEnd w:id="12"/>
    </w:p>
    <w:p w14:paraId="6D1035E1" w14:textId="77777777" w:rsidR="00B731E6" w:rsidRPr="00B731E6" w:rsidRDefault="00B731E6" w:rsidP="00B731E6"/>
    <w:p w14:paraId="625A512D" w14:textId="1D16D7E2" w:rsidR="005215D9" w:rsidRPr="00B12707" w:rsidRDefault="005215D9" w:rsidP="00AC03B2">
      <w:r>
        <w:t>Attore: Cliente</w:t>
      </w:r>
      <w:r w:rsidR="00B12707">
        <w:t>.</w:t>
      </w:r>
    </w:p>
    <w:p w14:paraId="3DE91F7D" w14:textId="4D328C37" w:rsidR="005215D9" w:rsidRPr="00B12707" w:rsidRDefault="005215D9" w:rsidP="00AC03B2">
      <w:r>
        <w:t xml:space="preserve">Entry Condition: Il </w:t>
      </w:r>
      <w:r w:rsidR="005A1876">
        <w:t>c</w:t>
      </w:r>
      <w:r>
        <w:t>liente</w:t>
      </w:r>
      <w:r w:rsidR="004C0147">
        <w:t xml:space="preserve"> ha effettuato il login</w:t>
      </w:r>
      <w:r w:rsidR="00B12707">
        <w:t>.</w:t>
      </w:r>
    </w:p>
    <w:p w14:paraId="7479A85A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3369C6B8" w14:textId="77777777" w:rsidR="005215D9" w:rsidRPr="00B731E6" w:rsidRDefault="005215D9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 xml:space="preserve">Flusso di eventi: </w:t>
      </w:r>
    </w:p>
    <w:p w14:paraId="3B21A423" w14:textId="752632A4" w:rsidR="004C0147" w:rsidRPr="00B731E6" w:rsidRDefault="004C0147" w:rsidP="005F7B15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uilizza la funzionalità area personale</w:t>
      </w:r>
      <w:r w:rsidR="00B12707" w:rsidRPr="72AA4757">
        <w:rPr>
          <w:b w:val="0"/>
          <w:noProof/>
        </w:rPr>
        <w:t>.</w:t>
      </w:r>
    </w:p>
    <w:p w14:paraId="7EA54852" w14:textId="0400FC12" w:rsidR="004C0147" w:rsidRPr="00B731E6" w:rsidRDefault="004C0147" w:rsidP="005F7B15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seleziona la funzionalità modifica profilo</w:t>
      </w:r>
      <w:r w:rsidR="00B12707" w:rsidRPr="72AA4757">
        <w:rPr>
          <w:b w:val="0"/>
          <w:noProof/>
        </w:rPr>
        <w:t>.</w:t>
      </w:r>
    </w:p>
    <w:p w14:paraId="1A46DFF8" w14:textId="28C83F99" w:rsidR="004C0147" w:rsidRPr="00B731E6" w:rsidRDefault="004C0147" w:rsidP="005F7B15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753D1F1F" w14:textId="1A9B80A3" w:rsidR="004C0147" w:rsidRPr="00B731E6" w:rsidRDefault="004C0147" w:rsidP="005F7B15">
      <w:pPr>
        <w:pStyle w:val="Paragrafoelenco"/>
        <w:numPr>
          <w:ilvl w:val="0"/>
          <w:numId w:val="16"/>
        </w:numPr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 w:rsidR="005A1876"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</w:t>
      </w:r>
      <w:r w:rsidR="00B12707" w:rsidRPr="72AA4757">
        <w:rPr>
          <w:b w:val="0"/>
          <w:noProof/>
        </w:rPr>
        <w:t>.</w:t>
      </w:r>
    </w:p>
    <w:p w14:paraId="26ED1950" w14:textId="4BA2DC66" w:rsidR="004C0147" w:rsidRDefault="004C0147" w:rsidP="005F7B15">
      <w:pPr>
        <w:pStyle w:val="Paragrafoelenco"/>
        <w:numPr>
          <w:ilvl w:val="0"/>
          <w:numId w:val="16"/>
        </w:numPr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</w:t>
      </w:r>
      <w:r w:rsidR="00AA5766" w:rsidRPr="00B731E6">
        <w:rPr>
          <w:b w:val="0"/>
          <w:bCs/>
          <w:noProof/>
          <w:szCs w:val="28"/>
        </w:rPr>
        <w:t>t</w:t>
      </w:r>
      <w:r w:rsidRPr="00B731E6">
        <w:rPr>
          <w:b w:val="0"/>
          <w:bCs/>
          <w:noProof/>
          <w:szCs w:val="28"/>
        </w:rPr>
        <w:t>o inserimento</w:t>
      </w:r>
      <w:r w:rsidR="00B12707">
        <w:rPr>
          <w:b w:val="0"/>
          <w:bCs/>
          <w:noProof/>
          <w:szCs w:val="28"/>
        </w:rPr>
        <w:t>.</w:t>
      </w:r>
    </w:p>
    <w:p w14:paraId="41EE0B39" w14:textId="77777777" w:rsidR="00B12707" w:rsidRPr="00B731E6" w:rsidRDefault="00B12707" w:rsidP="00B12707">
      <w:pPr>
        <w:pStyle w:val="Paragrafoelenco"/>
        <w:ind w:left="1500"/>
        <w:rPr>
          <w:b w:val="0"/>
          <w:bCs/>
          <w:noProof/>
          <w:szCs w:val="28"/>
        </w:rPr>
      </w:pPr>
    </w:p>
    <w:p w14:paraId="23F9CCB6" w14:textId="2F2333A2" w:rsidR="005215D9" w:rsidRPr="00B12707" w:rsidRDefault="005215D9" w:rsidP="00AC03B2">
      <w:r>
        <w:t>Exit Condition:</w:t>
      </w:r>
      <w:r w:rsidR="009271E1">
        <w:t xml:space="preserve"> </w:t>
      </w:r>
      <w:r>
        <w:t xml:space="preserve">Il </w:t>
      </w:r>
      <w:r w:rsidR="005A1876">
        <w:t>c</w:t>
      </w:r>
      <w:r>
        <w:t>liente</w:t>
      </w:r>
      <w:r w:rsidR="004C0147">
        <w:t xml:space="preserve"> visualizza la sua area personale</w:t>
      </w:r>
      <w:r w:rsidR="00B12707">
        <w:t>.</w:t>
      </w:r>
    </w:p>
    <w:p w14:paraId="412F257A" w14:textId="77777777" w:rsidR="005215D9" w:rsidRPr="00B731E6" w:rsidRDefault="005215D9" w:rsidP="00AC03B2">
      <w:pPr>
        <w:rPr>
          <w:b w:val="0"/>
          <w:bCs/>
          <w:szCs w:val="28"/>
        </w:rPr>
      </w:pPr>
    </w:p>
    <w:p w14:paraId="7C9A1422" w14:textId="3709404D" w:rsidR="00B12707" w:rsidRDefault="005215D9" w:rsidP="72AA4757">
      <w:pPr>
        <w:rPr>
          <w:b w:val="0"/>
        </w:rPr>
      </w:pPr>
      <w:r>
        <w:rPr>
          <w:b w:val="0"/>
        </w:rPr>
        <w:t>Flussi alternativi</w:t>
      </w:r>
      <w:r w:rsidR="00B12707">
        <w:rPr>
          <w:b w:val="0"/>
        </w:rPr>
        <w:t xml:space="preserve"> </w:t>
      </w:r>
      <w:r>
        <w:rPr>
          <w:b w:val="0"/>
        </w:rPr>
        <w:t>/</w:t>
      </w:r>
      <w:r w:rsidR="00B12707">
        <w:rPr>
          <w:b w:val="0"/>
        </w:rPr>
        <w:t xml:space="preserve"> </w:t>
      </w:r>
      <w:r>
        <w:rPr>
          <w:b w:val="0"/>
        </w:rPr>
        <w:t>Eccezioni:</w:t>
      </w:r>
      <w:r w:rsidR="004C0147">
        <w:rPr>
          <w:b w:val="0"/>
        </w:rPr>
        <w:t xml:space="preserve"> Al passo </w:t>
      </w:r>
      <w:r w:rsidR="00AA5766">
        <w:rPr>
          <w:b w:val="0"/>
        </w:rPr>
        <w:t>5</w:t>
      </w:r>
      <w:r w:rsidR="004C0147">
        <w:rPr>
          <w:b w:val="0"/>
        </w:rPr>
        <w:t xml:space="preserve"> il sistema rileva che il </w:t>
      </w:r>
      <w:r w:rsidR="005A1876">
        <w:rPr>
          <w:b w:val="0"/>
        </w:rPr>
        <w:t>c</w:t>
      </w:r>
      <w:r w:rsidR="004C0147">
        <w:rPr>
          <w:b w:val="0"/>
        </w:rPr>
        <w:t xml:space="preserve">liente </w:t>
      </w:r>
      <w:r w:rsidR="0008152D">
        <w:rPr>
          <w:b w:val="0"/>
        </w:rPr>
        <w:t>non ha</w:t>
      </w:r>
      <w:r w:rsidR="004C0147">
        <w:rPr>
          <w:b w:val="0"/>
        </w:rPr>
        <w:t xml:space="preserve"> inserito correttamente i dati</w:t>
      </w:r>
      <w:r w:rsidR="0008152D">
        <w:rPr>
          <w:b w:val="0"/>
        </w:rPr>
        <w:t xml:space="preserve">, il sistema mostrerà un messaggio di errore (campi mancanti o sbagliati) così che </w:t>
      </w:r>
      <w:r w:rsidR="005A1876">
        <w:rPr>
          <w:b w:val="0"/>
        </w:rPr>
        <w:t>il cliente</w:t>
      </w:r>
      <w:r w:rsidR="0008152D">
        <w:rPr>
          <w:b w:val="0"/>
        </w:rPr>
        <w:t xml:space="preserve"> non può andare avanti finché non inserisce correttamente i dati</w:t>
      </w:r>
      <w:r w:rsidR="00B12707">
        <w:rPr>
          <w:b w:val="0"/>
        </w:rPr>
        <w:t>.</w:t>
      </w:r>
    </w:p>
    <w:p w14:paraId="53C41871" w14:textId="02426459" w:rsidR="004C0147" w:rsidRPr="00B12707" w:rsidRDefault="0008152D" w:rsidP="00AC03B2">
      <w:r>
        <w:t xml:space="preserve">(UC 13.1 modifica </w:t>
      </w:r>
      <w:r w:rsidR="00AA5766">
        <w:t xml:space="preserve">dati </w:t>
      </w:r>
      <w:r>
        <w:t>profilo non eseguita).</w:t>
      </w:r>
    </w:p>
    <w:p w14:paraId="238BA695" w14:textId="323284C8" w:rsidR="00AA5766" w:rsidRDefault="00AA5766" w:rsidP="00AC03B2">
      <w:pPr>
        <w:rPr>
          <w:b w:val="0"/>
          <w:bCs/>
          <w:szCs w:val="28"/>
        </w:rPr>
      </w:pPr>
    </w:p>
    <w:p w14:paraId="571CCBBD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77AAEC81" w14:textId="77777777" w:rsidR="00AC03B2" w:rsidRPr="00B731E6" w:rsidRDefault="00AC03B2" w:rsidP="00AC03B2">
      <w:pPr>
        <w:rPr>
          <w:b w:val="0"/>
          <w:bCs/>
          <w:szCs w:val="28"/>
        </w:rPr>
      </w:pPr>
    </w:p>
    <w:p w14:paraId="09FD803D" w14:textId="112B2AB2" w:rsidR="00AA5766" w:rsidRDefault="00AA5766" w:rsidP="72AA4757">
      <w:pPr>
        <w:pStyle w:val="Titolo2"/>
        <w:spacing w:after="0"/>
        <w:rPr>
          <w:b/>
          <w:bCs/>
        </w:rPr>
      </w:pPr>
      <w:bookmarkStart w:id="13" w:name="_Toc119655270"/>
      <w:r w:rsidRPr="72AA4757">
        <w:rPr>
          <w:b/>
          <w:bCs/>
        </w:rPr>
        <w:t>UC</w:t>
      </w:r>
      <w:r w:rsidR="00B731E6" w:rsidRPr="72AA4757">
        <w:rPr>
          <w:b/>
          <w:bCs/>
        </w:rPr>
        <w:t>_</w:t>
      </w:r>
      <w:r w:rsidR="00CD5C93" w:rsidRPr="72AA4757">
        <w:rPr>
          <w:b/>
          <w:bCs/>
        </w:rPr>
        <w:t>14</w:t>
      </w:r>
      <w:r w:rsidR="00794C98" w:rsidRPr="72AA4757">
        <w:rPr>
          <w:b/>
          <w:bCs/>
        </w:rPr>
        <w:t xml:space="preserve"> Eliminazione articoli dal carrello</w:t>
      </w:r>
      <w:bookmarkEnd w:id="13"/>
    </w:p>
    <w:p w14:paraId="34FA1DF0" w14:textId="77777777" w:rsidR="00B12707" w:rsidRPr="00B12707" w:rsidRDefault="00B12707" w:rsidP="00B12707"/>
    <w:p w14:paraId="3CC8D489" w14:textId="6EDABBD0" w:rsidR="00AA5766" w:rsidRPr="00B12707" w:rsidRDefault="00AA5766" w:rsidP="00AC03B2">
      <w:r>
        <w:t xml:space="preserve">Attore: </w:t>
      </w:r>
      <w:r w:rsidR="005A1876">
        <w:t>Cliente</w:t>
      </w:r>
      <w:r w:rsidR="001A4BA1">
        <w:t xml:space="preserve"> / utente</w:t>
      </w:r>
      <w:r w:rsidR="00B12707">
        <w:t>.</w:t>
      </w:r>
    </w:p>
    <w:p w14:paraId="3A7CE0C7" w14:textId="7DFF00B4" w:rsidR="00AA5766" w:rsidRPr="00B12707" w:rsidRDefault="00AA5766" w:rsidP="00AC03B2">
      <w:r>
        <w:t xml:space="preserve">Entry Condition: </w:t>
      </w:r>
      <w:r w:rsidR="00337BBD">
        <w:t xml:space="preserve">All’interno del carrello abbiamo almeno un articolo e </w:t>
      </w:r>
      <w:r w:rsidR="005A1876">
        <w:t>il cliente</w:t>
      </w:r>
      <w:r w:rsidR="00337BBD">
        <w:t xml:space="preserve"> si trova alla funzionalità visualizza carello.</w:t>
      </w:r>
    </w:p>
    <w:p w14:paraId="1A0D481B" w14:textId="77777777" w:rsidR="00B12707" w:rsidRPr="00B731E6" w:rsidRDefault="00B12707" w:rsidP="00AC03B2">
      <w:pPr>
        <w:rPr>
          <w:b w:val="0"/>
          <w:bCs/>
          <w:szCs w:val="28"/>
        </w:rPr>
      </w:pPr>
    </w:p>
    <w:p w14:paraId="0C94947E" w14:textId="0926C5B6" w:rsidR="00337BBD" w:rsidRPr="00B731E6" w:rsidRDefault="00337BBD" w:rsidP="00AC03B2">
      <w:pPr>
        <w:rPr>
          <w:b w:val="0"/>
          <w:bCs/>
          <w:szCs w:val="28"/>
        </w:rPr>
      </w:pPr>
      <w:r w:rsidRPr="00B731E6">
        <w:rPr>
          <w:b w:val="0"/>
          <w:bCs/>
          <w:szCs w:val="28"/>
        </w:rPr>
        <w:t>Flusso di eventi:</w:t>
      </w:r>
    </w:p>
    <w:p w14:paraId="26BA5C58" w14:textId="2CE9B1E7" w:rsidR="00337BBD" w:rsidRPr="00B731E6" w:rsidRDefault="005A1876" w:rsidP="005F7B15">
      <w:pPr>
        <w:pStyle w:val="Paragrafoelenco"/>
        <w:numPr>
          <w:ilvl w:val="0"/>
          <w:numId w:val="17"/>
        </w:numPr>
        <w:rPr>
          <w:b w:val="0"/>
          <w:noProof/>
        </w:rPr>
      </w:pPr>
      <w:r>
        <w:rPr>
          <w:b w:val="0"/>
          <w:noProof/>
        </w:rPr>
        <w:t>Il c</w:t>
      </w:r>
      <w:r w:rsidR="00337BBD" w:rsidRPr="72AA4757">
        <w:rPr>
          <w:b w:val="0"/>
          <w:noProof/>
        </w:rPr>
        <w:t>liente seleziona l’articolo che vuole eliminare.</w:t>
      </w:r>
    </w:p>
    <w:p w14:paraId="2F7B9353" w14:textId="6B9D5954" w:rsidR="00337BBD" w:rsidRDefault="00337BBD" w:rsidP="005F7B15">
      <w:pPr>
        <w:pStyle w:val="Paragrafoelenco"/>
        <w:numPr>
          <w:ilvl w:val="0"/>
          <w:numId w:val="17"/>
        </w:numPr>
        <w:rPr>
          <w:b w:val="0"/>
          <w:bCs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 w:rsidR="00B12707">
        <w:rPr>
          <w:b w:val="0"/>
          <w:bCs/>
          <w:noProof/>
          <w:szCs w:val="28"/>
        </w:rPr>
        <w:t>.</w:t>
      </w:r>
    </w:p>
    <w:p w14:paraId="0E78E859" w14:textId="77777777" w:rsidR="00B12707" w:rsidRPr="00B12707" w:rsidRDefault="00B12707" w:rsidP="00B12707">
      <w:pPr>
        <w:ind w:left="1140"/>
        <w:rPr>
          <w:b w:val="0"/>
          <w:bCs/>
          <w:szCs w:val="28"/>
        </w:rPr>
      </w:pPr>
    </w:p>
    <w:p w14:paraId="00BFB267" w14:textId="65846C3C" w:rsidR="00A61724" w:rsidRDefault="00337BBD" w:rsidP="00AC03B2">
      <w:pPr>
        <w:rPr>
          <w:szCs w:val="28"/>
        </w:rPr>
      </w:pPr>
      <w:r w:rsidRPr="00B12707">
        <w:rPr>
          <w:szCs w:val="28"/>
        </w:rPr>
        <w:t>Exit Condition: L’articolo è stato rimosso dal carrello.</w:t>
      </w:r>
    </w:p>
    <w:p w14:paraId="2A10E741" w14:textId="3F2CF955" w:rsidR="00AB2302" w:rsidRDefault="00A61724" w:rsidP="00AC03B2">
      <w:pPr>
        <w:rPr>
          <w:szCs w:val="28"/>
        </w:rPr>
      </w:pPr>
      <w:r>
        <w:rPr>
          <w:szCs w:val="28"/>
        </w:rPr>
        <w:br w:type="page"/>
      </w:r>
    </w:p>
    <w:p w14:paraId="18C385AF" w14:textId="2265E070" w:rsidR="00AB2302" w:rsidRPr="00364D2C" w:rsidRDefault="00AB2302" w:rsidP="72AA4757">
      <w:pPr>
        <w:pStyle w:val="Titolo2"/>
        <w:spacing w:after="0"/>
        <w:rPr>
          <w:b/>
          <w:bCs/>
          <w:noProof/>
        </w:rPr>
      </w:pPr>
      <w:bookmarkStart w:id="14" w:name="_Toc119655271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15</w:t>
      </w:r>
      <w:r w:rsidRPr="72AA4757">
        <w:rPr>
          <w:b/>
          <w:bCs/>
          <w:noProof/>
        </w:rPr>
        <w:t xml:space="preserve"> Inserimento auto</w:t>
      </w:r>
      <w:bookmarkEnd w:id="14"/>
    </w:p>
    <w:p w14:paraId="1FEC4552" w14:textId="77777777" w:rsidR="00AB2302" w:rsidRPr="00364D2C" w:rsidRDefault="00AB2302" w:rsidP="00AB2302"/>
    <w:p w14:paraId="462C1DDA" w14:textId="228EE7FF" w:rsidR="00AB2302" w:rsidRPr="00D77D2D" w:rsidRDefault="00AB2302" w:rsidP="00AB2302">
      <w:r>
        <w:t>Attore: L’Admin.</w:t>
      </w:r>
    </w:p>
    <w:p w14:paraId="2581FD7A" w14:textId="5DCE5F97" w:rsidR="00AB2302" w:rsidRDefault="00AB2302" w:rsidP="00AB2302">
      <w:r>
        <w:t>Entry Condition: L’</w:t>
      </w:r>
      <w:r w:rsidR="005A1876">
        <w:t>a</w:t>
      </w:r>
      <w:r>
        <w:t>dmin dev</w:t>
      </w:r>
      <w:r w:rsidR="00E61405">
        <w:t>e</w:t>
      </w:r>
      <w:r>
        <w:t xml:space="preserve"> aver effettuato il login.</w:t>
      </w:r>
    </w:p>
    <w:p w14:paraId="06E5FD87" w14:textId="77777777" w:rsidR="00AB2302" w:rsidRPr="00D77D2D" w:rsidRDefault="00AB2302" w:rsidP="00AB2302">
      <w:pPr>
        <w:rPr>
          <w:szCs w:val="28"/>
        </w:rPr>
      </w:pPr>
    </w:p>
    <w:p w14:paraId="403BCD1B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51384CF7" w14:textId="23A5158C" w:rsidR="00AB2302" w:rsidRPr="00364D2C" w:rsidRDefault="00AB2302" w:rsidP="005F7B15">
      <w:pPr>
        <w:pStyle w:val="Paragrafoelenco"/>
        <w:numPr>
          <w:ilvl w:val="0"/>
          <w:numId w:val="19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 selezionano la funzionalità inserisci auto.</w:t>
      </w:r>
    </w:p>
    <w:p w14:paraId="77ED767F" w14:textId="68662BB6" w:rsidR="00AB2302" w:rsidRPr="00364D2C" w:rsidRDefault="00AB2302" w:rsidP="005F7B15">
      <w:pPr>
        <w:pStyle w:val="Paragrafoelenco"/>
        <w:numPr>
          <w:ilvl w:val="0"/>
          <w:numId w:val="1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 xml:space="preserve">La piattaforma mostra una pagina dove vengono inserite le informazioni dell’auto da </w:t>
      </w:r>
      <w:r>
        <w:rPr>
          <w:b w:val="0"/>
          <w:bCs/>
          <w:noProof/>
          <w:szCs w:val="28"/>
        </w:rPr>
        <w:t>inserire:</w:t>
      </w:r>
    </w:p>
    <w:p w14:paraId="6BE7CD03" w14:textId="77777777" w:rsidR="00AB2302" w:rsidRPr="00364D2C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36B0D511" w14:textId="32A7DBBB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6CA55D03" w14:textId="22952A55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1E0634AC" w14:textId="08B9D4FD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7386AFDD" w14:textId="6F59EFD3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14A9CE8" w14:textId="54EC5D07" w:rsidR="00AB2302" w:rsidRDefault="00AB2302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0AB9BEF8" w14:textId="6C37D7D8" w:rsidR="009271E1" w:rsidRPr="00AB2302" w:rsidRDefault="009271E1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5F5F4017" w14:textId="795817BD" w:rsidR="72AA4757" w:rsidRDefault="72AA4757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5096E8A7" w14:textId="288DC34B" w:rsidR="72AA4757" w:rsidRDefault="72AA4757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Numero passeggeri</w:t>
      </w:r>
    </w:p>
    <w:p w14:paraId="7564A9D3" w14:textId="56877585" w:rsidR="72AA4757" w:rsidRDefault="72AA4757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sconto</w:t>
      </w:r>
    </w:p>
    <w:p w14:paraId="38EAB316" w14:textId="145595F3" w:rsidR="00AB2302" w:rsidRPr="00364D2C" w:rsidRDefault="00AB2302" w:rsidP="005F7B15">
      <w:pPr>
        <w:pStyle w:val="Paragrafoelenco"/>
        <w:numPr>
          <w:ilvl w:val="0"/>
          <w:numId w:val="19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ad</w:t>
      </w:r>
      <w:r w:rsidRPr="72AA4757">
        <w:rPr>
          <w:b w:val="0"/>
          <w:noProof/>
        </w:rPr>
        <w:t>min inserisc</w:t>
      </w:r>
      <w:r w:rsidR="009271E1"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1EE51887" w14:textId="321615F8" w:rsidR="00AB2302" w:rsidRDefault="00AB2302" w:rsidP="005F7B15">
      <w:pPr>
        <w:pStyle w:val="Paragrafoelenco"/>
        <w:numPr>
          <w:ilvl w:val="0"/>
          <w:numId w:val="19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>Il sistema genera la richiesta è reindirizza 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 alla sua Home.</w:t>
      </w:r>
    </w:p>
    <w:p w14:paraId="55EABC19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93EE8BE" w14:textId="56963C30" w:rsidR="00AB2302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L’auto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18D78736" w14:textId="20E49567" w:rsidR="00DF1B48" w:rsidRDefault="00DF1B48" w:rsidP="72AA4757">
      <w:pPr>
        <w:rPr>
          <w:b w:val="0"/>
        </w:rPr>
      </w:pPr>
      <w:r>
        <w:rPr>
          <w:b w:val="0"/>
        </w:rPr>
        <w:t xml:space="preserve">Flussi alternativi / Eccezioni: Al passo 4 il sistema rileva che l’admin non ha inserito correttamente i dati per l’aggiunta di una nuova auto, il sistema mostrerà un messaggio di errore (campi mancanti) così che l’admin non può andare avanti finché non inserisce correttamente i dati. </w:t>
      </w:r>
    </w:p>
    <w:p w14:paraId="1484B411" w14:textId="6F4FDC4A" w:rsidR="00A61724" w:rsidRDefault="00DF1B48" w:rsidP="00AB2302">
      <w:r>
        <w:t xml:space="preserve">(UC </w:t>
      </w:r>
      <w:r w:rsidR="00CD5C93">
        <w:t>15</w:t>
      </w:r>
      <w:r>
        <w:t>.1 inserimento nuova auto non eseguito).</w:t>
      </w:r>
    </w:p>
    <w:p w14:paraId="5076827F" w14:textId="02BF52BF" w:rsidR="00AB2302" w:rsidRDefault="00A61724" w:rsidP="00AB2302">
      <w:r>
        <w:br w:type="page"/>
      </w:r>
    </w:p>
    <w:p w14:paraId="539C8271" w14:textId="275CF27C" w:rsidR="00AB2302" w:rsidRPr="00364D2C" w:rsidRDefault="00AB2302" w:rsidP="72AA4757">
      <w:pPr>
        <w:pStyle w:val="Titolo2"/>
        <w:spacing w:after="0"/>
        <w:rPr>
          <w:b/>
          <w:bCs/>
          <w:noProof/>
        </w:rPr>
      </w:pPr>
      <w:bookmarkStart w:id="15" w:name="_Toc119655272"/>
      <w:r w:rsidRPr="72AA4757">
        <w:rPr>
          <w:b/>
          <w:bCs/>
          <w:noProof/>
        </w:rPr>
        <w:lastRenderedPageBreak/>
        <w:t>UC_</w:t>
      </w:r>
      <w:r w:rsidR="00CD5C93" w:rsidRPr="72AA4757">
        <w:rPr>
          <w:b/>
          <w:bCs/>
          <w:noProof/>
        </w:rPr>
        <w:t>16</w:t>
      </w:r>
      <w:r w:rsidRPr="72AA4757">
        <w:rPr>
          <w:b/>
          <w:bCs/>
          <w:noProof/>
        </w:rPr>
        <w:t xml:space="preserve"> Inserimento moto</w:t>
      </w:r>
      <w:bookmarkEnd w:id="15"/>
    </w:p>
    <w:p w14:paraId="36450CC8" w14:textId="77777777" w:rsidR="00AB2302" w:rsidRPr="00364D2C" w:rsidRDefault="00AB2302" w:rsidP="00AB2302"/>
    <w:p w14:paraId="1208256F" w14:textId="1CF52CD9" w:rsidR="00AB2302" w:rsidRPr="00D77D2D" w:rsidRDefault="00AB2302" w:rsidP="00AB2302">
      <w:r>
        <w:t xml:space="preserve">Attore: L’Admin. </w:t>
      </w:r>
    </w:p>
    <w:p w14:paraId="5D90BF75" w14:textId="1A25C565" w:rsidR="00AB2302" w:rsidRDefault="00AB2302" w:rsidP="00AB2302">
      <w:r>
        <w:t>Entry Condition: L’</w:t>
      </w:r>
      <w:r w:rsidR="005A1876">
        <w:t>a</w:t>
      </w:r>
      <w:r>
        <w:t>dmin dev</w:t>
      </w:r>
      <w:r w:rsidR="009271E1">
        <w:t>e</w:t>
      </w:r>
      <w:r>
        <w:t xml:space="preserve"> aver effettuato il login.</w:t>
      </w:r>
    </w:p>
    <w:p w14:paraId="150DC4D2" w14:textId="77777777" w:rsidR="00AB2302" w:rsidRPr="00D77D2D" w:rsidRDefault="00AB2302" w:rsidP="00AB2302">
      <w:pPr>
        <w:rPr>
          <w:szCs w:val="28"/>
        </w:rPr>
      </w:pPr>
    </w:p>
    <w:p w14:paraId="4C44738C" w14:textId="77777777" w:rsidR="00AB2302" w:rsidRPr="00364D2C" w:rsidRDefault="00AB2302" w:rsidP="00AB2302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791191BB" w14:textId="7F53DD04" w:rsidR="00AB2302" w:rsidRPr="00364D2C" w:rsidRDefault="00AB2302" w:rsidP="005F7B15">
      <w:pPr>
        <w:pStyle w:val="Paragrafoelenco"/>
        <w:numPr>
          <w:ilvl w:val="0"/>
          <w:numId w:val="20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 selezionano la funzionalità inserisci moto.</w:t>
      </w:r>
    </w:p>
    <w:p w14:paraId="3210A4E7" w14:textId="6B8BD021" w:rsidR="00AB2302" w:rsidRPr="00364D2C" w:rsidRDefault="00AB2302" w:rsidP="005F7B15">
      <w:pPr>
        <w:pStyle w:val="Paragrafoelenco"/>
        <w:numPr>
          <w:ilvl w:val="0"/>
          <w:numId w:val="20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La piattaforma mostra una pagina dove vengono inserite le informazioni dell</w:t>
      </w:r>
      <w:r>
        <w:rPr>
          <w:b w:val="0"/>
          <w:bCs/>
          <w:noProof/>
          <w:szCs w:val="28"/>
        </w:rPr>
        <w:t>a moto</w:t>
      </w:r>
      <w:r w:rsidRPr="00364D2C">
        <w:rPr>
          <w:b w:val="0"/>
          <w:bCs/>
          <w:noProof/>
          <w:szCs w:val="28"/>
        </w:rPr>
        <w:t xml:space="preserve"> da </w:t>
      </w:r>
      <w:r>
        <w:rPr>
          <w:b w:val="0"/>
          <w:bCs/>
          <w:noProof/>
          <w:szCs w:val="28"/>
        </w:rPr>
        <w:t>inserire:</w:t>
      </w:r>
    </w:p>
    <w:p w14:paraId="4392F009" w14:textId="77777777" w:rsidR="00AB2302" w:rsidRPr="00364D2C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Targa</w:t>
      </w:r>
    </w:p>
    <w:p w14:paraId="770F52FF" w14:textId="77777777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 w:rsidRPr="00364D2C">
        <w:rPr>
          <w:b w:val="0"/>
          <w:bCs/>
          <w:noProof/>
          <w:szCs w:val="28"/>
        </w:rPr>
        <w:t>Codice Telaio</w:t>
      </w:r>
    </w:p>
    <w:p w14:paraId="21EFF6A7" w14:textId="77777777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Colore</w:t>
      </w:r>
    </w:p>
    <w:p w14:paraId="0DD61B72" w14:textId="77777777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Marchio</w:t>
      </w:r>
    </w:p>
    <w:p w14:paraId="69E78F6C" w14:textId="77777777" w:rsid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Modello</w:t>
      </w:r>
    </w:p>
    <w:p w14:paraId="7376061C" w14:textId="2625AE2F" w:rsidR="00AB2302" w:rsidRDefault="00AB2302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b w:val="0"/>
          <w:noProof/>
        </w:rPr>
        <w:t>Immagine</w:t>
      </w:r>
    </w:p>
    <w:p w14:paraId="0E98123A" w14:textId="60030775" w:rsidR="009271E1" w:rsidRDefault="009271E1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>
        <w:rPr>
          <w:b w:val="0"/>
          <w:noProof/>
        </w:rPr>
        <w:t>Prezzo</w:t>
      </w:r>
    </w:p>
    <w:p w14:paraId="7A2876E2" w14:textId="571605D4" w:rsidR="72AA4757" w:rsidRDefault="72AA4757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Kw</w:t>
      </w:r>
    </w:p>
    <w:p w14:paraId="12C00D8E" w14:textId="61BF9526" w:rsidR="72AA4757" w:rsidRDefault="72AA4757" w:rsidP="005F7B15">
      <w:pPr>
        <w:pStyle w:val="Paragrafoelenco"/>
        <w:numPr>
          <w:ilvl w:val="0"/>
          <w:numId w:val="9"/>
        </w:numPr>
        <w:rPr>
          <w:b w:val="0"/>
          <w:noProof/>
        </w:rPr>
      </w:pPr>
      <w:r w:rsidRPr="72AA4757">
        <w:rPr>
          <w:rFonts w:ascii="Calibri" w:hAnsi="Calibri"/>
          <w:b w:val="0"/>
          <w:noProof/>
          <w:szCs w:val="28"/>
        </w:rPr>
        <w:t>accessori</w:t>
      </w:r>
    </w:p>
    <w:p w14:paraId="54648353" w14:textId="6AA3773D" w:rsidR="00AB2302" w:rsidRPr="00AB2302" w:rsidRDefault="00AB2302" w:rsidP="005F7B15">
      <w:pPr>
        <w:pStyle w:val="Paragrafoelenco"/>
        <w:numPr>
          <w:ilvl w:val="0"/>
          <w:numId w:val="9"/>
        </w:num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>Custom</w:t>
      </w:r>
    </w:p>
    <w:p w14:paraId="11D5653F" w14:textId="3A2734D8" w:rsidR="00AB2302" w:rsidRPr="00364D2C" w:rsidRDefault="00AB2302" w:rsidP="005F7B15">
      <w:pPr>
        <w:pStyle w:val="Paragrafoelenco"/>
        <w:numPr>
          <w:ilvl w:val="0"/>
          <w:numId w:val="20"/>
        </w:numPr>
        <w:rPr>
          <w:b w:val="0"/>
          <w:noProof/>
        </w:rPr>
      </w:pPr>
      <w:r w:rsidRPr="72AA4757">
        <w:rPr>
          <w:b w:val="0"/>
          <w:noProof/>
        </w:rPr>
        <w:t>L’</w:t>
      </w:r>
      <w:r w:rsidR="005A1876">
        <w:rPr>
          <w:b w:val="0"/>
          <w:noProof/>
        </w:rPr>
        <w:t>a</w:t>
      </w:r>
      <w:r w:rsidRPr="72AA4757">
        <w:rPr>
          <w:b w:val="0"/>
          <w:noProof/>
        </w:rPr>
        <w:t>dmin inserisc</w:t>
      </w:r>
      <w:r w:rsidR="009271E1">
        <w:rPr>
          <w:b w:val="0"/>
          <w:noProof/>
        </w:rPr>
        <w:t>e</w:t>
      </w:r>
      <w:r w:rsidRPr="72AA4757">
        <w:rPr>
          <w:b w:val="0"/>
          <w:noProof/>
        </w:rPr>
        <w:t xml:space="preserve"> le informazioni e conferma.</w:t>
      </w:r>
    </w:p>
    <w:p w14:paraId="4299EC24" w14:textId="38C0EDFC" w:rsidR="00AB2302" w:rsidRDefault="00AB2302" w:rsidP="005F7B15">
      <w:pPr>
        <w:pStyle w:val="Paragrafoelenco"/>
        <w:numPr>
          <w:ilvl w:val="0"/>
          <w:numId w:val="20"/>
        </w:numPr>
        <w:spacing w:line="240" w:lineRule="auto"/>
        <w:ind w:left="1497" w:hanging="357"/>
        <w:rPr>
          <w:b w:val="0"/>
          <w:noProof/>
        </w:rPr>
      </w:pPr>
      <w:r w:rsidRPr="72AA4757">
        <w:rPr>
          <w:b w:val="0"/>
          <w:noProof/>
        </w:rPr>
        <w:t xml:space="preserve">Il sistema genera la richiesta è reindirizza </w:t>
      </w:r>
      <w:r w:rsidR="005A1876">
        <w:rPr>
          <w:b w:val="0"/>
          <w:noProof/>
        </w:rPr>
        <w:t>l’a</w:t>
      </w:r>
      <w:r w:rsidRPr="72AA4757">
        <w:rPr>
          <w:b w:val="0"/>
          <w:noProof/>
        </w:rPr>
        <w:t>dmin alla sua Home.</w:t>
      </w:r>
    </w:p>
    <w:p w14:paraId="2604FB25" w14:textId="77777777" w:rsidR="00AB2302" w:rsidRPr="00D77D2D" w:rsidRDefault="00AB2302" w:rsidP="00AB2302">
      <w:pPr>
        <w:spacing w:line="240" w:lineRule="auto"/>
        <w:rPr>
          <w:b w:val="0"/>
          <w:bCs/>
          <w:noProof/>
          <w:szCs w:val="28"/>
        </w:rPr>
      </w:pPr>
    </w:p>
    <w:p w14:paraId="28237AA8" w14:textId="19B75D0C" w:rsidR="00AB2302" w:rsidRPr="00D77D2D" w:rsidRDefault="00AB2302" w:rsidP="00AB2302">
      <w:pPr>
        <w:spacing w:line="360" w:lineRule="auto"/>
        <w:rPr>
          <w:szCs w:val="28"/>
        </w:rPr>
      </w:pPr>
      <w:r w:rsidRPr="00D77D2D">
        <w:rPr>
          <w:szCs w:val="28"/>
        </w:rPr>
        <w:t>Exit Condition: L</w:t>
      </w:r>
      <w:r>
        <w:rPr>
          <w:szCs w:val="28"/>
        </w:rPr>
        <w:t>a moto</w:t>
      </w:r>
      <w:r w:rsidRPr="00D77D2D">
        <w:rPr>
          <w:szCs w:val="28"/>
        </w:rPr>
        <w:t xml:space="preserve"> viene </w:t>
      </w:r>
      <w:r>
        <w:rPr>
          <w:szCs w:val="28"/>
        </w:rPr>
        <w:t>inserita</w:t>
      </w:r>
      <w:r w:rsidRPr="00D77D2D">
        <w:rPr>
          <w:szCs w:val="28"/>
        </w:rPr>
        <w:t>.</w:t>
      </w:r>
    </w:p>
    <w:p w14:paraId="0BF0AA8C" w14:textId="66C38ACC" w:rsidR="00DF1B48" w:rsidRDefault="00DF1B48" w:rsidP="72AA4757">
      <w:pPr>
        <w:rPr>
          <w:b w:val="0"/>
        </w:rPr>
      </w:pPr>
      <w:r>
        <w:rPr>
          <w:b w:val="0"/>
        </w:rPr>
        <w:t xml:space="preserve">Flussi alternativi / Eccezioni: Al passo 4 il sistema rileva che l’admin non ha inserito correttamente i dati per l’aggiunta di una nuova moto, il sistema mostrerà un messaggio di errore (campi mancanti) così che l’admin non può andare avanti finché non inserisce correttamente i dati. </w:t>
      </w:r>
    </w:p>
    <w:p w14:paraId="40C65B5D" w14:textId="13E567DA" w:rsidR="00A61724" w:rsidRDefault="00DF1B48" w:rsidP="00DF1B48">
      <w:r>
        <w:t xml:space="preserve">(UC </w:t>
      </w:r>
      <w:r w:rsidR="00CD5C93">
        <w:t>16</w:t>
      </w:r>
      <w:r>
        <w:t>.1 inserimento nuova moto non eseguito).</w:t>
      </w:r>
    </w:p>
    <w:p w14:paraId="1D9C6542" w14:textId="0B236425" w:rsidR="009271E1" w:rsidRDefault="00A61724" w:rsidP="00DF1B48">
      <w:r>
        <w:br w:type="page"/>
      </w:r>
    </w:p>
    <w:p w14:paraId="146AFF7A" w14:textId="59482203" w:rsidR="009271E1" w:rsidRPr="00364D2C" w:rsidRDefault="009271E1" w:rsidP="009271E1">
      <w:pPr>
        <w:pStyle w:val="Titolo2"/>
        <w:spacing w:after="0"/>
        <w:rPr>
          <w:b/>
          <w:bCs/>
          <w:noProof/>
        </w:rPr>
      </w:pPr>
      <w:bookmarkStart w:id="16" w:name="_Toc119655273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7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Ricarica saldo</w:t>
      </w:r>
      <w:bookmarkEnd w:id="16"/>
    </w:p>
    <w:p w14:paraId="67D7A6BD" w14:textId="77777777" w:rsidR="009271E1" w:rsidRPr="00364D2C" w:rsidRDefault="009271E1" w:rsidP="009271E1"/>
    <w:p w14:paraId="57247C12" w14:textId="4B997F17" w:rsidR="009271E1" w:rsidRPr="00D77D2D" w:rsidRDefault="009271E1" w:rsidP="009271E1">
      <w:r>
        <w:t xml:space="preserve">Attore: Cliente. </w:t>
      </w:r>
    </w:p>
    <w:p w14:paraId="2DB8AF75" w14:textId="4C17F141" w:rsidR="009271E1" w:rsidRDefault="009271E1" w:rsidP="009271E1">
      <w:r>
        <w:t xml:space="preserve">Entry Condition: </w:t>
      </w:r>
      <w:r w:rsidR="005A1876">
        <w:t>Il</w:t>
      </w:r>
      <w:r>
        <w:t xml:space="preserve"> cliente deve aver effettuato il login.</w:t>
      </w:r>
    </w:p>
    <w:p w14:paraId="212FEB14" w14:textId="77777777" w:rsidR="009271E1" w:rsidRPr="00D77D2D" w:rsidRDefault="009271E1" w:rsidP="009271E1">
      <w:pPr>
        <w:rPr>
          <w:szCs w:val="28"/>
        </w:rPr>
      </w:pPr>
    </w:p>
    <w:p w14:paraId="571B9F1D" w14:textId="59E06E4F" w:rsidR="009271E1" w:rsidRDefault="009271E1" w:rsidP="009271E1">
      <w:pPr>
        <w:rPr>
          <w:b w:val="0"/>
          <w:bCs/>
          <w:szCs w:val="28"/>
        </w:rPr>
      </w:pPr>
      <w:r w:rsidRPr="00364D2C">
        <w:rPr>
          <w:b w:val="0"/>
          <w:bCs/>
          <w:szCs w:val="28"/>
        </w:rPr>
        <w:t xml:space="preserve">Flusso di eventi: </w:t>
      </w:r>
    </w:p>
    <w:p w14:paraId="11F4B095" w14:textId="4C2844B7" w:rsidR="009271E1" w:rsidRDefault="005A1876" w:rsidP="005F7B15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cliente</w:t>
      </w:r>
      <w:r w:rsidR="009271E1">
        <w:rPr>
          <w:b w:val="0"/>
          <w:bCs/>
          <w:szCs w:val="28"/>
        </w:rPr>
        <w:t xml:space="preserve"> seleziona la funzionalità portafoglio.</w:t>
      </w:r>
    </w:p>
    <w:p w14:paraId="29847E2E" w14:textId="273B0401" w:rsidR="009271E1" w:rsidRDefault="009271E1" w:rsidP="005F7B15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sistema si ridireziona verso la pagina di ricarica.</w:t>
      </w:r>
    </w:p>
    <w:p w14:paraId="45ECB254" w14:textId="6335F008" w:rsidR="009271E1" w:rsidRPr="009271E1" w:rsidRDefault="005A1876" w:rsidP="005F7B15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>Il cliente</w:t>
      </w:r>
      <w:r w:rsidR="009271E1">
        <w:rPr>
          <w:b w:val="0"/>
          <w:bCs/>
          <w:szCs w:val="28"/>
        </w:rPr>
        <w:t xml:space="preserve"> seleziona l’importo da ricarica e clicca submit.</w:t>
      </w:r>
    </w:p>
    <w:p w14:paraId="747D6B4D" w14:textId="3CFB0116" w:rsidR="009271E1" w:rsidRPr="009271E1" w:rsidRDefault="009271E1" w:rsidP="005F7B15">
      <w:pPr>
        <w:pStyle w:val="Paragrafoelenco"/>
        <w:numPr>
          <w:ilvl w:val="0"/>
          <w:numId w:val="21"/>
        </w:numPr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Il sistema ridireziona </w:t>
      </w:r>
      <w:r w:rsidR="005A1876">
        <w:rPr>
          <w:b w:val="0"/>
          <w:bCs/>
          <w:szCs w:val="28"/>
        </w:rPr>
        <w:t>il cliente</w:t>
      </w:r>
      <w:r>
        <w:rPr>
          <w:b w:val="0"/>
          <w:bCs/>
          <w:szCs w:val="28"/>
        </w:rPr>
        <w:t xml:space="preserve"> verso l’Homepage.</w:t>
      </w:r>
    </w:p>
    <w:p w14:paraId="75747E3A" w14:textId="4A1E6D56" w:rsidR="005215D9" w:rsidRDefault="009271E1" w:rsidP="00846DF0">
      <w:pPr>
        <w:spacing w:line="360" w:lineRule="auto"/>
        <w:rPr>
          <w:szCs w:val="28"/>
        </w:rPr>
      </w:pPr>
      <w:r w:rsidRPr="00D77D2D">
        <w:rPr>
          <w:szCs w:val="28"/>
        </w:rPr>
        <w:t xml:space="preserve">Exit Condition: </w:t>
      </w:r>
      <w:r w:rsidR="00AE12E7">
        <w:rPr>
          <w:szCs w:val="28"/>
        </w:rPr>
        <w:t>Modifica effettuata</w:t>
      </w:r>
      <w:r w:rsidRPr="00D77D2D">
        <w:rPr>
          <w:szCs w:val="28"/>
        </w:rPr>
        <w:t>.</w:t>
      </w:r>
    </w:p>
    <w:p w14:paraId="2A5A25A4" w14:textId="4E28149F" w:rsidR="00BB4A4E" w:rsidRPr="00A61724" w:rsidRDefault="00A61724" w:rsidP="00A61724">
      <w:r>
        <w:br w:type="page"/>
      </w:r>
    </w:p>
    <w:p w14:paraId="01E372A6" w14:textId="5057F023" w:rsidR="00BB4A4E" w:rsidRPr="00364D2C" w:rsidRDefault="00BB4A4E" w:rsidP="00BB4A4E">
      <w:pPr>
        <w:pStyle w:val="Titolo2"/>
        <w:spacing w:after="0"/>
        <w:rPr>
          <w:b/>
          <w:bCs/>
          <w:noProof/>
        </w:rPr>
      </w:pPr>
      <w:bookmarkStart w:id="17" w:name="_Toc119655274"/>
      <w:r w:rsidRPr="72AA4757">
        <w:rPr>
          <w:b/>
          <w:bCs/>
          <w:noProof/>
        </w:rPr>
        <w:lastRenderedPageBreak/>
        <w:t>UC_1</w:t>
      </w:r>
      <w:r>
        <w:rPr>
          <w:b/>
          <w:bCs/>
          <w:noProof/>
        </w:rPr>
        <w:t>8</w:t>
      </w:r>
      <w:r w:rsidRPr="72AA4757">
        <w:rPr>
          <w:b/>
          <w:bCs/>
          <w:noProof/>
        </w:rPr>
        <w:t xml:space="preserve"> </w:t>
      </w:r>
      <w:r>
        <w:rPr>
          <w:b/>
          <w:bCs/>
          <w:noProof/>
        </w:rPr>
        <w:t>Modifica carta</w:t>
      </w:r>
      <w:bookmarkEnd w:id="17"/>
    </w:p>
    <w:p w14:paraId="0DB1EC53" w14:textId="77777777" w:rsidR="00BB4A4E" w:rsidRPr="00364D2C" w:rsidRDefault="00BB4A4E" w:rsidP="00BB4A4E"/>
    <w:p w14:paraId="7DC3F176" w14:textId="77777777" w:rsidR="00BB4A4E" w:rsidRPr="00D77D2D" w:rsidRDefault="00BB4A4E" w:rsidP="00BB4A4E">
      <w:r>
        <w:t xml:space="preserve">Attore: Cliente. </w:t>
      </w:r>
    </w:p>
    <w:p w14:paraId="61132D62" w14:textId="77777777" w:rsidR="00BB4A4E" w:rsidRDefault="00BB4A4E" w:rsidP="00BB4A4E">
      <w:r>
        <w:t>Entry Condition: Il cliente deve aver effettuato il login.</w:t>
      </w:r>
    </w:p>
    <w:p w14:paraId="37C0E9A2" w14:textId="77777777" w:rsidR="00BB4A4E" w:rsidRPr="00D77D2D" w:rsidRDefault="00BB4A4E" w:rsidP="00BB4A4E">
      <w:pPr>
        <w:rPr>
          <w:szCs w:val="28"/>
        </w:rPr>
      </w:pPr>
    </w:p>
    <w:p w14:paraId="0248F990" w14:textId="77777777" w:rsidR="001D75DF" w:rsidRPr="00B731E6" w:rsidRDefault="001D75DF" w:rsidP="001D75DF">
      <w:pPr>
        <w:rPr>
          <w:b w:val="0"/>
          <w:bCs/>
          <w:szCs w:val="28"/>
        </w:rPr>
      </w:pPr>
      <w:bookmarkStart w:id="18" w:name="_Hlk120005850"/>
      <w:r w:rsidRPr="00B731E6">
        <w:rPr>
          <w:b w:val="0"/>
          <w:bCs/>
          <w:szCs w:val="28"/>
        </w:rPr>
        <w:t xml:space="preserve">Flusso di eventi: </w:t>
      </w:r>
    </w:p>
    <w:p w14:paraId="449AC5C8" w14:textId="77777777" w:rsidR="001D75DF" w:rsidRPr="00B731E6" w:rsidRDefault="001D75DF" w:rsidP="00121DD2">
      <w:pPr>
        <w:pStyle w:val="Paragrafoelenco"/>
        <w:numPr>
          <w:ilvl w:val="0"/>
          <w:numId w:val="23"/>
        </w:numPr>
        <w:ind w:left="714" w:hanging="357"/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uilizza la funzionalità area personale.</w:t>
      </w:r>
    </w:p>
    <w:p w14:paraId="00A2538B" w14:textId="77777777" w:rsidR="001D75DF" w:rsidRPr="00B731E6" w:rsidRDefault="001D75DF" w:rsidP="00121DD2">
      <w:pPr>
        <w:pStyle w:val="Paragrafoelenco"/>
        <w:numPr>
          <w:ilvl w:val="0"/>
          <w:numId w:val="23"/>
        </w:numPr>
        <w:ind w:left="714" w:hanging="357"/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seleziona la funzionalità modifica profilo.</w:t>
      </w:r>
    </w:p>
    <w:p w14:paraId="6E6BA35B" w14:textId="77777777" w:rsidR="001D75DF" w:rsidRPr="00B731E6" w:rsidRDefault="001D75DF" w:rsidP="00121DD2">
      <w:pPr>
        <w:pStyle w:val="Paragrafoelenco"/>
        <w:numPr>
          <w:ilvl w:val="0"/>
          <w:numId w:val="23"/>
        </w:numPr>
        <w:ind w:left="714" w:hanging="357"/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genera la richiesta</w:t>
      </w:r>
      <w:r>
        <w:rPr>
          <w:b w:val="0"/>
          <w:bCs/>
          <w:noProof/>
          <w:szCs w:val="28"/>
        </w:rPr>
        <w:t>.</w:t>
      </w:r>
    </w:p>
    <w:p w14:paraId="3266CC2D" w14:textId="77777777" w:rsidR="001D75DF" w:rsidRPr="00B731E6" w:rsidRDefault="001D75DF" w:rsidP="00121DD2">
      <w:pPr>
        <w:pStyle w:val="Paragrafoelenco"/>
        <w:numPr>
          <w:ilvl w:val="0"/>
          <w:numId w:val="23"/>
        </w:numPr>
        <w:ind w:left="714" w:hanging="357"/>
        <w:rPr>
          <w:b w:val="0"/>
          <w:noProof/>
        </w:rPr>
      </w:pPr>
      <w:r w:rsidRPr="72AA4757">
        <w:rPr>
          <w:b w:val="0"/>
          <w:noProof/>
        </w:rPr>
        <w:t xml:space="preserve">Il </w:t>
      </w:r>
      <w:r>
        <w:rPr>
          <w:b w:val="0"/>
          <w:noProof/>
        </w:rPr>
        <w:t>c</w:t>
      </w:r>
      <w:r w:rsidRPr="72AA4757">
        <w:rPr>
          <w:b w:val="0"/>
          <w:noProof/>
        </w:rPr>
        <w:t>liente inserisce i dati da modificare e salva.</w:t>
      </w:r>
    </w:p>
    <w:p w14:paraId="04BE2AFE" w14:textId="4A156FD4" w:rsidR="001D75DF" w:rsidRPr="00121DD2" w:rsidRDefault="001D75DF" w:rsidP="00121DD2">
      <w:pPr>
        <w:pStyle w:val="Paragrafoelenco"/>
        <w:numPr>
          <w:ilvl w:val="0"/>
          <w:numId w:val="23"/>
        </w:numPr>
        <w:ind w:left="714" w:hanging="357"/>
        <w:rPr>
          <w:b w:val="0"/>
          <w:bCs/>
          <w:noProof/>
          <w:szCs w:val="28"/>
        </w:rPr>
      </w:pPr>
      <w:r w:rsidRPr="00B731E6">
        <w:rPr>
          <w:b w:val="0"/>
          <w:bCs/>
          <w:noProof/>
          <w:szCs w:val="28"/>
        </w:rPr>
        <w:t>Il sistema verifica il corretto inserimento</w:t>
      </w:r>
      <w:r>
        <w:rPr>
          <w:b w:val="0"/>
          <w:bCs/>
          <w:noProof/>
          <w:szCs w:val="28"/>
        </w:rPr>
        <w:t>.</w:t>
      </w:r>
    </w:p>
    <w:p w14:paraId="0E840DD8" w14:textId="77777777" w:rsidR="001D75DF" w:rsidRPr="00B12707" w:rsidRDefault="001D75DF" w:rsidP="001D75DF">
      <w:r>
        <w:t>Exit Condition: Il cliente visualizza la sua area personale.</w:t>
      </w:r>
    </w:p>
    <w:p w14:paraId="7B13DA74" w14:textId="77777777" w:rsidR="001D75DF" w:rsidRPr="00B731E6" w:rsidRDefault="001D75DF" w:rsidP="001D75DF">
      <w:pPr>
        <w:rPr>
          <w:b w:val="0"/>
          <w:bCs/>
          <w:szCs w:val="28"/>
        </w:rPr>
      </w:pPr>
    </w:p>
    <w:p w14:paraId="43B07CD1" w14:textId="77777777" w:rsidR="001D75DF" w:rsidRDefault="001D75DF" w:rsidP="001D75DF">
      <w:pPr>
        <w:rPr>
          <w:b w:val="0"/>
        </w:rPr>
      </w:pPr>
      <w:r>
        <w:rPr>
          <w:b w:val="0"/>
        </w:rPr>
        <w:t>Flussi alternativi / Eccezioni: Al passo 5 il sistema rileva che il cliente non ha inserito correttamente i dati, il sistema mostrerà un messaggio di errore (campi mancanti o sbagliati) così che il cliente non può andare avanti finché non inserisce correttamente i dati.</w:t>
      </w:r>
    </w:p>
    <w:p w14:paraId="0E9A8B64" w14:textId="61F4E2BD" w:rsidR="00AE12E7" w:rsidRDefault="00AE12E7" w:rsidP="00AE12E7">
      <w:r>
        <w:t>(UC 1</w:t>
      </w:r>
      <w:r w:rsidR="00121DD2">
        <w:t>8</w:t>
      </w:r>
      <w:r>
        <w:t>.1 modifica carta non eseguit</w:t>
      </w:r>
      <w:r w:rsidR="001D75DF">
        <w:t>a</w:t>
      </w:r>
      <w:r>
        <w:t>).</w:t>
      </w:r>
    </w:p>
    <w:bookmarkEnd w:id="18"/>
    <w:p w14:paraId="3C075F65" w14:textId="77777777" w:rsidR="00BB4A4E" w:rsidRPr="007650A0" w:rsidRDefault="00BB4A4E" w:rsidP="00846DF0">
      <w:pPr>
        <w:spacing w:line="360" w:lineRule="auto"/>
        <w:rPr>
          <w:szCs w:val="28"/>
        </w:rPr>
      </w:pPr>
    </w:p>
    <w:sectPr w:rsidR="00BB4A4E" w:rsidRPr="007650A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CBA4" w14:textId="77777777" w:rsidR="00427EF6" w:rsidRDefault="00427EF6">
      <w:r>
        <w:separator/>
      </w:r>
    </w:p>
    <w:p w14:paraId="5AC73302" w14:textId="77777777" w:rsidR="00427EF6" w:rsidRDefault="00427EF6"/>
  </w:endnote>
  <w:endnote w:type="continuationSeparator" w:id="0">
    <w:p w14:paraId="4B0AD243" w14:textId="77777777" w:rsidR="00427EF6" w:rsidRDefault="00427EF6">
      <w:r>
        <w:continuationSeparator/>
      </w:r>
    </w:p>
    <w:p w14:paraId="79314388" w14:textId="77777777" w:rsidR="00427EF6" w:rsidRDefault="00427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DC27" w14:textId="77777777" w:rsidR="00427EF6" w:rsidRDefault="00427EF6">
      <w:r>
        <w:separator/>
      </w:r>
    </w:p>
    <w:p w14:paraId="12E7ABCC" w14:textId="77777777" w:rsidR="00427EF6" w:rsidRDefault="00427EF6"/>
  </w:footnote>
  <w:footnote w:type="continuationSeparator" w:id="0">
    <w:p w14:paraId="5D713253" w14:textId="77777777" w:rsidR="00427EF6" w:rsidRDefault="00427EF6">
      <w:r>
        <w:continuationSeparator/>
      </w:r>
    </w:p>
    <w:p w14:paraId="5AA486F2" w14:textId="77777777" w:rsidR="00427EF6" w:rsidRDefault="00427E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2UAZ/XYKce3xGE" id="egvDxvqD"/>
    <int:WordHash hashCode="LyYnscptK+gZkJ" id="7JlAFsfU"/>
  </int:Manifest>
  <int:Observations>
    <int:Content id="egvDxvqD">
      <int:Rejection type="LegacyProofing"/>
    </int:Content>
    <int:Content id="7JlAFsf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1D6"/>
    <w:multiLevelType w:val="hybridMultilevel"/>
    <w:tmpl w:val="45C06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2ECD"/>
    <w:multiLevelType w:val="hybridMultilevel"/>
    <w:tmpl w:val="9612D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F2C4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351412A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4C91BB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A1665C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7BD3879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782141"/>
    <w:multiLevelType w:val="hybridMultilevel"/>
    <w:tmpl w:val="52946F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50C7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3074190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13C185A"/>
    <w:multiLevelType w:val="hybridMultilevel"/>
    <w:tmpl w:val="6ACED1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733DA1"/>
    <w:multiLevelType w:val="hybridMultilevel"/>
    <w:tmpl w:val="287691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661BB"/>
    <w:multiLevelType w:val="hybridMultilevel"/>
    <w:tmpl w:val="5E86CC84"/>
    <w:lvl w:ilvl="0" w:tplc="0410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44040799"/>
    <w:multiLevelType w:val="hybridMultilevel"/>
    <w:tmpl w:val="9ABA53EA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EE50D5"/>
    <w:multiLevelType w:val="hybridMultilevel"/>
    <w:tmpl w:val="659EC3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740BA"/>
    <w:multiLevelType w:val="hybridMultilevel"/>
    <w:tmpl w:val="C96E08E8"/>
    <w:lvl w:ilvl="0" w:tplc="041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51527FB1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D195D30"/>
    <w:multiLevelType w:val="hybridMultilevel"/>
    <w:tmpl w:val="9612D0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67B77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52D30D6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6D30068"/>
    <w:multiLevelType w:val="hybridMultilevel"/>
    <w:tmpl w:val="87D4546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67161250"/>
    <w:multiLevelType w:val="hybridMultilevel"/>
    <w:tmpl w:val="9ABA53E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C746A97"/>
    <w:multiLevelType w:val="hybridMultilevel"/>
    <w:tmpl w:val="4A94610A"/>
    <w:lvl w:ilvl="0" w:tplc="FFFFFFF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658390722">
    <w:abstractNumId w:val="14"/>
  </w:num>
  <w:num w:numId="2" w16cid:durableId="1540439000">
    <w:abstractNumId w:val="10"/>
  </w:num>
  <w:num w:numId="3" w16cid:durableId="298220802">
    <w:abstractNumId w:val="0"/>
  </w:num>
  <w:num w:numId="4" w16cid:durableId="2010599196">
    <w:abstractNumId w:val="7"/>
  </w:num>
  <w:num w:numId="5" w16cid:durableId="84805720">
    <w:abstractNumId w:val="3"/>
  </w:num>
  <w:num w:numId="6" w16cid:durableId="789860080">
    <w:abstractNumId w:val="6"/>
  </w:num>
  <w:num w:numId="7" w16cid:durableId="1235356727">
    <w:abstractNumId w:val="22"/>
  </w:num>
  <w:num w:numId="8" w16cid:durableId="1708137808">
    <w:abstractNumId w:val="15"/>
  </w:num>
  <w:num w:numId="9" w16cid:durableId="1345786428">
    <w:abstractNumId w:val="12"/>
  </w:num>
  <w:num w:numId="10" w16cid:durableId="1525707750">
    <w:abstractNumId w:val="19"/>
  </w:num>
  <w:num w:numId="11" w16cid:durableId="435365014">
    <w:abstractNumId w:val="18"/>
  </w:num>
  <w:num w:numId="12" w16cid:durableId="1792673605">
    <w:abstractNumId w:val="16"/>
  </w:num>
  <w:num w:numId="13" w16cid:durableId="911548964">
    <w:abstractNumId w:val="9"/>
  </w:num>
  <w:num w:numId="14" w16cid:durableId="488330496">
    <w:abstractNumId w:val="4"/>
  </w:num>
  <w:num w:numId="15" w16cid:durableId="1843743688">
    <w:abstractNumId w:val="20"/>
  </w:num>
  <w:num w:numId="16" w16cid:durableId="1843355729">
    <w:abstractNumId w:val="8"/>
  </w:num>
  <w:num w:numId="17" w16cid:durableId="1646735870">
    <w:abstractNumId w:val="5"/>
  </w:num>
  <w:num w:numId="18" w16cid:durableId="2114858290">
    <w:abstractNumId w:val="11"/>
  </w:num>
  <w:num w:numId="19" w16cid:durableId="1908568599">
    <w:abstractNumId w:val="13"/>
  </w:num>
  <w:num w:numId="20" w16cid:durableId="1980961598">
    <w:abstractNumId w:val="21"/>
  </w:num>
  <w:num w:numId="21" w16cid:durableId="1774321832">
    <w:abstractNumId w:val="17"/>
  </w:num>
  <w:num w:numId="22" w16cid:durableId="935749675">
    <w:abstractNumId w:val="1"/>
  </w:num>
  <w:num w:numId="23" w16cid:durableId="7767647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366D"/>
    <w:rsid w:val="0002482E"/>
    <w:rsid w:val="00033493"/>
    <w:rsid w:val="000425D4"/>
    <w:rsid w:val="00050324"/>
    <w:rsid w:val="000558CE"/>
    <w:rsid w:val="00055F84"/>
    <w:rsid w:val="00064C1A"/>
    <w:rsid w:val="00073E64"/>
    <w:rsid w:val="0008152D"/>
    <w:rsid w:val="000926DF"/>
    <w:rsid w:val="000A0150"/>
    <w:rsid w:val="000B5D76"/>
    <w:rsid w:val="000D3A85"/>
    <w:rsid w:val="000E63C9"/>
    <w:rsid w:val="00111865"/>
    <w:rsid w:val="00121DD2"/>
    <w:rsid w:val="00125491"/>
    <w:rsid w:val="00130B53"/>
    <w:rsid w:val="00130E9D"/>
    <w:rsid w:val="00150A6D"/>
    <w:rsid w:val="001564E0"/>
    <w:rsid w:val="0016763D"/>
    <w:rsid w:val="00185B35"/>
    <w:rsid w:val="001A4BA1"/>
    <w:rsid w:val="001D739F"/>
    <w:rsid w:val="001D75DF"/>
    <w:rsid w:val="001E7724"/>
    <w:rsid w:val="001F0D57"/>
    <w:rsid w:val="001F2BC8"/>
    <w:rsid w:val="001F3E95"/>
    <w:rsid w:val="001F5F6B"/>
    <w:rsid w:val="002312F6"/>
    <w:rsid w:val="0023789F"/>
    <w:rsid w:val="00243EBC"/>
    <w:rsid w:val="00246A35"/>
    <w:rsid w:val="0025692D"/>
    <w:rsid w:val="0026673D"/>
    <w:rsid w:val="00273D99"/>
    <w:rsid w:val="0027428F"/>
    <w:rsid w:val="00276165"/>
    <w:rsid w:val="002825B5"/>
    <w:rsid w:val="00284348"/>
    <w:rsid w:val="00292922"/>
    <w:rsid w:val="002B3958"/>
    <w:rsid w:val="002C1ABA"/>
    <w:rsid w:val="002D1507"/>
    <w:rsid w:val="002F51F5"/>
    <w:rsid w:val="00307A27"/>
    <w:rsid w:val="003107F7"/>
    <w:rsid w:val="00311B42"/>
    <w:rsid w:val="00312137"/>
    <w:rsid w:val="0031518C"/>
    <w:rsid w:val="00330359"/>
    <w:rsid w:val="0033762F"/>
    <w:rsid w:val="00337BBD"/>
    <w:rsid w:val="003412A7"/>
    <w:rsid w:val="00342906"/>
    <w:rsid w:val="00357886"/>
    <w:rsid w:val="00360494"/>
    <w:rsid w:val="00364D2C"/>
    <w:rsid w:val="00366C7E"/>
    <w:rsid w:val="00384EA3"/>
    <w:rsid w:val="00390B10"/>
    <w:rsid w:val="003A39A1"/>
    <w:rsid w:val="003C2191"/>
    <w:rsid w:val="003D3863"/>
    <w:rsid w:val="004110DE"/>
    <w:rsid w:val="0041475E"/>
    <w:rsid w:val="00427EF6"/>
    <w:rsid w:val="0044085A"/>
    <w:rsid w:val="00445E71"/>
    <w:rsid w:val="00463140"/>
    <w:rsid w:val="00464A1A"/>
    <w:rsid w:val="00480FF4"/>
    <w:rsid w:val="004B21A5"/>
    <w:rsid w:val="004B7E97"/>
    <w:rsid w:val="004C0147"/>
    <w:rsid w:val="004C0FE2"/>
    <w:rsid w:val="004C6AEA"/>
    <w:rsid w:val="004D56BD"/>
    <w:rsid w:val="004E3EBC"/>
    <w:rsid w:val="004E618D"/>
    <w:rsid w:val="004F57F4"/>
    <w:rsid w:val="005037F0"/>
    <w:rsid w:val="00503D73"/>
    <w:rsid w:val="00516A86"/>
    <w:rsid w:val="005215D9"/>
    <w:rsid w:val="00521A50"/>
    <w:rsid w:val="005275F6"/>
    <w:rsid w:val="00561435"/>
    <w:rsid w:val="00571207"/>
    <w:rsid w:val="00572102"/>
    <w:rsid w:val="005A1876"/>
    <w:rsid w:val="005A7779"/>
    <w:rsid w:val="005B7160"/>
    <w:rsid w:val="005C02E3"/>
    <w:rsid w:val="005C39D2"/>
    <w:rsid w:val="005D32C7"/>
    <w:rsid w:val="005D5BFA"/>
    <w:rsid w:val="005E0CC8"/>
    <w:rsid w:val="005E71FA"/>
    <w:rsid w:val="005F1BB0"/>
    <w:rsid w:val="005F7B15"/>
    <w:rsid w:val="006141D1"/>
    <w:rsid w:val="00643156"/>
    <w:rsid w:val="00656C4D"/>
    <w:rsid w:val="00662A10"/>
    <w:rsid w:val="0068388F"/>
    <w:rsid w:val="00690797"/>
    <w:rsid w:val="006A562B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36F29"/>
    <w:rsid w:val="00764395"/>
    <w:rsid w:val="007650A0"/>
    <w:rsid w:val="00765B2A"/>
    <w:rsid w:val="00783A34"/>
    <w:rsid w:val="00791716"/>
    <w:rsid w:val="00794C98"/>
    <w:rsid w:val="007C40A8"/>
    <w:rsid w:val="007C52A3"/>
    <w:rsid w:val="007C5382"/>
    <w:rsid w:val="007C6B52"/>
    <w:rsid w:val="007D16C5"/>
    <w:rsid w:val="007D220E"/>
    <w:rsid w:val="007D28FF"/>
    <w:rsid w:val="007F1045"/>
    <w:rsid w:val="007F618B"/>
    <w:rsid w:val="007F62C6"/>
    <w:rsid w:val="00846DF0"/>
    <w:rsid w:val="008574FB"/>
    <w:rsid w:val="00862FE4"/>
    <w:rsid w:val="0086389A"/>
    <w:rsid w:val="00865E1C"/>
    <w:rsid w:val="0087605E"/>
    <w:rsid w:val="008862D9"/>
    <w:rsid w:val="00887B2A"/>
    <w:rsid w:val="008A331F"/>
    <w:rsid w:val="008B1FEE"/>
    <w:rsid w:val="008C552C"/>
    <w:rsid w:val="008E128B"/>
    <w:rsid w:val="008F2AB7"/>
    <w:rsid w:val="008F3CBB"/>
    <w:rsid w:val="008F5884"/>
    <w:rsid w:val="0090160B"/>
    <w:rsid w:val="00903C32"/>
    <w:rsid w:val="00912D1C"/>
    <w:rsid w:val="0091350E"/>
    <w:rsid w:val="00916B16"/>
    <w:rsid w:val="009173B9"/>
    <w:rsid w:val="009271E1"/>
    <w:rsid w:val="0093335D"/>
    <w:rsid w:val="0093613E"/>
    <w:rsid w:val="00936EA8"/>
    <w:rsid w:val="00943026"/>
    <w:rsid w:val="00946061"/>
    <w:rsid w:val="00965E7E"/>
    <w:rsid w:val="00966B81"/>
    <w:rsid w:val="00974F0A"/>
    <w:rsid w:val="009C7720"/>
    <w:rsid w:val="009E4D1A"/>
    <w:rsid w:val="009F73E3"/>
    <w:rsid w:val="00A23AFA"/>
    <w:rsid w:val="00A263F6"/>
    <w:rsid w:val="00A31B3E"/>
    <w:rsid w:val="00A44A4E"/>
    <w:rsid w:val="00A532F3"/>
    <w:rsid w:val="00A567B3"/>
    <w:rsid w:val="00A61724"/>
    <w:rsid w:val="00A73AFF"/>
    <w:rsid w:val="00A75DDC"/>
    <w:rsid w:val="00A8489E"/>
    <w:rsid w:val="00A952CB"/>
    <w:rsid w:val="00AA5766"/>
    <w:rsid w:val="00AB02A7"/>
    <w:rsid w:val="00AB2302"/>
    <w:rsid w:val="00AC03B2"/>
    <w:rsid w:val="00AC29F3"/>
    <w:rsid w:val="00AE12E7"/>
    <w:rsid w:val="00AF2BA8"/>
    <w:rsid w:val="00B12707"/>
    <w:rsid w:val="00B231E5"/>
    <w:rsid w:val="00B3525E"/>
    <w:rsid w:val="00B51F4E"/>
    <w:rsid w:val="00B57BD6"/>
    <w:rsid w:val="00B66EF4"/>
    <w:rsid w:val="00B67C1F"/>
    <w:rsid w:val="00B731E6"/>
    <w:rsid w:val="00B86C39"/>
    <w:rsid w:val="00B97D59"/>
    <w:rsid w:val="00BA2A5D"/>
    <w:rsid w:val="00BB0F61"/>
    <w:rsid w:val="00BB2EEA"/>
    <w:rsid w:val="00BB4A4E"/>
    <w:rsid w:val="00BE39E5"/>
    <w:rsid w:val="00C02B87"/>
    <w:rsid w:val="00C1109C"/>
    <w:rsid w:val="00C15AE6"/>
    <w:rsid w:val="00C269A4"/>
    <w:rsid w:val="00C27803"/>
    <w:rsid w:val="00C4086D"/>
    <w:rsid w:val="00C4475F"/>
    <w:rsid w:val="00C4689A"/>
    <w:rsid w:val="00C66D64"/>
    <w:rsid w:val="00C958A0"/>
    <w:rsid w:val="00CA1896"/>
    <w:rsid w:val="00CB5B28"/>
    <w:rsid w:val="00CC634F"/>
    <w:rsid w:val="00CC7D02"/>
    <w:rsid w:val="00CD2418"/>
    <w:rsid w:val="00CD5C93"/>
    <w:rsid w:val="00CE1280"/>
    <w:rsid w:val="00CE7E99"/>
    <w:rsid w:val="00CF5371"/>
    <w:rsid w:val="00D0323A"/>
    <w:rsid w:val="00D03351"/>
    <w:rsid w:val="00D046C8"/>
    <w:rsid w:val="00D0559F"/>
    <w:rsid w:val="00D077E9"/>
    <w:rsid w:val="00D174F1"/>
    <w:rsid w:val="00D32D9E"/>
    <w:rsid w:val="00D42CB7"/>
    <w:rsid w:val="00D54043"/>
    <w:rsid w:val="00D5413D"/>
    <w:rsid w:val="00D570A9"/>
    <w:rsid w:val="00D70D02"/>
    <w:rsid w:val="00D770C7"/>
    <w:rsid w:val="00D77D2D"/>
    <w:rsid w:val="00D834BF"/>
    <w:rsid w:val="00D86945"/>
    <w:rsid w:val="00D90290"/>
    <w:rsid w:val="00DA30B5"/>
    <w:rsid w:val="00DB754C"/>
    <w:rsid w:val="00DD152F"/>
    <w:rsid w:val="00DE081B"/>
    <w:rsid w:val="00DE14CE"/>
    <w:rsid w:val="00DE213F"/>
    <w:rsid w:val="00DF027C"/>
    <w:rsid w:val="00DF1B48"/>
    <w:rsid w:val="00DF7A84"/>
    <w:rsid w:val="00E00A32"/>
    <w:rsid w:val="00E1044A"/>
    <w:rsid w:val="00E22ACD"/>
    <w:rsid w:val="00E24E1A"/>
    <w:rsid w:val="00E61405"/>
    <w:rsid w:val="00E620B0"/>
    <w:rsid w:val="00E62830"/>
    <w:rsid w:val="00E6470C"/>
    <w:rsid w:val="00E745A5"/>
    <w:rsid w:val="00E81B40"/>
    <w:rsid w:val="00E8757E"/>
    <w:rsid w:val="00EC097E"/>
    <w:rsid w:val="00EC594B"/>
    <w:rsid w:val="00EC7B64"/>
    <w:rsid w:val="00ED5793"/>
    <w:rsid w:val="00EE2B63"/>
    <w:rsid w:val="00EE343C"/>
    <w:rsid w:val="00EF555B"/>
    <w:rsid w:val="00F027BB"/>
    <w:rsid w:val="00F11DCF"/>
    <w:rsid w:val="00F12E0C"/>
    <w:rsid w:val="00F162EA"/>
    <w:rsid w:val="00F16868"/>
    <w:rsid w:val="00F210DE"/>
    <w:rsid w:val="00F36199"/>
    <w:rsid w:val="00F52D27"/>
    <w:rsid w:val="00F64403"/>
    <w:rsid w:val="00F7031D"/>
    <w:rsid w:val="00F83527"/>
    <w:rsid w:val="00F871E8"/>
    <w:rsid w:val="00FA4B7C"/>
    <w:rsid w:val="00FA6F49"/>
    <w:rsid w:val="00FA7D67"/>
    <w:rsid w:val="00FC6C88"/>
    <w:rsid w:val="00FD2C1A"/>
    <w:rsid w:val="00FD583F"/>
    <w:rsid w:val="00FD7488"/>
    <w:rsid w:val="00FD7DED"/>
    <w:rsid w:val="00FF16B4"/>
    <w:rsid w:val="02580266"/>
    <w:rsid w:val="0390EE1E"/>
    <w:rsid w:val="0BBCE315"/>
    <w:rsid w:val="0C8F9025"/>
    <w:rsid w:val="10775EAC"/>
    <w:rsid w:val="12BBA122"/>
    <w:rsid w:val="1A0F302F"/>
    <w:rsid w:val="1BBA1153"/>
    <w:rsid w:val="207E71B3"/>
    <w:rsid w:val="226CE805"/>
    <w:rsid w:val="2D64E241"/>
    <w:rsid w:val="2F50960C"/>
    <w:rsid w:val="2FEC880F"/>
    <w:rsid w:val="331A1137"/>
    <w:rsid w:val="3BDF35AA"/>
    <w:rsid w:val="3DA5A5AD"/>
    <w:rsid w:val="4337EFB6"/>
    <w:rsid w:val="4414E731"/>
    <w:rsid w:val="4B43019B"/>
    <w:rsid w:val="4CE91C67"/>
    <w:rsid w:val="51A3652D"/>
    <w:rsid w:val="5606800E"/>
    <w:rsid w:val="5676D650"/>
    <w:rsid w:val="576A9943"/>
    <w:rsid w:val="58FC520A"/>
    <w:rsid w:val="5AA23A05"/>
    <w:rsid w:val="60EE3B92"/>
    <w:rsid w:val="61DA10FF"/>
    <w:rsid w:val="65C1ACB5"/>
    <w:rsid w:val="6C3B05D3"/>
    <w:rsid w:val="6D3DA6B8"/>
    <w:rsid w:val="72AA4757"/>
    <w:rsid w:val="752FC311"/>
    <w:rsid w:val="77D5896A"/>
    <w:rsid w:val="7A030163"/>
    <w:rsid w:val="7ED672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79C34FE7-8C38-43A9-8E55-76BEEBD2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104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491"/>
    <w:pPr>
      <w:tabs>
        <w:tab w:val="right" w:leader="dot" w:pos="10024"/>
      </w:tabs>
      <w:spacing w:after="100"/>
    </w:pPr>
    <w:rPr>
      <w:noProof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7F104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7245d0f369c84385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150F56"/>
    <w:rsid w:val="00165491"/>
    <w:rsid w:val="00183E9B"/>
    <w:rsid w:val="00381715"/>
    <w:rsid w:val="003E0419"/>
    <w:rsid w:val="005102D8"/>
    <w:rsid w:val="00515679"/>
    <w:rsid w:val="0052728B"/>
    <w:rsid w:val="00564CC3"/>
    <w:rsid w:val="00637CC3"/>
    <w:rsid w:val="00662985"/>
    <w:rsid w:val="00677A39"/>
    <w:rsid w:val="006A4AB8"/>
    <w:rsid w:val="007D3D1E"/>
    <w:rsid w:val="00803AF4"/>
    <w:rsid w:val="008261E5"/>
    <w:rsid w:val="008A0951"/>
    <w:rsid w:val="009A60CA"/>
    <w:rsid w:val="00A672BC"/>
    <w:rsid w:val="00A676E1"/>
    <w:rsid w:val="00AF712B"/>
    <w:rsid w:val="00B82E28"/>
    <w:rsid w:val="00BE2B1B"/>
    <w:rsid w:val="00BE60E5"/>
    <w:rsid w:val="00C005A0"/>
    <w:rsid w:val="00C75071"/>
    <w:rsid w:val="00C92F4A"/>
    <w:rsid w:val="00C958A0"/>
    <w:rsid w:val="00CF2F6E"/>
    <w:rsid w:val="00D2446C"/>
    <w:rsid w:val="00E53E55"/>
    <w:rsid w:val="00E9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CD316-CDB2-41A2-970A-EC23586654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F99769-6C6D-46F4-86BF-6073EE29B84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4.xml><?xml version="1.0" encoding="utf-8"?>
<ds:datastoreItem xmlns:ds="http://schemas.openxmlformats.org/officeDocument/2006/customXml" ds:itemID="{E21684E1-28C6-4B3E-A9F0-470072C17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F9D5717-E18F-49AE-8A60-8A9D84C7B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64</TotalTime>
  <Pages>15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12</cp:revision>
  <cp:lastPrinted>2022-11-22T12:22:00Z</cp:lastPrinted>
  <dcterms:created xsi:type="dcterms:W3CDTF">2022-10-25T08:36:00Z</dcterms:created>
  <dcterms:modified xsi:type="dcterms:W3CDTF">2022-11-22T12:22:00Z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