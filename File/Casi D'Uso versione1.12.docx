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A93C" w14:textId="6FEBCBC5" w:rsidR="00D077E9" w:rsidRDefault="00C4475F" w:rsidP="00D70D02">
      <w:pPr>
        <w:rPr>
          <w:noProof/>
        </w:rPr>
      </w:pPr>
      <w:r>
        <w:rPr>
          <w:noProof/>
          <w:lang w:bidi="it-IT"/>
        </w:rPr>
        <w:drawing>
          <wp:anchor distT="0" distB="0" distL="114300" distR="114300" simplePos="0" relativeHeight="251646464" behindDoc="1" locked="0" layoutInCell="1" allowOverlap="1" wp14:anchorId="76129D55" wp14:editId="46F21242">
            <wp:simplePos x="0" y="0"/>
            <wp:positionH relativeFrom="page">
              <wp:align>left</wp:align>
            </wp:positionH>
            <wp:positionV relativeFrom="page">
              <wp:posOffset>9525</wp:posOffset>
            </wp:positionV>
            <wp:extent cx="7760970" cy="6677025"/>
            <wp:effectExtent l="0" t="0" r="0" b="952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78"/>
      </w:tblGrid>
      <w:tr w:rsidR="00D077E9" w14:paraId="64E7CDC1" w14:textId="77777777" w:rsidTr="00C4475F">
        <w:trPr>
          <w:trHeight w:val="1894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3B424FE5" w14:textId="30C1BCA6" w:rsidR="00D077E9" w:rsidRDefault="0027428F" w:rsidP="00AB02A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C2D1237" wp14:editId="424D7657">
                      <wp:extent cx="3528695" cy="1762125"/>
                      <wp:effectExtent l="3810" t="1270" r="1270" b="0"/>
                      <wp:docPr id="6" name="Casella di tes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762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79BFDC" w14:textId="3520FDB4" w:rsidR="006A562B" w:rsidRPr="006A562B" w:rsidRDefault="006A562B" w:rsidP="00D077E9">
                                  <w:pPr>
                                    <w:pStyle w:val="Titolo"/>
                                    <w:spacing w:after="0"/>
                                    <w:rPr>
                                      <w:sz w:val="100"/>
                                      <w:szCs w:val="100"/>
                                      <w:lang w:bidi="it-IT"/>
                                    </w:rPr>
                                  </w:pPr>
                                  <w:r w:rsidRPr="006A562B">
                                    <w:rPr>
                                      <w:sz w:val="100"/>
                                      <w:szCs w:val="100"/>
                                      <w:lang w:bidi="it-IT"/>
                                    </w:rPr>
                                    <w:t>Casi D’uso</w:t>
                                  </w:r>
                                </w:p>
                                <w:p w14:paraId="4DB1C140" w14:textId="77777777" w:rsidR="006A562B" w:rsidRDefault="006A562B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</w:p>
                                <w:p w14:paraId="1AD49BA8" w14:textId="5BC0A291" w:rsidR="00A567B3" w:rsidRPr="00A567B3" w:rsidRDefault="00A567B3" w:rsidP="00D077E9">
                                  <w:pPr>
                                    <w:pStyle w:val="Titolo"/>
                                    <w:spacing w:after="0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Anno Accademico 202</w:t>
                                  </w:r>
                                  <w:r w:rsidR="00C15AE6"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2</w:t>
                                  </w:r>
                                  <w:r w:rsidR="002A447E"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-</w:t>
                                  </w:r>
                                  <w:r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202</w:t>
                                  </w:r>
                                  <w:r w:rsidR="00C15AE6"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C2D12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277.85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" filled="f" stroked="f" strokeweight=".5pt">
                      <v:textbox>
                        <w:txbxContent>
                          <w:p w14:paraId="1279BFDC" w14:textId="3520FDB4" w:rsidR="006A562B" w:rsidRPr="006A562B" w:rsidRDefault="006A562B" w:rsidP="00D077E9">
                            <w:pPr>
                              <w:pStyle w:val="Titolo"/>
                              <w:spacing w:after="0"/>
                              <w:rPr>
                                <w:sz w:val="100"/>
                                <w:szCs w:val="100"/>
                                <w:lang w:bidi="it-IT"/>
                              </w:rPr>
                            </w:pPr>
                            <w:r w:rsidRPr="006A562B">
                              <w:rPr>
                                <w:sz w:val="100"/>
                                <w:szCs w:val="100"/>
                                <w:lang w:bidi="it-IT"/>
                              </w:rPr>
                              <w:t>Casi D’uso</w:t>
                            </w:r>
                          </w:p>
                          <w:p w14:paraId="4DB1C140" w14:textId="77777777" w:rsidR="006A562B" w:rsidRDefault="006A562B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</w:p>
                          <w:p w14:paraId="1AD49BA8" w14:textId="5BC0A291" w:rsidR="00A567B3" w:rsidRPr="00A567B3" w:rsidRDefault="00A567B3" w:rsidP="00D077E9">
                            <w:pPr>
                              <w:pStyle w:val="Titolo"/>
                              <w:spacing w:after="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bidi="it-IT"/>
                              </w:rPr>
                              <w:t>Anno Accademico 202</w:t>
                            </w:r>
                            <w:r w:rsidR="00C15AE6">
                              <w:rPr>
                                <w:sz w:val="30"/>
                                <w:szCs w:val="30"/>
                                <w:lang w:bidi="it-IT"/>
                              </w:rPr>
                              <w:t>2</w:t>
                            </w:r>
                            <w:r w:rsidR="002A447E">
                              <w:rPr>
                                <w:sz w:val="30"/>
                                <w:szCs w:val="30"/>
                                <w:lang w:bidi="it-IT"/>
                              </w:rPr>
                              <w:t>-</w:t>
                            </w:r>
                            <w:r>
                              <w:rPr>
                                <w:sz w:val="30"/>
                                <w:szCs w:val="30"/>
                                <w:lang w:bidi="it-IT"/>
                              </w:rPr>
                              <w:t>202</w:t>
                            </w:r>
                            <w:r w:rsidR="00C15AE6">
                              <w:rPr>
                                <w:sz w:val="30"/>
                                <w:szCs w:val="30"/>
                                <w:lang w:bidi="it-IT"/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9FFC9A6" w14:textId="4D64416B" w:rsidR="00D077E9" w:rsidRDefault="0027428F" w:rsidP="00AB02A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A4C8128" wp14:editId="37C64C27">
                      <wp:extent cx="1390650" cy="635"/>
                      <wp:effectExtent l="22860" t="22225" r="24765" b="24765"/>
                      <wp:docPr id="5" name="Connettore diritto 5" descr="separatore di tes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0650" cy="63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051B1BC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D2B5A58" w14:textId="77777777" w:rsidTr="00C4475F">
        <w:trPr>
          <w:trHeight w:val="7261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2BCD470C" w14:textId="6F49562C" w:rsidR="00D077E9" w:rsidRDefault="00C4475F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w:drawing>
                <wp:anchor distT="0" distB="0" distL="114300" distR="114300" simplePos="0" relativeHeight="251670016" behindDoc="0" locked="0" layoutInCell="1" allowOverlap="1" wp14:anchorId="5EB2ACA6" wp14:editId="4FC7976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1387475</wp:posOffset>
                  </wp:positionV>
                  <wp:extent cx="3755390" cy="1935480"/>
                  <wp:effectExtent l="0" t="0" r="0" b="7620"/>
                  <wp:wrapSquare wrapText="bothSides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39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7428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1" locked="0" layoutInCell="1" allowOverlap="1" wp14:anchorId="1481D900" wp14:editId="01853B87">
                      <wp:simplePos x="0" y="0"/>
                      <wp:positionH relativeFrom="column">
                        <wp:posOffset>-5080</wp:posOffset>
                      </wp:positionH>
                      <wp:positionV relativeFrom="page">
                        <wp:posOffset>-2308225</wp:posOffset>
                      </wp:positionV>
                      <wp:extent cx="3947160" cy="9220200"/>
                      <wp:effectExtent l="0" t="0" r="0" b="0"/>
                      <wp:wrapNone/>
                      <wp:docPr id="4" name="Rettango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947160" cy="922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092EE8" id="Rettangolo 4" o:spid="_x0000_s1026" style="position:absolute;margin-left:-.4pt;margin-top:-181.75pt;width:310.8pt;height:726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" fillcolor="white [3212]" stroked="f" strokeweight="2pt">
                      <w10:wrap anchory="page"/>
                    </v:rect>
                  </w:pict>
                </mc:Fallback>
              </mc:AlternateContent>
            </w:r>
          </w:p>
        </w:tc>
      </w:tr>
      <w:tr w:rsidR="00D077E9" w14:paraId="437CDC01" w14:textId="77777777" w:rsidTr="00C4475F">
        <w:trPr>
          <w:trHeight w:val="2438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0335CAA6" w14:textId="4BB84687" w:rsidR="00D077E9" w:rsidRDefault="000A2364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B938F8023E9A4B8BB68FE101AE87FA1A"/>
                </w:placeholder>
                <w15:appearance w15:val="hidden"/>
              </w:sdtPr>
              <w:sdtEndPr/>
              <w:sdtContent>
                <w:r w:rsidR="00A567B3" w:rsidRPr="006D6BFC">
                  <w:rPr>
                    <w:noProof/>
                    <w:sz w:val="40"/>
                    <w:szCs w:val="40"/>
                  </w:rPr>
                  <w:t>V</w:t>
                </w:r>
                <w:proofErr w:type="spellStart"/>
                <w:r w:rsidR="00A567B3" w:rsidRPr="006D6BFC">
                  <w:rPr>
                    <w:sz w:val="40"/>
                    <w:szCs w:val="40"/>
                  </w:rPr>
                  <w:t>eicHome</w:t>
                </w:r>
                <w:proofErr w:type="spellEnd"/>
              </w:sdtContent>
            </w:sdt>
          </w:p>
          <w:p w14:paraId="41ABEC57" w14:textId="7EC6B516" w:rsidR="00D077E9" w:rsidRDefault="0027428F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4E813B" wp14:editId="0E877CAD">
                      <wp:extent cx="1494155" cy="635"/>
                      <wp:effectExtent l="22860" t="22860" r="26035" b="24130"/>
                      <wp:docPr id="3" name="Connettore diritto 6" descr="separatore di tes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4155" cy="63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4D45CAD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B969B9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BDD27AF" w14:textId="716C6C63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tbl>
            <w:tblPr>
              <w:tblStyle w:val="Grigliatabella"/>
              <w:tblpPr w:leftFromText="141" w:rightFromText="141" w:vertAnchor="text" w:horzAnchor="margin" w:tblpY="2"/>
              <w:tblOverlap w:val="never"/>
              <w:tblW w:w="5968" w:type="dxa"/>
              <w:tblLook w:val="04A0" w:firstRow="1" w:lastRow="0" w:firstColumn="1" w:lastColumn="0" w:noHBand="0" w:noVBand="1"/>
            </w:tblPr>
            <w:tblGrid>
              <w:gridCol w:w="2984"/>
              <w:gridCol w:w="2984"/>
            </w:tblGrid>
            <w:tr w:rsidR="00C4475F" w14:paraId="0C4FA26C" w14:textId="77777777" w:rsidTr="00C4475F">
              <w:trPr>
                <w:trHeight w:val="320"/>
              </w:trPr>
              <w:tc>
                <w:tcPr>
                  <w:tcW w:w="2984" w:type="dxa"/>
                </w:tcPr>
                <w:p w14:paraId="208A9BBB" w14:textId="77777777" w:rsidR="00C4475F" w:rsidRPr="00A567B3" w:rsidRDefault="00C4475F" w:rsidP="00C4475F">
                  <w:pPr>
                    <w:rPr>
                      <w:noProof/>
                      <w:sz w:val="40"/>
                      <w:szCs w:val="40"/>
                    </w:rPr>
                  </w:pPr>
                  <w:r>
                    <w:rPr>
                      <w:noProof/>
                      <w:sz w:val="40"/>
                      <w:szCs w:val="40"/>
                    </w:rPr>
                    <w:t>Autore</w:t>
                  </w:r>
                </w:p>
              </w:tc>
              <w:tc>
                <w:tcPr>
                  <w:tcW w:w="2984" w:type="dxa"/>
                </w:tcPr>
                <w:p w14:paraId="008513A7" w14:textId="77777777" w:rsidR="00C4475F" w:rsidRPr="006D6BFC" w:rsidRDefault="00C4475F" w:rsidP="00C4475F">
                  <w:pPr>
                    <w:rPr>
                      <w:noProof/>
                      <w:sz w:val="40"/>
                      <w:szCs w:val="40"/>
                    </w:rPr>
                  </w:pPr>
                  <w:r w:rsidRPr="006D6BFC">
                    <w:rPr>
                      <w:noProof/>
                      <w:sz w:val="40"/>
                      <w:szCs w:val="40"/>
                    </w:rPr>
                    <w:t>M</w:t>
                  </w:r>
                  <w:r>
                    <w:rPr>
                      <w:noProof/>
                      <w:sz w:val="40"/>
                      <w:szCs w:val="40"/>
                    </w:rPr>
                    <w:t>atricola</w:t>
                  </w:r>
                </w:p>
              </w:tc>
            </w:tr>
            <w:tr w:rsidR="00C4475F" w14:paraId="10E9D8E2" w14:textId="77777777" w:rsidTr="00C4475F">
              <w:trPr>
                <w:trHeight w:val="311"/>
              </w:trPr>
              <w:tc>
                <w:tcPr>
                  <w:tcW w:w="2984" w:type="dxa"/>
                </w:tcPr>
                <w:p w14:paraId="6616B7EA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Michele Del Mastro</w:t>
                  </w:r>
                </w:p>
              </w:tc>
              <w:tc>
                <w:tcPr>
                  <w:tcW w:w="2984" w:type="dxa"/>
                </w:tcPr>
                <w:p w14:paraId="109A7792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0512108937</w:t>
                  </w:r>
                </w:p>
              </w:tc>
            </w:tr>
            <w:tr w:rsidR="00C4475F" w14:paraId="2AEC92AD" w14:textId="77777777" w:rsidTr="00C4475F">
              <w:trPr>
                <w:trHeight w:val="320"/>
              </w:trPr>
              <w:tc>
                <w:tcPr>
                  <w:tcW w:w="2984" w:type="dxa"/>
                </w:tcPr>
                <w:p w14:paraId="76321C75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Armando Imbimbo</w:t>
                  </w:r>
                </w:p>
              </w:tc>
              <w:tc>
                <w:tcPr>
                  <w:tcW w:w="2984" w:type="dxa"/>
                </w:tcPr>
                <w:p w14:paraId="7B7AA3D8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0512106867</w:t>
                  </w:r>
                </w:p>
              </w:tc>
            </w:tr>
            <w:tr w:rsidR="00C4475F" w14:paraId="58D869BD" w14:textId="77777777" w:rsidTr="00C4475F">
              <w:trPr>
                <w:trHeight w:val="311"/>
              </w:trPr>
              <w:tc>
                <w:tcPr>
                  <w:tcW w:w="2984" w:type="dxa"/>
                </w:tcPr>
                <w:p w14:paraId="50C3BE67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Giuseppe Sabia</w:t>
                  </w:r>
                </w:p>
              </w:tc>
              <w:tc>
                <w:tcPr>
                  <w:tcW w:w="2984" w:type="dxa"/>
                </w:tcPr>
                <w:p w14:paraId="006C612B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</w:t>
                  </w:r>
                  <w:r>
                    <w:rPr>
                      <w:noProof/>
                      <w:sz w:val="30"/>
                      <w:szCs w:val="30"/>
                    </w:rPr>
                    <w:t>6468</w:t>
                  </w:r>
                </w:p>
              </w:tc>
            </w:tr>
          </w:tbl>
          <w:p w14:paraId="4E484767" w14:textId="094CD914" w:rsidR="00D077E9" w:rsidRDefault="00D077E9" w:rsidP="00AB02A7">
            <w:pPr>
              <w:rPr>
                <w:noProof/>
              </w:rPr>
            </w:pPr>
          </w:p>
          <w:p w14:paraId="76B972FA" w14:textId="77777777" w:rsidR="00D077E9" w:rsidRPr="00D86945" w:rsidRDefault="00D077E9" w:rsidP="00A567B3">
            <w:pPr>
              <w:rPr>
                <w:noProof/>
                <w:sz w:val="10"/>
                <w:szCs w:val="10"/>
              </w:rPr>
            </w:pPr>
          </w:p>
        </w:tc>
      </w:tr>
    </w:tbl>
    <w:p w14:paraId="2810DD85" w14:textId="4BDB8A8D" w:rsidR="00D077E9" w:rsidRPr="006A562B" w:rsidRDefault="00276165">
      <w:pPr>
        <w:spacing w:after="200"/>
        <w:rPr>
          <w:noProof/>
          <w:sz w:val="100"/>
          <w:szCs w:val="100"/>
        </w:rPr>
      </w:pPr>
      <w:r w:rsidRPr="006A562B">
        <w:rPr>
          <w:noProof/>
          <w:sz w:val="100"/>
          <w:szCs w:val="100"/>
          <w:lang w:bidi="it-IT"/>
        </w:rPr>
        <w:drawing>
          <wp:anchor distT="0" distB="0" distL="114300" distR="114300" simplePos="0" relativeHeight="251656704" behindDoc="0" locked="0" layoutInCell="1" allowOverlap="1" wp14:anchorId="24183298" wp14:editId="31EA6971">
            <wp:simplePos x="0" y="0"/>
            <wp:positionH relativeFrom="column">
              <wp:posOffset>-4476115</wp:posOffset>
            </wp:positionH>
            <wp:positionV relativeFrom="paragraph">
              <wp:posOffset>8347710</wp:posOffset>
            </wp:positionV>
            <wp:extent cx="1249680" cy="1146810"/>
            <wp:effectExtent l="0" t="0" r="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28F"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32E4716A" wp14:editId="18212D82">
                <wp:simplePos x="0" y="0"/>
                <wp:positionH relativeFrom="margin">
                  <wp:align>center</wp:align>
                </wp:positionH>
                <wp:positionV relativeFrom="page">
                  <wp:align>bottom</wp:align>
                </wp:positionV>
                <wp:extent cx="7760970" cy="4019550"/>
                <wp:effectExtent l="0" t="0" r="0" b="0"/>
                <wp:wrapNone/>
                <wp:docPr id="2" name="Rettango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41484" id="Rettangolo 2" o:spid="_x0000_s1026" style="position:absolute;margin-left:0;margin-top:0;width:611.1pt;height:316.5pt;z-index:-251663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" fillcolor="#34aba2 [3206]" stroked="f" strokeweight="2pt">
                <w10:wrap anchorx="margin" anchory="page"/>
              </v:rect>
            </w:pict>
          </mc:Fallback>
        </mc:AlternateContent>
      </w:r>
      <w:r w:rsidR="00D077E9" w:rsidRPr="006A562B">
        <w:rPr>
          <w:noProof/>
          <w:sz w:val="100"/>
          <w:szCs w:val="100"/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282479398"/>
        <w:docPartObj>
          <w:docPartGallery w:val="Table of Contents"/>
          <w:docPartUnique/>
        </w:docPartObj>
      </w:sdtPr>
      <w:sdtEndPr/>
      <w:sdtContent>
        <w:p w14:paraId="55E7C2A0" w14:textId="60C69554" w:rsidR="007F1045" w:rsidRPr="004E3EBC" w:rsidRDefault="007F1045">
          <w:pPr>
            <w:pStyle w:val="Titolosommario"/>
            <w:rPr>
              <w:sz w:val="44"/>
              <w:szCs w:val="44"/>
            </w:rPr>
          </w:pPr>
          <w:r w:rsidRPr="72AA4757">
            <w:rPr>
              <w:sz w:val="44"/>
              <w:szCs w:val="44"/>
            </w:rPr>
            <w:t>Sommario</w:t>
          </w:r>
        </w:p>
        <w:p w14:paraId="40471D9F" w14:textId="3A4D632C" w:rsidR="00F15492" w:rsidRDefault="00FA6F49">
          <w:pPr>
            <w:pStyle w:val="Sommario1"/>
            <w:rPr>
              <w:b w:val="0"/>
              <w:color w:val="auto"/>
              <w:sz w:val="22"/>
              <w:szCs w:val="22"/>
              <w:lang w:eastAsia="it-IT"/>
            </w:rPr>
          </w:pPr>
          <w:r w:rsidRPr="00A44A4E">
            <w:rPr>
              <w:b w:val="0"/>
              <w:bCs/>
              <w:sz w:val="22"/>
              <w:szCs w:val="22"/>
            </w:rPr>
            <w:fldChar w:fldCharType="begin"/>
          </w:r>
          <w:r w:rsidR="007F1045" w:rsidRPr="00A44A4E">
            <w:rPr>
              <w:b w:val="0"/>
              <w:bCs/>
              <w:sz w:val="22"/>
              <w:szCs w:val="22"/>
            </w:rPr>
            <w:instrText>TOC \o "1-3" \h \z \u</w:instrText>
          </w:r>
          <w:r w:rsidRPr="00A44A4E">
            <w:rPr>
              <w:b w:val="0"/>
              <w:bCs/>
              <w:sz w:val="22"/>
              <w:szCs w:val="22"/>
            </w:rPr>
            <w:fldChar w:fldCharType="separate"/>
          </w:r>
          <w:hyperlink w:anchor="_Toc120274003" w:history="1">
            <w:r w:rsidR="00F15492" w:rsidRPr="005B2ABB">
              <w:rPr>
                <w:rStyle w:val="Collegamentoipertestuale"/>
              </w:rPr>
              <w:t>Casi d’uso</w:t>
            </w:r>
            <w:r w:rsidR="00F15492">
              <w:rPr>
                <w:webHidden/>
              </w:rPr>
              <w:tab/>
            </w:r>
            <w:r w:rsidR="00F15492">
              <w:rPr>
                <w:webHidden/>
              </w:rPr>
              <w:fldChar w:fldCharType="begin"/>
            </w:r>
            <w:r w:rsidR="00F15492">
              <w:rPr>
                <w:webHidden/>
              </w:rPr>
              <w:instrText xml:space="preserve"> PAGEREF _Toc120274003 \h </w:instrText>
            </w:r>
            <w:r w:rsidR="00F15492">
              <w:rPr>
                <w:webHidden/>
              </w:rPr>
            </w:r>
            <w:r w:rsidR="00F15492">
              <w:rPr>
                <w:webHidden/>
              </w:rPr>
              <w:fldChar w:fldCharType="separate"/>
            </w:r>
            <w:r w:rsidR="00F15492">
              <w:rPr>
                <w:webHidden/>
              </w:rPr>
              <w:t>3</w:t>
            </w:r>
            <w:r w:rsidR="00F15492">
              <w:rPr>
                <w:webHidden/>
              </w:rPr>
              <w:fldChar w:fldCharType="end"/>
            </w:r>
          </w:hyperlink>
        </w:p>
        <w:p w14:paraId="03483003" w14:textId="4BAC6145" w:rsidR="00F15492" w:rsidRPr="00F15492" w:rsidRDefault="000A2364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74004" w:history="1">
            <w:r w:rsidR="00F15492" w:rsidRPr="00F15492">
              <w:rPr>
                <w:rStyle w:val="Collegamentoipertestuale"/>
                <w:b w:val="0"/>
                <w:bCs/>
                <w:noProof/>
              </w:rPr>
              <w:t>UC_1. Registrazione utente</w:t>
            </w:r>
            <w:r w:rsidR="00F15492" w:rsidRPr="00F15492">
              <w:rPr>
                <w:b w:val="0"/>
                <w:bCs/>
                <w:noProof/>
                <w:webHidden/>
              </w:rPr>
              <w:tab/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begin"/>
            </w:r>
            <w:r w:rsidR="00F15492" w:rsidRPr="00F15492">
              <w:rPr>
                <w:b w:val="0"/>
                <w:bCs/>
                <w:noProof/>
                <w:webHidden/>
              </w:rPr>
              <w:instrText xml:space="preserve"> PAGEREF _Toc120274004 \h </w:instrText>
            </w:r>
            <w:r w:rsidR="00F15492" w:rsidRPr="00F15492">
              <w:rPr>
                <w:b w:val="0"/>
                <w:bCs/>
                <w:noProof/>
                <w:webHidden/>
              </w:rPr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separate"/>
            </w:r>
            <w:r w:rsidR="00F15492" w:rsidRPr="00F15492">
              <w:rPr>
                <w:b w:val="0"/>
                <w:bCs/>
                <w:noProof/>
                <w:webHidden/>
              </w:rPr>
              <w:t>3</w:t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03668F00" w14:textId="79F939FB" w:rsidR="00F15492" w:rsidRPr="00F15492" w:rsidRDefault="000A2364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74005" w:history="1">
            <w:r w:rsidR="00F15492" w:rsidRPr="00F15492">
              <w:rPr>
                <w:rStyle w:val="Collegamentoipertestuale"/>
                <w:b w:val="0"/>
                <w:bCs/>
                <w:noProof/>
              </w:rPr>
              <w:t>UC_2. Login cliente</w:t>
            </w:r>
            <w:r w:rsidR="00F15492" w:rsidRPr="00F15492">
              <w:rPr>
                <w:b w:val="0"/>
                <w:bCs/>
                <w:noProof/>
                <w:webHidden/>
              </w:rPr>
              <w:tab/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begin"/>
            </w:r>
            <w:r w:rsidR="00F15492" w:rsidRPr="00F15492">
              <w:rPr>
                <w:b w:val="0"/>
                <w:bCs/>
                <w:noProof/>
                <w:webHidden/>
              </w:rPr>
              <w:instrText xml:space="preserve"> PAGEREF _Toc120274005 \h </w:instrText>
            </w:r>
            <w:r w:rsidR="00F15492" w:rsidRPr="00F15492">
              <w:rPr>
                <w:b w:val="0"/>
                <w:bCs/>
                <w:noProof/>
                <w:webHidden/>
              </w:rPr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separate"/>
            </w:r>
            <w:r w:rsidR="00F15492" w:rsidRPr="00F15492">
              <w:rPr>
                <w:b w:val="0"/>
                <w:bCs/>
                <w:noProof/>
                <w:webHidden/>
              </w:rPr>
              <w:t>4</w:t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1088B76A" w14:textId="7C98712E" w:rsidR="00F15492" w:rsidRPr="00F15492" w:rsidRDefault="000A2364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74006" w:history="1">
            <w:r w:rsidR="00F15492" w:rsidRPr="00F15492">
              <w:rPr>
                <w:rStyle w:val="Collegamentoipertestuale"/>
                <w:b w:val="0"/>
                <w:bCs/>
                <w:noProof/>
              </w:rPr>
              <w:t>UC_3. Cerca veicolo</w:t>
            </w:r>
            <w:r w:rsidR="00F15492" w:rsidRPr="00F15492">
              <w:rPr>
                <w:b w:val="0"/>
                <w:bCs/>
                <w:noProof/>
                <w:webHidden/>
              </w:rPr>
              <w:tab/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begin"/>
            </w:r>
            <w:r w:rsidR="00F15492" w:rsidRPr="00F15492">
              <w:rPr>
                <w:b w:val="0"/>
                <w:bCs/>
                <w:noProof/>
                <w:webHidden/>
              </w:rPr>
              <w:instrText xml:space="preserve"> PAGEREF _Toc120274006 \h </w:instrText>
            </w:r>
            <w:r w:rsidR="00F15492" w:rsidRPr="00F15492">
              <w:rPr>
                <w:b w:val="0"/>
                <w:bCs/>
                <w:noProof/>
                <w:webHidden/>
              </w:rPr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separate"/>
            </w:r>
            <w:r w:rsidR="00F15492" w:rsidRPr="00F15492">
              <w:rPr>
                <w:b w:val="0"/>
                <w:bCs/>
                <w:noProof/>
                <w:webHidden/>
              </w:rPr>
              <w:t>5</w:t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67F121C2" w14:textId="4EBBB6CF" w:rsidR="00F15492" w:rsidRPr="00F15492" w:rsidRDefault="000A2364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74007" w:history="1">
            <w:r w:rsidR="00F15492" w:rsidRPr="00F15492">
              <w:rPr>
                <w:rStyle w:val="Collegamentoipertestuale"/>
                <w:b w:val="0"/>
                <w:bCs/>
                <w:noProof/>
              </w:rPr>
              <w:t>UC_4 Log-out</w:t>
            </w:r>
            <w:r w:rsidR="00F15492" w:rsidRPr="00F15492">
              <w:rPr>
                <w:b w:val="0"/>
                <w:bCs/>
                <w:noProof/>
                <w:webHidden/>
              </w:rPr>
              <w:tab/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begin"/>
            </w:r>
            <w:r w:rsidR="00F15492" w:rsidRPr="00F15492">
              <w:rPr>
                <w:b w:val="0"/>
                <w:bCs/>
                <w:noProof/>
                <w:webHidden/>
              </w:rPr>
              <w:instrText xml:space="preserve"> PAGEREF _Toc120274007 \h </w:instrText>
            </w:r>
            <w:r w:rsidR="00F15492" w:rsidRPr="00F15492">
              <w:rPr>
                <w:b w:val="0"/>
                <w:bCs/>
                <w:noProof/>
                <w:webHidden/>
              </w:rPr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separate"/>
            </w:r>
            <w:r w:rsidR="00F15492" w:rsidRPr="00F15492">
              <w:rPr>
                <w:b w:val="0"/>
                <w:bCs/>
                <w:noProof/>
                <w:webHidden/>
              </w:rPr>
              <w:t>5</w:t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28A8EC47" w14:textId="4CE39C97" w:rsidR="00F15492" w:rsidRPr="00F15492" w:rsidRDefault="000A2364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74008" w:history="1">
            <w:r w:rsidR="00F15492" w:rsidRPr="00F15492">
              <w:rPr>
                <w:rStyle w:val="Collegamentoipertestuale"/>
                <w:b w:val="0"/>
                <w:bCs/>
                <w:noProof/>
              </w:rPr>
              <w:t>UC_5 Informazioni veicolo</w:t>
            </w:r>
            <w:r w:rsidR="00F15492" w:rsidRPr="00F15492">
              <w:rPr>
                <w:b w:val="0"/>
                <w:bCs/>
                <w:noProof/>
                <w:webHidden/>
              </w:rPr>
              <w:tab/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begin"/>
            </w:r>
            <w:r w:rsidR="00F15492" w:rsidRPr="00F15492">
              <w:rPr>
                <w:b w:val="0"/>
                <w:bCs/>
                <w:noProof/>
                <w:webHidden/>
              </w:rPr>
              <w:instrText xml:space="preserve"> PAGEREF _Toc120274008 \h </w:instrText>
            </w:r>
            <w:r w:rsidR="00F15492" w:rsidRPr="00F15492">
              <w:rPr>
                <w:b w:val="0"/>
                <w:bCs/>
                <w:noProof/>
                <w:webHidden/>
              </w:rPr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separate"/>
            </w:r>
            <w:r w:rsidR="00F15492" w:rsidRPr="00F15492">
              <w:rPr>
                <w:b w:val="0"/>
                <w:bCs/>
                <w:noProof/>
                <w:webHidden/>
              </w:rPr>
              <w:t>6</w:t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737D2506" w14:textId="3D0D3EA1" w:rsidR="00F15492" w:rsidRPr="00F15492" w:rsidRDefault="000A2364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74009" w:history="1">
            <w:r w:rsidR="00F15492" w:rsidRPr="00F15492">
              <w:rPr>
                <w:rStyle w:val="Collegamentoipertestuale"/>
                <w:b w:val="0"/>
                <w:bCs/>
                <w:noProof/>
              </w:rPr>
              <w:t>UC_6 Eliminazione veicolo</w:t>
            </w:r>
            <w:r w:rsidR="00F15492" w:rsidRPr="00F15492">
              <w:rPr>
                <w:b w:val="0"/>
                <w:bCs/>
                <w:noProof/>
                <w:webHidden/>
              </w:rPr>
              <w:tab/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begin"/>
            </w:r>
            <w:r w:rsidR="00F15492" w:rsidRPr="00F15492">
              <w:rPr>
                <w:b w:val="0"/>
                <w:bCs/>
                <w:noProof/>
                <w:webHidden/>
              </w:rPr>
              <w:instrText xml:space="preserve"> PAGEREF _Toc120274009 \h </w:instrText>
            </w:r>
            <w:r w:rsidR="00F15492" w:rsidRPr="00F15492">
              <w:rPr>
                <w:b w:val="0"/>
                <w:bCs/>
                <w:noProof/>
                <w:webHidden/>
              </w:rPr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separate"/>
            </w:r>
            <w:r w:rsidR="00F15492" w:rsidRPr="00F15492">
              <w:rPr>
                <w:b w:val="0"/>
                <w:bCs/>
                <w:noProof/>
                <w:webHidden/>
              </w:rPr>
              <w:t>6</w:t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23025117" w14:textId="2C5C2F61" w:rsidR="00F15492" w:rsidRPr="00F15492" w:rsidRDefault="000A2364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74010" w:history="1">
            <w:r w:rsidR="00F15492" w:rsidRPr="00F15492">
              <w:rPr>
                <w:rStyle w:val="Collegamentoipertestuale"/>
                <w:b w:val="0"/>
                <w:bCs/>
                <w:noProof/>
              </w:rPr>
              <w:t>UC_7 Inserimento carrello</w:t>
            </w:r>
            <w:r w:rsidR="00F15492" w:rsidRPr="00F15492">
              <w:rPr>
                <w:b w:val="0"/>
                <w:bCs/>
                <w:noProof/>
                <w:webHidden/>
              </w:rPr>
              <w:tab/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begin"/>
            </w:r>
            <w:r w:rsidR="00F15492" w:rsidRPr="00F15492">
              <w:rPr>
                <w:b w:val="0"/>
                <w:bCs/>
                <w:noProof/>
                <w:webHidden/>
              </w:rPr>
              <w:instrText xml:space="preserve"> PAGEREF _Toc120274010 \h </w:instrText>
            </w:r>
            <w:r w:rsidR="00F15492" w:rsidRPr="00F15492">
              <w:rPr>
                <w:b w:val="0"/>
                <w:bCs/>
                <w:noProof/>
                <w:webHidden/>
              </w:rPr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separate"/>
            </w:r>
            <w:r w:rsidR="00F15492" w:rsidRPr="00F15492">
              <w:rPr>
                <w:b w:val="0"/>
                <w:bCs/>
                <w:noProof/>
                <w:webHidden/>
              </w:rPr>
              <w:t>7</w:t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2AEDA737" w14:textId="65ECEDE4" w:rsidR="00F15492" w:rsidRPr="00F15492" w:rsidRDefault="000A2364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74011" w:history="1">
            <w:r w:rsidR="00F15492" w:rsidRPr="00F15492">
              <w:rPr>
                <w:rStyle w:val="Collegamentoipertestuale"/>
                <w:b w:val="0"/>
                <w:bCs/>
                <w:noProof/>
              </w:rPr>
              <w:t>UC_9 Acquisto</w:t>
            </w:r>
            <w:r w:rsidR="00F15492" w:rsidRPr="00F15492">
              <w:rPr>
                <w:b w:val="0"/>
                <w:bCs/>
                <w:noProof/>
                <w:webHidden/>
              </w:rPr>
              <w:tab/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begin"/>
            </w:r>
            <w:r w:rsidR="00F15492" w:rsidRPr="00F15492">
              <w:rPr>
                <w:b w:val="0"/>
                <w:bCs/>
                <w:noProof/>
                <w:webHidden/>
              </w:rPr>
              <w:instrText xml:space="preserve"> PAGEREF _Toc120274011 \h </w:instrText>
            </w:r>
            <w:r w:rsidR="00F15492" w:rsidRPr="00F15492">
              <w:rPr>
                <w:b w:val="0"/>
                <w:bCs/>
                <w:noProof/>
                <w:webHidden/>
              </w:rPr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separate"/>
            </w:r>
            <w:r w:rsidR="00F15492" w:rsidRPr="00F15492">
              <w:rPr>
                <w:b w:val="0"/>
                <w:bCs/>
                <w:noProof/>
                <w:webHidden/>
              </w:rPr>
              <w:t>8</w:t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7A34A3DF" w14:textId="528534E2" w:rsidR="00F15492" w:rsidRPr="00F15492" w:rsidRDefault="000A2364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74012" w:history="1">
            <w:r w:rsidR="00F15492" w:rsidRPr="00F15492">
              <w:rPr>
                <w:rStyle w:val="Collegamentoipertestuale"/>
                <w:b w:val="0"/>
                <w:bCs/>
                <w:noProof/>
              </w:rPr>
              <w:t>UC_10 Visualizza ordini</w:t>
            </w:r>
            <w:r w:rsidR="00F15492" w:rsidRPr="00F15492">
              <w:rPr>
                <w:b w:val="0"/>
                <w:bCs/>
                <w:noProof/>
                <w:webHidden/>
              </w:rPr>
              <w:tab/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begin"/>
            </w:r>
            <w:r w:rsidR="00F15492" w:rsidRPr="00F15492">
              <w:rPr>
                <w:b w:val="0"/>
                <w:bCs/>
                <w:noProof/>
                <w:webHidden/>
              </w:rPr>
              <w:instrText xml:space="preserve"> PAGEREF _Toc120274012 \h </w:instrText>
            </w:r>
            <w:r w:rsidR="00F15492" w:rsidRPr="00F15492">
              <w:rPr>
                <w:b w:val="0"/>
                <w:bCs/>
                <w:noProof/>
                <w:webHidden/>
              </w:rPr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separate"/>
            </w:r>
            <w:r w:rsidR="00F15492" w:rsidRPr="00F15492">
              <w:rPr>
                <w:b w:val="0"/>
                <w:bCs/>
                <w:noProof/>
                <w:webHidden/>
              </w:rPr>
              <w:t>9</w:t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507F995F" w14:textId="01466557" w:rsidR="00F15492" w:rsidRPr="00F15492" w:rsidRDefault="000A2364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74013" w:history="1">
            <w:r w:rsidR="00F15492" w:rsidRPr="00F15492">
              <w:rPr>
                <w:rStyle w:val="Collegamentoipertestuale"/>
                <w:b w:val="0"/>
                <w:bCs/>
                <w:noProof/>
              </w:rPr>
              <w:t>UC_11 Visualizza Informazioni cliente</w:t>
            </w:r>
            <w:r w:rsidR="00F15492" w:rsidRPr="00F15492">
              <w:rPr>
                <w:b w:val="0"/>
                <w:bCs/>
                <w:noProof/>
                <w:webHidden/>
              </w:rPr>
              <w:tab/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begin"/>
            </w:r>
            <w:r w:rsidR="00F15492" w:rsidRPr="00F15492">
              <w:rPr>
                <w:b w:val="0"/>
                <w:bCs/>
                <w:noProof/>
                <w:webHidden/>
              </w:rPr>
              <w:instrText xml:space="preserve"> PAGEREF _Toc120274013 \h </w:instrText>
            </w:r>
            <w:r w:rsidR="00F15492" w:rsidRPr="00F15492">
              <w:rPr>
                <w:b w:val="0"/>
                <w:bCs/>
                <w:noProof/>
                <w:webHidden/>
              </w:rPr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separate"/>
            </w:r>
            <w:r w:rsidR="00F15492" w:rsidRPr="00F15492">
              <w:rPr>
                <w:b w:val="0"/>
                <w:bCs/>
                <w:noProof/>
                <w:webHidden/>
              </w:rPr>
              <w:t>9</w:t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4A2BB8FD" w14:textId="143DA168" w:rsidR="00F15492" w:rsidRPr="00F15492" w:rsidRDefault="000A2364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74014" w:history="1">
            <w:r w:rsidR="00F15492" w:rsidRPr="00F15492">
              <w:rPr>
                <w:rStyle w:val="Collegamentoipertestuale"/>
                <w:b w:val="0"/>
                <w:bCs/>
                <w:noProof/>
              </w:rPr>
              <w:t>UC_12 Visualizza ordini Amministratore</w:t>
            </w:r>
            <w:r w:rsidR="00F15492" w:rsidRPr="00F15492">
              <w:rPr>
                <w:b w:val="0"/>
                <w:bCs/>
                <w:noProof/>
                <w:webHidden/>
              </w:rPr>
              <w:tab/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begin"/>
            </w:r>
            <w:r w:rsidR="00F15492" w:rsidRPr="00F15492">
              <w:rPr>
                <w:b w:val="0"/>
                <w:bCs/>
                <w:noProof/>
                <w:webHidden/>
              </w:rPr>
              <w:instrText xml:space="preserve"> PAGEREF _Toc120274014 \h </w:instrText>
            </w:r>
            <w:r w:rsidR="00F15492" w:rsidRPr="00F15492">
              <w:rPr>
                <w:b w:val="0"/>
                <w:bCs/>
                <w:noProof/>
                <w:webHidden/>
              </w:rPr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separate"/>
            </w:r>
            <w:r w:rsidR="00F15492" w:rsidRPr="00F15492">
              <w:rPr>
                <w:b w:val="0"/>
                <w:bCs/>
                <w:noProof/>
                <w:webHidden/>
              </w:rPr>
              <w:t>10</w:t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0A6495D5" w14:textId="3C380282" w:rsidR="00F15492" w:rsidRPr="00F15492" w:rsidRDefault="000A2364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74015" w:history="1">
            <w:r w:rsidR="00F15492" w:rsidRPr="00F15492">
              <w:rPr>
                <w:rStyle w:val="Collegamentoipertestuale"/>
                <w:b w:val="0"/>
                <w:bCs/>
                <w:noProof/>
              </w:rPr>
              <w:t>UC_13 Modifica profilo</w:t>
            </w:r>
            <w:r w:rsidR="00F15492" w:rsidRPr="00F15492">
              <w:rPr>
                <w:b w:val="0"/>
                <w:bCs/>
                <w:noProof/>
                <w:webHidden/>
              </w:rPr>
              <w:tab/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begin"/>
            </w:r>
            <w:r w:rsidR="00F15492" w:rsidRPr="00F15492">
              <w:rPr>
                <w:b w:val="0"/>
                <w:bCs/>
                <w:noProof/>
                <w:webHidden/>
              </w:rPr>
              <w:instrText xml:space="preserve"> PAGEREF _Toc120274015 \h </w:instrText>
            </w:r>
            <w:r w:rsidR="00F15492" w:rsidRPr="00F15492">
              <w:rPr>
                <w:b w:val="0"/>
                <w:bCs/>
                <w:noProof/>
                <w:webHidden/>
              </w:rPr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separate"/>
            </w:r>
            <w:r w:rsidR="00F15492" w:rsidRPr="00F15492">
              <w:rPr>
                <w:b w:val="0"/>
                <w:bCs/>
                <w:noProof/>
                <w:webHidden/>
              </w:rPr>
              <w:t>10</w:t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4FD4D0A3" w14:textId="2D62151A" w:rsidR="00F15492" w:rsidRPr="00F15492" w:rsidRDefault="000A2364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74016" w:history="1">
            <w:r w:rsidR="00F15492" w:rsidRPr="00F15492">
              <w:rPr>
                <w:rStyle w:val="Collegamentoipertestuale"/>
                <w:b w:val="0"/>
                <w:bCs/>
                <w:noProof/>
              </w:rPr>
              <w:t>UC_14 Eliminazione articoli dal carrello</w:t>
            </w:r>
            <w:r w:rsidR="00F15492" w:rsidRPr="00F15492">
              <w:rPr>
                <w:b w:val="0"/>
                <w:bCs/>
                <w:noProof/>
                <w:webHidden/>
              </w:rPr>
              <w:tab/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begin"/>
            </w:r>
            <w:r w:rsidR="00F15492" w:rsidRPr="00F15492">
              <w:rPr>
                <w:b w:val="0"/>
                <w:bCs/>
                <w:noProof/>
                <w:webHidden/>
              </w:rPr>
              <w:instrText xml:space="preserve"> PAGEREF _Toc120274016 \h </w:instrText>
            </w:r>
            <w:r w:rsidR="00F15492" w:rsidRPr="00F15492">
              <w:rPr>
                <w:b w:val="0"/>
                <w:bCs/>
                <w:noProof/>
                <w:webHidden/>
              </w:rPr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separate"/>
            </w:r>
            <w:r w:rsidR="00F15492" w:rsidRPr="00F15492">
              <w:rPr>
                <w:b w:val="0"/>
                <w:bCs/>
                <w:noProof/>
                <w:webHidden/>
              </w:rPr>
              <w:t>11</w:t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3254E943" w14:textId="60F56D71" w:rsidR="00F15492" w:rsidRPr="00F15492" w:rsidRDefault="000A2364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74017" w:history="1">
            <w:r w:rsidR="00F15492" w:rsidRPr="00F15492">
              <w:rPr>
                <w:rStyle w:val="Collegamentoipertestuale"/>
                <w:b w:val="0"/>
                <w:bCs/>
                <w:noProof/>
              </w:rPr>
              <w:t>UC_15 Inserimento auto</w:t>
            </w:r>
            <w:r w:rsidR="00F15492" w:rsidRPr="00F15492">
              <w:rPr>
                <w:b w:val="0"/>
                <w:bCs/>
                <w:noProof/>
                <w:webHidden/>
              </w:rPr>
              <w:tab/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begin"/>
            </w:r>
            <w:r w:rsidR="00F15492" w:rsidRPr="00F15492">
              <w:rPr>
                <w:b w:val="0"/>
                <w:bCs/>
                <w:noProof/>
                <w:webHidden/>
              </w:rPr>
              <w:instrText xml:space="preserve"> PAGEREF _Toc120274017 \h </w:instrText>
            </w:r>
            <w:r w:rsidR="00F15492" w:rsidRPr="00F15492">
              <w:rPr>
                <w:b w:val="0"/>
                <w:bCs/>
                <w:noProof/>
                <w:webHidden/>
              </w:rPr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separate"/>
            </w:r>
            <w:r w:rsidR="00F15492" w:rsidRPr="00F15492">
              <w:rPr>
                <w:b w:val="0"/>
                <w:bCs/>
                <w:noProof/>
                <w:webHidden/>
              </w:rPr>
              <w:t>12</w:t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7E858654" w14:textId="55316CFA" w:rsidR="00F15492" w:rsidRPr="00F15492" w:rsidRDefault="000A2364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74018" w:history="1">
            <w:r w:rsidR="00F15492" w:rsidRPr="00F15492">
              <w:rPr>
                <w:rStyle w:val="Collegamentoipertestuale"/>
                <w:b w:val="0"/>
                <w:bCs/>
                <w:noProof/>
              </w:rPr>
              <w:t>UC_16 Inserimento moto</w:t>
            </w:r>
            <w:r w:rsidR="00F15492" w:rsidRPr="00F15492">
              <w:rPr>
                <w:b w:val="0"/>
                <w:bCs/>
                <w:noProof/>
                <w:webHidden/>
              </w:rPr>
              <w:tab/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begin"/>
            </w:r>
            <w:r w:rsidR="00F15492" w:rsidRPr="00F15492">
              <w:rPr>
                <w:b w:val="0"/>
                <w:bCs/>
                <w:noProof/>
                <w:webHidden/>
              </w:rPr>
              <w:instrText xml:space="preserve"> PAGEREF _Toc120274018 \h </w:instrText>
            </w:r>
            <w:r w:rsidR="00F15492" w:rsidRPr="00F15492">
              <w:rPr>
                <w:b w:val="0"/>
                <w:bCs/>
                <w:noProof/>
                <w:webHidden/>
              </w:rPr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separate"/>
            </w:r>
            <w:r w:rsidR="00F15492" w:rsidRPr="00F15492">
              <w:rPr>
                <w:b w:val="0"/>
                <w:bCs/>
                <w:noProof/>
                <w:webHidden/>
              </w:rPr>
              <w:t>13</w:t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637F404C" w14:textId="37262D9C" w:rsidR="00F15492" w:rsidRPr="00F15492" w:rsidRDefault="000A2364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74019" w:history="1">
            <w:r w:rsidR="00F15492" w:rsidRPr="00F15492">
              <w:rPr>
                <w:rStyle w:val="Collegamentoipertestuale"/>
                <w:b w:val="0"/>
                <w:bCs/>
                <w:noProof/>
              </w:rPr>
              <w:t>UC_17 Ricarica saldo</w:t>
            </w:r>
            <w:r w:rsidR="00F15492" w:rsidRPr="00F15492">
              <w:rPr>
                <w:b w:val="0"/>
                <w:bCs/>
                <w:noProof/>
                <w:webHidden/>
              </w:rPr>
              <w:tab/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begin"/>
            </w:r>
            <w:r w:rsidR="00F15492" w:rsidRPr="00F15492">
              <w:rPr>
                <w:b w:val="0"/>
                <w:bCs/>
                <w:noProof/>
                <w:webHidden/>
              </w:rPr>
              <w:instrText xml:space="preserve"> PAGEREF _Toc120274019 \h </w:instrText>
            </w:r>
            <w:r w:rsidR="00F15492" w:rsidRPr="00F15492">
              <w:rPr>
                <w:b w:val="0"/>
                <w:bCs/>
                <w:noProof/>
                <w:webHidden/>
              </w:rPr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separate"/>
            </w:r>
            <w:r w:rsidR="00F15492" w:rsidRPr="00F15492">
              <w:rPr>
                <w:b w:val="0"/>
                <w:bCs/>
                <w:noProof/>
                <w:webHidden/>
              </w:rPr>
              <w:t>14</w:t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23D28026" w14:textId="4EECBCE9" w:rsidR="00F15492" w:rsidRPr="00F15492" w:rsidRDefault="000A2364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20274020" w:history="1">
            <w:r w:rsidR="00F15492" w:rsidRPr="00F15492">
              <w:rPr>
                <w:rStyle w:val="Collegamentoipertestuale"/>
                <w:b w:val="0"/>
                <w:bCs/>
                <w:noProof/>
              </w:rPr>
              <w:t>UC_18 Modifica carta</w:t>
            </w:r>
            <w:r w:rsidR="00F15492" w:rsidRPr="00F15492">
              <w:rPr>
                <w:b w:val="0"/>
                <w:bCs/>
                <w:noProof/>
                <w:webHidden/>
              </w:rPr>
              <w:tab/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begin"/>
            </w:r>
            <w:r w:rsidR="00F15492" w:rsidRPr="00F15492">
              <w:rPr>
                <w:b w:val="0"/>
                <w:bCs/>
                <w:noProof/>
                <w:webHidden/>
              </w:rPr>
              <w:instrText xml:space="preserve"> PAGEREF _Toc120274020 \h </w:instrText>
            </w:r>
            <w:r w:rsidR="00F15492" w:rsidRPr="00F15492">
              <w:rPr>
                <w:b w:val="0"/>
                <w:bCs/>
                <w:noProof/>
                <w:webHidden/>
              </w:rPr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separate"/>
            </w:r>
            <w:r w:rsidR="00F15492" w:rsidRPr="00F15492">
              <w:rPr>
                <w:b w:val="0"/>
                <w:bCs/>
                <w:noProof/>
                <w:webHidden/>
              </w:rPr>
              <w:t>15</w:t>
            </w:r>
            <w:r w:rsidR="00F15492" w:rsidRPr="00F15492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37226318" w14:textId="5D8AF1CB" w:rsidR="007F1045" w:rsidRPr="00A61724" w:rsidRDefault="00FA6F49" w:rsidP="00A61724">
          <w:pPr>
            <w:pStyle w:val="Sommario2"/>
            <w:tabs>
              <w:tab w:val="right" w:leader="dot" w:pos="10020"/>
            </w:tabs>
            <w:rPr>
              <w:rFonts w:ascii="Calibri" w:hAnsi="Calibri"/>
              <w:bCs/>
              <w:noProof/>
              <w:szCs w:val="28"/>
              <w:lang w:eastAsia="it-IT"/>
            </w:rPr>
          </w:pPr>
          <w:r w:rsidRPr="00A44A4E">
            <w:rPr>
              <w:b w:val="0"/>
              <w:bCs/>
              <w:sz w:val="22"/>
            </w:rPr>
            <w:fldChar w:fldCharType="end"/>
          </w:r>
        </w:p>
      </w:sdtContent>
    </w:sdt>
    <w:p w14:paraId="20BFD25F" w14:textId="21A905EE" w:rsidR="004E618D" w:rsidRDefault="004E618D" w:rsidP="004E618D">
      <w:pPr>
        <w:jc w:val="center"/>
        <w:rPr>
          <w:sz w:val="36"/>
          <w:szCs w:val="36"/>
        </w:rPr>
      </w:pPr>
    </w:p>
    <w:p w14:paraId="51CF8350" w14:textId="397116AD" w:rsidR="00B731E6" w:rsidRDefault="004E3EBC" w:rsidP="00AC03B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3121DA4" w14:textId="79F64273" w:rsidR="00974F0A" w:rsidRPr="001B469B" w:rsidRDefault="00974F0A" w:rsidP="00AC03B2">
      <w:pPr>
        <w:pStyle w:val="Titolo1"/>
        <w:spacing w:before="0" w:after="0"/>
        <w:rPr>
          <w:sz w:val="36"/>
          <w:szCs w:val="36"/>
        </w:rPr>
      </w:pPr>
      <w:bookmarkStart w:id="0" w:name="_Toc120274003"/>
      <w:r w:rsidRPr="72AA4757">
        <w:rPr>
          <w:sz w:val="36"/>
          <w:szCs w:val="36"/>
        </w:rPr>
        <w:lastRenderedPageBreak/>
        <w:t>Casi d’uso</w:t>
      </w:r>
      <w:bookmarkEnd w:id="0"/>
    </w:p>
    <w:p w14:paraId="19081F08" w14:textId="1782F6B6" w:rsidR="00974F0A" w:rsidRDefault="00974F0A" w:rsidP="72AA4757">
      <w:pPr>
        <w:pStyle w:val="Titolo2"/>
        <w:spacing w:after="0"/>
        <w:rPr>
          <w:b/>
          <w:bCs/>
        </w:rPr>
      </w:pPr>
      <w:bookmarkStart w:id="1" w:name="_Toc120274004"/>
      <w:r w:rsidRPr="72AA4757">
        <w:rPr>
          <w:b/>
          <w:bCs/>
        </w:rPr>
        <w:t>UC</w:t>
      </w:r>
      <w:r w:rsidR="00364D2C" w:rsidRPr="72AA4757">
        <w:rPr>
          <w:b/>
          <w:bCs/>
        </w:rPr>
        <w:t>_</w:t>
      </w:r>
      <w:r w:rsidRPr="72AA4757">
        <w:rPr>
          <w:b/>
          <w:bCs/>
        </w:rPr>
        <w:t xml:space="preserve">1. Registrazione </w:t>
      </w:r>
      <w:r w:rsidR="00AE12E7">
        <w:rPr>
          <w:b/>
          <w:bCs/>
        </w:rPr>
        <w:t>utente</w:t>
      </w:r>
      <w:bookmarkEnd w:id="1"/>
    </w:p>
    <w:p w14:paraId="6DF552FD" w14:textId="77777777" w:rsidR="006E4602" w:rsidRPr="006E4602" w:rsidRDefault="006E4602" w:rsidP="006E4602"/>
    <w:tbl>
      <w:tblPr>
        <w:tblStyle w:val="Tabellagriglia4-colore4"/>
        <w:tblW w:w="10627" w:type="dxa"/>
        <w:tblLook w:val="06A0" w:firstRow="1" w:lastRow="0" w:firstColumn="1" w:lastColumn="0" w:noHBand="1" w:noVBand="1"/>
      </w:tblPr>
      <w:tblGrid>
        <w:gridCol w:w="4106"/>
        <w:gridCol w:w="6521"/>
      </w:tblGrid>
      <w:tr w:rsidR="00913F2D" w14:paraId="6CE82A05" w14:textId="77777777" w:rsidTr="000B7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D01F49C" w14:textId="77777777" w:rsidR="00913F2D" w:rsidRDefault="00913F2D" w:rsidP="00993704">
            <w:r>
              <w:t>ID</w:t>
            </w:r>
          </w:p>
        </w:tc>
        <w:tc>
          <w:tcPr>
            <w:tcW w:w="6521" w:type="dxa"/>
          </w:tcPr>
          <w:p w14:paraId="7F11E76D" w14:textId="54B93395" w:rsidR="00913F2D" w:rsidRPr="008267B1" w:rsidRDefault="00913F2D" w:rsidP="00993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8267B1">
              <w:rPr>
                <w:b/>
                <w:bCs w:val="0"/>
              </w:rPr>
              <w:t>UC_</w:t>
            </w:r>
            <w:r w:rsidR="00A57A7E" w:rsidRPr="008267B1">
              <w:rPr>
                <w:b/>
                <w:bCs w:val="0"/>
              </w:rPr>
              <w:t>1. Registrazione utente</w:t>
            </w:r>
          </w:p>
        </w:tc>
      </w:tr>
      <w:tr w:rsidR="00913F2D" w14:paraId="71F7B3B9" w14:textId="77777777" w:rsidTr="000B7E9A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1A0F189" w14:textId="33861C84" w:rsidR="00913F2D" w:rsidRDefault="0078150E" w:rsidP="00993704">
            <w:r>
              <w:t>Name use case:</w:t>
            </w:r>
          </w:p>
        </w:tc>
        <w:tc>
          <w:tcPr>
            <w:tcW w:w="6521" w:type="dxa"/>
          </w:tcPr>
          <w:p w14:paraId="365EE804" w14:textId="22E19D53" w:rsidR="00913F2D" w:rsidRPr="00911051" w:rsidRDefault="00A57A7E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911051">
              <w:rPr>
                <w:b w:val="0"/>
                <w:bCs/>
              </w:rPr>
              <w:t>Registrazione utente</w:t>
            </w:r>
          </w:p>
        </w:tc>
      </w:tr>
      <w:tr w:rsidR="00913F2D" w14:paraId="300EB775" w14:textId="77777777" w:rsidTr="000B7E9A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6B6AAFB" w14:textId="6358630A" w:rsidR="00913F2D" w:rsidRDefault="00180767" w:rsidP="00993704">
            <w:r>
              <w:t>Attori</w:t>
            </w:r>
            <w:r w:rsidR="0078150E">
              <w:t>:</w:t>
            </w:r>
          </w:p>
        </w:tc>
        <w:tc>
          <w:tcPr>
            <w:tcW w:w="6521" w:type="dxa"/>
          </w:tcPr>
          <w:p w14:paraId="68CA32E0" w14:textId="142BED3C" w:rsidR="00913F2D" w:rsidRPr="00911051" w:rsidRDefault="00A57A7E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911051">
              <w:rPr>
                <w:b w:val="0"/>
                <w:bCs/>
              </w:rPr>
              <w:t>U</w:t>
            </w:r>
            <w:r w:rsidR="00913F2D" w:rsidRPr="00911051">
              <w:rPr>
                <w:b w:val="0"/>
                <w:bCs/>
              </w:rPr>
              <w:t>tente</w:t>
            </w:r>
          </w:p>
        </w:tc>
      </w:tr>
      <w:tr w:rsidR="00913F2D" w14:paraId="1E994A57" w14:textId="77777777" w:rsidTr="000B7E9A">
        <w:trPr>
          <w:cantSplit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FA0D58D" w14:textId="269950CD" w:rsidR="00913F2D" w:rsidRDefault="00913F2D" w:rsidP="00993704">
            <w:r>
              <w:t>Entry Condition</w:t>
            </w:r>
            <w:r w:rsidR="0078150E">
              <w:t>:</w:t>
            </w:r>
          </w:p>
        </w:tc>
        <w:tc>
          <w:tcPr>
            <w:tcW w:w="6521" w:type="dxa"/>
          </w:tcPr>
          <w:p w14:paraId="182D5818" w14:textId="3A0E3B6B" w:rsidR="00913F2D" w:rsidRPr="00911051" w:rsidRDefault="0078150E" w:rsidP="00781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  <w:szCs w:val="28"/>
              </w:rPr>
              <w:t>L’utente si trova nella pagina di registrazione</w:t>
            </w:r>
          </w:p>
        </w:tc>
      </w:tr>
      <w:tr w:rsidR="00913F2D" w14:paraId="6A58A783" w14:textId="77777777" w:rsidTr="000B7E9A">
        <w:trPr>
          <w:trHeight w:val="6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9C5B93A" w14:textId="691B26FA" w:rsidR="00913F2D" w:rsidRDefault="00913F2D" w:rsidP="00993704">
            <w:r>
              <w:t>Flusso di eventi</w:t>
            </w:r>
            <w:r w:rsidR="0093054A">
              <w:t>:</w:t>
            </w:r>
          </w:p>
        </w:tc>
        <w:tc>
          <w:tcPr>
            <w:tcW w:w="6521" w:type="dxa"/>
          </w:tcPr>
          <w:p w14:paraId="2FBF3C92" w14:textId="3C0672FA" w:rsidR="00A57A7E" w:rsidRDefault="00A57A7E" w:rsidP="00A57A7E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 w:rsidRPr="00911051">
              <w:rPr>
                <w:b w:val="0"/>
                <w:bCs/>
                <w:szCs w:val="28"/>
              </w:rPr>
              <w:t>L’utente compila il modulo della registrazione inserendo:</w:t>
            </w:r>
          </w:p>
          <w:tbl>
            <w:tblPr>
              <w:tblStyle w:val="Tabellaelenco1chiara-colore2"/>
              <w:tblW w:w="0" w:type="auto"/>
              <w:tblInd w:w="1368" w:type="dxa"/>
              <w:tblLook w:val="04A0" w:firstRow="1" w:lastRow="0" w:firstColumn="1" w:lastColumn="0" w:noHBand="0" w:noVBand="1"/>
            </w:tblPr>
            <w:tblGrid>
              <w:gridCol w:w="3568"/>
            </w:tblGrid>
            <w:tr w:rsidR="0078150E" w14:paraId="68A6D2F8" w14:textId="77777777" w:rsidTr="00513F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389C8BAA" w14:textId="77777777" w:rsidR="0078150E" w:rsidRDefault="0078150E" w:rsidP="0078150E">
                  <w:pPr>
                    <w:pStyle w:val="Paragrafoelenco"/>
                    <w:ind w:left="0"/>
                    <w:rPr>
                      <w:b/>
                      <w:bCs w:val="0"/>
                      <w:szCs w:val="28"/>
                    </w:rPr>
                  </w:pPr>
                </w:p>
              </w:tc>
            </w:tr>
            <w:tr w:rsidR="0078150E" w14:paraId="6ED1ED74" w14:textId="77777777" w:rsidTr="00513F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62F8689B" w14:textId="1A5AB952" w:rsidR="0078150E" w:rsidRPr="00081B66" w:rsidRDefault="0078150E" w:rsidP="0078150E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 w:rsidRPr="00081B66">
                    <w:rPr>
                      <w:szCs w:val="28"/>
                    </w:rPr>
                    <w:t>Username</w:t>
                  </w:r>
                </w:p>
              </w:tc>
            </w:tr>
            <w:tr w:rsidR="0078150E" w14:paraId="48060187" w14:textId="77777777" w:rsidTr="00513F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068F719B" w14:textId="0C55411A" w:rsidR="0078150E" w:rsidRPr="00081B66" w:rsidRDefault="0078150E" w:rsidP="0078150E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 w:rsidRPr="00081B66">
                    <w:rPr>
                      <w:szCs w:val="28"/>
                    </w:rPr>
                    <w:t>Nome</w:t>
                  </w:r>
                </w:p>
              </w:tc>
            </w:tr>
            <w:tr w:rsidR="0078150E" w14:paraId="1A6513DA" w14:textId="77777777" w:rsidTr="00513F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2975770E" w14:textId="18735941" w:rsidR="0078150E" w:rsidRPr="00081B66" w:rsidRDefault="0078150E" w:rsidP="0078150E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 w:rsidRPr="00081B66">
                    <w:rPr>
                      <w:szCs w:val="28"/>
                    </w:rPr>
                    <w:t>Cognome</w:t>
                  </w:r>
                </w:p>
              </w:tc>
            </w:tr>
            <w:tr w:rsidR="0078150E" w14:paraId="3F48A301" w14:textId="77777777" w:rsidTr="00513F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32B75BC7" w14:textId="5F315889" w:rsidR="0078150E" w:rsidRPr="00081B66" w:rsidRDefault="0078150E" w:rsidP="0078150E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 w:rsidRPr="00081B66">
                    <w:rPr>
                      <w:szCs w:val="28"/>
                    </w:rPr>
                    <w:t>Sesso</w:t>
                  </w:r>
                </w:p>
              </w:tc>
            </w:tr>
            <w:tr w:rsidR="0078150E" w14:paraId="4BE463C6" w14:textId="77777777" w:rsidTr="00513F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60A242AA" w14:textId="02B71295" w:rsidR="0078150E" w:rsidRPr="00081B66" w:rsidRDefault="0078150E" w:rsidP="0078150E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 w:rsidRPr="00081B66">
                    <w:rPr>
                      <w:szCs w:val="28"/>
                    </w:rPr>
                    <w:t>Indirizzo</w:t>
                  </w:r>
                </w:p>
              </w:tc>
            </w:tr>
            <w:tr w:rsidR="0078150E" w14:paraId="5CF0DEA3" w14:textId="77777777" w:rsidTr="00513F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13D491FA" w14:textId="1AF977D4" w:rsidR="0078150E" w:rsidRPr="00081B66" w:rsidRDefault="0078150E" w:rsidP="0078150E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 w:rsidRPr="00081B66">
                    <w:rPr>
                      <w:szCs w:val="28"/>
                    </w:rPr>
                    <w:t>Comune di nascita</w:t>
                  </w:r>
                </w:p>
              </w:tc>
            </w:tr>
            <w:tr w:rsidR="0078150E" w14:paraId="72893CD4" w14:textId="77777777" w:rsidTr="00513F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1F9A039C" w14:textId="7D88EAD1" w:rsidR="0078150E" w:rsidRPr="00081B66" w:rsidRDefault="0078150E" w:rsidP="0078150E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 w:rsidRPr="00081B66">
                    <w:rPr>
                      <w:szCs w:val="28"/>
                    </w:rPr>
                    <w:t>Password</w:t>
                  </w:r>
                </w:p>
              </w:tc>
            </w:tr>
            <w:tr w:rsidR="00081B66" w14:paraId="7862AB3A" w14:textId="77777777" w:rsidTr="00513F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4F7FE435" w14:textId="2396F45B" w:rsidR="00081B66" w:rsidRPr="00081B66" w:rsidRDefault="00081B66" w:rsidP="0078150E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 w:rsidRPr="00081B66">
                    <w:rPr>
                      <w:szCs w:val="28"/>
                    </w:rPr>
                    <w:t>Numero di carta</w:t>
                  </w:r>
                </w:p>
              </w:tc>
            </w:tr>
            <w:tr w:rsidR="00081B66" w14:paraId="1377D7FF" w14:textId="77777777" w:rsidTr="00513F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1E2F3102" w14:textId="2CB4526C" w:rsidR="00081B66" w:rsidRPr="00081B66" w:rsidRDefault="00081B66" w:rsidP="0078150E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 w:rsidRPr="00081B66">
                    <w:rPr>
                      <w:szCs w:val="28"/>
                    </w:rPr>
                    <w:t>Data di scadenza</w:t>
                  </w:r>
                </w:p>
              </w:tc>
            </w:tr>
            <w:tr w:rsidR="00081B66" w14:paraId="79439BBE" w14:textId="77777777" w:rsidTr="00513F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2C7AACCA" w14:textId="38D7DD01" w:rsidR="00081B66" w:rsidRPr="00081B66" w:rsidRDefault="00081B66" w:rsidP="0078150E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 w:rsidRPr="00081B66">
                    <w:rPr>
                      <w:szCs w:val="28"/>
                    </w:rPr>
                    <w:t>CVV</w:t>
                  </w:r>
                </w:p>
              </w:tc>
            </w:tr>
            <w:tr w:rsidR="0093054A" w14:paraId="152D0647" w14:textId="77777777" w:rsidTr="00513F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615857CC" w14:textId="77777777" w:rsidR="0093054A" w:rsidRPr="00081B66" w:rsidRDefault="0093054A" w:rsidP="0093054A">
                  <w:pPr>
                    <w:pStyle w:val="Paragrafoelenco"/>
                    <w:rPr>
                      <w:szCs w:val="28"/>
                    </w:rPr>
                  </w:pPr>
                </w:p>
              </w:tc>
            </w:tr>
          </w:tbl>
          <w:p w14:paraId="5E75BD81" w14:textId="77777777" w:rsidR="0078150E" w:rsidRPr="00911051" w:rsidRDefault="0078150E" w:rsidP="0078150E">
            <w:pPr>
              <w:pStyle w:val="Paragrafoelenco"/>
              <w:ind w:left="6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</w:p>
          <w:p w14:paraId="34ACF5A6" w14:textId="6CCD462A" w:rsidR="00913F2D" w:rsidRPr="00911051" w:rsidRDefault="00A57A7E" w:rsidP="00591F6D">
            <w:pPr>
              <w:pStyle w:val="Paragrafoelenco"/>
              <w:numPr>
                <w:ilvl w:val="0"/>
                <w:numId w:val="1"/>
              </w:numPr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 w:rsidRPr="00911051">
              <w:rPr>
                <w:b w:val="0"/>
                <w:bCs/>
                <w:szCs w:val="28"/>
              </w:rPr>
              <w:t>La piattaforma verifica i dati inseriti</w:t>
            </w:r>
            <w:r w:rsidR="0093054A">
              <w:rPr>
                <w:b w:val="0"/>
                <w:bCs/>
                <w:szCs w:val="28"/>
              </w:rPr>
              <w:t xml:space="preserve"> e ridireziona l’utente sulla pagina login</w:t>
            </w:r>
            <w:r w:rsidRPr="00911051">
              <w:rPr>
                <w:b w:val="0"/>
                <w:bCs/>
                <w:szCs w:val="28"/>
              </w:rPr>
              <w:t>.</w:t>
            </w:r>
          </w:p>
        </w:tc>
      </w:tr>
      <w:tr w:rsidR="00913F2D" w14:paraId="4C94903A" w14:textId="77777777" w:rsidTr="000B7E9A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61F2DFF" w14:textId="214EDA58" w:rsidR="00913F2D" w:rsidRDefault="00913F2D" w:rsidP="00993704">
            <w:r>
              <w:t>Exit Condition</w:t>
            </w:r>
            <w:r w:rsidR="0093054A">
              <w:t>:</w:t>
            </w:r>
          </w:p>
        </w:tc>
        <w:tc>
          <w:tcPr>
            <w:tcW w:w="6521" w:type="dxa"/>
          </w:tcPr>
          <w:p w14:paraId="5782B632" w14:textId="2E4F215E" w:rsidR="00913F2D" w:rsidRPr="00911051" w:rsidRDefault="0093054A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  <w:szCs w:val="28"/>
              </w:rPr>
              <w:t>L</w:t>
            </w:r>
            <w:r w:rsidR="005E3BFF" w:rsidRPr="00911051">
              <w:rPr>
                <w:b w:val="0"/>
                <w:bCs/>
                <w:szCs w:val="28"/>
              </w:rPr>
              <w:t>’utente che si è registrato con successo si trova alla pagina di login.</w:t>
            </w:r>
          </w:p>
        </w:tc>
      </w:tr>
      <w:tr w:rsidR="0093054A" w14:paraId="551D38C6" w14:textId="77777777" w:rsidTr="000B7E9A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93A72AC" w14:textId="06BCAB06" w:rsidR="0093054A" w:rsidRDefault="006E718B" w:rsidP="00993704">
            <w:r w:rsidRPr="005C02E3">
              <w:rPr>
                <w:szCs w:val="28"/>
              </w:rPr>
              <w:t>Flussi alternativi</w:t>
            </w:r>
            <w:r w:rsidR="002A447E">
              <w:rPr>
                <w:szCs w:val="28"/>
              </w:rPr>
              <w:t>-</w:t>
            </w:r>
            <w:r w:rsidRPr="005C02E3">
              <w:rPr>
                <w:szCs w:val="28"/>
              </w:rPr>
              <w:t>Eccezioni:</w:t>
            </w:r>
          </w:p>
        </w:tc>
        <w:tc>
          <w:tcPr>
            <w:tcW w:w="6521" w:type="dxa"/>
          </w:tcPr>
          <w:p w14:paraId="3E29CE2D" w14:textId="77777777" w:rsidR="006E718B" w:rsidRDefault="006E718B" w:rsidP="006E7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 w:rsidRPr="00FD2C1A">
              <w:rPr>
                <w:b w:val="0"/>
                <w:bCs/>
                <w:szCs w:val="28"/>
              </w:rPr>
              <w:t xml:space="preserve">Al passo </w:t>
            </w:r>
            <w:r>
              <w:rPr>
                <w:b w:val="0"/>
                <w:bCs/>
                <w:szCs w:val="28"/>
              </w:rPr>
              <w:t>2</w:t>
            </w:r>
            <w:r w:rsidRPr="00FD2C1A">
              <w:rPr>
                <w:b w:val="0"/>
                <w:bCs/>
                <w:szCs w:val="28"/>
              </w:rPr>
              <w:t xml:space="preserve"> il sistema rileva che le credenziali non sono corrette, il sistema mostrerà il messaggio di errore (campi mancanti o sbagliati), così che </w:t>
            </w:r>
            <w:r>
              <w:rPr>
                <w:b w:val="0"/>
                <w:bCs/>
                <w:szCs w:val="28"/>
              </w:rPr>
              <w:t>l’utente</w:t>
            </w:r>
            <w:r w:rsidRPr="00FD2C1A">
              <w:rPr>
                <w:b w:val="0"/>
                <w:bCs/>
                <w:szCs w:val="28"/>
              </w:rPr>
              <w:t xml:space="preserve"> non p</w:t>
            </w:r>
            <w:r>
              <w:rPr>
                <w:b w:val="0"/>
                <w:bCs/>
                <w:szCs w:val="28"/>
              </w:rPr>
              <w:t>ossa</w:t>
            </w:r>
            <w:r w:rsidRPr="00FD2C1A">
              <w:rPr>
                <w:b w:val="0"/>
                <w:bCs/>
                <w:szCs w:val="28"/>
              </w:rPr>
              <w:t xml:space="preserve"> andare avanti finché non inserisce dati in modo corretto</w:t>
            </w:r>
            <w:r>
              <w:rPr>
                <w:b w:val="0"/>
                <w:bCs/>
                <w:szCs w:val="28"/>
              </w:rPr>
              <w:t>.</w:t>
            </w:r>
          </w:p>
          <w:p w14:paraId="124DFE30" w14:textId="64D767F7" w:rsidR="0093054A" w:rsidRDefault="006E718B" w:rsidP="006E7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 w:rsidRPr="00E8757E">
              <w:rPr>
                <w:szCs w:val="28"/>
              </w:rPr>
              <w:t>(UC 1.1 dati mancanti)</w:t>
            </w:r>
            <w:r w:rsidRPr="00FD2C1A">
              <w:rPr>
                <w:b w:val="0"/>
                <w:bCs/>
                <w:szCs w:val="28"/>
              </w:rPr>
              <w:t>.</w:t>
            </w:r>
          </w:p>
        </w:tc>
      </w:tr>
      <w:tr w:rsidR="0093054A" w14:paraId="7BD5C133" w14:textId="77777777" w:rsidTr="000B7E9A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49D7B0" w14:textId="1B39AD35" w:rsidR="0093054A" w:rsidRDefault="006E718B" w:rsidP="00993704">
            <w:r w:rsidRPr="00E45187">
              <w:rPr>
                <w:szCs w:val="28"/>
              </w:rPr>
              <w:t>Flussi alternativi</w:t>
            </w:r>
            <w:r w:rsidR="002A447E">
              <w:rPr>
                <w:szCs w:val="28"/>
              </w:rPr>
              <w:t>-</w:t>
            </w:r>
            <w:r w:rsidRPr="00E45187">
              <w:rPr>
                <w:szCs w:val="28"/>
              </w:rPr>
              <w:t>Eccezioni:</w:t>
            </w:r>
          </w:p>
        </w:tc>
        <w:tc>
          <w:tcPr>
            <w:tcW w:w="6521" w:type="dxa"/>
          </w:tcPr>
          <w:p w14:paraId="3E0C8F22" w14:textId="0DEA939A" w:rsidR="006E718B" w:rsidRPr="00E45187" w:rsidRDefault="006E718B" w:rsidP="006E7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 w:rsidRPr="00E45187">
              <w:rPr>
                <w:b w:val="0"/>
                <w:bCs/>
                <w:szCs w:val="28"/>
              </w:rPr>
              <w:t xml:space="preserve">Al passo </w:t>
            </w:r>
            <w:r>
              <w:rPr>
                <w:b w:val="0"/>
                <w:bCs/>
                <w:szCs w:val="28"/>
              </w:rPr>
              <w:t>2</w:t>
            </w:r>
            <w:r w:rsidRPr="00E45187">
              <w:rPr>
                <w:b w:val="0"/>
                <w:bCs/>
                <w:szCs w:val="28"/>
              </w:rPr>
              <w:t xml:space="preserve"> il sistema rileva che l'username</w:t>
            </w:r>
            <w:r w:rsidR="002A447E">
              <w:rPr>
                <w:b w:val="0"/>
                <w:bCs/>
                <w:szCs w:val="28"/>
              </w:rPr>
              <w:t>-</w:t>
            </w:r>
            <w:r w:rsidRPr="00E45187">
              <w:rPr>
                <w:b w:val="0"/>
                <w:bCs/>
                <w:szCs w:val="28"/>
              </w:rPr>
              <w:t>carta sono gi</w:t>
            </w:r>
            <w:r>
              <w:rPr>
                <w:b w:val="0"/>
                <w:bCs/>
                <w:szCs w:val="28"/>
              </w:rPr>
              <w:t>à</w:t>
            </w:r>
            <w:r w:rsidRPr="00E45187">
              <w:rPr>
                <w:b w:val="0"/>
                <w:bCs/>
                <w:szCs w:val="28"/>
              </w:rPr>
              <w:t xml:space="preserve"> in uso e quindi il sistema mostrerà una pagina d'errore, in modo da far capire all’utente il problema.</w:t>
            </w:r>
          </w:p>
          <w:p w14:paraId="65E42113" w14:textId="02DBD250" w:rsidR="0093054A" w:rsidRDefault="006E718B" w:rsidP="006E7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 w:rsidRPr="00E45187">
              <w:rPr>
                <w:szCs w:val="28"/>
              </w:rPr>
              <w:t>(UC 1.2 username o carta già in uso).</w:t>
            </w:r>
          </w:p>
        </w:tc>
      </w:tr>
    </w:tbl>
    <w:p w14:paraId="679B3285" w14:textId="77777777" w:rsidR="00974F0A" w:rsidRPr="005C02E3" w:rsidRDefault="00974F0A" w:rsidP="00AC03B2">
      <w:pPr>
        <w:rPr>
          <w:szCs w:val="28"/>
        </w:rPr>
      </w:pPr>
    </w:p>
    <w:p w14:paraId="30BAB26E" w14:textId="18BB0187" w:rsidR="000425D4" w:rsidRDefault="007650A0" w:rsidP="72AA4757">
      <w:pPr>
        <w:pStyle w:val="Titolo2"/>
        <w:spacing w:after="0"/>
        <w:rPr>
          <w:b/>
          <w:bCs/>
        </w:rPr>
      </w:pPr>
      <w:bookmarkStart w:id="2" w:name="_Toc120274005"/>
      <w:r w:rsidRPr="72AA4757">
        <w:rPr>
          <w:b/>
          <w:bCs/>
        </w:rPr>
        <w:lastRenderedPageBreak/>
        <w:t>UC</w:t>
      </w:r>
      <w:r w:rsidR="00364D2C" w:rsidRPr="72AA4757">
        <w:rPr>
          <w:b/>
          <w:bCs/>
        </w:rPr>
        <w:t>_</w:t>
      </w:r>
      <w:r w:rsidRPr="72AA4757">
        <w:rPr>
          <w:b/>
          <w:bCs/>
        </w:rPr>
        <w:t>2. Login cliente</w:t>
      </w:r>
      <w:bookmarkEnd w:id="2"/>
    </w:p>
    <w:p w14:paraId="59365987" w14:textId="77777777" w:rsidR="00F437F0" w:rsidRPr="00F437F0" w:rsidRDefault="00F437F0" w:rsidP="00F437F0"/>
    <w:tbl>
      <w:tblPr>
        <w:tblStyle w:val="Tabellagriglia4-colore4"/>
        <w:tblW w:w="10627" w:type="dxa"/>
        <w:tblLook w:val="06A0" w:firstRow="1" w:lastRow="0" w:firstColumn="1" w:lastColumn="0" w:noHBand="1" w:noVBand="1"/>
      </w:tblPr>
      <w:tblGrid>
        <w:gridCol w:w="4214"/>
        <w:gridCol w:w="6413"/>
      </w:tblGrid>
      <w:tr w:rsidR="00867D53" w14:paraId="294F4A2F" w14:textId="77777777" w:rsidTr="000B7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</w:tcPr>
          <w:p w14:paraId="57F17BFF" w14:textId="1B98D419" w:rsidR="00867D53" w:rsidRDefault="00867D53" w:rsidP="00AC03B2">
            <w:pPr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6413" w:type="dxa"/>
          </w:tcPr>
          <w:p w14:paraId="662EB7D5" w14:textId="4A5C31F2" w:rsidR="00867D53" w:rsidRPr="008267B1" w:rsidRDefault="00867D53" w:rsidP="00AC0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8"/>
              </w:rPr>
            </w:pPr>
            <w:r w:rsidRPr="008267B1">
              <w:rPr>
                <w:b/>
                <w:bCs w:val="0"/>
                <w:szCs w:val="28"/>
              </w:rPr>
              <w:t xml:space="preserve">UC_2 </w:t>
            </w:r>
            <w:r w:rsidR="00106261" w:rsidRPr="008267B1">
              <w:rPr>
                <w:b/>
                <w:bCs w:val="0"/>
                <w:szCs w:val="28"/>
              </w:rPr>
              <w:t>Login Cliente</w:t>
            </w:r>
          </w:p>
        </w:tc>
      </w:tr>
      <w:tr w:rsidR="00867D53" w14:paraId="53B2E7A9" w14:textId="77777777" w:rsidTr="000B7E9A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</w:tcPr>
          <w:p w14:paraId="61DDC4D0" w14:textId="35507450" w:rsidR="00867D53" w:rsidRPr="00E503CC" w:rsidRDefault="00292830" w:rsidP="00AC03B2">
            <w:pPr>
              <w:rPr>
                <w:szCs w:val="28"/>
              </w:rPr>
            </w:pPr>
            <w:r>
              <w:rPr>
                <w:szCs w:val="28"/>
              </w:rPr>
              <w:t>Name use case:</w:t>
            </w:r>
          </w:p>
        </w:tc>
        <w:tc>
          <w:tcPr>
            <w:tcW w:w="6413" w:type="dxa"/>
          </w:tcPr>
          <w:p w14:paraId="13D4544E" w14:textId="4F708A88" w:rsidR="00867D53" w:rsidRPr="00E503CC" w:rsidRDefault="00106261" w:rsidP="00AC0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 w:rsidRPr="00E503CC">
              <w:rPr>
                <w:b w:val="0"/>
                <w:bCs/>
                <w:szCs w:val="28"/>
              </w:rPr>
              <w:t xml:space="preserve">Login </w:t>
            </w:r>
            <w:r w:rsidR="00402AA3">
              <w:rPr>
                <w:b w:val="0"/>
                <w:bCs/>
                <w:szCs w:val="28"/>
              </w:rPr>
              <w:t>c</w:t>
            </w:r>
            <w:r w:rsidRPr="00E503CC">
              <w:rPr>
                <w:b w:val="0"/>
                <w:bCs/>
                <w:szCs w:val="28"/>
              </w:rPr>
              <w:t>liente</w:t>
            </w:r>
          </w:p>
        </w:tc>
      </w:tr>
      <w:tr w:rsidR="00867D53" w14:paraId="079DA243" w14:textId="77777777" w:rsidTr="000B7E9A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</w:tcPr>
          <w:p w14:paraId="116E287F" w14:textId="30BCEFF9" w:rsidR="00867D53" w:rsidRPr="00E503CC" w:rsidRDefault="00180767" w:rsidP="00AC03B2">
            <w:pPr>
              <w:rPr>
                <w:szCs w:val="28"/>
              </w:rPr>
            </w:pPr>
            <w:r>
              <w:rPr>
                <w:szCs w:val="28"/>
              </w:rPr>
              <w:t>Attori</w:t>
            </w:r>
            <w:r w:rsidR="00292830">
              <w:rPr>
                <w:szCs w:val="28"/>
              </w:rPr>
              <w:t>:</w:t>
            </w:r>
          </w:p>
        </w:tc>
        <w:tc>
          <w:tcPr>
            <w:tcW w:w="6413" w:type="dxa"/>
          </w:tcPr>
          <w:p w14:paraId="4A144B68" w14:textId="1902FC34" w:rsidR="00867D53" w:rsidRPr="00E503CC" w:rsidRDefault="00FF62A8" w:rsidP="00AC0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Cliente</w:t>
            </w:r>
          </w:p>
        </w:tc>
      </w:tr>
      <w:tr w:rsidR="00867D53" w14:paraId="6D8B2B3F" w14:textId="77777777" w:rsidTr="000B7E9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</w:tcPr>
          <w:p w14:paraId="456690C6" w14:textId="063B0AB3" w:rsidR="00867D53" w:rsidRPr="00E503CC" w:rsidRDefault="00FE5B9F" w:rsidP="00AC03B2">
            <w:pPr>
              <w:rPr>
                <w:szCs w:val="28"/>
              </w:rPr>
            </w:pPr>
            <w:r w:rsidRPr="00E503CC">
              <w:rPr>
                <w:szCs w:val="28"/>
              </w:rPr>
              <w:t>Entry Condition</w:t>
            </w:r>
            <w:r w:rsidR="00565466">
              <w:rPr>
                <w:szCs w:val="28"/>
              </w:rPr>
              <w:t>:</w:t>
            </w:r>
          </w:p>
        </w:tc>
        <w:tc>
          <w:tcPr>
            <w:tcW w:w="6413" w:type="dxa"/>
          </w:tcPr>
          <w:p w14:paraId="0ACCCAC2" w14:textId="005458DB" w:rsidR="00867D53" w:rsidRPr="00E503CC" w:rsidRDefault="00413FB8" w:rsidP="00AC0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 w:rsidRPr="00E503CC">
              <w:rPr>
                <w:b w:val="0"/>
                <w:bCs/>
                <w:szCs w:val="28"/>
              </w:rPr>
              <w:t>Il cliente si ridireziona sulla funzionalità login.</w:t>
            </w:r>
          </w:p>
        </w:tc>
      </w:tr>
      <w:tr w:rsidR="00867D53" w14:paraId="205B2C08" w14:textId="77777777" w:rsidTr="000B7E9A">
        <w:trPr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</w:tcPr>
          <w:p w14:paraId="0F0707A0" w14:textId="2A4F48E1" w:rsidR="00867D53" w:rsidRPr="00E503CC" w:rsidRDefault="00413FB8" w:rsidP="00AC03B2">
            <w:pPr>
              <w:rPr>
                <w:szCs w:val="28"/>
              </w:rPr>
            </w:pPr>
            <w:r w:rsidRPr="00E503CC">
              <w:rPr>
                <w:szCs w:val="28"/>
              </w:rPr>
              <w:t>Flusso di eventi</w:t>
            </w:r>
            <w:r w:rsidR="00180767">
              <w:rPr>
                <w:szCs w:val="28"/>
              </w:rPr>
              <w:t>:</w:t>
            </w:r>
          </w:p>
        </w:tc>
        <w:tc>
          <w:tcPr>
            <w:tcW w:w="6413" w:type="dxa"/>
          </w:tcPr>
          <w:p w14:paraId="550E133C" w14:textId="77777777" w:rsidR="00413FB8" w:rsidRPr="00E503CC" w:rsidRDefault="00413FB8" w:rsidP="00413FB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Cs w:val="28"/>
              </w:rPr>
            </w:pPr>
            <w:r w:rsidRPr="00E503CC">
              <w:rPr>
                <w:b w:val="0"/>
                <w:bCs/>
                <w:noProof/>
                <w:szCs w:val="28"/>
              </w:rPr>
              <w:t>La piattaforma mostra il modulo per effetuare il login.</w:t>
            </w:r>
          </w:p>
          <w:p w14:paraId="1804CDD9" w14:textId="77777777" w:rsidR="00413FB8" w:rsidRPr="00E503CC" w:rsidRDefault="00413FB8" w:rsidP="00413FB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r w:rsidRPr="00E503CC">
              <w:rPr>
                <w:b w:val="0"/>
                <w:bCs/>
                <w:noProof/>
              </w:rPr>
              <w:t>Il cliente inserisce le credenziali:</w:t>
            </w:r>
          </w:p>
          <w:tbl>
            <w:tblPr>
              <w:tblStyle w:val="Tabellaelenco1chiara-colore4"/>
              <w:tblW w:w="0" w:type="auto"/>
              <w:tblInd w:w="1446" w:type="dxa"/>
              <w:tblLook w:val="04A0" w:firstRow="1" w:lastRow="0" w:firstColumn="1" w:lastColumn="0" w:noHBand="0" w:noVBand="1"/>
            </w:tblPr>
            <w:tblGrid>
              <w:gridCol w:w="3301"/>
            </w:tblGrid>
            <w:tr w:rsidR="00565466" w14:paraId="459AD22F" w14:textId="77777777" w:rsidTr="00270BE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14:paraId="24860C83" w14:textId="77777777" w:rsidR="00565466" w:rsidRDefault="00565466" w:rsidP="00565466">
                  <w:pPr>
                    <w:pStyle w:val="Paragrafoelenco"/>
                    <w:ind w:left="0"/>
                    <w:rPr>
                      <w:b/>
                      <w:bCs w:val="0"/>
                      <w:noProof/>
                      <w:szCs w:val="28"/>
                    </w:rPr>
                  </w:pPr>
                </w:p>
              </w:tc>
            </w:tr>
            <w:tr w:rsidR="00565466" w14:paraId="0744F3E6" w14:textId="77777777" w:rsidTr="00270BE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14:paraId="5F7E31AF" w14:textId="2A9A0A8E" w:rsidR="00565466" w:rsidRPr="002272A9" w:rsidRDefault="00565466" w:rsidP="00565466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noProof/>
                      <w:szCs w:val="28"/>
                    </w:rPr>
                  </w:pPr>
                  <w:r w:rsidRPr="002272A9">
                    <w:rPr>
                      <w:noProof/>
                      <w:szCs w:val="28"/>
                    </w:rPr>
                    <w:t>Username</w:t>
                  </w:r>
                </w:p>
              </w:tc>
            </w:tr>
            <w:tr w:rsidR="00565466" w14:paraId="3B249942" w14:textId="77777777" w:rsidTr="00270BEE">
              <w:trPr>
                <w:trHeight w:val="2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14:paraId="4C56DB37" w14:textId="0DAB32A8" w:rsidR="00565466" w:rsidRPr="002272A9" w:rsidRDefault="00565466" w:rsidP="00565466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noProof/>
                      <w:szCs w:val="28"/>
                    </w:rPr>
                  </w:pPr>
                  <w:r w:rsidRPr="002272A9">
                    <w:rPr>
                      <w:noProof/>
                      <w:szCs w:val="28"/>
                    </w:rPr>
                    <w:t>Password</w:t>
                  </w:r>
                </w:p>
              </w:tc>
            </w:tr>
            <w:tr w:rsidR="00565466" w14:paraId="1EBE53D2" w14:textId="77777777" w:rsidTr="00270BE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01" w:type="dxa"/>
                </w:tcPr>
                <w:p w14:paraId="04968D7B" w14:textId="77777777" w:rsidR="00565466" w:rsidRDefault="00565466" w:rsidP="00565466">
                  <w:pPr>
                    <w:pStyle w:val="Paragrafoelenco"/>
                    <w:rPr>
                      <w:b/>
                      <w:bCs w:val="0"/>
                      <w:noProof/>
                      <w:szCs w:val="28"/>
                    </w:rPr>
                  </w:pPr>
                </w:p>
              </w:tc>
            </w:tr>
          </w:tbl>
          <w:p w14:paraId="0B356BEA" w14:textId="77777777" w:rsidR="00565466" w:rsidRDefault="00565466" w:rsidP="0056546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Cs w:val="28"/>
              </w:rPr>
            </w:pPr>
          </w:p>
          <w:p w14:paraId="6510E5F2" w14:textId="645C64BC" w:rsidR="00413FB8" w:rsidRPr="00E503CC" w:rsidRDefault="00565466" w:rsidP="00413FB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Il</w:t>
            </w:r>
            <w:r w:rsidR="00413FB8" w:rsidRPr="00E503CC">
              <w:rPr>
                <w:b w:val="0"/>
                <w:bCs/>
                <w:noProof/>
                <w:szCs w:val="28"/>
              </w:rPr>
              <w:t xml:space="preserve"> sistema verifica la correttezza dei dati e se il cliente è realmente registrato.</w:t>
            </w:r>
          </w:p>
          <w:p w14:paraId="54524EAD" w14:textId="582E7ACB" w:rsidR="00413FB8" w:rsidRPr="00E503CC" w:rsidRDefault="00565466" w:rsidP="00413FB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Il</w:t>
            </w:r>
            <w:r w:rsidR="00413FB8" w:rsidRPr="00E503CC">
              <w:rPr>
                <w:b w:val="0"/>
                <w:bCs/>
                <w:noProof/>
                <w:szCs w:val="28"/>
              </w:rPr>
              <w:t xml:space="preserve"> sistema mostra l’homepage del sito.</w:t>
            </w:r>
          </w:p>
          <w:p w14:paraId="1BBC42CB" w14:textId="77777777" w:rsidR="00867D53" w:rsidRPr="00E503CC" w:rsidRDefault="00867D53" w:rsidP="00AC0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</w:p>
        </w:tc>
      </w:tr>
      <w:tr w:rsidR="00867D53" w14:paraId="5576E49B" w14:textId="77777777" w:rsidTr="000B7E9A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</w:tcPr>
          <w:p w14:paraId="64B4F0EB" w14:textId="0D9632AE" w:rsidR="00867D53" w:rsidRPr="00E503CC" w:rsidRDefault="00EF53C9" w:rsidP="00AC03B2">
            <w:pPr>
              <w:rPr>
                <w:szCs w:val="28"/>
              </w:rPr>
            </w:pPr>
            <w:r w:rsidRPr="00E503CC">
              <w:rPr>
                <w:szCs w:val="28"/>
              </w:rPr>
              <w:t>Entry Condition</w:t>
            </w:r>
            <w:r w:rsidR="00F437F0">
              <w:rPr>
                <w:szCs w:val="28"/>
              </w:rPr>
              <w:t>:</w:t>
            </w:r>
          </w:p>
        </w:tc>
        <w:tc>
          <w:tcPr>
            <w:tcW w:w="6413" w:type="dxa"/>
          </w:tcPr>
          <w:p w14:paraId="0C8B4230" w14:textId="4FEC7AA3" w:rsidR="00867D53" w:rsidRPr="00AC2F34" w:rsidRDefault="00AC2F34" w:rsidP="00AC0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 w:rsidRPr="00AC2F34">
              <w:rPr>
                <w:b w:val="0"/>
                <w:bCs/>
              </w:rPr>
              <w:t>Il cliente è autenticato dal sistema.</w:t>
            </w:r>
          </w:p>
        </w:tc>
      </w:tr>
      <w:tr w:rsidR="00F437F0" w14:paraId="131F1516" w14:textId="77777777" w:rsidTr="000B7E9A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</w:tcPr>
          <w:p w14:paraId="39815308" w14:textId="12D5CED1" w:rsidR="00F437F0" w:rsidRPr="00E503CC" w:rsidRDefault="00F437F0" w:rsidP="00AC03B2">
            <w:pPr>
              <w:rPr>
                <w:b/>
                <w:bCs w:val="0"/>
                <w:szCs w:val="28"/>
              </w:rPr>
            </w:pPr>
            <w:r w:rsidRPr="00E8757E">
              <w:rPr>
                <w:szCs w:val="28"/>
              </w:rPr>
              <w:t>Flussi alternativi</w:t>
            </w:r>
            <w:r w:rsidR="002A447E">
              <w:rPr>
                <w:szCs w:val="28"/>
              </w:rPr>
              <w:t>-</w:t>
            </w:r>
            <w:r w:rsidRPr="00E8757E">
              <w:rPr>
                <w:szCs w:val="28"/>
              </w:rPr>
              <w:t>Eccezioni:</w:t>
            </w:r>
          </w:p>
        </w:tc>
        <w:tc>
          <w:tcPr>
            <w:tcW w:w="6413" w:type="dxa"/>
          </w:tcPr>
          <w:p w14:paraId="145C398C" w14:textId="77777777" w:rsidR="00F437F0" w:rsidRDefault="00F437F0" w:rsidP="00F43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 w:rsidRPr="00364D2C">
              <w:rPr>
                <w:b w:val="0"/>
                <w:bCs/>
                <w:szCs w:val="28"/>
              </w:rPr>
              <w:t xml:space="preserve">Al passo 3 il sistema rileva che le credenziali non sono corrette, il sistema mostrerà il messaggio di errore (campi mancanti), se il sistema rileva che </w:t>
            </w:r>
            <w:r>
              <w:rPr>
                <w:b w:val="0"/>
                <w:bCs/>
                <w:szCs w:val="28"/>
              </w:rPr>
              <w:t>il cliente</w:t>
            </w:r>
            <w:r w:rsidRPr="00364D2C">
              <w:rPr>
                <w:b w:val="0"/>
                <w:bCs/>
                <w:szCs w:val="28"/>
              </w:rPr>
              <w:t xml:space="preserve"> non è registrato al sito si presenterà una pagina di errore, dove avrà la possibilità di recarsi alla pagina di login o di homepage</w:t>
            </w:r>
            <w:r>
              <w:rPr>
                <w:b w:val="0"/>
                <w:bCs/>
                <w:szCs w:val="28"/>
              </w:rPr>
              <w:t>.</w:t>
            </w:r>
          </w:p>
          <w:p w14:paraId="315B3578" w14:textId="31187146" w:rsidR="00F437F0" w:rsidRPr="00AC2F34" w:rsidRDefault="00F437F0" w:rsidP="00F43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E8757E">
              <w:rPr>
                <w:szCs w:val="28"/>
              </w:rPr>
              <w:t>(UC 2.1 login errato).</w:t>
            </w:r>
          </w:p>
        </w:tc>
      </w:tr>
    </w:tbl>
    <w:p w14:paraId="32721FC2" w14:textId="5CDD70B3" w:rsidR="00504FAE" w:rsidRDefault="00504FAE" w:rsidP="006E718B">
      <w:pPr>
        <w:rPr>
          <w:b w:val="0"/>
          <w:bCs/>
          <w:noProof/>
        </w:rPr>
      </w:pPr>
    </w:p>
    <w:p w14:paraId="36396170" w14:textId="3D2BDCA4" w:rsidR="000B7E9A" w:rsidRDefault="000B7E9A" w:rsidP="006E718B">
      <w:pPr>
        <w:rPr>
          <w:b w:val="0"/>
          <w:bCs/>
          <w:noProof/>
        </w:rPr>
      </w:pPr>
    </w:p>
    <w:p w14:paraId="56BC6495" w14:textId="146B7C47" w:rsidR="000B7E9A" w:rsidRDefault="000B7E9A" w:rsidP="006E718B">
      <w:pPr>
        <w:rPr>
          <w:b w:val="0"/>
          <w:bCs/>
          <w:noProof/>
        </w:rPr>
      </w:pPr>
    </w:p>
    <w:p w14:paraId="7A8B6297" w14:textId="505240E7" w:rsidR="000B7E9A" w:rsidRDefault="000B7E9A" w:rsidP="006E718B">
      <w:pPr>
        <w:rPr>
          <w:b w:val="0"/>
          <w:bCs/>
          <w:noProof/>
        </w:rPr>
      </w:pPr>
    </w:p>
    <w:p w14:paraId="7E90B61B" w14:textId="10A721FF" w:rsidR="000B7E9A" w:rsidRDefault="000B7E9A" w:rsidP="006E718B">
      <w:pPr>
        <w:rPr>
          <w:b w:val="0"/>
          <w:bCs/>
          <w:noProof/>
        </w:rPr>
      </w:pPr>
    </w:p>
    <w:p w14:paraId="76CFF499" w14:textId="22E77DEE" w:rsidR="000B7E9A" w:rsidRDefault="000B7E9A" w:rsidP="006E718B">
      <w:pPr>
        <w:rPr>
          <w:b w:val="0"/>
          <w:bCs/>
          <w:noProof/>
        </w:rPr>
      </w:pPr>
    </w:p>
    <w:p w14:paraId="25D6E01D" w14:textId="3F608B68" w:rsidR="000B7E9A" w:rsidRDefault="000B7E9A" w:rsidP="006E718B">
      <w:pPr>
        <w:rPr>
          <w:b w:val="0"/>
          <w:bCs/>
          <w:noProof/>
        </w:rPr>
      </w:pPr>
    </w:p>
    <w:p w14:paraId="75D0EA92" w14:textId="6AC3E26A" w:rsidR="000B7E9A" w:rsidRDefault="000B7E9A" w:rsidP="006E718B">
      <w:pPr>
        <w:rPr>
          <w:b w:val="0"/>
          <w:bCs/>
          <w:noProof/>
        </w:rPr>
      </w:pPr>
    </w:p>
    <w:p w14:paraId="77D1F49D" w14:textId="4CA231C1" w:rsidR="000B7E9A" w:rsidRDefault="000B7E9A" w:rsidP="006E718B">
      <w:pPr>
        <w:rPr>
          <w:b w:val="0"/>
          <w:bCs/>
          <w:noProof/>
        </w:rPr>
      </w:pPr>
    </w:p>
    <w:p w14:paraId="055BA9BC" w14:textId="77777777" w:rsidR="000B7E9A" w:rsidRDefault="000B7E9A" w:rsidP="006E718B">
      <w:pPr>
        <w:rPr>
          <w:b w:val="0"/>
          <w:bCs/>
          <w:noProof/>
        </w:rPr>
      </w:pPr>
    </w:p>
    <w:p w14:paraId="28D79883" w14:textId="77777777" w:rsidR="000B7E9A" w:rsidRDefault="000B7E9A" w:rsidP="006E718B">
      <w:pPr>
        <w:rPr>
          <w:b w:val="0"/>
          <w:bCs/>
          <w:noProof/>
        </w:rPr>
      </w:pPr>
    </w:p>
    <w:p w14:paraId="224435C0" w14:textId="17ADFD10" w:rsidR="00EC097E" w:rsidRDefault="00EC097E" w:rsidP="72AA4757">
      <w:pPr>
        <w:pStyle w:val="Titolo2"/>
        <w:spacing w:after="0"/>
        <w:rPr>
          <w:b/>
          <w:bCs/>
          <w:noProof/>
        </w:rPr>
      </w:pPr>
      <w:bookmarkStart w:id="3" w:name="_Toc120274006"/>
      <w:r w:rsidRPr="72AA4757">
        <w:rPr>
          <w:b/>
          <w:bCs/>
          <w:noProof/>
        </w:rPr>
        <w:lastRenderedPageBreak/>
        <w:t>UC</w:t>
      </w:r>
      <w:r w:rsidR="00364D2C" w:rsidRPr="72AA4757">
        <w:rPr>
          <w:b/>
          <w:bCs/>
          <w:noProof/>
        </w:rPr>
        <w:t>_</w:t>
      </w:r>
      <w:r w:rsidRPr="72AA4757">
        <w:rPr>
          <w:b/>
          <w:bCs/>
          <w:noProof/>
        </w:rPr>
        <w:t xml:space="preserve">3. </w:t>
      </w:r>
      <w:r w:rsidR="004E618D" w:rsidRPr="72AA4757">
        <w:rPr>
          <w:b/>
          <w:bCs/>
          <w:noProof/>
        </w:rPr>
        <w:t xml:space="preserve">Cerca </w:t>
      </w:r>
      <w:r w:rsidR="00FD7DED" w:rsidRPr="72AA4757">
        <w:rPr>
          <w:b/>
          <w:bCs/>
          <w:noProof/>
        </w:rPr>
        <w:t>veicolo</w:t>
      </w:r>
      <w:bookmarkEnd w:id="3"/>
    </w:p>
    <w:p w14:paraId="08D2158C" w14:textId="77777777" w:rsidR="00180767" w:rsidRPr="00180767" w:rsidRDefault="00180767" w:rsidP="00180767"/>
    <w:tbl>
      <w:tblPr>
        <w:tblStyle w:val="Tabellagriglia4-colore4"/>
        <w:tblW w:w="10627" w:type="dxa"/>
        <w:tblLook w:val="06A0" w:firstRow="1" w:lastRow="0" w:firstColumn="1" w:lastColumn="0" w:noHBand="1" w:noVBand="1"/>
      </w:tblPr>
      <w:tblGrid>
        <w:gridCol w:w="4400"/>
        <w:gridCol w:w="6227"/>
      </w:tblGrid>
      <w:tr w:rsidR="00130C93" w14:paraId="4BAB5B73" w14:textId="77777777" w:rsidTr="000B7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200ED983" w14:textId="140533A4" w:rsidR="00130C93" w:rsidRDefault="00B377CE" w:rsidP="00130C93">
            <w:r>
              <w:t>ID</w:t>
            </w:r>
          </w:p>
        </w:tc>
        <w:tc>
          <w:tcPr>
            <w:tcW w:w="6227" w:type="dxa"/>
          </w:tcPr>
          <w:p w14:paraId="74BB2C9C" w14:textId="73C54C22" w:rsidR="00130C93" w:rsidRPr="008275F3" w:rsidRDefault="00B377CE" w:rsidP="00130C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8275F3">
              <w:rPr>
                <w:b/>
                <w:bCs w:val="0"/>
              </w:rPr>
              <w:t>UC_3. Cerca veicolo</w:t>
            </w:r>
          </w:p>
        </w:tc>
      </w:tr>
      <w:tr w:rsidR="00130C93" w14:paraId="7F0B181E" w14:textId="77777777" w:rsidTr="000B7E9A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07E03182" w14:textId="0C133C71" w:rsidR="00130C93" w:rsidRPr="00632A03" w:rsidRDefault="00B377CE" w:rsidP="00130C93">
            <w:r w:rsidRPr="00632A03">
              <w:t>N</w:t>
            </w:r>
            <w:r w:rsidR="00402AA3" w:rsidRPr="00632A03">
              <w:t>ame use case:</w:t>
            </w:r>
          </w:p>
        </w:tc>
        <w:tc>
          <w:tcPr>
            <w:tcW w:w="6227" w:type="dxa"/>
          </w:tcPr>
          <w:p w14:paraId="3ED7FCD4" w14:textId="64E53D9B" w:rsidR="00130C93" w:rsidRPr="00632A03" w:rsidRDefault="00B377CE" w:rsidP="00130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32A03">
              <w:rPr>
                <w:b w:val="0"/>
                <w:bCs/>
              </w:rPr>
              <w:t>Cerca Veicolo</w:t>
            </w:r>
          </w:p>
        </w:tc>
      </w:tr>
      <w:tr w:rsidR="00130C93" w14:paraId="68DAD72F" w14:textId="77777777" w:rsidTr="000B7E9A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67A9458F" w14:textId="7E916150" w:rsidR="00130C93" w:rsidRPr="00632A03" w:rsidRDefault="00180767" w:rsidP="00130C93">
            <w:r>
              <w:t>Attori:</w:t>
            </w:r>
          </w:p>
        </w:tc>
        <w:tc>
          <w:tcPr>
            <w:tcW w:w="6227" w:type="dxa"/>
          </w:tcPr>
          <w:p w14:paraId="63DE7928" w14:textId="246BAE4E" w:rsidR="00130C93" w:rsidRPr="00632A03" w:rsidRDefault="00D770DD" w:rsidP="00130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32A03">
              <w:rPr>
                <w:b w:val="0"/>
                <w:bCs/>
              </w:rPr>
              <w:t xml:space="preserve">Cliente – </w:t>
            </w:r>
            <w:r w:rsidR="00A62BEB">
              <w:rPr>
                <w:b w:val="0"/>
                <w:bCs/>
              </w:rPr>
              <w:t>a</w:t>
            </w:r>
            <w:r w:rsidRPr="00632A03">
              <w:rPr>
                <w:b w:val="0"/>
                <w:bCs/>
              </w:rPr>
              <w:t xml:space="preserve">mministratore - </w:t>
            </w:r>
            <w:r w:rsidR="00A62BEB">
              <w:rPr>
                <w:b w:val="0"/>
                <w:bCs/>
              </w:rPr>
              <w:t>u</w:t>
            </w:r>
            <w:r w:rsidRPr="00632A03">
              <w:rPr>
                <w:b w:val="0"/>
                <w:bCs/>
              </w:rPr>
              <w:t>tente</w:t>
            </w:r>
          </w:p>
        </w:tc>
      </w:tr>
      <w:tr w:rsidR="00130C93" w14:paraId="3C3F8105" w14:textId="77777777" w:rsidTr="000B7E9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2E7E163E" w14:textId="3EAB9B4F" w:rsidR="00130C93" w:rsidRPr="00632A03" w:rsidRDefault="007764C4" w:rsidP="00130C93">
            <w:r w:rsidRPr="00632A03">
              <w:t>Entry Condition</w:t>
            </w:r>
            <w:r w:rsidR="00180767">
              <w:t>:</w:t>
            </w:r>
          </w:p>
        </w:tc>
        <w:tc>
          <w:tcPr>
            <w:tcW w:w="6227" w:type="dxa"/>
          </w:tcPr>
          <w:p w14:paraId="36281F24" w14:textId="10722870" w:rsidR="00130C93" w:rsidRPr="00632A03" w:rsidRDefault="00D770DD" w:rsidP="00130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32A03">
              <w:rPr>
                <w:b w:val="0"/>
                <w:bCs/>
              </w:rPr>
              <w:t>Si trovano sulla propria homepage</w:t>
            </w:r>
          </w:p>
        </w:tc>
      </w:tr>
      <w:tr w:rsidR="00130C93" w14:paraId="12079AD6" w14:textId="77777777" w:rsidTr="000B7E9A">
        <w:trPr>
          <w:trHeight w:val="1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6B456798" w14:textId="5871E8AF" w:rsidR="00130C93" w:rsidRPr="00632A03" w:rsidRDefault="007764C4" w:rsidP="00130C93">
            <w:r w:rsidRPr="00632A03">
              <w:t>Flusso di eventi</w:t>
            </w:r>
            <w:r w:rsidR="00180767">
              <w:t>:</w:t>
            </w:r>
          </w:p>
        </w:tc>
        <w:tc>
          <w:tcPr>
            <w:tcW w:w="6227" w:type="dxa"/>
          </w:tcPr>
          <w:p w14:paraId="337FE927" w14:textId="4816937C" w:rsidR="007764C4" w:rsidRPr="00632A03" w:rsidRDefault="00632A03" w:rsidP="007764C4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r w:rsidRPr="00632A03">
              <w:rPr>
                <w:b w:val="0"/>
                <w:bCs/>
              </w:rPr>
              <w:t>Selezionano la funzionalità elenco (auto – moto) disponibili.</w:t>
            </w:r>
          </w:p>
          <w:p w14:paraId="256149F5" w14:textId="77777777" w:rsidR="00632A03" w:rsidRPr="00632A03" w:rsidRDefault="007764C4" w:rsidP="007764C4">
            <w:pPr>
              <w:pStyle w:val="Paragrafoelenco"/>
              <w:numPr>
                <w:ilvl w:val="0"/>
                <w:numId w:val="5"/>
              </w:numPr>
              <w:ind w:left="149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Cs w:val="28"/>
              </w:rPr>
            </w:pPr>
            <w:r w:rsidRPr="00632A03">
              <w:rPr>
                <w:b w:val="0"/>
                <w:bCs/>
                <w:noProof/>
                <w:szCs w:val="28"/>
              </w:rPr>
              <w:t xml:space="preserve">La piattaforma mostra una pagina delle </w:t>
            </w:r>
          </w:p>
          <w:p w14:paraId="4D204C38" w14:textId="67899D38" w:rsidR="007764C4" w:rsidRPr="00632A03" w:rsidRDefault="00632A03" w:rsidP="00632A03">
            <w:pPr>
              <w:pStyle w:val="Paragrafoelenco"/>
              <w:ind w:left="14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Cs w:val="28"/>
              </w:rPr>
            </w:pPr>
            <w:r w:rsidRPr="00632A03">
              <w:rPr>
                <w:b w:val="0"/>
                <w:bCs/>
                <w:noProof/>
                <w:szCs w:val="28"/>
              </w:rPr>
              <w:t>(auto – moto) disponibili</w:t>
            </w:r>
          </w:p>
          <w:p w14:paraId="60A416B2" w14:textId="77777777" w:rsidR="00130C93" w:rsidRPr="00632A03" w:rsidRDefault="00130C93" w:rsidP="00130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  <w:tr w:rsidR="00130C93" w14:paraId="28FFF68C" w14:textId="77777777" w:rsidTr="000B7E9A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48CBB3FF" w14:textId="24F86A40" w:rsidR="00130C93" w:rsidRPr="00632A03" w:rsidRDefault="007764C4" w:rsidP="00130C93">
            <w:r w:rsidRPr="00632A03">
              <w:t>Exit Condition</w:t>
            </w:r>
            <w:r w:rsidR="00180767">
              <w:t>:</w:t>
            </w:r>
          </w:p>
        </w:tc>
        <w:tc>
          <w:tcPr>
            <w:tcW w:w="6227" w:type="dxa"/>
          </w:tcPr>
          <w:p w14:paraId="3103FC60" w14:textId="602472FA" w:rsidR="007764C4" w:rsidRPr="00632A03" w:rsidRDefault="00632A03" w:rsidP="00776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32A03">
              <w:rPr>
                <w:b w:val="0"/>
                <w:bCs/>
              </w:rPr>
              <w:t xml:space="preserve">Cliente – amministratore – utente </w:t>
            </w:r>
            <w:r w:rsidR="007764C4" w:rsidRPr="00632A03">
              <w:rPr>
                <w:b w:val="0"/>
                <w:bCs/>
              </w:rPr>
              <w:t>hanno visualizzato le aut</w:t>
            </w:r>
            <w:r w:rsidRPr="00632A03">
              <w:rPr>
                <w:b w:val="0"/>
                <w:bCs/>
              </w:rPr>
              <w:t xml:space="preserve">o - </w:t>
            </w:r>
            <w:r w:rsidR="007764C4" w:rsidRPr="00632A03">
              <w:rPr>
                <w:b w:val="0"/>
                <w:bCs/>
              </w:rPr>
              <w:t>moto disponibili.</w:t>
            </w:r>
          </w:p>
          <w:p w14:paraId="49C51694" w14:textId="77777777" w:rsidR="00130C93" w:rsidRPr="00632A03" w:rsidRDefault="00130C93" w:rsidP="00130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</w:tbl>
    <w:p w14:paraId="5D9089FD" w14:textId="77777777" w:rsidR="00EB0DF9" w:rsidRDefault="00EB0DF9" w:rsidP="00AC03B2">
      <w:pPr>
        <w:rPr>
          <w:szCs w:val="28"/>
        </w:rPr>
      </w:pPr>
    </w:p>
    <w:p w14:paraId="10E36AD5" w14:textId="64251DCF" w:rsidR="00ED5793" w:rsidRDefault="004E618D" w:rsidP="00FA7D67">
      <w:pPr>
        <w:pStyle w:val="Titolo2"/>
        <w:rPr>
          <w:b/>
          <w:bCs/>
          <w:noProof/>
        </w:rPr>
      </w:pPr>
      <w:bookmarkStart w:id="4" w:name="_Toc120274007"/>
      <w:r w:rsidRPr="00C15AE6">
        <w:rPr>
          <w:b/>
          <w:bCs/>
          <w:noProof/>
        </w:rPr>
        <w:t>UC</w:t>
      </w:r>
      <w:r w:rsidR="00B731E6" w:rsidRPr="00C15AE6">
        <w:rPr>
          <w:b/>
          <w:bCs/>
          <w:noProof/>
        </w:rPr>
        <w:t>_</w:t>
      </w:r>
      <w:r w:rsidR="00FD7DED" w:rsidRPr="00C15AE6">
        <w:rPr>
          <w:noProof/>
        </w:rPr>
        <w:t>4</w:t>
      </w:r>
      <w:r w:rsidRPr="00C15AE6">
        <w:rPr>
          <w:b/>
          <w:bCs/>
          <w:noProof/>
        </w:rPr>
        <w:t xml:space="preserve"> Log-out</w:t>
      </w:r>
      <w:bookmarkEnd w:id="4"/>
    </w:p>
    <w:tbl>
      <w:tblPr>
        <w:tblStyle w:val="Tabellagriglia4-colore4"/>
        <w:tblW w:w="10627" w:type="dxa"/>
        <w:tblLook w:val="06A0" w:firstRow="1" w:lastRow="0" w:firstColumn="1" w:lastColumn="0" w:noHBand="1" w:noVBand="1"/>
      </w:tblPr>
      <w:tblGrid>
        <w:gridCol w:w="4400"/>
        <w:gridCol w:w="6227"/>
      </w:tblGrid>
      <w:tr w:rsidR="00EB0DF9" w14:paraId="357A7B3D" w14:textId="77777777" w:rsidTr="000B7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692C24AB" w14:textId="77777777" w:rsidR="00EB0DF9" w:rsidRDefault="00EB0DF9" w:rsidP="00993704">
            <w:r>
              <w:t>ID</w:t>
            </w:r>
          </w:p>
        </w:tc>
        <w:tc>
          <w:tcPr>
            <w:tcW w:w="6227" w:type="dxa"/>
          </w:tcPr>
          <w:p w14:paraId="5D879560" w14:textId="544586A6" w:rsidR="00EB0DF9" w:rsidRPr="008275F3" w:rsidRDefault="00EB0DF9" w:rsidP="00993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8275F3">
              <w:rPr>
                <w:b/>
                <w:bCs w:val="0"/>
              </w:rPr>
              <w:t>UC_4. Log-out</w:t>
            </w:r>
          </w:p>
        </w:tc>
      </w:tr>
      <w:tr w:rsidR="00EB0DF9" w14:paraId="60107810" w14:textId="77777777" w:rsidTr="000B7E9A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36D69433" w14:textId="2F020545" w:rsidR="00EB0DF9" w:rsidRPr="000B7E9A" w:rsidRDefault="00A62BEB" w:rsidP="00993704">
            <w:r w:rsidRPr="000B7E9A">
              <w:t>Name use case:</w:t>
            </w:r>
          </w:p>
        </w:tc>
        <w:tc>
          <w:tcPr>
            <w:tcW w:w="6227" w:type="dxa"/>
          </w:tcPr>
          <w:p w14:paraId="6100357A" w14:textId="523F365B" w:rsidR="00EB0DF9" w:rsidRPr="000B7E9A" w:rsidRDefault="00EB0DF9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0B7E9A">
              <w:rPr>
                <w:b w:val="0"/>
                <w:bCs/>
              </w:rPr>
              <w:t>Log-out</w:t>
            </w:r>
          </w:p>
        </w:tc>
      </w:tr>
      <w:tr w:rsidR="00EB0DF9" w14:paraId="42ED9BF9" w14:textId="77777777" w:rsidTr="000B7E9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72DAE97B" w14:textId="6C610AE0" w:rsidR="00EB0DF9" w:rsidRPr="000B7E9A" w:rsidRDefault="00180767" w:rsidP="00993704">
            <w:r>
              <w:t>Attori</w:t>
            </w:r>
            <w:r w:rsidR="00A62BEB" w:rsidRPr="000B7E9A">
              <w:t>:</w:t>
            </w:r>
          </w:p>
        </w:tc>
        <w:tc>
          <w:tcPr>
            <w:tcW w:w="6227" w:type="dxa"/>
          </w:tcPr>
          <w:p w14:paraId="533C148F" w14:textId="1ADD8123" w:rsidR="00EB0DF9" w:rsidRPr="000B7E9A" w:rsidRDefault="00A62BEB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0B7E9A">
              <w:rPr>
                <w:b w:val="0"/>
                <w:bCs/>
              </w:rPr>
              <w:t>Cliente – amministratore</w:t>
            </w:r>
          </w:p>
        </w:tc>
      </w:tr>
      <w:tr w:rsidR="00EB0DF9" w14:paraId="31E87258" w14:textId="77777777" w:rsidTr="000B7E9A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30857A1F" w14:textId="6910E992" w:rsidR="00EB0DF9" w:rsidRPr="000B7E9A" w:rsidRDefault="00EB0DF9" w:rsidP="00993704">
            <w:r w:rsidRPr="000B7E9A">
              <w:t>Entry Condition</w:t>
            </w:r>
            <w:r w:rsidR="00180767">
              <w:t>:</w:t>
            </w:r>
          </w:p>
        </w:tc>
        <w:tc>
          <w:tcPr>
            <w:tcW w:w="6227" w:type="dxa"/>
          </w:tcPr>
          <w:p w14:paraId="0BAAC8DD" w14:textId="7C88EB99" w:rsidR="00EB0DF9" w:rsidRPr="000B7E9A" w:rsidRDefault="00A62BEB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0B7E9A">
              <w:rPr>
                <w:b w:val="0"/>
                <w:bCs/>
              </w:rPr>
              <w:t>Devono aver eseguito il login</w:t>
            </w:r>
          </w:p>
        </w:tc>
      </w:tr>
      <w:tr w:rsidR="00EB0DF9" w14:paraId="10FE02CC" w14:textId="77777777" w:rsidTr="000B7E9A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3D776C51" w14:textId="48DD7B74" w:rsidR="00EB0DF9" w:rsidRPr="000B7E9A" w:rsidRDefault="00EB0DF9" w:rsidP="00993704">
            <w:r w:rsidRPr="000B7E9A">
              <w:t>Flusso di eventi</w:t>
            </w:r>
            <w:r w:rsidR="00180767">
              <w:t>:</w:t>
            </w:r>
          </w:p>
        </w:tc>
        <w:tc>
          <w:tcPr>
            <w:tcW w:w="6227" w:type="dxa"/>
          </w:tcPr>
          <w:p w14:paraId="13315FC2" w14:textId="7F8DD8CC" w:rsidR="00AF311B" w:rsidRPr="000B7E9A" w:rsidRDefault="00AF311B" w:rsidP="00AF311B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Cs w:val="28"/>
              </w:rPr>
            </w:pPr>
            <w:r w:rsidRPr="000B7E9A">
              <w:rPr>
                <w:b w:val="0"/>
                <w:bCs/>
                <w:szCs w:val="28"/>
              </w:rPr>
              <w:t>Il cliente</w:t>
            </w:r>
            <w:r w:rsidR="008A1C00">
              <w:rPr>
                <w:b w:val="0"/>
                <w:bCs/>
                <w:szCs w:val="28"/>
              </w:rPr>
              <w:t xml:space="preserve"> - </w:t>
            </w:r>
            <w:r w:rsidRPr="000B7E9A">
              <w:rPr>
                <w:b w:val="0"/>
                <w:bCs/>
                <w:szCs w:val="28"/>
              </w:rPr>
              <w:t>amministratore seleziona la funzionalità log-out.</w:t>
            </w:r>
          </w:p>
          <w:p w14:paraId="68335670" w14:textId="7028BA0D" w:rsidR="00AF311B" w:rsidRPr="000B7E9A" w:rsidRDefault="00AF311B" w:rsidP="00A62BEB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Cs w:val="28"/>
              </w:rPr>
            </w:pPr>
            <w:r w:rsidRPr="000B7E9A">
              <w:rPr>
                <w:b w:val="0"/>
                <w:bCs/>
                <w:noProof/>
                <w:szCs w:val="28"/>
              </w:rPr>
              <w:t>La piattaforma mostra un messaggio di log-out eseguito con successo.</w:t>
            </w:r>
          </w:p>
          <w:p w14:paraId="39C9E25E" w14:textId="77777777" w:rsidR="00EB0DF9" w:rsidRPr="000B7E9A" w:rsidRDefault="00EB0DF9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  <w:tr w:rsidR="00EB0DF9" w14:paraId="2F915DB2" w14:textId="77777777" w:rsidTr="008A1C00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7BBE0CFE" w14:textId="73D5DCD1" w:rsidR="00EB0DF9" w:rsidRPr="000B7E9A" w:rsidRDefault="00EB0DF9" w:rsidP="00993704">
            <w:r w:rsidRPr="000B7E9A">
              <w:t>Exit Condition</w:t>
            </w:r>
            <w:r w:rsidR="00180767">
              <w:t>:</w:t>
            </w:r>
          </w:p>
        </w:tc>
        <w:tc>
          <w:tcPr>
            <w:tcW w:w="6227" w:type="dxa"/>
          </w:tcPr>
          <w:p w14:paraId="45057804" w14:textId="1E334461" w:rsidR="00EB0DF9" w:rsidRPr="000B7E9A" w:rsidRDefault="00AF311B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0B7E9A">
              <w:rPr>
                <w:b w:val="0"/>
                <w:bCs/>
              </w:rPr>
              <w:t>Sessione cancellata</w:t>
            </w:r>
          </w:p>
          <w:p w14:paraId="7DDA0226" w14:textId="77777777" w:rsidR="00EB0DF9" w:rsidRPr="000B7E9A" w:rsidRDefault="00EB0DF9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</w:tbl>
    <w:p w14:paraId="7962FE18" w14:textId="6B2CCA2C" w:rsidR="00ED5793" w:rsidRDefault="00ED5793">
      <w:pPr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7CF1BB95" w14:textId="591A3B84" w:rsidR="00464A1A" w:rsidRDefault="00464A1A" w:rsidP="72AA4757">
      <w:pPr>
        <w:pStyle w:val="Titolo2"/>
        <w:rPr>
          <w:b/>
          <w:bCs/>
          <w:noProof/>
        </w:rPr>
      </w:pPr>
      <w:bookmarkStart w:id="5" w:name="_Toc120274008"/>
      <w:r w:rsidRPr="72AA4757">
        <w:rPr>
          <w:b/>
          <w:bCs/>
          <w:noProof/>
        </w:rPr>
        <w:lastRenderedPageBreak/>
        <w:t>UC</w:t>
      </w:r>
      <w:r w:rsidR="00D77D2D" w:rsidRPr="72AA4757">
        <w:rPr>
          <w:b/>
          <w:bCs/>
          <w:noProof/>
        </w:rPr>
        <w:t>_</w:t>
      </w:r>
      <w:r w:rsidR="00FD7DED" w:rsidRPr="72AA4757">
        <w:rPr>
          <w:b/>
          <w:bCs/>
          <w:noProof/>
        </w:rPr>
        <w:t>5</w:t>
      </w:r>
      <w:r w:rsidRPr="72AA4757">
        <w:rPr>
          <w:b/>
          <w:bCs/>
          <w:noProof/>
        </w:rPr>
        <w:t xml:space="preserve"> Informazioni </w:t>
      </w:r>
      <w:r w:rsidR="00FD7DED" w:rsidRPr="72AA4757">
        <w:rPr>
          <w:b/>
          <w:bCs/>
          <w:noProof/>
        </w:rPr>
        <w:t>veicolo</w:t>
      </w:r>
      <w:bookmarkEnd w:id="5"/>
    </w:p>
    <w:tbl>
      <w:tblPr>
        <w:tblStyle w:val="Tabellagriglia4-colore4"/>
        <w:tblW w:w="10627" w:type="dxa"/>
        <w:tblLook w:val="06A0" w:firstRow="1" w:lastRow="0" w:firstColumn="1" w:lastColumn="0" w:noHBand="1" w:noVBand="1"/>
      </w:tblPr>
      <w:tblGrid>
        <w:gridCol w:w="4400"/>
        <w:gridCol w:w="6227"/>
      </w:tblGrid>
      <w:tr w:rsidR="00AF311B" w14:paraId="7F18EFE7" w14:textId="77777777" w:rsidTr="005D5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755FE9EE" w14:textId="77777777" w:rsidR="00AF311B" w:rsidRDefault="00AF311B" w:rsidP="00993704">
            <w:r>
              <w:t>ID</w:t>
            </w:r>
          </w:p>
        </w:tc>
        <w:tc>
          <w:tcPr>
            <w:tcW w:w="6227" w:type="dxa"/>
          </w:tcPr>
          <w:p w14:paraId="7B9E330A" w14:textId="3E85C119" w:rsidR="00AF311B" w:rsidRPr="008275F3" w:rsidRDefault="00AF311B" w:rsidP="00993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8275F3">
              <w:rPr>
                <w:b/>
                <w:bCs w:val="0"/>
              </w:rPr>
              <w:t>UC_5. Informazioni veicolo</w:t>
            </w:r>
          </w:p>
        </w:tc>
      </w:tr>
      <w:tr w:rsidR="00AF311B" w14:paraId="0674F993" w14:textId="77777777" w:rsidTr="00DF33B8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7AB8790F" w14:textId="71CDE4A8" w:rsidR="00AF311B" w:rsidRDefault="00DF33B8" w:rsidP="00993704">
            <w:r>
              <w:t>Name use case:</w:t>
            </w:r>
          </w:p>
        </w:tc>
        <w:tc>
          <w:tcPr>
            <w:tcW w:w="6227" w:type="dxa"/>
          </w:tcPr>
          <w:p w14:paraId="1209364E" w14:textId="348F7FCF" w:rsidR="00AF311B" w:rsidRPr="00DF33B8" w:rsidRDefault="00AF311B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DF33B8">
              <w:rPr>
                <w:b w:val="0"/>
                <w:bCs/>
              </w:rPr>
              <w:t>Informazioni veicolo</w:t>
            </w:r>
          </w:p>
        </w:tc>
      </w:tr>
      <w:tr w:rsidR="00AF311B" w14:paraId="33864E5C" w14:textId="77777777" w:rsidTr="00DF33B8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50972876" w14:textId="15ED34B0" w:rsidR="00AF311B" w:rsidRDefault="00180767" w:rsidP="00993704">
            <w:r>
              <w:t>Attori</w:t>
            </w:r>
            <w:r w:rsidR="00DF33B8">
              <w:t>:</w:t>
            </w:r>
          </w:p>
        </w:tc>
        <w:tc>
          <w:tcPr>
            <w:tcW w:w="6227" w:type="dxa"/>
          </w:tcPr>
          <w:p w14:paraId="51F80936" w14:textId="6286A2E8" w:rsidR="00AF311B" w:rsidRPr="00DF33B8" w:rsidRDefault="00AF311B" w:rsidP="00AF3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DF33B8">
              <w:rPr>
                <w:b w:val="0"/>
                <w:bCs/>
              </w:rPr>
              <w:t>Cliente</w:t>
            </w:r>
            <w:r w:rsidR="00DF33B8" w:rsidRPr="00DF33B8">
              <w:rPr>
                <w:b w:val="0"/>
                <w:bCs/>
              </w:rPr>
              <w:t xml:space="preserve"> – a</w:t>
            </w:r>
            <w:r w:rsidRPr="00DF33B8">
              <w:rPr>
                <w:b w:val="0"/>
                <w:bCs/>
              </w:rPr>
              <w:t>mministratore</w:t>
            </w:r>
            <w:r w:rsidR="00DF33B8" w:rsidRPr="00DF33B8">
              <w:rPr>
                <w:b w:val="0"/>
                <w:bCs/>
              </w:rPr>
              <w:t>- u</w:t>
            </w:r>
            <w:r w:rsidR="001247D8" w:rsidRPr="00DF33B8">
              <w:rPr>
                <w:b w:val="0"/>
                <w:bCs/>
              </w:rPr>
              <w:t>tente</w:t>
            </w:r>
          </w:p>
        </w:tc>
      </w:tr>
      <w:tr w:rsidR="00AF311B" w14:paraId="2CDEA492" w14:textId="77777777" w:rsidTr="00DF33B8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4278EEEC" w14:textId="08140323" w:rsidR="00AF311B" w:rsidRDefault="00AF311B" w:rsidP="00993704">
            <w:r>
              <w:t>Entry Condition</w:t>
            </w:r>
            <w:r w:rsidR="00DF33B8">
              <w:t>:</w:t>
            </w:r>
          </w:p>
        </w:tc>
        <w:tc>
          <w:tcPr>
            <w:tcW w:w="6227" w:type="dxa"/>
          </w:tcPr>
          <w:p w14:paraId="3472A2DC" w14:textId="5BB1AE29" w:rsidR="00AF311B" w:rsidRPr="00DF33B8" w:rsidRDefault="001247D8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DF33B8">
              <w:rPr>
                <w:b w:val="0"/>
                <w:bCs/>
              </w:rPr>
              <w:t>Cliente</w:t>
            </w:r>
            <w:r w:rsidR="00DF33B8" w:rsidRPr="00DF33B8">
              <w:rPr>
                <w:b w:val="0"/>
                <w:bCs/>
              </w:rPr>
              <w:t xml:space="preserve"> – amministratore</w:t>
            </w:r>
            <w:r w:rsidRPr="00DF33B8">
              <w:rPr>
                <w:b w:val="0"/>
                <w:bCs/>
              </w:rPr>
              <w:t xml:space="preserve"> </w:t>
            </w:r>
            <w:r w:rsidR="00DF33B8" w:rsidRPr="00DF33B8">
              <w:rPr>
                <w:b w:val="0"/>
                <w:bCs/>
              </w:rPr>
              <w:t>si trova sulla pagina che mostra l’elenco delle auto - moto disponibili.</w:t>
            </w:r>
          </w:p>
        </w:tc>
      </w:tr>
      <w:tr w:rsidR="00AF311B" w14:paraId="771B7F67" w14:textId="77777777" w:rsidTr="00DF33B8">
        <w:trPr>
          <w:trHeight w:val="1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745C35ED" w14:textId="02C9169B" w:rsidR="00AF311B" w:rsidRDefault="00AF311B" w:rsidP="00993704">
            <w:r>
              <w:t>Flusso di eventi</w:t>
            </w:r>
            <w:r w:rsidR="00DF33B8">
              <w:t>:</w:t>
            </w:r>
          </w:p>
        </w:tc>
        <w:tc>
          <w:tcPr>
            <w:tcW w:w="6227" w:type="dxa"/>
          </w:tcPr>
          <w:p w14:paraId="2103413E" w14:textId="6B418DB6" w:rsidR="00DF33B8" w:rsidRPr="00DF33B8" w:rsidRDefault="00DF33B8" w:rsidP="00DF33B8">
            <w:pPr>
              <w:pStyle w:val="Paragrafoelenco"/>
              <w:numPr>
                <w:ilvl w:val="0"/>
                <w:numId w:val="7"/>
              </w:numPr>
              <w:ind w:left="149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r w:rsidRPr="00DF33B8">
              <w:rPr>
                <w:b w:val="0"/>
                <w:bCs/>
                <w:noProof/>
              </w:rPr>
              <w:t>Cliente - amministratore - utente seleziona la funzionalità visualizza informazioni auto - moto.</w:t>
            </w:r>
          </w:p>
          <w:p w14:paraId="14EAB706" w14:textId="360587AE" w:rsidR="00DF33B8" w:rsidRPr="00DF33B8" w:rsidRDefault="00DF33B8" w:rsidP="00DF33B8">
            <w:pPr>
              <w:pStyle w:val="Paragrafoelenco"/>
              <w:numPr>
                <w:ilvl w:val="0"/>
                <w:numId w:val="7"/>
              </w:numPr>
              <w:ind w:left="149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r w:rsidRPr="00DF33B8">
              <w:rPr>
                <w:b w:val="0"/>
                <w:bCs/>
                <w:noProof/>
              </w:rPr>
              <w:t>La piattaforma mostra una pagina con le inforazioni reletive alle auto - moto selezionate.</w:t>
            </w:r>
          </w:p>
          <w:p w14:paraId="7ECC1A57" w14:textId="36DB9581" w:rsidR="00624EBB" w:rsidRPr="00DF33B8" w:rsidRDefault="00624EBB" w:rsidP="00DF33B8">
            <w:pPr>
              <w:pStyle w:val="Paragrafoelenco"/>
              <w:spacing w:line="360" w:lineRule="auto"/>
              <w:ind w:left="15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</w:p>
        </w:tc>
      </w:tr>
      <w:tr w:rsidR="00AF311B" w14:paraId="65B2A75E" w14:textId="77777777" w:rsidTr="00DF33B8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74F37FBC" w14:textId="7774F752" w:rsidR="00AF311B" w:rsidRDefault="00AF311B" w:rsidP="00993704">
            <w:r>
              <w:t>Exit Condition</w:t>
            </w:r>
            <w:r w:rsidR="00DF33B8">
              <w:t>:</w:t>
            </w:r>
          </w:p>
        </w:tc>
        <w:tc>
          <w:tcPr>
            <w:tcW w:w="6227" w:type="dxa"/>
          </w:tcPr>
          <w:p w14:paraId="6EA5B236" w14:textId="56CE03F7" w:rsidR="00AF311B" w:rsidRPr="00DF33B8" w:rsidRDefault="00624EBB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DF33B8">
              <w:rPr>
                <w:b w:val="0"/>
                <w:bCs/>
              </w:rPr>
              <w:t xml:space="preserve">Cliente </w:t>
            </w:r>
            <w:r w:rsidR="00DF33B8" w:rsidRPr="00DF33B8">
              <w:rPr>
                <w:b w:val="0"/>
                <w:bCs/>
              </w:rPr>
              <w:t>– amministratore - utente</w:t>
            </w:r>
            <w:r w:rsidRPr="00DF33B8">
              <w:rPr>
                <w:b w:val="0"/>
                <w:bCs/>
              </w:rPr>
              <w:t xml:space="preserve"> visualizza le informazioni </w:t>
            </w:r>
            <w:r w:rsidR="00DF33B8" w:rsidRPr="00DF33B8">
              <w:rPr>
                <w:b w:val="0"/>
                <w:bCs/>
              </w:rPr>
              <w:t>delle auto - moto</w:t>
            </w:r>
            <w:r w:rsidRPr="00DF33B8">
              <w:rPr>
                <w:b w:val="0"/>
                <w:bCs/>
              </w:rPr>
              <w:t xml:space="preserve"> </w:t>
            </w:r>
          </w:p>
        </w:tc>
      </w:tr>
    </w:tbl>
    <w:p w14:paraId="15D0097E" w14:textId="77777777" w:rsidR="00AF311B" w:rsidRPr="00AF311B" w:rsidRDefault="00AF311B" w:rsidP="00AF311B"/>
    <w:p w14:paraId="44AAC0A3" w14:textId="77777777" w:rsidR="00ED5793" w:rsidRDefault="00ED5793" w:rsidP="00D77D2D">
      <w:pPr>
        <w:spacing w:line="360" w:lineRule="auto"/>
        <w:rPr>
          <w:szCs w:val="28"/>
        </w:rPr>
      </w:pPr>
    </w:p>
    <w:p w14:paraId="5B1B11D0" w14:textId="77777777" w:rsidR="0002146B" w:rsidRDefault="0002146B" w:rsidP="00D77D2D">
      <w:pPr>
        <w:spacing w:line="360" w:lineRule="auto"/>
        <w:rPr>
          <w:szCs w:val="28"/>
        </w:rPr>
      </w:pPr>
    </w:p>
    <w:p w14:paraId="3862CB89" w14:textId="77777777" w:rsidR="0002146B" w:rsidRDefault="0002146B" w:rsidP="00D77D2D">
      <w:pPr>
        <w:spacing w:line="360" w:lineRule="auto"/>
        <w:rPr>
          <w:szCs w:val="28"/>
        </w:rPr>
      </w:pPr>
    </w:p>
    <w:p w14:paraId="66030788" w14:textId="77777777" w:rsidR="0002146B" w:rsidRPr="00D77D2D" w:rsidRDefault="0002146B" w:rsidP="00D77D2D">
      <w:pPr>
        <w:spacing w:line="360" w:lineRule="auto"/>
        <w:rPr>
          <w:szCs w:val="28"/>
        </w:rPr>
      </w:pPr>
    </w:p>
    <w:p w14:paraId="2BC606FB" w14:textId="51825F4A" w:rsidR="00464A1A" w:rsidRDefault="00464A1A" w:rsidP="72AA4757">
      <w:pPr>
        <w:pStyle w:val="Titolo2"/>
        <w:spacing w:after="0"/>
        <w:rPr>
          <w:b/>
          <w:bCs/>
          <w:noProof/>
        </w:rPr>
      </w:pPr>
      <w:bookmarkStart w:id="6" w:name="_Toc120274009"/>
      <w:r w:rsidRPr="72AA4757">
        <w:rPr>
          <w:b/>
          <w:bCs/>
          <w:noProof/>
        </w:rPr>
        <w:t>UC</w:t>
      </w:r>
      <w:r w:rsidR="00364D2C" w:rsidRPr="72AA4757">
        <w:rPr>
          <w:b/>
          <w:bCs/>
          <w:noProof/>
        </w:rPr>
        <w:t>_</w:t>
      </w:r>
      <w:r w:rsidR="00CD5C93" w:rsidRPr="72AA4757">
        <w:rPr>
          <w:b/>
          <w:bCs/>
          <w:noProof/>
        </w:rPr>
        <w:t>6</w:t>
      </w:r>
      <w:r w:rsidR="0002366D" w:rsidRPr="72AA4757">
        <w:rPr>
          <w:b/>
          <w:bCs/>
          <w:noProof/>
        </w:rPr>
        <w:t xml:space="preserve"> Eliminazione </w:t>
      </w:r>
      <w:r w:rsidR="00CD5C93" w:rsidRPr="72AA4757">
        <w:rPr>
          <w:b/>
          <w:bCs/>
          <w:noProof/>
        </w:rPr>
        <w:t>veicolo</w:t>
      </w:r>
      <w:bookmarkEnd w:id="6"/>
    </w:p>
    <w:p w14:paraId="2E6638C8" w14:textId="77777777" w:rsidR="00504FAE" w:rsidRPr="00504FAE" w:rsidRDefault="00504FAE" w:rsidP="00504FAE"/>
    <w:tbl>
      <w:tblPr>
        <w:tblStyle w:val="Tabellagriglia4-colore4"/>
        <w:tblW w:w="10627" w:type="dxa"/>
        <w:tblLook w:val="06A0" w:firstRow="1" w:lastRow="0" w:firstColumn="1" w:lastColumn="0" w:noHBand="1" w:noVBand="1"/>
      </w:tblPr>
      <w:tblGrid>
        <w:gridCol w:w="4400"/>
        <w:gridCol w:w="6227"/>
      </w:tblGrid>
      <w:tr w:rsidR="00815CDD" w14:paraId="36804FFC" w14:textId="77777777" w:rsidTr="005D5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052C4561" w14:textId="77777777" w:rsidR="00815CDD" w:rsidRDefault="00815CDD" w:rsidP="00993704">
            <w:r>
              <w:t>ID</w:t>
            </w:r>
          </w:p>
        </w:tc>
        <w:tc>
          <w:tcPr>
            <w:tcW w:w="6227" w:type="dxa"/>
          </w:tcPr>
          <w:p w14:paraId="0E6E3F55" w14:textId="1741D3C8" w:rsidR="00815CDD" w:rsidRPr="008275F3" w:rsidRDefault="00815CDD" w:rsidP="00993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8275F3">
              <w:rPr>
                <w:b/>
                <w:bCs w:val="0"/>
              </w:rPr>
              <w:t>UC_6. Eliminazione veicolo</w:t>
            </w:r>
          </w:p>
        </w:tc>
      </w:tr>
      <w:tr w:rsidR="00815CDD" w14:paraId="0B64DB42" w14:textId="77777777" w:rsidTr="002A447E">
        <w:trPr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7389418C" w14:textId="475EC85B" w:rsidR="00815CDD" w:rsidRDefault="00815CDD" w:rsidP="00993704">
            <w:r>
              <w:t>N</w:t>
            </w:r>
            <w:r w:rsidR="002A447E">
              <w:t>ame use case:</w:t>
            </w:r>
          </w:p>
        </w:tc>
        <w:tc>
          <w:tcPr>
            <w:tcW w:w="6227" w:type="dxa"/>
          </w:tcPr>
          <w:p w14:paraId="73A4913E" w14:textId="594B50FE" w:rsidR="00815CDD" w:rsidRPr="002A447E" w:rsidRDefault="00815CDD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2A447E">
              <w:rPr>
                <w:b w:val="0"/>
                <w:bCs/>
              </w:rPr>
              <w:t>Eliminazione veicolo</w:t>
            </w:r>
          </w:p>
        </w:tc>
      </w:tr>
      <w:tr w:rsidR="00815CDD" w14:paraId="5FFCBF12" w14:textId="77777777" w:rsidTr="002A447E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373C1D76" w14:textId="681B8B2B" w:rsidR="00815CDD" w:rsidRDefault="00180767" w:rsidP="00993704">
            <w:r>
              <w:t>Attori</w:t>
            </w:r>
            <w:r w:rsidR="002A447E">
              <w:t>:</w:t>
            </w:r>
          </w:p>
        </w:tc>
        <w:tc>
          <w:tcPr>
            <w:tcW w:w="6227" w:type="dxa"/>
          </w:tcPr>
          <w:p w14:paraId="18431156" w14:textId="72AA3761" w:rsidR="00815CDD" w:rsidRPr="002A447E" w:rsidRDefault="00815CDD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2A447E">
              <w:rPr>
                <w:b w:val="0"/>
                <w:bCs/>
              </w:rPr>
              <w:t>Amministratore</w:t>
            </w:r>
          </w:p>
        </w:tc>
      </w:tr>
      <w:tr w:rsidR="00815CDD" w14:paraId="533161B2" w14:textId="77777777" w:rsidTr="002A447E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7E3B0388" w14:textId="79B3D33C" w:rsidR="00815CDD" w:rsidRDefault="00815CDD" w:rsidP="00993704">
            <w:r>
              <w:t>Entry Condition</w:t>
            </w:r>
            <w:r w:rsidR="002A447E">
              <w:t>:</w:t>
            </w:r>
          </w:p>
        </w:tc>
        <w:tc>
          <w:tcPr>
            <w:tcW w:w="6227" w:type="dxa"/>
          </w:tcPr>
          <w:p w14:paraId="39036B1F" w14:textId="61B72113" w:rsidR="00815CDD" w:rsidRPr="002A447E" w:rsidRDefault="00815CDD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2A447E">
              <w:rPr>
                <w:b w:val="0"/>
                <w:bCs/>
              </w:rPr>
              <w:t>L’</w:t>
            </w:r>
            <w:r w:rsidR="0094517C">
              <w:rPr>
                <w:b w:val="0"/>
                <w:bCs/>
              </w:rPr>
              <w:t>amministratore</w:t>
            </w:r>
            <w:r w:rsidRPr="002A447E">
              <w:rPr>
                <w:b w:val="0"/>
                <w:bCs/>
              </w:rPr>
              <w:t xml:space="preserve"> deve aver effettuato il login</w:t>
            </w:r>
            <w:r w:rsidR="002A447E" w:rsidRPr="002A447E">
              <w:rPr>
                <w:b w:val="0"/>
                <w:bCs/>
              </w:rPr>
              <w:t xml:space="preserve"> e si trova sulla pagina elimina veicolo</w:t>
            </w:r>
            <w:r w:rsidRPr="002A447E">
              <w:rPr>
                <w:b w:val="0"/>
                <w:bCs/>
              </w:rPr>
              <w:t>.</w:t>
            </w:r>
          </w:p>
        </w:tc>
      </w:tr>
      <w:tr w:rsidR="00815CDD" w14:paraId="4603B6A9" w14:textId="77777777" w:rsidTr="002A447E">
        <w:trPr>
          <w:trHeight w:val="1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287DD6E9" w14:textId="1E5A4228" w:rsidR="00815CDD" w:rsidRDefault="00815CDD" w:rsidP="00993704">
            <w:r>
              <w:t>Flusso di eventi</w:t>
            </w:r>
            <w:r w:rsidR="005D56C1">
              <w:t>:</w:t>
            </w:r>
          </w:p>
        </w:tc>
        <w:tc>
          <w:tcPr>
            <w:tcW w:w="6227" w:type="dxa"/>
          </w:tcPr>
          <w:p w14:paraId="72C87BDD" w14:textId="51886583" w:rsidR="00815CDD" w:rsidRPr="002A447E" w:rsidRDefault="00815CDD" w:rsidP="00815CDD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r w:rsidRPr="002A447E">
              <w:rPr>
                <w:b w:val="0"/>
                <w:bCs/>
                <w:noProof/>
              </w:rPr>
              <w:t>L’</w:t>
            </w:r>
            <w:r w:rsidR="0094517C">
              <w:rPr>
                <w:b w:val="0"/>
                <w:bCs/>
                <w:noProof/>
              </w:rPr>
              <w:t>amministratore</w:t>
            </w:r>
            <w:r w:rsidRPr="002A447E">
              <w:rPr>
                <w:b w:val="0"/>
                <w:bCs/>
                <w:noProof/>
              </w:rPr>
              <w:t xml:space="preserve"> sceglie il veicolo da eleminare.</w:t>
            </w:r>
          </w:p>
          <w:p w14:paraId="1044CD1E" w14:textId="5941B03A" w:rsidR="00815CDD" w:rsidRPr="002A447E" w:rsidRDefault="00815CDD" w:rsidP="00815CDD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r w:rsidRPr="002A447E">
              <w:rPr>
                <w:b w:val="0"/>
                <w:bCs/>
                <w:noProof/>
              </w:rPr>
              <w:t>L’</w:t>
            </w:r>
            <w:r w:rsidR="0094517C">
              <w:rPr>
                <w:b w:val="0"/>
                <w:bCs/>
                <w:noProof/>
              </w:rPr>
              <w:t>amministratore</w:t>
            </w:r>
            <w:r w:rsidRPr="002A447E">
              <w:rPr>
                <w:b w:val="0"/>
                <w:bCs/>
                <w:noProof/>
              </w:rPr>
              <w:t xml:space="preserve"> seleziona l’icona del cestino.</w:t>
            </w:r>
          </w:p>
          <w:p w14:paraId="66E6F9A2" w14:textId="35CFB779" w:rsidR="00815CDD" w:rsidRPr="002A447E" w:rsidRDefault="00815CDD" w:rsidP="00815CDD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r w:rsidRPr="002A447E">
              <w:rPr>
                <w:b w:val="0"/>
                <w:bCs/>
                <w:noProof/>
              </w:rPr>
              <w:t xml:space="preserve">Il sistema genera la richiesta è reindirizza </w:t>
            </w:r>
            <w:r w:rsidR="002A447E" w:rsidRPr="002A447E">
              <w:rPr>
                <w:b w:val="0"/>
                <w:bCs/>
                <w:noProof/>
              </w:rPr>
              <w:t>l’amministratore</w:t>
            </w:r>
            <w:r w:rsidRPr="002A447E">
              <w:rPr>
                <w:b w:val="0"/>
                <w:bCs/>
                <w:noProof/>
              </w:rPr>
              <w:t xml:space="preserve"> alla sua Home.</w:t>
            </w:r>
          </w:p>
        </w:tc>
      </w:tr>
      <w:tr w:rsidR="00815CDD" w14:paraId="593E4946" w14:textId="77777777" w:rsidTr="002A447E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17834012" w14:textId="07A8CCE7" w:rsidR="00815CDD" w:rsidRDefault="00815CDD" w:rsidP="00993704">
            <w:r>
              <w:t>Exit Condition</w:t>
            </w:r>
            <w:r w:rsidR="005D56C1">
              <w:t>:</w:t>
            </w:r>
          </w:p>
        </w:tc>
        <w:tc>
          <w:tcPr>
            <w:tcW w:w="6227" w:type="dxa"/>
          </w:tcPr>
          <w:p w14:paraId="213DC1BE" w14:textId="0399F4A1" w:rsidR="00815CDD" w:rsidRPr="002A447E" w:rsidRDefault="00815CDD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2A447E">
              <w:rPr>
                <w:b w:val="0"/>
                <w:bCs/>
                <w:szCs w:val="28"/>
              </w:rPr>
              <w:t>L’auto</w:t>
            </w:r>
            <w:r w:rsidR="002A447E" w:rsidRPr="002A447E">
              <w:rPr>
                <w:b w:val="0"/>
                <w:bCs/>
                <w:szCs w:val="28"/>
              </w:rPr>
              <w:t xml:space="preserve"> - </w:t>
            </w:r>
            <w:r w:rsidRPr="002A447E">
              <w:rPr>
                <w:b w:val="0"/>
                <w:bCs/>
                <w:szCs w:val="28"/>
              </w:rPr>
              <w:t>moto viene eliminata.</w:t>
            </w:r>
          </w:p>
        </w:tc>
      </w:tr>
    </w:tbl>
    <w:p w14:paraId="7E5C6C5A" w14:textId="77777777" w:rsidR="00815CDD" w:rsidRDefault="00815CDD" w:rsidP="00AC03B2">
      <w:pPr>
        <w:rPr>
          <w:noProof/>
          <w:szCs w:val="28"/>
        </w:rPr>
      </w:pPr>
    </w:p>
    <w:p w14:paraId="5E72D1E8" w14:textId="7FEC5D1B" w:rsidR="0002366D" w:rsidRDefault="0002366D" w:rsidP="72AA4757">
      <w:pPr>
        <w:pStyle w:val="Titolo2"/>
        <w:spacing w:after="0"/>
        <w:rPr>
          <w:b/>
          <w:bCs/>
          <w:noProof/>
        </w:rPr>
      </w:pPr>
      <w:bookmarkStart w:id="7" w:name="_Toc120274010"/>
      <w:r w:rsidRPr="72AA4757">
        <w:rPr>
          <w:b/>
          <w:bCs/>
          <w:noProof/>
        </w:rPr>
        <w:lastRenderedPageBreak/>
        <w:t>UC</w:t>
      </w:r>
      <w:r w:rsidR="00364D2C" w:rsidRPr="72AA4757">
        <w:rPr>
          <w:b/>
          <w:bCs/>
          <w:noProof/>
        </w:rPr>
        <w:t>_</w:t>
      </w:r>
      <w:r w:rsidR="00CD5C93" w:rsidRPr="72AA4757">
        <w:rPr>
          <w:b/>
          <w:bCs/>
          <w:noProof/>
        </w:rPr>
        <w:t>7</w:t>
      </w:r>
      <w:r w:rsidRPr="72AA4757">
        <w:rPr>
          <w:b/>
          <w:bCs/>
          <w:noProof/>
        </w:rPr>
        <w:t xml:space="preserve"> </w:t>
      </w:r>
      <w:r w:rsidR="00662A10" w:rsidRPr="72AA4757">
        <w:rPr>
          <w:b/>
          <w:bCs/>
          <w:noProof/>
        </w:rPr>
        <w:t>Inserimento carrello</w:t>
      </w:r>
      <w:bookmarkEnd w:id="7"/>
    </w:p>
    <w:p w14:paraId="29BCD6E3" w14:textId="77777777" w:rsidR="002A447E" w:rsidRPr="002A447E" w:rsidRDefault="002A447E" w:rsidP="002A447E"/>
    <w:tbl>
      <w:tblPr>
        <w:tblStyle w:val="Tabellagriglia4-colore4"/>
        <w:tblW w:w="10627" w:type="dxa"/>
        <w:tblLook w:val="06A0" w:firstRow="1" w:lastRow="0" w:firstColumn="1" w:lastColumn="0" w:noHBand="1" w:noVBand="1"/>
      </w:tblPr>
      <w:tblGrid>
        <w:gridCol w:w="4400"/>
        <w:gridCol w:w="6227"/>
      </w:tblGrid>
      <w:tr w:rsidR="005F4CE1" w14:paraId="57910D4F" w14:textId="77777777" w:rsidTr="005D5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0652D0D3" w14:textId="77777777" w:rsidR="005F4CE1" w:rsidRDefault="005F4CE1" w:rsidP="00993704">
            <w:r>
              <w:t>ID</w:t>
            </w:r>
          </w:p>
        </w:tc>
        <w:tc>
          <w:tcPr>
            <w:tcW w:w="6227" w:type="dxa"/>
          </w:tcPr>
          <w:p w14:paraId="3221D910" w14:textId="137F1BD6" w:rsidR="005F4CE1" w:rsidRPr="008275F3" w:rsidRDefault="005F4CE1" w:rsidP="00993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8275F3">
              <w:rPr>
                <w:b/>
                <w:bCs w:val="0"/>
              </w:rPr>
              <w:t>UC_7. Inserimento carrello</w:t>
            </w:r>
          </w:p>
        </w:tc>
      </w:tr>
      <w:tr w:rsidR="005F4CE1" w14:paraId="7A936710" w14:textId="77777777" w:rsidTr="00A37C28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72B86903" w14:textId="2BF677A4" w:rsidR="005F4CE1" w:rsidRDefault="00FF5732" w:rsidP="00993704">
            <w:r>
              <w:t>Name use case:</w:t>
            </w:r>
          </w:p>
        </w:tc>
        <w:tc>
          <w:tcPr>
            <w:tcW w:w="6227" w:type="dxa"/>
          </w:tcPr>
          <w:p w14:paraId="27A185B6" w14:textId="7D1D3EA6" w:rsidR="005F4CE1" w:rsidRPr="00FF5732" w:rsidRDefault="005F4CE1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FF5732">
              <w:rPr>
                <w:b w:val="0"/>
                <w:bCs/>
              </w:rPr>
              <w:t>Inserimento carrello</w:t>
            </w:r>
          </w:p>
        </w:tc>
      </w:tr>
      <w:tr w:rsidR="005F4CE1" w14:paraId="4DE93D5C" w14:textId="77777777" w:rsidTr="00A37C28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03E5C9C0" w14:textId="1A4A96F5" w:rsidR="005F4CE1" w:rsidRDefault="00180767" w:rsidP="00993704">
            <w:r>
              <w:t>Attori</w:t>
            </w:r>
            <w:r w:rsidR="00FF5732">
              <w:t>:</w:t>
            </w:r>
          </w:p>
        </w:tc>
        <w:tc>
          <w:tcPr>
            <w:tcW w:w="6227" w:type="dxa"/>
          </w:tcPr>
          <w:p w14:paraId="217984D2" w14:textId="566F85A2" w:rsidR="005F4CE1" w:rsidRPr="00FF5732" w:rsidRDefault="005F4CE1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FF5732">
              <w:rPr>
                <w:b w:val="0"/>
                <w:bCs/>
              </w:rPr>
              <w:t>Cliente</w:t>
            </w:r>
            <w:r w:rsidR="00FF5732" w:rsidRPr="00FF5732">
              <w:rPr>
                <w:b w:val="0"/>
                <w:bCs/>
              </w:rPr>
              <w:t xml:space="preserve"> - u</w:t>
            </w:r>
            <w:r w:rsidRPr="00FF5732">
              <w:rPr>
                <w:b w:val="0"/>
                <w:bCs/>
              </w:rPr>
              <w:t>tente</w:t>
            </w:r>
          </w:p>
        </w:tc>
      </w:tr>
      <w:tr w:rsidR="005F4CE1" w14:paraId="71D7BA85" w14:textId="77777777" w:rsidTr="00A37C28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07E3E0CC" w14:textId="0F667FC8" w:rsidR="005F4CE1" w:rsidRDefault="005F4CE1" w:rsidP="00993704">
            <w:r>
              <w:t>Entry Condition</w:t>
            </w:r>
            <w:r w:rsidR="00FF5732">
              <w:t>:</w:t>
            </w:r>
          </w:p>
        </w:tc>
        <w:tc>
          <w:tcPr>
            <w:tcW w:w="6227" w:type="dxa"/>
          </w:tcPr>
          <w:p w14:paraId="4C339493" w14:textId="3945C6DD" w:rsidR="005F4CE1" w:rsidRPr="00FF5732" w:rsidRDefault="00FF5732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FF5732">
              <w:rPr>
                <w:b w:val="0"/>
                <w:bCs/>
              </w:rPr>
              <w:t>Cliente - utente si trova sulla pagina dell’auto - moto selezionata.</w:t>
            </w:r>
          </w:p>
        </w:tc>
      </w:tr>
      <w:tr w:rsidR="005F4CE1" w14:paraId="267010D6" w14:textId="77777777" w:rsidTr="00FF5732">
        <w:trPr>
          <w:trHeight w:val="1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7C1B6877" w14:textId="3EB52C5B" w:rsidR="005F4CE1" w:rsidRDefault="005F4CE1" w:rsidP="00993704">
            <w:r>
              <w:t>Flusso di eventi</w:t>
            </w:r>
            <w:r w:rsidR="005D56C1">
              <w:t>:</w:t>
            </w:r>
          </w:p>
        </w:tc>
        <w:tc>
          <w:tcPr>
            <w:tcW w:w="6227" w:type="dxa"/>
          </w:tcPr>
          <w:p w14:paraId="14D2B938" w14:textId="68C5A287" w:rsidR="00C0059F" w:rsidRPr="00FF5732" w:rsidRDefault="00C0059F" w:rsidP="00C0059F">
            <w:pPr>
              <w:pStyle w:val="Paragrafoelenco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r w:rsidRPr="00FF5732">
              <w:rPr>
                <w:b w:val="0"/>
                <w:bCs/>
                <w:noProof/>
              </w:rPr>
              <w:t>Il cliente</w:t>
            </w:r>
            <w:r w:rsidR="00FF5732" w:rsidRPr="00FF5732">
              <w:rPr>
                <w:b w:val="0"/>
                <w:bCs/>
                <w:noProof/>
              </w:rPr>
              <w:t>- utente</w:t>
            </w:r>
            <w:r w:rsidRPr="00FF5732">
              <w:rPr>
                <w:b w:val="0"/>
                <w:bCs/>
                <w:noProof/>
              </w:rPr>
              <w:t xml:space="preserve"> seleziona la funzionalità aggiungi al carrello.</w:t>
            </w:r>
          </w:p>
          <w:p w14:paraId="5CEDB61B" w14:textId="339ED1DD" w:rsidR="005F4CE1" w:rsidRPr="00FF5732" w:rsidRDefault="00C0059F" w:rsidP="00C0059F">
            <w:pPr>
              <w:pStyle w:val="Paragrafoelenco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r w:rsidRPr="00FF5732">
              <w:rPr>
                <w:b w:val="0"/>
                <w:bCs/>
                <w:noProof/>
              </w:rPr>
              <w:t>Il sistema genera la richiesta è ridireziona cliente</w:t>
            </w:r>
            <w:r w:rsidR="00FF5732" w:rsidRPr="00FF5732">
              <w:rPr>
                <w:b w:val="0"/>
                <w:bCs/>
                <w:noProof/>
              </w:rPr>
              <w:t>- ute</w:t>
            </w:r>
            <w:r w:rsidR="00C5793C">
              <w:rPr>
                <w:b w:val="0"/>
                <w:bCs/>
                <w:noProof/>
              </w:rPr>
              <w:t>n</w:t>
            </w:r>
            <w:r w:rsidR="00FF5732" w:rsidRPr="00FF5732">
              <w:rPr>
                <w:b w:val="0"/>
                <w:bCs/>
                <w:noProof/>
              </w:rPr>
              <w:t>te</w:t>
            </w:r>
            <w:r w:rsidRPr="00FF5732">
              <w:rPr>
                <w:b w:val="0"/>
                <w:bCs/>
                <w:noProof/>
              </w:rPr>
              <w:t xml:space="preserve"> all</w:t>
            </w:r>
            <w:r w:rsidR="00FF5732" w:rsidRPr="00FF5732">
              <w:rPr>
                <w:b w:val="0"/>
                <w:bCs/>
                <w:noProof/>
              </w:rPr>
              <w:t>’</w:t>
            </w:r>
            <w:r w:rsidRPr="00FF5732">
              <w:rPr>
                <w:b w:val="0"/>
                <w:bCs/>
                <w:noProof/>
              </w:rPr>
              <w:t xml:space="preserve"> </w:t>
            </w:r>
            <w:r w:rsidR="00FF5732" w:rsidRPr="00FF5732">
              <w:rPr>
                <w:b w:val="0"/>
                <w:bCs/>
                <w:noProof/>
              </w:rPr>
              <w:t>h</w:t>
            </w:r>
            <w:r w:rsidRPr="00FF5732">
              <w:rPr>
                <w:b w:val="0"/>
                <w:bCs/>
                <w:noProof/>
              </w:rPr>
              <w:t>ome.</w:t>
            </w:r>
          </w:p>
        </w:tc>
      </w:tr>
      <w:tr w:rsidR="005F4CE1" w14:paraId="27802188" w14:textId="77777777" w:rsidTr="00FF5732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3442B237" w14:textId="47736A5D" w:rsidR="005F4CE1" w:rsidRDefault="005F4CE1" w:rsidP="00993704">
            <w:r>
              <w:t>Exit Condition</w:t>
            </w:r>
            <w:r w:rsidR="005D56C1">
              <w:t>:</w:t>
            </w:r>
          </w:p>
        </w:tc>
        <w:tc>
          <w:tcPr>
            <w:tcW w:w="6227" w:type="dxa"/>
          </w:tcPr>
          <w:p w14:paraId="7DBBC4F7" w14:textId="1CDEDBB7" w:rsidR="005F4CE1" w:rsidRPr="00FF5732" w:rsidRDefault="007879DB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FF5732">
              <w:rPr>
                <w:b w:val="0"/>
                <w:bCs/>
                <w:szCs w:val="28"/>
              </w:rPr>
              <w:t xml:space="preserve">Auto </w:t>
            </w:r>
            <w:r w:rsidR="002A447E" w:rsidRPr="00FF5732">
              <w:rPr>
                <w:b w:val="0"/>
                <w:bCs/>
                <w:szCs w:val="28"/>
              </w:rPr>
              <w:t>-</w:t>
            </w:r>
            <w:r w:rsidRPr="00FF5732">
              <w:rPr>
                <w:b w:val="0"/>
                <w:bCs/>
                <w:szCs w:val="28"/>
              </w:rPr>
              <w:t xml:space="preserve"> moto aggiunta al carrello.</w:t>
            </w:r>
          </w:p>
        </w:tc>
      </w:tr>
    </w:tbl>
    <w:p w14:paraId="1A9656E9" w14:textId="617B76FA" w:rsidR="00ED5793" w:rsidRDefault="00ED5793" w:rsidP="00ED5793">
      <w:pPr>
        <w:rPr>
          <w:bCs/>
          <w:noProof/>
          <w:sz w:val="36"/>
          <w:szCs w:val="36"/>
        </w:rPr>
      </w:pPr>
    </w:p>
    <w:p w14:paraId="58904E0E" w14:textId="330F44E1" w:rsidR="008F60C6" w:rsidRDefault="008F60C6" w:rsidP="00ED5793">
      <w:pPr>
        <w:rPr>
          <w:bCs/>
          <w:noProof/>
          <w:sz w:val="36"/>
          <w:szCs w:val="36"/>
        </w:rPr>
      </w:pPr>
    </w:p>
    <w:p w14:paraId="6BD244C0" w14:textId="77777777" w:rsidR="008F60C6" w:rsidRDefault="008F60C6" w:rsidP="00ED5793">
      <w:pPr>
        <w:rPr>
          <w:bCs/>
          <w:noProof/>
          <w:sz w:val="36"/>
          <w:szCs w:val="36"/>
        </w:rPr>
      </w:pPr>
    </w:p>
    <w:p w14:paraId="454B868C" w14:textId="6EE5E652" w:rsidR="00662A10" w:rsidRDefault="00662A10" w:rsidP="00ED5793">
      <w:pPr>
        <w:rPr>
          <w:bCs/>
          <w:noProof/>
          <w:sz w:val="36"/>
          <w:szCs w:val="36"/>
        </w:rPr>
      </w:pPr>
      <w:r w:rsidRPr="00ED5793">
        <w:rPr>
          <w:bCs/>
          <w:noProof/>
          <w:sz w:val="36"/>
          <w:szCs w:val="36"/>
        </w:rPr>
        <w:t>UC</w:t>
      </w:r>
      <w:r w:rsidR="00364D2C" w:rsidRPr="00ED5793">
        <w:rPr>
          <w:bCs/>
          <w:noProof/>
          <w:sz w:val="36"/>
          <w:szCs w:val="36"/>
        </w:rPr>
        <w:t>_</w:t>
      </w:r>
      <w:r w:rsidR="00CD5C93" w:rsidRPr="00ED5793">
        <w:rPr>
          <w:b w:val="0"/>
          <w:bCs/>
          <w:noProof/>
          <w:sz w:val="36"/>
          <w:szCs w:val="36"/>
        </w:rPr>
        <w:t>8</w:t>
      </w:r>
      <w:r w:rsidRPr="00ED5793">
        <w:rPr>
          <w:bCs/>
          <w:noProof/>
          <w:sz w:val="36"/>
          <w:szCs w:val="36"/>
        </w:rPr>
        <w:t xml:space="preserve"> Visualizza carrello</w:t>
      </w:r>
    </w:p>
    <w:p w14:paraId="04C1CC3B" w14:textId="77777777" w:rsidR="00C5793C" w:rsidRDefault="00C5793C" w:rsidP="00ED5793">
      <w:pPr>
        <w:rPr>
          <w:bCs/>
          <w:noProof/>
          <w:sz w:val="36"/>
          <w:szCs w:val="36"/>
        </w:rPr>
      </w:pPr>
    </w:p>
    <w:tbl>
      <w:tblPr>
        <w:tblStyle w:val="Tabellagriglia4-colore4"/>
        <w:tblW w:w="10627" w:type="dxa"/>
        <w:tblLook w:val="06A0" w:firstRow="1" w:lastRow="0" w:firstColumn="1" w:lastColumn="0" w:noHBand="1" w:noVBand="1"/>
      </w:tblPr>
      <w:tblGrid>
        <w:gridCol w:w="4400"/>
        <w:gridCol w:w="6227"/>
      </w:tblGrid>
      <w:tr w:rsidR="007879DB" w14:paraId="07F3516C" w14:textId="77777777" w:rsidTr="000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1D201DC8" w14:textId="77777777" w:rsidR="007879DB" w:rsidRDefault="007879DB" w:rsidP="00993704">
            <w:r>
              <w:t>ID</w:t>
            </w:r>
          </w:p>
        </w:tc>
        <w:tc>
          <w:tcPr>
            <w:tcW w:w="6227" w:type="dxa"/>
          </w:tcPr>
          <w:p w14:paraId="742343F7" w14:textId="4A7B7978" w:rsidR="007879DB" w:rsidRPr="008275F3" w:rsidRDefault="007879DB" w:rsidP="00993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8275F3">
              <w:rPr>
                <w:b/>
                <w:bCs w:val="0"/>
              </w:rPr>
              <w:t>UC_8. Visualizza carrello</w:t>
            </w:r>
          </w:p>
        </w:tc>
      </w:tr>
      <w:tr w:rsidR="007879DB" w14:paraId="2119F085" w14:textId="77777777" w:rsidTr="000126F2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1C8744EC" w14:textId="762FF97B" w:rsidR="007879DB" w:rsidRDefault="007879DB" w:rsidP="00993704">
            <w:r>
              <w:t>N</w:t>
            </w:r>
            <w:r w:rsidR="000126F2">
              <w:t>ame use case:</w:t>
            </w:r>
          </w:p>
        </w:tc>
        <w:tc>
          <w:tcPr>
            <w:tcW w:w="6227" w:type="dxa"/>
          </w:tcPr>
          <w:p w14:paraId="0C6BDD6A" w14:textId="25658513" w:rsidR="007879DB" w:rsidRPr="00876876" w:rsidRDefault="007879DB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876876">
              <w:rPr>
                <w:b w:val="0"/>
                <w:bCs/>
              </w:rPr>
              <w:t>Visualizza carrello</w:t>
            </w:r>
          </w:p>
        </w:tc>
      </w:tr>
      <w:tr w:rsidR="007879DB" w14:paraId="4F58C60B" w14:textId="77777777" w:rsidTr="000126F2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7B2CDCF4" w14:textId="75A2F43C" w:rsidR="007879DB" w:rsidRDefault="00180767" w:rsidP="00993704">
            <w:r>
              <w:t>Attori</w:t>
            </w:r>
            <w:r w:rsidR="000126F2">
              <w:t>:</w:t>
            </w:r>
          </w:p>
        </w:tc>
        <w:tc>
          <w:tcPr>
            <w:tcW w:w="6227" w:type="dxa"/>
          </w:tcPr>
          <w:p w14:paraId="03257727" w14:textId="21D5DAD2" w:rsidR="007879DB" w:rsidRPr="00876876" w:rsidRDefault="007879DB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876876">
              <w:rPr>
                <w:b w:val="0"/>
                <w:bCs/>
              </w:rPr>
              <w:t>Cliente</w:t>
            </w:r>
            <w:r w:rsidR="000126F2" w:rsidRPr="00876876">
              <w:rPr>
                <w:b w:val="0"/>
                <w:bCs/>
              </w:rPr>
              <w:t xml:space="preserve"> - u</w:t>
            </w:r>
            <w:r w:rsidRPr="00876876">
              <w:rPr>
                <w:b w:val="0"/>
                <w:bCs/>
              </w:rPr>
              <w:t>tente</w:t>
            </w:r>
          </w:p>
        </w:tc>
      </w:tr>
      <w:tr w:rsidR="007879DB" w14:paraId="1D28FB80" w14:textId="77777777" w:rsidTr="000126F2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1BB27AA7" w14:textId="31C43A51" w:rsidR="007879DB" w:rsidRDefault="007879DB" w:rsidP="00993704">
            <w:r>
              <w:t>Entry Condition</w:t>
            </w:r>
            <w:r w:rsidR="005D56C1">
              <w:t>:</w:t>
            </w:r>
          </w:p>
        </w:tc>
        <w:tc>
          <w:tcPr>
            <w:tcW w:w="6227" w:type="dxa"/>
          </w:tcPr>
          <w:p w14:paraId="29181D4E" w14:textId="65F3D575" w:rsidR="007879DB" w:rsidRPr="00876876" w:rsidRDefault="007879DB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876876">
              <w:rPr>
                <w:b w:val="0"/>
                <w:bCs/>
              </w:rPr>
              <w:t>Cliente</w:t>
            </w:r>
            <w:r w:rsidR="000126F2" w:rsidRPr="00876876">
              <w:rPr>
                <w:b w:val="0"/>
                <w:bCs/>
              </w:rPr>
              <w:t xml:space="preserve"> - utente</w:t>
            </w:r>
            <w:r w:rsidRPr="00876876">
              <w:rPr>
                <w:b w:val="0"/>
                <w:bCs/>
              </w:rPr>
              <w:t xml:space="preserve"> si trova </w:t>
            </w:r>
            <w:r w:rsidR="000126F2" w:rsidRPr="00876876">
              <w:rPr>
                <w:b w:val="0"/>
                <w:bCs/>
              </w:rPr>
              <w:t>all’</w:t>
            </w:r>
            <w:r w:rsidRPr="00876876">
              <w:rPr>
                <w:b w:val="0"/>
                <w:bCs/>
              </w:rPr>
              <w:t xml:space="preserve"> homepage</w:t>
            </w:r>
          </w:p>
        </w:tc>
      </w:tr>
      <w:tr w:rsidR="007879DB" w14:paraId="492E46FB" w14:textId="77777777" w:rsidTr="000126F2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48451FE3" w14:textId="4FFE08AC" w:rsidR="007879DB" w:rsidRDefault="007879DB" w:rsidP="00993704">
            <w:r>
              <w:t>Flusso di eventi</w:t>
            </w:r>
            <w:r w:rsidR="005D56C1">
              <w:t>:</w:t>
            </w:r>
          </w:p>
        </w:tc>
        <w:tc>
          <w:tcPr>
            <w:tcW w:w="6227" w:type="dxa"/>
          </w:tcPr>
          <w:p w14:paraId="4262EE46" w14:textId="2DAEF4C2" w:rsidR="007879DB" w:rsidRPr="00876876" w:rsidRDefault="007879DB" w:rsidP="007879DB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r w:rsidRPr="00876876">
              <w:rPr>
                <w:b w:val="0"/>
                <w:bCs/>
                <w:noProof/>
              </w:rPr>
              <w:t xml:space="preserve">Il cliente </w:t>
            </w:r>
            <w:r w:rsidR="000126F2" w:rsidRPr="00876876">
              <w:rPr>
                <w:b w:val="0"/>
                <w:bCs/>
                <w:noProof/>
              </w:rPr>
              <w:t xml:space="preserve"> - utente </w:t>
            </w:r>
            <w:r w:rsidRPr="00876876">
              <w:rPr>
                <w:b w:val="0"/>
                <w:bCs/>
                <w:noProof/>
              </w:rPr>
              <w:t xml:space="preserve">seleziona la funzionalità visualizza </w:t>
            </w:r>
            <w:r w:rsidR="000126F2" w:rsidRPr="00876876">
              <w:rPr>
                <w:b w:val="0"/>
                <w:bCs/>
                <w:noProof/>
              </w:rPr>
              <w:t>a</w:t>
            </w:r>
            <w:r w:rsidRPr="00876876">
              <w:rPr>
                <w:b w:val="0"/>
                <w:bCs/>
                <w:noProof/>
              </w:rPr>
              <w:t>arrello.</w:t>
            </w:r>
          </w:p>
          <w:p w14:paraId="1DD32B3B" w14:textId="439BAA9A" w:rsidR="007879DB" w:rsidRPr="00876876" w:rsidRDefault="007879DB" w:rsidP="007879DB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Cs w:val="28"/>
              </w:rPr>
            </w:pPr>
            <w:r w:rsidRPr="00876876">
              <w:rPr>
                <w:b w:val="0"/>
                <w:bCs/>
                <w:noProof/>
                <w:szCs w:val="28"/>
              </w:rPr>
              <w:t xml:space="preserve">Il sistema genera la richiesta </w:t>
            </w:r>
            <w:r w:rsidR="000126F2" w:rsidRPr="00876876">
              <w:rPr>
                <w:b w:val="0"/>
                <w:bCs/>
                <w:noProof/>
                <w:szCs w:val="28"/>
              </w:rPr>
              <w:t>e</w:t>
            </w:r>
            <w:r w:rsidRPr="00876876">
              <w:rPr>
                <w:b w:val="0"/>
                <w:bCs/>
                <w:noProof/>
                <w:szCs w:val="28"/>
              </w:rPr>
              <w:t xml:space="preserve"> ridireziona alla pagina del carrello.</w:t>
            </w:r>
          </w:p>
        </w:tc>
      </w:tr>
      <w:tr w:rsidR="007879DB" w14:paraId="4B86A3D3" w14:textId="77777777" w:rsidTr="00876876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14:paraId="0F65EF24" w14:textId="5F9F80C1" w:rsidR="007879DB" w:rsidRDefault="007879DB" w:rsidP="00993704">
            <w:r>
              <w:t>Exit Condition</w:t>
            </w:r>
            <w:r w:rsidR="005D56C1">
              <w:t>:</w:t>
            </w:r>
          </w:p>
        </w:tc>
        <w:tc>
          <w:tcPr>
            <w:tcW w:w="6227" w:type="dxa"/>
          </w:tcPr>
          <w:p w14:paraId="5493F764" w14:textId="3AB72596" w:rsidR="007879DB" w:rsidRPr="00876876" w:rsidRDefault="007879DB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876876">
              <w:rPr>
                <w:b w:val="0"/>
                <w:bCs/>
              </w:rPr>
              <w:t>Il cliente visualizza il carrello.</w:t>
            </w:r>
          </w:p>
        </w:tc>
      </w:tr>
    </w:tbl>
    <w:p w14:paraId="73D32DE7" w14:textId="04DC3FE4" w:rsidR="00ED5793" w:rsidRDefault="00ED5793" w:rsidP="00AC03B2">
      <w:pPr>
        <w:rPr>
          <w:szCs w:val="28"/>
        </w:rPr>
      </w:pPr>
      <w:r>
        <w:rPr>
          <w:szCs w:val="28"/>
        </w:rPr>
        <w:br w:type="page"/>
      </w:r>
    </w:p>
    <w:p w14:paraId="79DEB9DD" w14:textId="21706BEE" w:rsidR="00662A10" w:rsidRDefault="00662A10" w:rsidP="72AA4757">
      <w:pPr>
        <w:pStyle w:val="Titolo2"/>
        <w:spacing w:after="0"/>
        <w:rPr>
          <w:b/>
          <w:bCs/>
          <w:noProof/>
        </w:rPr>
      </w:pPr>
      <w:bookmarkStart w:id="8" w:name="_Toc120274011"/>
      <w:r w:rsidRPr="72AA4757">
        <w:rPr>
          <w:b/>
          <w:bCs/>
          <w:noProof/>
        </w:rPr>
        <w:lastRenderedPageBreak/>
        <w:t>UC</w:t>
      </w:r>
      <w:r w:rsidR="00364D2C" w:rsidRPr="72AA4757">
        <w:rPr>
          <w:b/>
          <w:bCs/>
          <w:noProof/>
        </w:rPr>
        <w:t>_</w:t>
      </w:r>
      <w:r w:rsidR="00CD5C93" w:rsidRPr="72AA4757">
        <w:rPr>
          <w:b/>
          <w:bCs/>
          <w:noProof/>
        </w:rPr>
        <w:t>9</w:t>
      </w:r>
      <w:r w:rsidRPr="72AA4757">
        <w:rPr>
          <w:b/>
          <w:bCs/>
          <w:noProof/>
        </w:rPr>
        <w:t xml:space="preserve"> Acquisto</w:t>
      </w:r>
      <w:bookmarkEnd w:id="8"/>
    </w:p>
    <w:p w14:paraId="70E9555C" w14:textId="77777777" w:rsidR="00AB5A01" w:rsidRPr="00AB5A01" w:rsidRDefault="00AB5A01" w:rsidP="00AB5A01"/>
    <w:tbl>
      <w:tblPr>
        <w:tblStyle w:val="Tabellagriglia4-colore4"/>
        <w:tblW w:w="10627" w:type="dxa"/>
        <w:tblLook w:val="06A0" w:firstRow="1" w:lastRow="0" w:firstColumn="1" w:lastColumn="0" w:noHBand="1" w:noVBand="1"/>
      </w:tblPr>
      <w:tblGrid>
        <w:gridCol w:w="4437"/>
        <w:gridCol w:w="6190"/>
      </w:tblGrid>
      <w:tr w:rsidR="007879DB" w14:paraId="7E90A594" w14:textId="77777777" w:rsidTr="00391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3D748481" w14:textId="77777777" w:rsidR="007879DB" w:rsidRDefault="007879DB" w:rsidP="00993704">
            <w:r>
              <w:t>ID</w:t>
            </w:r>
          </w:p>
        </w:tc>
        <w:tc>
          <w:tcPr>
            <w:tcW w:w="6190" w:type="dxa"/>
          </w:tcPr>
          <w:p w14:paraId="3A0C2267" w14:textId="4FB38BB3" w:rsidR="007879DB" w:rsidRPr="008275F3" w:rsidRDefault="007879DB" w:rsidP="00993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8275F3">
              <w:rPr>
                <w:b/>
                <w:bCs w:val="0"/>
              </w:rPr>
              <w:t>UC_</w:t>
            </w:r>
            <w:r w:rsidR="005245B3" w:rsidRPr="008275F3">
              <w:rPr>
                <w:b/>
                <w:bCs w:val="0"/>
              </w:rPr>
              <w:t>9</w:t>
            </w:r>
            <w:r w:rsidRPr="008275F3">
              <w:rPr>
                <w:b/>
                <w:bCs w:val="0"/>
              </w:rPr>
              <w:t xml:space="preserve">. </w:t>
            </w:r>
            <w:r w:rsidR="005245B3" w:rsidRPr="008275F3">
              <w:rPr>
                <w:b/>
                <w:bCs w:val="0"/>
              </w:rPr>
              <w:t>Acquisto</w:t>
            </w:r>
          </w:p>
        </w:tc>
      </w:tr>
      <w:tr w:rsidR="007879DB" w14:paraId="5C32920B" w14:textId="77777777" w:rsidTr="00C47207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0E2D08A5" w14:textId="6632EFC5" w:rsidR="007879DB" w:rsidRDefault="00AB5A01" w:rsidP="00993704">
            <w:r>
              <w:t>Name use case:</w:t>
            </w:r>
          </w:p>
        </w:tc>
        <w:tc>
          <w:tcPr>
            <w:tcW w:w="6190" w:type="dxa"/>
          </w:tcPr>
          <w:p w14:paraId="70B14861" w14:textId="752B4DE3" w:rsidR="007879DB" w:rsidRPr="00C47207" w:rsidRDefault="005245B3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C47207">
              <w:rPr>
                <w:b w:val="0"/>
                <w:bCs/>
              </w:rPr>
              <w:t>Acquisto</w:t>
            </w:r>
          </w:p>
        </w:tc>
      </w:tr>
      <w:tr w:rsidR="007879DB" w14:paraId="6406B5D9" w14:textId="77777777" w:rsidTr="00C47207">
        <w:trPr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1B19A3EA" w14:textId="6B161FB7" w:rsidR="007879DB" w:rsidRDefault="00180767" w:rsidP="00993704">
            <w:r>
              <w:t>Attori</w:t>
            </w:r>
            <w:r w:rsidR="00AB5A01">
              <w:t>:</w:t>
            </w:r>
          </w:p>
        </w:tc>
        <w:tc>
          <w:tcPr>
            <w:tcW w:w="6190" w:type="dxa"/>
          </w:tcPr>
          <w:p w14:paraId="60BC6EA8" w14:textId="3289E32A" w:rsidR="007879DB" w:rsidRPr="00C47207" w:rsidRDefault="007879DB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C47207">
              <w:rPr>
                <w:b w:val="0"/>
                <w:bCs/>
              </w:rPr>
              <w:t>Cliente</w:t>
            </w:r>
          </w:p>
          <w:p w14:paraId="41B1FB69" w14:textId="37EE027E" w:rsidR="005245B3" w:rsidRPr="00C47207" w:rsidRDefault="005245B3" w:rsidP="005245B3">
            <w:pPr>
              <w:tabs>
                <w:tab w:val="left" w:pos="1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C47207">
              <w:rPr>
                <w:b w:val="0"/>
                <w:bCs/>
              </w:rPr>
              <w:tab/>
            </w:r>
          </w:p>
        </w:tc>
      </w:tr>
      <w:tr w:rsidR="007879DB" w14:paraId="25B0ABA4" w14:textId="77777777" w:rsidTr="00C47207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707B2357" w14:textId="30AA398C" w:rsidR="007879DB" w:rsidRDefault="007879DB" w:rsidP="00993704">
            <w:r>
              <w:t>Entry Condition</w:t>
            </w:r>
            <w:r w:rsidR="00C47207">
              <w:t>:</w:t>
            </w:r>
          </w:p>
        </w:tc>
        <w:tc>
          <w:tcPr>
            <w:tcW w:w="6190" w:type="dxa"/>
          </w:tcPr>
          <w:p w14:paraId="3F07B4D2" w14:textId="4EFE7A8C" w:rsidR="007879DB" w:rsidRPr="00C47207" w:rsidRDefault="00AB5A01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C47207">
              <w:rPr>
                <w:b w:val="0"/>
                <w:bCs/>
              </w:rPr>
              <w:t>Il cliente ha aggiunto un elemento nel carrello e si trova alla pagina visualizza carrello.</w:t>
            </w:r>
          </w:p>
        </w:tc>
      </w:tr>
      <w:tr w:rsidR="007879DB" w14:paraId="4B8A7EFB" w14:textId="77777777" w:rsidTr="00C47207">
        <w:trPr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05B573C5" w14:textId="151733A0" w:rsidR="007879DB" w:rsidRDefault="007879DB" w:rsidP="00993704">
            <w:r>
              <w:t>Flusso di eventi</w:t>
            </w:r>
            <w:r w:rsidR="00391DBA">
              <w:t>:</w:t>
            </w:r>
          </w:p>
        </w:tc>
        <w:tc>
          <w:tcPr>
            <w:tcW w:w="6190" w:type="dxa"/>
          </w:tcPr>
          <w:p w14:paraId="052ED007" w14:textId="77777777" w:rsidR="00AB5A01" w:rsidRPr="00C47207" w:rsidRDefault="00AB5A01" w:rsidP="00AB5A01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r w:rsidRPr="00C47207">
              <w:rPr>
                <w:b w:val="0"/>
                <w:bCs/>
                <w:noProof/>
              </w:rPr>
              <w:t>L’utente utilizza la funzionalità acquista.</w:t>
            </w:r>
          </w:p>
          <w:p w14:paraId="7C61B5DB" w14:textId="0D7A27A3" w:rsidR="007879DB" w:rsidRPr="00C47207" w:rsidRDefault="00AB5A01" w:rsidP="00AB5A01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r w:rsidRPr="00C47207">
              <w:rPr>
                <w:b w:val="0"/>
                <w:bCs/>
                <w:noProof/>
              </w:rPr>
              <w:t>Successivamente il sistema genererà la richiesta indirizzando l’utente alla home</w:t>
            </w:r>
            <w:r w:rsidR="00C47207">
              <w:rPr>
                <w:b w:val="0"/>
                <w:bCs/>
                <w:noProof/>
              </w:rPr>
              <w:t>.</w:t>
            </w:r>
          </w:p>
        </w:tc>
      </w:tr>
      <w:tr w:rsidR="007879DB" w14:paraId="3CD0CBAF" w14:textId="77777777" w:rsidTr="00C47207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1B3636BB" w14:textId="28ED1EA4" w:rsidR="007879DB" w:rsidRDefault="007879DB" w:rsidP="00993704">
            <w:r>
              <w:t>Exit Condition</w:t>
            </w:r>
            <w:r w:rsidR="00391DBA">
              <w:t>:</w:t>
            </w:r>
          </w:p>
        </w:tc>
        <w:tc>
          <w:tcPr>
            <w:tcW w:w="6190" w:type="dxa"/>
          </w:tcPr>
          <w:p w14:paraId="34D725C5" w14:textId="725A2CAA" w:rsidR="007879DB" w:rsidRPr="00C47207" w:rsidRDefault="00AB5A01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C47207">
              <w:rPr>
                <w:b w:val="0"/>
                <w:bCs/>
              </w:rPr>
              <w:t>Il cliente visualizza un messaggio di ringraziamento per l’acquisto.</w:t>
            </w:r>
          </w:p>
        </w:tc>
      </w:tr>
      <w:tr w:rsidR="001D3CBB" w14:paraId="726E4FEE" w14:textId="77777777" w:rsidTr="00C47207">
        <w:trPr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1D939BBF" w14:textId="0DA70975" w:rsidR="001D3CBB" w:rsidRDefault="00AB5A01" w:rsidP="00993704">
            <w:r>
              <w:t>Flussi alternativi – eccezioni:</w:t>
            </w:r>
          </w:p>
        </w:tc>
        <w:tc>
          <w:tcPr>
            <w:tcW w:w="6190" w:type="dxa"/>
          </w:tcPr>
          <w:p w14:paraId="42AA4113" w14:textId="77777777" w:rsidR="00AB5A01" w:rsidRPr="00C47207" w:rsidRDefault="00AB5A01" w:rsidP="00AB5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C47207">
              <w:rPr>
                <w:b w:val="0"/>
                <w:bCs/>
              </w:rPr>
              <w:t xml:space="preserve">Al passo 1 il sistema rileva che il cliente abbia effettuato il log-in in caso contrario non viene visualizzata la funzionalità acquista. </w:t>
            </w:r>
          </w:p>
          <w:p w14:paraId="42CAA024" w14:textId="7EE27935" w:rsidR="005C0C5E" w:rsidRPr="00C47207" w:rsidRDefault="00AB5A01" w:rsidP="00AB5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207">
              <w:t>(UC 9.1 login non eseguito per l’</w:t>
            </w:r>
            <w:r w:rsidRPr="00C47207">
              <w:rPr>
                <w:noProof/>
              </w:rPr>
              <w:t>acquisto</w:t>
            </w:r>
            <w:r w:rsidRPr="00C47207">
              <w:t>).</w:t>
            </w:r>
          </w:p>
        </w:tc>
      </w:tr>
      <w:tr w:rsidR="00AB5A01" w14:paraId="161730FB" w14:textId="77777777" w:rsidTr="00C47207">
        <w:trPr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213F52FF" w14:textId="19F2825A" w:rsidR="00AB5A01" w:rsidRDefault="00C47207" w:rsidP="00993704">
            <w:r>
              <w:t>Flussi alternativi – eccezioni:</w:t>
            </w:r>
          </w:p>
        </w:tc>
        <w:tc>
          <w:tcPr>
            <w:tcW w:w="6190" w:type="dxa"/>
          </w:tcPr>
          <w:p w14:paraId="514EB5B7" w14:textId="5E837636" w:rsidR="00C47207" w:rsidRPr="00C47207" w:rsidRDefault="00C47207" w:rsidP="00C47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C47207">
              <w:rPr>
                <w:b w:val="0"/>
                <w:bCs/>
              </w:rPr>
              <w:t xml:space="preserve">Flussi alternativi / Eccezioni: Al passo 1 il sistema rileva che il cliente non ha un saldo sufficiente per procedere con l’acquisto, quindi il cliente si reca alla funzionalità ricarica saldo.  </w:t>
            </w:r>
          </w:p>
          <w:p w14:paraId="155FC50D" w14:textId="47416C63" w:rsidR="00AB5A01" w:rsidRPr="00C47207" w:rsidRDefault="00C47207" w:rsidP="00AB5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207">
              <w:t>(UC 9.2 saldo insufficiente).</w:t>
            </w:r>
          </w:p>
        </w:tc>
      </w:tr>
    </w:tbl>
    <w:p w14:paraId="702FA8A9" w14:textId="75A67133" w:rsidR="72AA4757" w:rsidRDefault="72AA4757" w:rsidP="72AA4757">
      <w:pPr>
        <w:rPr>
          <w:rFonts w:ascii="Calibri" w:hAnsi="Calibri"/>
          <w:bCs/>
          <w:szCs w:val="28"/>
        </w:rPr>
      </w:pPr>
    </w:p>
    <w:p w14:paraId="63EB8080" w14:textId="17B04140" w:rsidR="005D5BFA" w:rsidRPr="00690B86" w:rsidRDefault="00AC03B2" w:rsidP="00690B86">
      <w:pPr>
        <w:pStyle w:val="Titolo2"/>
        <w:rPr>
          <w:b/>
          <w:noProof/>
          <w:szCs w:val="36"/>
        </w:rPr>
      </w:pPr>
      <w:r>
        <w:rPr>
          <w:szCs w:val="28"/>
        </w:rPr>
        <w:br w:type="page"/>
      </w:r>
      <w:bookmarkStart w:id="9" w:name="_Toc120274012"/>
      <w:r w:rsidR="005D5BFA" w:rsidRPr="00690B86">
        <w:rPr>
          <w:b/>
          <w:noProof/>
          <w:szCs w:val="36"/>
        </w:rPr>
        <w:lastRenderedPageBreak/>
        <w:t>UC</w:t>
      </w:r>
      <w:r w:rsidR="00364D2C" w:rsidRPr="00690B86">
        <w:rPr>
          <w:b/>
          <w:noProof/>
          <w:szCs w:val="36"/>
        </w:rPr>
        <w:t>_</w:t>
      </w:r>
      <w:r w:rsidR="005D5BFA" w:rsidRPr="00690B86">
        <w:rPr>
          <w:b/>
          <w:noProof/>
          <w:szCs w:val="36"/>
        </w:rPr>
        <w:t>1</w:t>
      </w:r>
      <w:r w:rsidR="00CD5C93" w:rsidRPr="00690B86">
        <w:rPr>
          <w:b/>
          <w:noProof/>
          <w:szCs w:val="36"/>
        </w:rPr>
        <w:t>0</w:t>
      </w:r>
      <w:r w:rsidR="005D5BFA" w:rsidRPr="00690B86">
        <w:rPr>
          <w:b/>
          <w:noProof/>
          <w:szCs w:val="36"/>
        </w:rPr>
        <w:t xml:space="preserve"> Visualizza ordini</w:t>
      </w:r>
      <w:bookmarkEnd w:id="9"/>
    </w:p>
    <w:p w14:paraId="5FC40339" w14:textId="77777777" w:rsidR="00E50FB6" w:rsidRPr="00E54A37" w:rsidRDefault="00E50FB6" w:rsidP="00E54A37">
      <w:pPr>
        <w:rPr>
          <w:szCs w:val="28"/>
        </w:rPr>
      </w:pPr>
    </w:p>
    <w:tbl>
      <w:tblPr>
        <w:tblStyle w:val="Tabellagriglia4-colore4"/>
        <w:tblW w:w="10627" w:type="dxa"/>
        <w:tblLook w:val="06A0" w:firstRow="1" w:lastRow="0" w:firstColumn="1" w:lastColumn="0" w:noHBand="1" w:noVBand="1"/>
      </w:tblPr>
      <w:tblGrid>
        <w:gridCol w:w="4437"/>
        <w:gridCol w:w="6190"/>
      </w:tblGrid>
      <w:tr w:rsidR="00E54A37" w14:paraId="59C73B29" w14:textId="77777777" w:rsidTr="00E50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7B74FD56" w14:textId="77777777" w:rsidR="00E54A37" w:rsidRDefault="00E54A37" w:rsidP="00993704">
            <w:r>
              <w:t>ID</w:t>
            </w:r>
          </w:p>
        </w:tc>
        <w:tc>
          <w:tcPr>
            <w:tcW w:w="6190" w:type="dxa"/>
          </w:tcPr>
          <w:p w14:paraId="5227BE95" w14:textId="4259E35A" w:rsidR="00E54A37" w:rsidRPr="008275F3" w:rsidRDefault="00E54A37" w:rsidP="00993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8275F3">
              <w:rPr>
                <w:b/>
                <w:bCs w:val="0"/>
              </w:rPr>
              <w:t>UC_10 Visualizza ordini</w:t>
            </w:r>
          </w:p>
        </w:tc>
      </w:tr>
      <w:tr w:rsidR="00E54A37" w14:paraId="69B112E8" w14:textId="77777777" w:rsidTr="00E50FB6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4B35765A" w14:textId="63CADD8F" w:rsidR="00E54A37" w:rsidRDefault="00E50FB6" w:rsidP="00993704">
            <w:r>
              <w:t>Name use case:</w:t>
            </w:r>
          </w:p>
        </w:tc>
        <w:tc>
          <w:tcPr>
            <w:tcW w:w="6190" w:type="dxa"/>
          </w:tcPr>
          <w:p w14:paraId="5D0A2818" w14:textId="3DAC28A0" w:rsidR="00E54A37" w:rsidRPr="00E50FB6" w:rsidRDefault="008A1FAE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E50FB6">
              <w:rPr>
                <w:b w:val="0"/>
                <w:bCs/>
              </w:rPr>
              <w:t>Visualizza ordini</w:t>
            </w:r>
          </w:p>
        </w:tc>
      </w:tr>
      <w:tr w:rsidR="00E54A37" w14:paraId="0A31D15F" w14:textId="77777777" w:rsidTr="00E50FB6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492F4797" w14:textId="010BD653" w:rsidR="00E54A37" w:rsidRDefault="00180767" w:rsidP="00993704">
            <w:r>
              <w:t>Attori</w:t>
            </w:r>
            <w:r w:rsidR="00E50FB6">
              <w:t>:</w:t>
            </w:r>
          </w:p>
        </w:tc>
        <w:tc>
          <w:tcPr>
            <w:tcW w:w="6190" w:type="dxa"/>
          </w:tcPr>
          <w:p w14:paraId="1220AA4C" w14:textId="790716A4" w:rsidR="00E54A37" w:rsidRPr="00E50FB6" w:rsidRDefault="00E54A37" w:rsidP="00E50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E50FB6">
              <w:rPr>
                <w:b w:val="0"/>
                <w:bCs/>
              </w:rPr>
              <w:t>Cliente</w:t>
            </w:r>
          </w:p>
        </w:tc>
      </w:tr>
      <w:tr w:rsidR="00E54A37" w14:paraId="1C2D6426" w14:textId="77777777" w:rsidTr="00E50FB6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3439DFFC" w14:textId="3E1AA203" w:rsidR="00E54A37" w:rsidRDefault="00E54A37" w:rsidP="00993704">
            <w:r>
              <w:t>Entry Condition</w:t>
            </w:r>
            <w:r w:rsidR="00296562">
              <w:t>:</w:t>
            </w:r>
          </w:p>
        </w:tc>
        <w:tc>
          <w:tcPr>
            <w:tcW w:w="6190" w:type="dxa"/>
          </w:tcPr>
          <w:p w14:paraId="2B52A269" w14:textId="02364F5E" w:rsidR="00E54A37" w:rsidRPr="00E50FB6" w:rsidRDefault="00E50FB6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E50FB6">
              <w:rPr>
                <w:b w:val="0"/>
                <w:bCs/>
                <w:szCs w:val="28"/>
              </w:rPr>
              <w:t>Il cliente ha effettuato il login e si trova sulla pagina mio profilo.</w:t>
            </w:r>
          </w:p>
        </w:tc>
      </w:tr>
      <w:tr w:rsidR="00E54A37" w14:paraId="5E5FFF65" w14:textId="77777777" w:rsidTr="00E50FB6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1467BCA8" w14:textId="1EC6171F" w:rsidR="00E54A37" w:rsidRDefault="00E54A37" w:rsidP="00993704">
            <w:r>
              <w:t>Flusso di eventi</w:t>
            </w:r>
            <w:r w:rsidR="00296562">
              <w:t>:</w:t>
            </w:r>
          </w:p>
        </w:tc>
        <w:tc>
          <w:tcPr>
            <w:tcW w:w="6190" w:type="dxa"/>
          </w:tcPr>
          <w:p w14:paraId="3AD630D3" w14:textId="77777777" w:rsidR="00E50FB6" w:rsidRPr="00E50FB6" w:rsidRDefault="00E50FB6" w:rsidP="00E50FB6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r w:rsidRPr="00E50FB6">
              <w:rPr>
                <w:b w:val="0"/>
                <w:bCs/>
                <w:noProof/>
              </w:rPr>
              <w:t>Il cliente seleziona la funzionalità i miei ordini.</w:t>
            </w:r>
          </w:p>
          <w:p w14:paraId="3BD46629" w14:textId="434D765F" w:rsidR="00E54A37" w:rsidRPr="00E50FB6" w:rsidRDefault="00E50FB6" w:rsidP="00E50FB6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Cs w:val="28"/>
              </w:rPr>
            </w:pPr>
            <w:r w:rsidRPr="00E50FB6">
              <w:rPr>
                <w:b w:val="0"/>
                <w:bCs/>
                <w:noProof/>
                <w:szCs w:val="28"/>
              </w:rPr>
              <w:t>Il sistema genera la richiesta.</w:t>
            </w:r>
          </w:p>
        </w:tc>
      </w:tr>
      <w:tr w:rsidR="00E54A37" w14:paraId="4B889880" w14:textId="77777777" w:rsidTr="00E50FB6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23D5B0FE" w14:textId="3071C56C" w:rsidR="00E54A37" w:rsidRDefault="00E54A37" w:rsidP="00993704">
            <w:r>
              <w:t>Exit Condition</w:t>
            </w:r>
            <w:r w:rsidR="00296562">
              <w:t>:</w:t>
            </w:r>
          </w:p>
        </w:tc>
        <w:tc>
          <w:tcPr>
            <w:tcW w:w="6190" w:type="dxa"/>
          </w:tcPr>
          <w:p w14:paraId="3BE4972E" w14:textId="6FC976C1" w:rsidR="00E54A37" w:rsidRPr="00E50FB6" w:rsidRDefault="000812A4" w:rsidP="0099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E50FB6">
              <w:rPr>
                <w:b w:val="0"/>
                <w:bCs/>
              </w:rPr>
              <w:t>Il cliente visualizza una lista con gli ordini effettuati.</w:t>
            </w:r>
          </w:p>
        </w:tc>
      </w:tr>
      <w:tr w:rsidR="00E54A37" w14:paraId="5072BD14" w14:textId="77777777" w:rsidTr="00E50FB6">
        <w:trPr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524F49B4" w14:textId="204D3C4B" w:rsidR="00E54A37" w:rsidRDefault="00E50FB6" w:rsidP="00993704">
            <w:r>
              <w:t xml:space="preserve">Flussi alternativi </w:t>
            </w:r>
            <w:r w:rsidR="0069713F">
              <w:t>–</w:t>
            </w:r>
            <w:r>
              <w:t xml:space="preserve"> e</w:t>
            </w:r>
            <w:r w:rsidR="00E54A37">
              <w:t>ccezioni</w:t>
            </w:r>
            <w:r w:rsidR="0069713F">
              <w:t>:</w:t>
            </w:r>
          </w:p>
        </w:tc>
        <w:tc>
          <w:tcPr>
            <w:tcW w:w="6190" w:type="dxa"/>
          </w:tcPr>
          <w:p w14:paraId="568D8266" w14:textId="77777777" w:rsidR="00E50FB6" w:rsidRPr="00E50FB6" w:rsidRDefault="00E50FB6" w:rsidP="00E50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 w:rsidRPr="00E50FB6">
              <w:rPr>
                <w:b w:val="0"/>
                <w:bCs/>
                <w:szCs w:val="28"/>
              </w:rPr>
              <w:t>Al passo 1 il sistema rileva che il cliente abbia effettuato il log-in in caso contrario non ha la possibilità di visualizzare la sua area personale dove è presente la funzionalità i miei ordini.</w:t>
            </w:r>
          </w:p>
          <w:p w14:paraId="742BD40C" w14:textId="550ABAE2" w:rsidR="00E54A37" w:rsidRPr="00E50FB6" w:rsidRDefault="00E50FB6" w:rsidP="00E50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E50FB6">
              <w:rPr>
                <w:szCs w:val="28"/>
              </w:rPr>
              <w:t>(UC 10.1 login non effettuato).</w:t>
            </w:r>
          </w:p>
        </w:tc>
      </w:tr>
    </w:tbl>
    <w:p w14:paraId="1577C9B4" w14:textId="7991F15B" w:rsidR="00292922" w:rsidRDefault="00292922" w:rsidP="00AC03B2"/>
    <w:p w14:paraId="40A8994C" w14:textId="5D58A627" w:rsidR="00AC03B2" w:rsidRDefault="00AC03B2" w:rsidP="00AC03B2">
      <w:pPr>
        <w:rPr>
          <w:szCs w:val="28"/>
        </w:rPr>
      </w:pPr>
    </w:p>
    <w:p w14:paraId="2CEB0EFE" w14:textId="50AB0488" w:rsidR="00D817EA" w:rsidRDefault="00D817EA" w:rsidP="00AC03B2">
      <w:pPr>
        <w:rPr>
          <w:szCs w:val="28"/>
        </w:rPr>
      </w:pPr>
    </w:p>
    <w:p w14:paraId="4BD9C294" w14:textId="77777777" w:rsidR="00D817EA" w:rsidRDefault="00D817EA" w:rsidP="00AC03B2">
      <w:pPr>
        <w:rPr>
          <w:szCs w:val="28"/>
        </w:rPr>
      </w:pPr>
    </w:p>
    <w:p w14:paraId="59B03FCC" w14:textId="69009184" w:rsidR="00D817EA" w:rsidRDefault="00292922" w:rsidP="00D817EA">
      <w:pPr>
        <w:pStyle w:val="Titolo2"/>
        <w:spacing w:after="0"/>
        <w:rPr>
          <w:b/>
          <w:bCs/>
          <w:noProof/>
        </w:rPr>
      </w:pPr>
      <w:bookmarkStart w:id="10" w:name="_Toc120274013"/>
      <w:r w:rsidRPr="72AA4757">
        <w:rPr>
          <w:b/>
          <w:bCs/>
          <w:noProof/>
        </w:rPr>
        <w:t>UC</w:t>
      </w:r>
      <w:r w:rsidR="00364D2C" w:rsidRPr="72AA4757">
        <w:rPr>
          <w:b/>
          <w:bCs/>
          <w:noProof/>
        </w:rPr>
        <w:t>_</w:t>
      </w:r>
      <w:r w:rsidRPr="72AA4757">
        <w:rPr>
          <w:b/>
          <w:bCs/>
          <w:noProof/>
        </w:rPr>
        <w:t>1</w:t>
      </w:r>
      <w:r w:rsidR="00CD5C93" w:rsidRPr="72AA4757">
        <w:rPr>
          <w:b/>
          <w:bCs/>
          <w:noProof/>
        </w:rPr>
        <w:t>1</w:t>
      </w:r>
      <w:r w:rsidRPr="72AA4757">
        <w:rPr>
          <w:b/>
          <w:bCs/>
          <w:noProof/>
        </w:rPr>
        <w:t xml:space="preserve"> Visualizza Informazioni </w:t>
      </w:r>
      <w:r w:rsidR="005A1876">
        <w:rPr>
          <w:b/>
          <w:bCs/>
          <w:noProof/>
        </w:rPr>
        <w:t>c</w:t>
      </w:r>
      <w:r w:rsidRPr="72AA4757">
        <w:rPr>
          <w:b/>
          <w:bCs/>
          <w:noProof/>
        </w:rPr>
        <w:t>liente</w:t>
      </w:r>
      <w:bookmarkEnd w:id="10"/>
    </w:p>
    <w:p w14:paraId="55DB6904" w14:textId="77777777" w:rsidR="00D817EA" w:rsidRPr="00D817EA" w:rsidRDefault="00D817EA" w:rsidP="00D817EA"/>
    <w:tbl>
      <w:tblPr>
        <w:tblStyle w:val="Tabellagriglia4-colore4"/>
        <w:tblW w:w="10627" w:type="dxa"/>
        <w:tblLook w:val="06A0" w:firstRow="1" w:lastRow="0" w:firstColumn="1" w:lastColumn="0" w:noHBand="1" w:noVBand="1"/>
      </w:tblPr>
      <w:tblGrid>
        <w:gridCol w:w="4437"/>
        <w:gridCol w:w="6190"/>
      </w:tblGrid>
      <w:tr w:rsidR="00D135D9" w14:paraId="7D8D8E59" w14:textId="77777777" w:rsidTr="00D81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5BA4393F" w14:textId="77777777" w:rsidR="00D135D9" w:rsidRDefault="00D135D9" w:rsidP="00735EF6">
            <w:r>
              <w:t>ID</w:t>
            </w:r>
          </w:p>
        </w:tc>
        <w:tc>
          <w:tcPr>
            <w:tcW w:w="6190" w:type="dxa"/>
          </w:tcPr>
          <w:p w14:paraId="463515AE" w14:textId="32F4BBE3" w:rsidR="00D135D9" w:rsidRPr="008275F3" w:rsidRDefault="00D135D9" w:rsidP="00735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8275F3">
              <w:rPr>
                <w:b/>
                <w:bCs w:val="0"/>
              </w:rPr>
              <w:t>UC_11 Visualizza Informazioni cliente</w:t>
            </w:r>
          </w:p>
        </w:tc>
      </w:tr>
      <w:tr w:rsidR="00D135D9" w14:paraId="1ED92A69" w14:textId="77777777" w:rsidTr="00D817E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3A9AD9E1" w14:textId="6A7B60C7" w:rsidR="00D135D9" w:rsidRDefault="00B9164A" w:rsidP="00735EF6">
            <w:r>
              <w:t>Name use case:</w:t>
            </w:r>
          </w:p>
        </w:tc>
        <w:tc>
          <w:tcPr>
            <w:tcW w:w="6190" w:type="dxa"/>
          </w:tcPr>
          <w:p w14:paraId="61A555CB" w14:textId="40F0E6AC" w:rsidR="00D135D9" w:rsidRPr="00B9164A" w:rsidRDefault="00D135D9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B9164A">
              <w:rPr>
                <w:b w:val="0"/>
                <w:bCs/>
              </w:rPr>
              <w:t>Visualizza Informazioni cliente</w:t>
            </w:r>
          </w:p>
        </w:tc>
      </w:tr>
      <w:tr w:rsidR="00D135D9" w14:paraId="2DEE10FB" w14:textId="77777777" w:rsidTr="00D817EA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0C3CB392" w14:textId="690C4049" w:rsidR="00D135D9" w:rsidRDefault="00180767" w:rsidP="00735EF6">
            <w:r>
              <w:t>Attori</w:t>
            </w:r>
            <w:r w:rsidR="0069713F">
              <w:t>:</w:t>
            </w:r>
          </w:p>
        </w:tc>
        <w:tc>
          <w:tcPr>
            <w:tcW w:w="6190" w:type="dxa"/>
          </w:tcPr>
          <w:p w14:paraId="146626E0" w14:textId="76216D59" w:rsidR="00D135D9" w:rsidRPr="00B9164A" w:rsidRDefault="00D135D9" w:rsidP="00D81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B9164A">
              <w:rPr>
                <w:b w:val="0"/>
                <w:bCs/>
              </w:rPr>
              <w:t>Cliente</w:t>
            </w:r>
          </w:p>
        </w:tc>
      </w:tr>
      <w:tr w:rsidR="00D135D9" w14:paraId="29C814CA" w14:textId="77777777" w:rsidTr="00D817EA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210E2A1A" w14:textId="262B99BA" w:rsidR="00D135D9" w:rsidRDefault="00D135D9" w:rsidP="00735EF6">
            <w:r>
              <w:t>Entry Condition</w:t>
            </w:r>
            <w:r w:rsidR="0069713F">
              <w:t>:</w:t>
            </w:r>
          </w:p>
        </w:tc>
        <w:tc>
          <w:tcPr>
            <w:tcW w:w="6190" w:type="dxa"/>
          </w:tcPr>
          <w:p w14:paraId="3771F4C6" w14:textId="59131591" w:rsidR="00D135D9" w:rsidRPr="00B9164A" w:rsidRDefault="00B9164A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B9164A">
              <w:rPr>
                <w:b w:val="0"/>
                <w:bCs/>
              </w:rPr>
              <w:t>Il cliente ha effettuato il login e si trova sulla pagina mio profilo.</w:t>
            </w:r>
          </w:p>
        </w:tc>
      </w:tr>
      <w:tr w:rsidR="00D135D9" w14:paraId="76425170" w14:textId="77777777" w:rsidTr="00B9164A">
        <w:trPr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7BD26072" w14:textId="71B53588" w:rsidR="00D135D9" w:rsidRDefault="00D135D9" w:rsidP="00735EF6">
            <w:r>
              <w:t>Flusso di eventi</w:t>
            </w:r>
            <w:r w:rsidR="0069713F">
              <w:t>:</w:t>
            </w:r>
          </w:p>
        </w:tc>
        <w:tc>
          <w:tcPr>
            <w:tcW w:w="6190" w:type="dxa"/>
          </w:tcPr>
          <w:p w14:paraId="5E4B176E" w14:textId="77777777" w:rsidR="00B9164A" w:rsidRPr="00B9164A" w:rsidRDefault="00B9164A" w:rsidP="00B9164A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r w:rsidRPr="00B9164A">
              <w:rPr>
                <w:b w:val="0"/>
                <w:bCs/>
                <w:noProof/>
              </w:rPr>
              <w:t>Il cliente seleziona la funzionalità visualizza dati personali – info cliente.</w:t>
            </w:r>
          </w:p>
          <w:p w14:paraId="31AA8879" w14:textId="6BE0510D" w:rsidR="00D135D9" w:rsidRPr="00B9164A" w:rsidRDefault="00B9164A" w:rsidP="00B9164A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Cs w:val="28"/>
              </w:rPr>
            </w:pPr>
            <w:r w:rsidRPr="00B9164A">
              <w:rPr>
                <w:b w:val="0"/>
                <w:bCs/>
                <w:noProof/>
                <w:szCs w:val="28"/>
              </w:rPr>
              <w:t>Il sistema genera la richiesta.</w:t>
            </w:r>
          </w:p>
        </w:tc>
      </w:tr>
      <w:tr w:rsidR="00D135D9" w14:paraId="788728BA" w14:textId="77777777" w:rsidTr="00D817EA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693B1A77" w14:textId="4FD38EC0" w:rsidR="00D135D9" w:rsidRDefault="00D135D9" w:rsidP="00735EF6">
            <w:r>
              <w:t>Exit Condition</w:t>
            </w:r>
            <w:r w:rsidR="0069713F">
              <w:t>:</w:t>
            </w:r>
          </w:p>
        </w:tc>
        <w:tc>
          <w:tcPr>
            <w:tcW w:w="6190" w:type="dxa"/>
          </w:tcPr>
          <w:p w14:paraId="2C8EACC7" w14:textId="58BE83F2" w:rsidR="00D135D9" w:rsidRPr="00B9164A" w:rsidRDefault="005754BF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B9164A">
              <w:rPr>
                <w:b w:val="0"/>
                <w:bCs/>
              </w:rPr>
              <w:t>Il cliente visualizza una lista con i suoi dati personali.</w:t>
            </w:r>
          </w:p>
        </w:tc>
      </w:tr>
      <w:tr w:rsidR="00D135D9" w14:paraId="5830A367" w14:textId="77777777" w:rsidTr="00B9164A">
        <w:trPr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743270FC" w14:textId="057B16B4" w:rsidR="00D135D9" w:rsidRDefault="00B9164A" w:rsidP="00735EF6">
            <w:r>
              <w:t xml:space="preserve">Flussi alternativi </w:t>
            </w:r>
            <w:r w:rsidR="0069713F">
              <w:t>–</w:t>
            </w:r>
            <w:r>
              <w:t xml:space="preserve"> e</w:t>
            </w:r>
            <w:r w:rsidR="00D135D9">
              <w:t>ccezioni</w:t>
            </w:r>
            <w:r w:rsidR="0069713F">
              <w:t>:</w:t>
            </w:r>
          </w:p>
        </w:tc>
        <w:tc>
          <w:tcPr>
            <w:tcW w:w="6190" w:type="dxa"/>
          </w:tcPr>
          <w:p w14:paraId="2262D932" w14:textId="77777777" w:rsidR="00B9164A" w:rsidRPr="00B9164A" w:rsidRDefault="00B9164A" w:rsidP="00B91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 w:rsidRPr="00B9164A">
              <w:rPr>
                <w:b w:val="0"/>
                <w:bCs/>
                <w:szCs w:val="28"/>
              </w:rPr>
              <w:t>Al passo 1 il sistema rileva che il cliente abbia effettuato il log-in in caso contrario non ha la possibilità di visualizzare la sua area personale dove è presente la funzionalità visualizza informazioni cliente.</w:t>
            </w:r>
          </w:p>
          <w:p w14:paraId="6553BAC2" w14:textId="0BC11F84" w:rsidR="00D135D9" w:rsidRPr="00B9164A" w:rsidRDefault="00B9164A" w:rsidP="00B91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B9164A">
              <w:rPr>
                <w:szCs w:val="28"/>
              </w:rPr>
              <w:t>(UC 11.1 Cliente non autenticato).</w:t>
            </w:r>
          </w:p>
        </w:tc>
      </w:tr>
    </w:tbl>
    <w:p w14:paraId="2DFF10FA" w14:textId="16A0A27B" w:rsidR="00AC03B2" w:rsidRDefault="00AC03B2" w:rsidP="72AA4757">
      <w:pPr>
        <w:rPr>
          <w:b w:val="0"/>
        </w:rPr>
      </w:pPr>
    </w:p>
    <w:p w14:paraId="1BAF9577" w14:textId="0AB3EF48" w:rsidR="00A73AFF" w:rsidRDefault="00A73AFF" w:rsidP="72AA4757">
      <w:pPr>
        <w:pStyle w:val="Titolo2"/>
        <w:spacing w:after="0"/>
        <w:rPr>
          <w:b/>
          <w:bCs/>
          <w:noProof/>
        </w:rPr>
      </w:pPr>
      <w:bookmarkStart w:id="11" w:name="_Toc120274014"/>
      <w:r w:rsidRPr="72AA4757">
        <w:rPr>
          <w:b/>
          <w:bCs/>
          <w:noProof/>
        </w:rPr>
        <w:t>UC</w:t>
      </w:r>
      <w:r w:rsidR="00B731E6" w:rsidRPr="72AA4757">
        <w:rPr>
          <w:b/>
          <w:bCs/>
          <w:noProof/>
        </w:rPr>
        <w:t>_</w:t>
      </w:r>
      <w:r w:rsidRPr="72AA4757">
        <w:rPr>
          <w:b/>
          <w:bCs/>
          <w:noProof/>
        </w:rPr>
        <w:t>12</w:t>
      </w:r>
      <w:r w:rsidR="0068388F" w:rsidRPr="72AA4757">
        <w:rPr>
          <w:b/>
          <w:bCs/>
          <w:noProof/>
        </w:rPr>
        <w:t xml:space="preserve"> </w:t>
      </w:r>
      <w:r w:rsidRPr="72AA4757">
        <w:rPr>
          <w:b/>
          <w:bCs/>
          <w:noProof/>
        </w:rPr>
        <w:t xml:space="preserve">Visualizza ordini </w:t>
      </w:r>
      <w:r w:rsidR="0094517C">
        <w:rPr>
          <w:b/>
          <w:bCs/>
          <w:noProof/>
        </w:rPr>
        <w:t>Amministratore</w:t>
      </w:r>
      <w:bookmarkEnd w:id="11"/>
    </w:p>
    <w:p w14:paraId="5CEA80E1" w14:textId="77777777" w:rsidR="00DB485A" w:rsidRPr="00DB485A" w:rsidRDefault="00DB485A" w:rsidP="00DB485A"/>
    <w:tbl>
      <w:tblPr>
        <w:tblStyle w:val="Tabellagriglia4-colore4"/>
        <w:tblW w:w="10627" w:type="dxa"/>
        <w:tblLook w:val="06A0" w:firstRow="1" w:lastRow="0" w:firstColumn="1" w:lastColumn="0" w:noHBand="1" w:noVBand="1"/>
      </w:tblPr>
      <w:tblGrid>
        <w:gridCol w:w="4437"/>
        <w:gridCol w:w="6190"/>
      </w:tblGrid>
      <w:tr w:rsidR="005754BF" w14:paraId="7B452811" w14:textId="77777777" w:rsidTr="000B3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1D7B70D6" w14:textId="77777777" w:rsidR="005754BF" w:rsidRDefault="005754BF" w:rsidP="00735EF6">
            <w:r>
              <w:t>ID</w:t>
            </w:r>
          </w:p>
        </w:tc>
        <w:tc>
          <w:tcPr>
            <w:tcW w:w="6190" w:type="dxa"/>
          </w:tcPr>
          <w:p w14:paraId="23A4906B" w14:textId="0025DAD2" w:rsidR="005754BF" w:rsidRPr="008275F3" w:rsidRDefault="005754BF" w:rsidP="00735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8275F3">
              <w:rPr>
                <w:b/>
                <w:bCs w:val="0"/>
              </w:rPr>
              <w:t xml:space="preserve">UC_12 Visualizza ordini </w:t>
            </w:r>
            <w:r w:rsidR="0094517C" w:rsidRPr="008275F3">
              <w:rPr>
                <w:b/>
                <w:bCs w:val="0"/>
              </w:rPr>
              <w:t>Amministratore</w:t>
            </w:r>
          </w:p>
        </w:tc>
      </w:tr>
      <w:tr w:rsidR="005754BF" w14:paraId="4DD2EC5D" w14:textId="77777777" w:rsidTr="000B396F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271F1428" w14:textId="69634FAD" w:rsidR="005754BF" w:rsidRDefault="005754BF" w:rsidP="00735EF6">
            <w:r>
              <w:t>N</w:t>
            </w:r>
            <w:r w:rsidR="00296562">
              <w:t>ame use case:</w:t>
            </w:r>
          </w:p>
        </w:tc>
        <w:tc>
          <w:tcPr>
            <w:tcW w:w="6190" w:type="dxa"/>
          </w:tcPr>
          <w:p w14:paraId="6E54FF4C" w14:textId="3BF79442" w:rsidR="005754BF" w:rsidRPr="000B396F" w:rsidRDefault="005754BF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0B396F">
              <w:rPr>
                <w:b w:val="0"/>
                <w:bCs/>
              </w:rPr>
              <w:t xml:space="preserve">Visualizza ordini </w:t>
            </w:r>
            <w:r w:rsidR="0094517C">
              <w:rPr>
                <w:b w:val="0"/>
                <w:bCs/>
              </w:rPr>
              <w:t>Amministratore</w:t>
            </w:r>
          </w:p>
        </w:tc>
      </w:tr>
      <w:tr w:rsidR="005754BF" w14:paraId="362A35A9" w14:textId="77777777" w:rsidTr="000B396F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2FC2790A" w14:textId="45F73F47" w:rsidR="005754BF" w:rsidRDefault="00180767" w:rsidP="00735EF6">
            <w:r>
              <w:t>Attori</w:t>
            </w:r>
            <w:r w:rsidR="00296562">
              <w:t>:</w:t>
            </w:r>
          </w:p>
        </w:tc>
        <w:tc>
          <w:tcPr>
            <w:tcW w:w="6190" w:type="dxa"/>
          </w:tcPr>
          <w:p w14:paraId="666119DE" w14:textId="344A2551" w:rsidR="005754BF" w:rsidRPr="000B396F" w:rsidRDefault="00D07CF4" w:rsidP="000B3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0B396F">
              <w:rPr>
                <w:b w:val="0"/>
                <w:bCs/>
              </w:rPr>
              <w:t>Amministratore</w:t>
            </w:r>
          </w:p>
        </w:tc>
      </w:tr>
      <w:tr w:rsidR="005754BF" w14:paraId="08E5FAED" w14:textId="77777777" w:rsidTr="000B396F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0C597056" w14:textId="678D2753" w:rsidR="005754BF" w:rsidRDefault="005754BF" w:rsidP="00735EF6">
            <w:r>
              <w:t>Entry Condition</w:t>
            </w:r>
            <w:r w:rsidR="000B396F">
              <w:t>:</w:t>
            </w:r>
          </w:p>
        </w:tc>
        <w:tc>
          <w:tcPr>
            <w:tcW w:w="6190" w:type="dxa"/>
          </w:tcPr>
          <w:p w14:paraId="5E3741D9" w14:textId="1DBC2E3C" w:rsidR="005754BF" w:rsidRPr="000B396F" w:rsidRDefault="000B396F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0B396F">
              <w:rPr>
                <w:b w:val="0"/>
                <w:bCs/>
                <w:szCs w:val="28"/>
              </w:rPr>
              <w:t>L’</w:t>
            </w:r>
            <w:r w:rsidR="0094517C">
              <w:rPr>
                <w:b w:val="0"/>
                <w:bCs/>
                <w:szCs w:val="28"/>
              </w:rPr>
              <w:t>Amministratore</w:t>
            </w:r>
            <w:r w:rsidRPr="000B396F">
              <w:rPr>
                <w:b w:val="0"/>
                <w:bCs/>
                <w:szCs w:val="28"/>
              </w:rPr>
              <w:t xml:space="preserve"> ha effettuato il login e si trova sulla sua homepage.</w:t>
            </w:r>
          </w:p>
        </w:tc>
      </w:tr>
      <w:tr w:rsidR="005754BF" w14:paraId="544AEFEF" w14:textId="77777777" w:rsidTr="000B396F">
        <w:trPr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79D80872" w14:textId="2D2A907E" w:rsidR="005754BF" w:rsidRDefault="005754BF" w:rsidP="00735EF6">
            <w:r>
              <w:t>Flusso di eventi</w:t>
            </w:r>
            <w:r w:rsidR="000B396F">
              <w:t>:</w:t>
            </w:r>
          </w:p>
        </w:tc>
        <w:tc>
          <w:tcPr>
            <w:tcW w:w="6190" w:type="dxa"/>
          </w:tcPr>
          <w:p w14:paraId="530B1C2D" w14:textId="472D897A" w:rsidR="000B396F" w:rsidRPr="000B396F" w:rsidRDefault="000B396F" w:rsidP="000B396F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Cs w:val="28"/>
              </w:rPr>
            </w:pPr>
            <w:r w:rsidRPr="000B396F">
              <w:rPr>
                <w:b w:val="0"/>
                <w:bCs/>
                <w:noProof/>
                <w:szCs w:val="28"/>
              </w:rPr>
              <w:t>L’</w:t>
            </w:r>
            <w:r w:rsidR="0094517C">
              <w:rPr>
                <w:b w:val="0"/>
                <w:bCs/>
                <w:noProof/>
                <w:szCs w:val="28"/>
              </w:rPr>
              <w:t>Amministratore</w:t>
            </w:r>
            <w:r w:rsidRPr="000B396F">
              <w:rPr>
                <w:b w:val="0"/>
                <w:bCs/>
                <w:noProof/>
                <w:szCs w:val="28"/>
              </w:rPr>
              <w:t xml:space="preserve"> utilizza la funzionalità stampa ordini.</w:t>
            </w:r>
          </w:p>
          <w:p w14:paraId="15937061" w14:textId="4A03BC35" w:rsidR="005754BF" w:rsidRPr="000B396F" w:rsidRDefault="000B396F" w:rsidP="000B396F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Cs w:val="28"/>
              </w:rPr>
            </w:pPr>
            <w:r w:rsidRPr="000B396F">
              <w:rPr>
                <w:b w:val="0"/>
                <w:bCs/>
                <w:noProof/>
                <w:szCs w:val="28"/>
              </w:rPr>
              <w:t>Il sistema genera la richiesta e ridireziona l’</w:t>
            </w:r>
            <w:r w:rsidR="0094517C">
              <w:rPr>
                <w:b w:val="0"/>
                <w:bCs/>
                <w:noProof/>
                <w:szCs w:val="28"/>
              </w:rPr>
              <w:t>amministratore</w:t>
            </w:r>
            <w:r w:rsidRPr="000B396F">
              <w:rPr>
                <w:b w:val="0"/>
                <w:bCs/>
                <w:noProof/>
                <w:szCs w:val="28"/>
              </w:rPr>
              <w:t xml:space="preserve"> alla pagina visualizza ordini.</w:t>
            </w:r>
          </w:p>
        </w:tc>
      </w:tr>
      <w:tr w:rsidR="005754BF" w14:paraId="41394BE5" w14:textId="77777777" w:rsidTr="000B396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59E39497" w14:textId="54F5F67B" w:rsidR="005754BF" w:rsidRDefault="005754BF" w:rsidP="00735EF6">
            <w:r>
              <w:t>Exit Condition</w:t>
            </w:r>
            <w:r w:rsidR="000B396F">
              <w:t>:</w:t>
            </w:r>
          </w:p>
        </w:tc>
        <w:tc>
          <w:tcPr>
            <w:tcW w:w="6190" w:type="dxa"/>
          </w:tcPr>
          <w:p w14:paraId="0AC84CDC" w14:textId="2B273DA2" w:rsidR="005754BF" w:rsidRPr="000B396F" w:rsidRDefault="00D07CF4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0B396F">
              <w:rPr>
                <w:b w:val="0"/>
                <w:bCs/>
                <w:szCs w:val="28"/>
              </w:rPr>
              <w:t>L’</w:t>
            </w:r>
            <w:r w:rsidR="0094517C">
              <w:rPr>
                <w:b w:val="0"/>
                <w:bCs/>
                <w:szCs w:val="28"/>
              </w:rPr>
              <w:t>Amministratore</w:t>
            </w:r>
            <w:r w:rsidRPr="000B396F">
              <w:rPr>
                <w:b w:val="0"/>
                <w:bCs/>
                <w:szCs w:val="28"/>
              </w:rPr>
              <w:t xml:space="preserve"> visualizza una lista con gli ordini dei clienti.</w:t>
            </w:r>
          </w:p>
        </w:tc>
      </w:tr>
    </w:tbl>
    <w:p w14:paraId="7D21C275" w14:textId="41D74BD1" w:rsidR="00AC03B2" w:rsidRDefault="00AC03B2" w:rsidP="00AC03B2">
      <w:pPr>
        <w:rPr>
          <w:szCs w:val="28"/>
        </w:rPr>
      </w:pPr>
    </w:p>
    <w:p w14:paraId="23D8E669" w14:textId="77777777" w:rsidR="00860153" w:rsidRDefault="00860153" w:rsidP="00AC03B2">
      <w:pPr>
        <w:rPr>
          <w:szCs w:val="28"/>
        </w:rPr>
      </w:pPr>
    </w:p>
    <w:p w14:paraId="111B60B9" w14:textId="56DAA899" w:rsidR="005215D9" w:rsidRDefault="005215D9" w:rsidP="72AA4757">
      <w:pPr>
        <w:pStyle w:val="Titolo2"/>
        <w:spacing w:after="0"/>
        <w:rPr>
          <w:b/>
          <w:bCs/>
          <w:noProof/>
        </w:rPr>
      </w:pPr>
      <w:bookmarkStart w:id="12" w:name="_Toc120274015"/>
      <w:r w:rsidRPr="72AA4757">
        <w:rPr>
          <w:b/>
          <w:bCs/>
          <w:noProof/>
        </w:rPr>
        <w:t>UC</w:t>
      </w:r>
      <w:r w:rsidR="00B731E6" w:rsidRPr="72AA4757">
        <w:rPr>
          <w:b/>
          <w:bCs/>
          <w:noProof/>
        </w:rPr>
        <w:t>_</w:t>
      </w:r>
      <w:r w:rsidRPr="72AA4757">
        <w:rPr>
          <w:b/>
          <w:bCs/>
          <w:noProof/>
        </w:rPr>
        <w:t>13 Modifica profilo</w:t>
      </w:r>
      <w:bookmarkEnd w:id="12"/>
    </w:p>
    <w:p w14:paraId="1D82E6A7" w14:textId="77777777" w:rsidR="00860153" w:rsidRPr="00860153" w:rsidRDefault="00860153" w:rsidP="00860153"/>
    <w:tbl>
      <w:tblPr>
        <w:tblStyle w:val="Tabellagriglia4-colore4"/>
        <w:tblW w:w="10627" w:type="dxa"/>
        <w:tblLook w:val="06A0" w:firstRow="1" w:lastRow="0" w:firstColumn="1" w:lastColumn="0" w:noHBand="1" w:noVBand="1"/>
      </w:tblPr>
      <w:tblGrid>
        <w:gridCol w:w="4437"/>
        <w:gridCol w:w="6190"/>
      </w:tblGrid>
      <w:tr w:rsidR="009D1261" w14:paraId="22176299" w14:textId="77777777" w:rsidTr="00DB4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0B4C1B1B" w14:textId="77777777" w:rsidR="009D1261" w:rsidRDefault="009D1261" w:rsidP="00735EF6">
            <w:r>
              <w:t>ID</w:t>
            </w:r>
          </w:p>
        </w:tc>
        <w:tc>
          <w:tcPr>
            <w:tcW w:w="6190" w:type="dxa"/>
          </w:tcPr>
          <w:p w14:paraId="01B89ACD" w14:textId="5CA1B0EF" w:rsidR="009D1261" w:rsidRPr="008275F3" w:rsidRDefault="009D1261" w:rsidP="00735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8275F3">
              <w:rPr>
                <w:b/>
                <w:bCs w:val="0"/>
              </w:rPr>
              <w:t>UC_13 Modifica profilo</w:t>
            </w:r>
          </w:p>
        </w:tc>
      </w:tr>
      <w:tr w:rsidR="009D1261" w14:paraId="653ECE5D" w14:textId="77777777" w:rsidTr="00DB485A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762E3CEE" w14:textId="72096C6C" w:rsidR="009D1261" w:rsidRDefault="00DB485A" w:rsidP="00735EF6">
            <w:r>
              <w:t>Name use case:</w:t>
            </w:r>
          </w:p>
        </w:tc>
        <w:tc>
          <w:tcPr>
            <w:tcW w:w="6190" w:type="dxa"/>
          </w:tcPr>
          <w:p w14:paraId="66E473E4" w14:textId="642EF55B" w:rsidR="009D1261" w:rsidRPr="00DB485A" w:rsidRDefault="009D1261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DB485A">
              <w:rPr>
                <w:b w:val="0"/>
                <w:bCs/>
              </w:rPr>
              <w:t>Modifica profilo</w:t>
            </w:r>
          </w:p>
        </w:tc>
      </w:tr>
      <w:tr w:rsidR="009D1261" w14:paraId="4E08AB96" w14:textId="77777777" w:rsidTr="00DB485A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357FAC23" w14:textId="66CE1051" w:rsidR="009D1261" w:rsidRDefault="00180767" w:rsidP="00735EF6">
            <w:r>
              <w:t>Attori</w:t>
            </w:r>
            <w:r w:rsidR="00DB485A">
              <w:t>:</w:t>
            </w:r>
          </w:p>
        </w:tc>
        <w:tc>
          <w:tcPr>
            <w:tcW w:w="6190" w:type="dxa"/>
          </w:tcPr>
          <w:p w14:paraId="7DFB9932" w14:textId="77777777" w:rsidR="009D1261" w:rsidRPr="00DB485A" w:rsidRDefault="009D1261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DB485A">
              <w:rPr>
                <w:b w:val="0"/>
                <w:bCs/>
              </w:rPr>
              <w:t>Cliente</w:t>
            </w:r>
          </w:p>
          <w:p w14:paraId="3831153E" w14:textId="77777777" w:rsidR="009D1261" w:rsidRPr="00DB485A" w:rsidRDefault="009D1261" w:rsidP="00735EF6">
            <w:pPr>
              <w:tabs>
                <w:tab w:val="left" w:pos="1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DB485A">
              <w:rPr>
                <w:b w:val="0"/>
                <w:bCs/>
              </w:rPr>
              <w:tab/>
            </w:r>
          </w:p>
        </w:tc>
      </w:tr>
      <w:tr w:rsidR="009D1261" w14:paraId="4FA4F8AA" w14:textId="77777777" w:rsidTr="00DB485A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3DAB7EF2" w14:textId="0E5726A6" w:rsidR="009D1261" w:rsidRDefault="009D1261" w:rsidP="00735EF6">
            <w:r>
              <w:t>Entry Condition</w:t>
            </w:r>
            <w:r w:rsidR="00DB485A">
              <w:t>:</w:t>
            </w:r>
          </w:p>
        </w:tc>
        <w:tc>
          <w:tcPr>
            <w:tcW w:w="6190" w:type="dxa"/>
          </w:tcPr>
          <w:p w14:paraId="7731E181" w14:textId="49577304" w:rsidR="009D1261" w:rsidRPr="00DB485A" w:rsidRDefault="00DB485A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DB485A">
              <w:rPr>
                <w:b w:val="0"/>
                <w:bCs/>
              </w:rPr>
              <w:t>Il cliente ha effettuato il login e si trova sulla pagina modifica profilo.</w:t>
            </w:r>
          </w:p>
        </w:tc>
      </w:tr>
      <w:tr w:rsidR="009D1261" w14:paraId="0B959177" w14:textId="77777777" w:rsidTr="00DB485A">
        <w:trPr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06E473B1" w14:textId="31ECB6E5" w:rsidR="009D1261" w:rsidRDefault="009D1261" w:rsidP="00735EF6">
            <w:r>
              <w:t>Flusso di eventi</w:t>
            </w:r>
            <w:r w:rsidR="002A0793">
              <w:t>:</w:t>
            </w:r>
          </w:p>
        </w:tc>
        <w:tc>
          <w:tcPr>
            <w:tcW w:w="6190" w:type="dxa"/>
          </w:tcPr>
          <w:p w14:paraId="4F10BD3C" w14:textId="77777777" w:rsidR="00DB485A" w:rsidRPr="00DB485A" w:rsidRDefault="00DB485A" w:rsidP="00DB485A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r w:rsidRPr="00DB485A">
              <w:rPr>
                <w:b w:val="0"/>
                <w:bCs/>
                <w:noProof/>
              </w:rPr>
              <w:t>Il cliente inserisce i dati da modificare e salva.</w:t>
            </w:r>
          </w:p>
          <w:p w14:paraId="2BFFB37D" w14:textId="34E5D2A5" w:rsidR="009D1261" w:rsidRPr="00DB485A" w:rsidRDefault="00DB485A" w:rsidP="00DB485A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Cs w:val="28"/>
              </w:rPr>
            </w:pPr>
            <w:r w:rsidRPr="00DB485A">
              <w:rPr>
                <w:b w:val="0"/>
                <w:bCs/>
                <w:noProof/>
                <w:szCs w:val="28"/>
              </w:rPr>
              <w:t>Il sistema verifica il corretto inserimento.</w:t>
            </w:r>
          </w:p>
        </w:tc>
      </w:tr>
      <w:tr w:rsidR="009D1261" w14:paraId="5FFE2BA6" w14:textId="77777777" w:rsidTr="00DB485A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03FA278C" w14:textId="61313758" w:rsidR="009D1261" w:rsidRDefault="009D1261" w:rsidP="00735EF6">
            <w:r>
              <w:t>Exit Condition</w:t>
            </w:r>
            <w:r w:rsidR="002A0793">
              <w:t>:</w:t>
            </w:r>
          </w:p>
        </w:tc>
        <w:tc>
          <w:tcPr>
            <w:tcW w:w="6190" w:type="dxa"/>
          </w:tcPr>
          <w:p w14:paraId="2ECBEADF" w14:textId="1B2ED735" w:rsidR="009D1261" w:rsidRPr="00DB485A" w:rsidRDefault="009D1261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DB485A">
              <w:rPr>
                <w:b w:val="0"/>
                <w:bCs/>
              </w:rPr>
              <w:t>Il cliente visualizza la sua area personale.</w:t>
            </w:r>
          </w:p>
        </w:tc>
      </w:tr>
      <w:tr w:rsidR="00DB485A" w14:paraId="7E0DD377" w14:textId="77777777" w:rsidTr="00DB485A">
        <w:trPr>
          <w:trHeight w:val="1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66884ED6" w14:textId="3965A6A6" w:rsidR="00DB485A" w:rsidRDefault="00DB485A" w:rsidP="00735EF6">
            <w:r>
              <w:t>Flussi alternativi – eccezioni:</w:t>
            </w:r>
          </w:p>
        </w:tc>
        <w:tc>
          <w:tcPr>
            <w:tcW w:w="6190" w:type="dxa"/>
          </w:tcPr>
          <w:p w14:paraId="00A3A01A" w14:textId="77777777" w:rsidR="00DB485A" w:rsidRPr="00DB485A" w:rsidRDefault="00DB485A" w:rsidP="00DB4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DB485A">
              <w:rPr>
                <w:b w:val="0"/>
                <w:bCs/>
              </w:rPr>
              <w:t>Al passo 2 il sistema rileva che il cliente non ha inserito correttamente i dati, il sistema mostrerà un messaggio di errore (campi mancanti o sbagliati) così che il cliente non può andare avanti finché non inserisce correttamente i dati.</w:t>
            </w:r>
          </w:p>
          <w:p w14:paraId="16455D02" w14:textId="656B0A89" w:rsidR="00DB485A" w:rsidRPr="00DB485A" w:rsidRDefault="00DB485A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485A">
              <w:t>(UC 13.1 modifica dati profilo non eseguita).</w:t>
            </w:r>
          </w:p>
        </w:tc>
      </w:tr>
    </w:tbl>
    <w:p w14:paraId="30810C00" w14:textId="77777777" w:rsidR="00127B09" w:rsidRDefault="00127B09" w:rsidP="002A0793">
      <w:pPr>
        <w:rPr>
          <w:b w:val="0"/>
          <w:bCs/>
        </w:rPr>
      </w:pPr>
    </w:p>
    <w:p w14:paraId="09FD803D" w14:textId="61B619BD" w:rsidR="00AA5766" w:rsidRDefault="00AA5766" w:rsidP="72AA4757">
      <w:pPr>
        <w:pStyle w:val="Titolo2"/>
        <w:spacing w:after="0"/>
        <w:rPr>
          <w:b/>
          <w:bCs/>
        </w:rPr>
      </w:pPr>
      <w:bookmarkStart w:id="13" w:name="_Toc120274016"/>
      <w:r w:rsidRPr="72AA4757">
        <w:rPr>
          <w:b/>
          <w:bCs/>
        </w:rPr>
        <w:lastRenderedPageBreak/>
        <w:t>UC</w:t>
      </w:r>
      <w:r w:rsidR="00B731E6" w:rsidRPr="72AA4757">
        <w:rPr>
          <w:b/>
          <w:bCs/>
        </w:rPr>
        <w:t>_</w:t>
      </w:r>
      <w:r w:rsidR="00CD5C93" w:rsidRPr="72AA4757">
        <w:rPr>
          <w:b/>
          <w:bCs/>
        </w:rPr>
        <w:t>14</w:t>
      </w:r>
      <w:r w:rsidR="00794C98" w:rsidRPr="72AA4757">
        <w:rPr>
          <w:b/>
          <w:bCs/>
        </w:rPr>
        <w:t xml:space="preserve"> Eliminazione articoli dal carrello</w:t>
      </w:r>
      <w:bookmarkEnd w:id="13"/>
    </w:p>
    <w:p w14:paraId="1A9E4B6A" w14:textId="77777777" w:rsidR="00860153" w:rsidRPr="00860153" w:rsidRDefault="00860153" w:rsidP="00860153"/>
    <w:tbl>
      <w:tblPr>
        <w:tblStyle w:val="Tabellagriglia4-colore4"/>
        <w:tblW w:w="10627" w:type="dxa"/>
        <w:tblLook w:val="06A0" w:firstRow="1" w:lastRow="0" w:firstColumn="1" w:lastColumn="0" w:noHBand="1" w:noVBand="1"/>
      </w:tblPr>
      <w:tblGrid>
        <w:gridCol w:w="4437"/>
        <w:gridCol w:w="6190"/>
      </w:tblGrid>
      <w:tr w:rsidR="006317AA" w14:paraId="0CE6F42C" w14:textId="77777777" w:rsidTr="002A0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63ECC44C" w14:textId="77777777" w:rsidR="006317AA" w:rsidRDefault="006317AA" w:rsidP="008275F3">
            <w:r>
              <w:t>ID</w:t>
            </w:r>
          </w:p>
        </w:tc>
        <w:tc>
          <w:tcPr>
            <w:tcW w:w="6190" w:type="dxa"/>
          </w:tcPr>
          <w:p w14:paraId="0D3387A1" w14:textId="623939DA" w:rsidR="006317AA" w:rsidRPr="008275F3" w:rsidRDefault="006317AA" w:rsidP="0082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8"/>
              </w:rPr>
            </w:pPr>
            <w:r w:rsidRPr="008275F3">
              <w:rPr>
                <w:b/>
                <w:bCs w:val="0"/>
                <w:szCs w:val="28"/>
              </w:rPr>
              <w:t>UC_14 Eliminazione articoli dal carrello</w:t>
            </w:r>
          </w:p>
        </w:tc>
      </w:tr>
      <w:tr w:rsidR="006317AA" w14:paraId="73D237CE" w14:textId="77777777" w:rsidTr="00752F36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1331F6CE" w14:textId="0E84D534" w:rsidR="006317AA" w:rsidRDefault="00752F36" w:rsidP="001F7CE5">
            <w:r>
              <w:t>Name use case:</w:t>
            </w:r>
          </w:p>
        </w:tc>
        <w:tc>
          <w:tcPr>
            <w:tcW w:w="6190" w:type="dxa"/>
          </w:tcPr>
          <w:p w14:paraId="7ED606DD" w14:textId="7EAE8800" w:rsidR="006317AA" w:rsidRPr="001F7CE5" w:rsidRDefault="006317AA" w:rsidP="001F7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 w:rsidRPr="001F7CE5">
              <w:rPr>
                <w:b w:val="0"/>
                <w:bCs/>
                <w:szCs w:val="28"/>
              </w:rPr>
              <w:t>Eliminazione articoli dal carrello</w:t>
            </w:r>
          </w:p>
        </w:tc>
      </w:tr>
      <w:tr w:rsidR="006317AA" w14:paraId="1E159400" w14:textId="77777777" w:rsidTr="00752F36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62B3CCD9" w14:textId="76A90974" w:rsidR="006317AA" w:rsidRDefault="00180767" w:rsidP="00735EF6">
            <w:r>
              <w:t>Attori</w:t>
            </w:r>
            <w:r w:rsidR="00752F36">
              <w:t>:</w:t>
            </w:r>
          </w:p>
        </w:tc>
        <w:tc>
          <w:tcPr>
            <w:tcW w:w="6190" w:type="dxa"/>
          </w:tcPr>
          <w:p w14:paraId="2C1433D7" w14:textId="5E486489" w:rsidR="006317AA" w:rsidRPr="00752F36" w:rsidRDefault="006317AA" w:rsidP="00752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52F36">
              <w:rPr>
                <w:b w:val="0"/>
              </w:rPr>
              <w:t>Cliente</w:t>
            </w:r>
            <w:r w:rsidR="00752F36" w:rsidRPr="00752F36">
              <w:rPr>
                <w:b w:val="0"/>
              </w:rPr>
              <w:t xml:space="preserve"> - </w:t>
            </w:r>
            <w:r w:rsidRPr="00752F36">
              <w:rPr>
                <w:b w:val="0"/>
              </w:rPr>
              <w:t>utente</w:t>
            </w:r>
          </w:p>
        </w:tc>
      </w:tr>
      <w:tr w:rsidR="006317AA" w14:paraId="59DF9AF1" w14:textId="77777777" w:rsidTr="00752F36">
        <w:trPr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3CDB961F" w14:textId="34359C51" w:rsidR="006317AA" w:rsidRDefault="006317AA" w:rsidP="00735EF6">
            <w:r>
              <w:t>Entry Condition</w:t>
            </w:r>
            <w:r w:rsidR="00752F36">
              <w:t>:</w:t>
            </w:r>
          </w:p>
        </w:tc>
        <w:tc>
          <w:tcPr>
            <w:tcW w:w="6190" w:type="dxa"/>
          </w:tcPr>
          <w:p w14:paraId="4F1B0019" w14:textId="4F047341" w:rsidR="006317AA" w:rsidRPr="00752F36" w:rsidRDefault="006317AA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52F36">
              <w:rPr>
                <w:b w:val="0"/>
              </w:rPr>
              <w:t>All’interno del carrello abbiamo almeno un articolo e il cliente si trova alla funzionalità visualizza carello.</w:t>
            </w:r>
          </w:p>
        </w:tc>
      </w:tr>
      <w:tr w:rsidR="006317AA" w14:paraId="661FC9B0" w14:textId="77777777" w:rsidTr="00752F36">
        <w:trPr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724803E9" w14:textId="36039D80" w:rsidR="006317AA" w:rsidRDefault="006317AA" w:rsidP="00735EF6">
            <w:r>
              <w:t>Flusso di eventi</w:t>
            </w:r>
            <w:r w:rsidR="00752F36">
              <w:t>:</w:t>
            </w:r>
          </w:p>
        </w:tc>
        <w:tc>
          <w:tcPr>
            <w:tcW w:w="6190" w:type="dxa"/>
          </w:tcPr>
          <w:p w14:paraId="69753C0B" w14:textId="02EE3048" w:rsidR="006317AA" w:rsidRPr="00752F36" w:rsidRDefault="006317AA" w:rsidP="006317A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</w:rPr>
            </w:pPr>
            <w:r w:rsidRPr="00752F36">
              <w:rPr>
                <w:b w:val="0"/>
                <w:noProof/>
              </w:rPr>
              <w:t xml:space="preserve">Il cliente </w:t>
            </w:r>
            <w:r w:rsidR="00752F36" w:rsidRPr="00752F36">
              <w:rPr>
                <w:b w:val="0"/>
                <w:noProof/>
              </w:rPr>
              <w:t xml:space="preserve"> - utente seleziona la funzionalità visualizza carrello</w:t>
            </w:r>
          </w:p>
          <w:p w14:paraId="1CB4FB77" w14:textId="667E80FC" w:rsidR="006317AA" w:rsidRPr="00752F36" w:rsidRDefault="006317AA" w:rsidP="006317A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752F36">
              <w:rPr>
                <w:b w:val="0"/>
                <w:noProof/>
                <w:szCs w:val="28"/>
              </w:rPr>
              <w:t>Il sistema genera la richiesta.</w:t>
            </w:r>
          </w:p>
        </w:tc>
      </w:tr>
      <w:tr w:rsidR="006317AA" w14:paraId="1A0B6AE0" w14:textId="77777777" w:rsidTr="00752F36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6C894D63" w14:textId="43BE05E0" w:rsidR="006317AA" w:rsidRDefault="006317AA" w:rsidP="00735EF6">
            <w:r>
              <w:t>Exit Condition</w:t>
            </w:r>
            <w:r w:rsidR="00752F36">
              <w:t>:</w:t>
            </w:r>
          </w:p>
        </w:tc>
        <w:tc>
          <w:tcPr>
            <w:tcW w:w="6190" w:type="dxa"/>
          </w:tcPr>
          <w:p w14:paraId="6A6AB0BE" w14:textId="0C65BCAB" w:rsidR="006317AA" w:rsidRPr="00752F36" w:rsidRDefault="006317AA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752F36">
              <w:rPr>
                <w:b w:val="0"/>
                <w:szCs w:val="28"/>
              </w:rPr>
              <w:t>L’articolo è stato rimosso dal carrello.</w:t>
            </w:r>
          </w:p>
        </w:tc>
      </w:tr>
    </w:tbl>
    <w:p w14:paraId="2A10E741" w14:textId="267B05D0" w:rsidR="00AB2302" w:rsidRDefault="00A61724" w:rsidP="00AC03B2">
      <w:pPr>
        <w:rPr>
          <w:szCs w:val="28"/>
        </w:rPr>
      </w:pPr>
      <w:r>
        <w:rPr>
          <w:szCs w:val="28"/>
        </w:rPr>
        <w:br w:type="page"/>
      </w:r>
    </w:p>
    <w:p w14:paraId="18C385AF" w14:textId="691A0990" w:rsidR="00AB2302" w:rsidRDefault="00AB2302" w:rsidP="72AA4757">
      <w:pPr>
        <w:pStyle w:val="Titolo2"/>
        <w:spacing w:after="0"/>
        <w:rPr>
          <w:b/>
          <w:bCs/>
          <w:noProof/>
        </w:rPr>
      </w:pPr>
      <w:bookmarkStart w:id="14" w:name="_Toc120274017"/>
      <w:r w:rsidRPr="72AA4757">
        <w:rPr>
          <w:b/>
          <w:bCs/>
          <w:noProof/>
        </w:rPr>
        <w:lastRenderedPageBreak/>
        <w:t>UC_</w:t>
      </w:r>
      <w:r w:rsidR="00CD5C93" w:rsidRPr="72AA4757">
        <w:rPr>
          <w:b/>
          <w:bCs/>
          <w:noProof/>
        </w:rPr>
        <w:t>15</w:t>
      </w:r>
      <w:r w:rsidRPr="72AA4757">
        <w:rPr>
          <w:b/>
          <w:bCs/>
          <w:noProof/>
        </w:rPr>
        <w:t xml:space="preserve"> Inserimento auto</w:t>
      </w:r>
      <w:bookmarkEnd w:id="14"/>
    </w:p>
    <w:p w14:paraId="20C12A11" w14:textId="77777777" w:rsidR="006317AA" w:rsidRPr="006317AA" w:rsidRDefault="006317AA" w:rsidP="006317AA"/>
    <w:tbl>
      <w:tblPr>
        <w:tblStyle w:val="Tabellagriglia4-colore4"/>
        <w:tblW w:w="10627" w:type="dxa"/>
        <w:tblLook w:val="06A0" w:firstRow="1" w:lastRow="0" w:firstColumn="1" w:lastColumn="0" w:noHBand="1" w:noVBand="1"/>
      </w:tblPr>
      <w:tblGrid>
        <w:gridCol w:w="4437"/>
        <w:gridCol w:w="6190"/>
      </w:tblGrid>
      <w:tr w:rsidR="006317AA" w14:paraId="71A025DC" w14:textId="77777777" w:rsidTr="00127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18ACCE08" w14:textId="77777777" w:rsidR="006317AA" w:rsidRDefault="006317AA" w:rsidP="008275F3">
            <w:bookmarkStart w:id="15" w:name="_Hlk120272777"/>
            <w:r>
              <w:t>ID</w:t>
            </w:r>
          </w:p>
        </w:tc>
        <w:tc>
          <w:tcPr>
            <w:tcW w:w="6190" w:type="dxa"/>
          </w:tcPr>
          <w:p w14:paraId="282369D7" w14:textId="7C4D7EB8" w:rsidR="006317AA" w:rsidRPr="00127B09" w:rsidRDefault="006317AA" w:rsidP="0082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8"/>
              </w:rPr>
            </w:pPr>
            <w:r w:rsidRPr="006317AA">
              <w:rPr>
                <w:b/>
                <w:szCs w:val="28"/>
              </w:rPr>
              <w:t>UC_</w:t>
            </w:r>
            <w:r>
              <w:rPr>
                <w:b/>
                <w:szCs w:val="28"/>
              </w:rPr>
              <w:t>15 Inserimento auto</w:t>
            </w:r>
          </w:p>
        </w:tc>
      </w:tr>
      <w:tr w:rsidR="006317AA" w14:paraId="56C98BEB" w14:textId="77777777" w:rsidTr="00127B09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27D95113" w14:textId="7F52C97E" w:rsidR="006317AA" w:rsidRDefault="00564527" w:rsidP="00735EF6">
            <w:r>
              <w:t xml:space="preserve">Name use case: </w:t>
            </w:r>
          </w:p>
        </w:tc>
        <w:tc>
          <w:tcPr>
            <w:tcW w:w="6190" w:type="dxa"/>
          </w:tcPr>
          <w:p w14:paraId="6ABFAFD6" w14:textId="46100203" w:rsidR="006317AA" w:rsidRPr="00B35B4C" w:rsidRDefault="00564527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B35B4C">
              <w:rPr>
                <w:b w:val="0"/>
                <w:bCs/>
              </w:rPr>
              <w:t>Inserimento auto</w:t>
            </w:r>
          </w:p>
        </w:tc>
      </w:tr>
      <w:tr w:rsidR="006317AA" w14:paraId="3DB85906" w14:textId="77777777" w:rsidTr="00127B09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0D0994C9" w14:textId="224F4C46" w:rsidR="006317AA" w:rsidRDefault="00180767" w:rsidP="00735EF6">
            <w:r>
              <w:t>Attori</w:t>
            </w:r>
            <w:r w:rsidR="00127B09">
              <w:t>:</w:t>
            </w:r>
          </w:p>
        </w:tc>
        <w:tc>
          <w:tcPr>
            <w:tcW w:w="6190" w:type="dxa"/>
          </w:tcPr>
          <w:p w14:paraId="0EDFE09B" w14:textId="3ECEF760" w:rsidR="006317AA" w:rsidRPr="00B35B4C" w:rsidRDefault="00A13045" w:rsidP="00127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B35B4C">
              <w:rPr>
                <w:b w:val="0"/>
                <w:bCs/>
              </w:rPr>
              <w:t>Amministratore</w:t>
            </w:r>
          </w:p>
        </w:tc>
      </w:tr>
      <w:tr w:rsidR="006317AA" w14:paraId="02F5E04C" w14:textId="77777777" w:rsidTr="00127B09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643C164A" w14:textId="5C2C58F3" w:rsidR="006317AA" w:rsidRDefault="006317AA" w:rsidP="00735EF6">
            <w:r>
              <w:t>Entry Condition</w:t>
            </w:r>
            <w:r w:rsidR="00127B09">
              <w:t>:</w:t>
            </w:r>
          </w:p>
        </w:tc>
        <w:tc>
          <w:tcPr>
            <w:tcW w:w="6190" w:type="dxa"/>
          </w:tcPr>
          <w:p w14:paraId="7EEDC6F0" w14:textId="549B3B3C" w:rsidR="006317AA" w:rsidRPr="00B35B4C" w:rsidRDefault="00564527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B35B4C">
              <w:rPr>
                <w:b w:val="0"/>
                <w:bCs/>
              </w:rPr>
              <w:t>L’</w:t>
            </w:r>
            <w:r w:rsidR="0094517C">
              <w:rPr>
                <w:b w:val="0"/>
                <w:bCs/>
              </w:rPr>
              <w:t>amministratore</w:t>
            </w:r>
            <w:r w:rsidRPr="00B35B4C">
              <w:rPr>
                <w:b w:val="0"/>
                <w:bCs/>
              </w:rPr>
              <w:t xml:space="preserve"> deve aver effettuato il login e si trova sulla pagina inserisci auto.</w:t>
            </w:r>
          </w:p>
        </w:tc>
      </w:tr>
      <w:tr w:rsidR="00D852EA" w14:paraId="3AB882EA" w14:textId="77777777" w:rsidTr="00127B09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2221CFE8" w14:textId="1891AFE6" w:rsidR="00D852EA" w:rsidRDefault="00D852EA" w:rsidP="00735EF6">
            <w:r>
              <w:t>Flusso di eventi:</w:t>
            </w:r>
          </w:p>
        </w:tc>
        <w:tc>
          <w:tcPr>
            <w:tcW w:w="6190" w:type="dxa"/>
          </w:tcPr>
          <w:p w14:paraId="56DA322E" w14:textId="50ED341A" w:rsidR="00D852EA" w:rsidRPr="00D852EA" w:rsidRDefault="00D852EA" w:rsidP="00D852EA">
            <w:pPr>
              <w:pStyle w:val="Paragrafoelenco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 w:rsidRPr="00D852EA">
              <w:rPr>
                <w:b w:val="0"/>
                <w:bCs/>
                <w:szCs w:val="28"/>
              </w:rPr>
              <w:t>L’</w:t>
            </w:r>
            <w:r w:rsidR="00231C3A">
              <w:rPr>
                <w:b w:val="0"/>
                <w:bCs/>
                <w:szCs w:val="28"/>
              </w:rPr>
              <w:t>amministratore compila il modulo per l’inserimento di una nuova auto</w:t>
            </w:r>
            <w:r w:rsidRPr="00D852EA">
              <w:rPr>
                <w:b w:val="0"/>
                <w:bCs/>
                <w:szCs w:val="28"/>
              </w:rPr>
              <w:t>:</w:t>
            </w:r>
          </w:p>
          <w:tbl>
            <w:tblPr>
              <w:tblStyle w:val="Tabellaelenco1chiara-colore2"/>
              <w:tblW w:w="0" w:type="auto"/>
              <w:tblInd w:w="1368" w:type="dxa"/>
              <w:tblLook w:val="04A0" w:firstRow="1" w:lastRow="0" w:firstColumn="1" w:lastColumn="0" w:noHBand="0" w:noVBand="1"/>
            </w:tblPr>
            <w:tblGrid>
              <w:gridCol w:w="3568"/>
            </w:tblGrid>
            <w:tr w:rsidR="00D852EA" w14:paraId="74EE4434" w14:textId="77777777" w:rsidTr="00083F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0BC3E329" w14:textId="77777777" w:rsidR="00D852EA" w:rsidRDefault="00D852EA" w:rsidP="00D852EA">
                  <w:pPr>
                    <w:pStyle w:val="Paragrafoelenco"/>
                    <w:ind w:left="0"/>
                    <w:rPr>
                      <w:b/>
                      <w:bCs w:val="0"/>
                      <w:szCs w:val="28"/>
                    </w:rPr>
                  </w:pPr>
                </w:p>
              </w:tc>
            </w:tr>
            <w:tr w:rsidR="00D852EA" w14:paraId="796F5FD4" w14:textId="77777777" w:rsidTr="00083F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73BB7473" w14:textId="30C6F963" w:rsidR="00D852EA" w:rsidRPr="00081B66" w:rsidRDefault="0089440D" w:rsidP="00D852EA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Targa</w:t>
                  </w:r>
                </w:p>
              </w:tc>
            </w:tr>
            <w:tr w:rsidR="00D852EA" w14:paraId="0EDE441E" w14:textId="77777777" w:rsidTr="00083F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40BC3230" w14:textId="0EF99305" w:rsidR="00D852EA" w:rsidRPr="00081B66" w:rsidRDefault="0089440D" w:rsidP="00D852EA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Codice telaio</w:t>
                  </w:r>
                </w:p>
              </w:tc>
            </w:tr>
            <w:tr w:rsidR="00D852EA" w14:paraId="7D10B2F8" w14:textId="77777777" w:rsidTr="00083F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7FE7DCDB" w14:textId="24AF3137" w:rsidR="00D852EA" w:rsidRPr="00081B66" w:rsidRDefault="00D852EA" w:rsidP="00D852EA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 w:rsidRPr="00081B66">
                    <w:rPr>
                      <w:szCs w:val="28"/>
                    </w:rPr>
                    <w:t>Co</w:t>
                  </w:r>
                  <w:r w:rsidR="0089440D">
                    <w:rPr>
                      <w:szCs w:val="28"/>
                    </w:rPr>
                    <w:t>lore</w:t>
                  </w:r>
                </w:p>
              </w:tc>
            </w:tr>
            <w:tr w:rsidR="00D852EA" w14:paraId="3FF6D1AB" w14:textId="77777777" w:rsidTr="00083F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04AEC637" w14:textId="2E5E269C" w:rsidR="00D852EA" w:rsidRPr="00081B66" w:rsidRDefault="0089440D" w:rsidP="00D852EA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Marchio</w:t>
                  </w:r>
                </w:p>
              </w:tc>
            </w:tr>
            <w:tr w:rsidR="00D852EA" w14:paraId="105244DC" w14:textId="77777777" w:rsidTr="00083F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7AD674F8" w14:textId="6856FD31" w:rsidR="00D852EA" w:rsidRPr="00081B66" w:rsidRDefault="0089440D" w:rsidP="00D852EA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Modello</w:t>
                  </w:r>
                </w:p>
              </w:tc>
            </w:tr>
            <w:tr w:rsidR="00D852EA" w14:paraId="0A50E432" w14:textId="77777777" w:rsidTr="00083F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3F285BA7" w14:textId="65B6A953" w:rsidR="00D852EA" w:rsidRPr="00081B66" w:rsidRDefault="0089440D" w:rsidP="00D852EA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Immagine</w:t>
                  </w:r>
                </w:p>
              </w:tc>
            </w:tr>
            <w:tr w:rsidR="00D852EA" w14:paraId="60A91E74" w14:textId="77777777" w:rsidTr="00083F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5C4F136D" w14:textId="6983CA93" w:rsidR="00D852EA" w:rsidRPr="00081B66" w:rsidRDefault="00D852EA" w:rsidP="00D852EA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 w:rsidRPr="00081B66">
                    <w:rPr>
                      <w:szCs w:val="28"/>
                    </w:rPr>
                    <w:t>P</w:t>
                  </w:r>
                  <w:r w:rsidR="0089440D">
                    <w:rPr>
                      <w:szCs w:val="28"/>
                    </w:rPr>
                    <w:t>rezzo</w:t>
                  </w:r>
                </w:p>
              </w:tc>
            </w:tr>
            <w:tr w:rsidR="00D852EA" w14:paraId="15261D1D" w14:textId="77777777" w:rsidTr="00083F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53022A85" w14:textId="17486A3F" w:rsidR="00D852EA" w:rsidRPr="00081B66" w:rsidRDefault="0089440D" w:rsidP="00D852EA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Kw</w:t>
                  </w:r>
                </w:p>
              </w:tc>
            </w:tr>
            <w:tr w:rsidR="00D852EA" w14:paraId="5DA0B49E" w14:textId="77777777" w:rsidTr="00083F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7237B17B" w14:textId="05A2B717" w:rsidR="00D852EA" w:rsidRPr="00081B66" w:rsidRDefault="0089440D" w:rsidP="00D852EA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Numero passeggeri</w:t>
                  </w:r>
                </w:p>
              </w:tc>
            </w:tr>
            <w:tr w:rsidR="00D852EA" w14:paraId="58734973" w14:textId="77777777" w:rsidTr="00083F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793DF1D4" w14:textId="3E292381" w:rsidR="00D852EA" w:rsidRPr="00081B66" w:rsidRDefault="0089440D" w:rsidP="00D852EA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Sconto</w:t>
                  </w:r>
                </w:p>
              </w:tc>
            </w:tr>
            <w:tr w:rsidR="00D852EA" w14:paraId="75B2CD60" w14:textId="77777777" w:rsidTr="00083F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59D5AF4C" w14:textId="77777777" w:rsidR="00D852EA" w:rsidRPr="00081B66" w:rsidRDefault="00D852EA" w:rsidP="00D852EA">
                  <w:pPr>
                    <w:pStyle w:val="Paragrafoelenco"/>
                    <w:rPr>
                      <w:szCs w:val="28"/>
                    </w:rPr>
                  </w:pPr>
                </w:p>
              </w:tc>
            </w:tr>
          </w:tbl>
          <w:p w14:paraId="677DC2C0" w14:textId="77777777" w:rsidR="00D852EA" w:rsidRPr="00911051" w:rsidRDefault="00D852EA" w:rsidP="00D852EA">
            <w:pPr>
              <w:pStyle w:val="Paragrafoelenco"/>
              <w:ind w:left="6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</w:p>
          <w:p w14:paraId="362050D1" w14:textId="77777777" w:rsidR="00D852EA" w:rsidRPr="0089440D" w:rsidRDefault="00D852EA" w:rsidP="00D852EA">
            <w:pPr>
              <w:pStyle w:val="Paragrafoelenco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D852EA">
              <w:rPr>
                <w:b w:val="0"/>
                <w:bCs/>
                <w:szCs w:val="28"/>
              </w:rPr>
              <w:t>L</w:t>
            </w:r>
            <w:r w:rsidR="0089440D">
              <w:rPr>
                <w:b w:val="0"/>
                <w:bCs/>
                <w:szCs w:val="28"/>
              </w:rPr>
              <w:t>’amministratore inserisce le informazioni e le conferma</w:t>
            </w:r>
            <w:r w:rsidRPr="00D852EA">
              <w:rPr>
                <w:b w:val="0"/>
                <w:bCs/>
                <w:szCs w:val="28"/>
              </w:rPr>
              <w:t>.</w:t>
            </w:r>
          </w:p>
          <w:p w14:paraId="0631ACA2" w14:textId="1BC26E4D" w:rsidR="0089440D" w:rsidRPr="00D852EA" w:rsidRDefault="0089440D" w:rsidP="00684E6B">
            <w:pPr>
              <w:pStyle w:val="Paragrafoelenco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Il sistema genera la richiesta è reindirizza l’amministratore alla sua home.</w:t>
            </w:r>
          </w:p>
        </w:tc>
      </w:tr>
      <w:tr w:rsidR="006317AA" w14:paraId="27CFDF68" w14:textId="77777777" w:rsidTr="00684E6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0756E7C1" w14:textId="202163C6" w:rsidR="006317AA" w:rsidRDefault="006317AA" w:rsidP="00735EF6">
            <w:r>
              <w:t>Exit Condition</w:t>
            </w:r>
            <w:r w:rsidR="00B54B2A">
              <w:t>:</w:t>
            </w:r>
          </w:p>
        </w:tc>
        <w:tc>
          <w:tcPr>
            <w:tcW w:w="6190" w:type="dxa"/>
          </w:tcPr>
          <w:p w14:paraId="6C26CE93" w14:textId="02E55705" w:rsidR="00945D78" w:rsidRPr="00684E6B" w:rsidRDefault="00945D78" w:rsidP="00684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 w:rsidRPr="00B35B4C">
              <w:rPr>
                <w:b w:val="0"/>
                <w:bCs/>
                <w:szCs w:val="28"/>
              </w:rPr>
              <w:t>L’auto viene inserita.</w:t>
            </w:r>
          </w:p>
        </w:tc>
      </w:tr>
      <w:tr w:rsidR="00945D78" w14:paraId="5296C971" w14:textId="77777777" w:rsidTr="00684E6B">
        <w:trPr>
          <w:trHeight w:val="2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5F7AAA8B" w14:textId="74B87B56" w:rsidR="00945D78" w:rsidRDefault="00B35B4C" w:rsidP="00735EF6">
            <w:r>
              <w:t>Flussi alternativi – e</w:t>
            </w:r>
            <w:r w:rsidR="00945D78">
              <w:t>ccezioni</w:t>
            </w:r>
            <w:r>
              <w:t>:</w:t>
            </w:r>
          </w:p>
        </w:tc>
        <w:tc>
          <w:tcPr>
            <w:tcW w:w="6190" w:type="dxa"/>
          </w:tcPr>
          <w:p w14:paraId="64725C83" w14:textId="7192A424" w:rsidR="00CA0D0E" w:rsidRDefault="00CA0D0E" w:rsidP="00CA0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Al passo 2 il sistema rileva che </w:t>
            </w:r>
            <w:r w:rsidR="00AC62C1">
              <w:rPr>
                <w:b w:val="0"/>
              </w:rPr>
              <w:t>l’amministratore</w:t>
            </w:r>
            <w:r>
              <w:rPr>
                <w:b w:val="0"/>
              </w:rPr>
              <w:t xml:space="preserve"> non ha inserito correttamente i dati per l’aggiunta di una nuova auto, il sistema mostrerà un messaggio di errore (campi mancanti) così che </w:t>
            </w:r>
            <w:r w:rsidR="00AC62C1">
              <w:rPr>
                <w:b w:val="0"/>
              </w:rPr>
              <w:t>l’amministratore</w:t>
            </w:r>
            <w:r>
              <w:rPr>
                <w:b w:val="0"/>
              </w:rPr>
              <w:t xml:space="preserve"> non può andare avanti finché non inserisce correttamente i dati. </w:t>
            </w:r>
          </w:p>
          <w:p w14:paraId="7FED6DB6" w14:textId="672EEFA8" w:rsidR="00945D78" w:rsidRPr="00684E6B" w:rsidRDefault="00CA0D0E" w:rsidP="00B35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(UC 15.1 inserimento nuova auto non eseguito).</w:t>
            </w:r>
          </w:p>
        </w:tc>
      </w:tr>
      <w:bookmarkEnd w:id="15"/>
    </w:tbl>
    <w:p w14:paraId="1FEC4552" w14:textId="77777777" w:rsidR="00AB2302" w:rsidRPr="00364D2C" w:rsidRDefault="00AB2302" w:rsidP="00AB2302"/>
    <w:p w14:paraId="5076827F" w14:textId="02BF52BF" w:rsidR="00AB2302" w:rsidRDefault="00A61724" w:rsidP="00AB2302">
      <w:r>
        <w:br w:type="page"/>
      </w:r>
    </w:p>
    <w:p w14:paraId="539C8271" w14:textId="29159540" w:rsidR="00AB2302" w:rsidRDefault="00AB2302" w:rsidP="72AA4757">
      <w:pPr>
        <w:pStyle w:val="Titolo2"/>
        <w:spacing w:after="0"/>
        <w:rPr>
          <w:b/>
          <w:bCs/>
          <w:noProof/>
        </w:rPr>
      </w:pPr>
      <w:bookmarkStart w:id="16" w:name="_Toc120274018"/>
      <w:r w:rsidRPr="72AA4757">
        <w:rPr>
          <w:b/>
          <w:bCs/>
          <w:noProof/>
        </w:rPr>
        <w:lastRenderedPageBreak/>
        <w:t>UC_</w:t>
      </w:r>
      <w:r w:rsidR="00CD5C93" w:rsidRPr="72AA4757">
        <w:rPr>
          <w:b/>
          <w:bCs/>
          <w:noProof/>
        </w:rPr>
        <w:t>16</w:t>
      </w:r>
      <w:r w:rsidRPr="72AA4757">
        <w:rPr>
          <w:b/>
          <w:bCs/>
          <w:noProof/>
        </w:rPr>
        <w:t xml:space="preserve"> Inserimento moto</w:t>
      </w:r>
      <w:bookmarkEnd w:id="16"/>
    </w:p>
    <w:p w14:paraId="3C0B9131" w14:textId="77777777" w:rsidR="00D73AB3" w:rsidRPr="00D73AB3" w:rsidRDefault="00D73AB3" w:rsidP="00D73AB3"/>
    <w:tbl>
      <w:tblPr>
        <w:tblStyle w:val="Tabellagriglia4-colore4"/>
        <w:tblW w:w="10627" w:type="dxa"/>
        <w:tblLook w:val="06A0" w:firstRow="1" w:lastRow="0" w:firstColumn="1" w:lastColumn="0" w:noHBand="1" w:noVBand="1"/>
      </w:tblPr>
      <w:tblGrid>
        <w:gridCol w:w="4437"/>
        <w:gridCol w:w="6190"/>
      </w:tblGrid>
      <w:tr w:rsidR="00AE304C" w14:paraId="2600875A" w14:textId="77777777" w:rsidTr="00083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59C0DD03" w14:textId="77777777" w:rsidR="00AE304C" w:rsidRDefault="00AE304C" w:rsidP="008275F3">
            <w:r>
              <w:t>ID</w:t>
            </w:r>
          </w:p>
        </w:tc>
        <w:tc>
          <w:tcPr>
            <w:tcW w:w="6190" w:type="dxa"/>
          </w:tcPr>
          <w:p w14:paraId="56EB9002" w14:textId="672CCB60" w:rsidR="00AE304C" w:rsidRPr="008275F3" w:rsidRDefault="00AE304C" w:rsidP="00827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 w:rsidRPr="008275F3">
              <w:rPr>
                <w:b/>
                <w:szCs w:val="28"/>
              </w:rPr>
              <w:t>UC_1</w:t>
            </w:r>
            <w:r w:rsidR="008275F3" w:rsidRPr="008275F3">
              <w:rPr>
                <w:b/>
                <w:szCs w:val="28"/>
              </w:rPr>
              <w:t>6</w:t>
            </w:r>
            <w:r w:rsidRPr="008275F3">
              <w:rPr>
                <w:b/>
                <w:szCs w:val="28"/>
              </w:rPr>
              <w:t xml:space="preserve"> Inserimento moto</w:t>
            </w:r>
          </w:p>
        </w:tc>
      </w:tr>
      <w:tr w:rsidR="00AE304C" w14:paraId="591A01ED" w14:textId="77777777" w:rsidTr="00083F68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7D554D60" w14:textId="77777777" w:rsidR="00AE304C" w:rsidRDefault="00AE304C" w:rsidP="00083F68">
            <w:r>
              <w:t xml:space="preserve">Name use case: </w:t>
            </w:r>
          </w:p>
        </w:tc>
        <w:tc>
          <w:tcPr>
            <w:tcW w:w="6190" w:type="dxa"/>
          </w:tcPr>
          <w:p w14:paraId="4C86593B" w14:textId="2E062C25" w:rsidR="00AE304C" w:rsidRPr="00B35B4C" w:rsidRDefault="00AE304C" w:rsidP="000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B35B4C">
              <w:rPr>
                <w:b w:val="0"/>
                <w:bCs/>
              </w:rPr>
              <w:t xml:space="preserve">Inserimento </w:t>
            </w:r>
            <w:r>
              <w:rPr>
                <w:b w:val="0"/>
                <w:bCs/>
              </w:rPr>
              <w:t>moto</w:t>
            </w:r>
          </w:p>
        </w:tc>
      </w:tr>
      <w:tr w:rsidR="00AE304C" w14:paraId="1CFDDF36" w14:textId="77777777" w:rsidTr="00083F68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55C8C49A" w14:textId="154B38BD" w:rsidR="00AE304C" w:rsidRDefault="00180767" w:rsidP="00083F68">
            <w:r>
              <w:t>Attori</w:t>
            </w:r>
            <w:r w:rsidR="00AE304C">
              <w:t>:</w:t>
            </w:r>
          </w:p>
        </w:tc>
        <w:tc>
          <w:tcPr>
            <w:tcW w:w="6190" w:type="dxa"/>
          </w:tcPr>
          <w:p w14:paraId="122B2A2E" w14:textId="77777777" w:rsidR="00AE304C" w:rsidRPr="00B35B4C" w:rsidRDefault="00AE304C" w:rsidP="000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B35B4C">
              <w:rPr>
                <w:b w:val="0"/>
                <w:bCs/>
              </w:rPr>
              <w:t>Amministratore</w:t>
            </w:r>
          </w:p>
        </w:tc>
      </w:tr>
      <w:tr w:rsidR="00AE304C" w14:paraId="2C20FC20" w14:textId="77777777" w:rsidTr="00083F68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5268CC72" w14:textId="77777777" w:rsidR="00AE304C" w:rsidRDefault="00AE304C" w:rsidP="00083F68">
            <w:r>
              <w:t>Entry Condition:</w:t>
            </w:r>
          </w:p>
        </w:tc>
        <w:tc>
          <w:tcPr>
            <w:tcW w:w="6190" w:type="dxa"/>
          </w:tcPr>
          <w:p w14:paraId="1978033D" w14:textId="4A570D5D" w:rsidR="00AE304C" w:rsidRPr="00B35B4C" w:rsidRDefault="00AE304C" w:rsidP="000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B35B4C">
              <w:rPr>
                <w:b w:val="0"/>
                <w:bCs/>
              </w:rPr>
              <w:t>L’</w:t>
            </w:r>
            <w:r w:rsidR="0094517C">
              <w:rPr>
                <w:b w:val="0"/>
                <w:bCs/>
              </w:rPr>
              <w:t>amministratore</w:t>
            </w:r>
            <w:r w:rsidRPr="00B35B4C">
              <w:rPr>
                <w:b w:val="0"/>
                <w:bCs/>
              </w:rPr>
              <w:t xml:space="preserve"> deve aver effettuato il login e si trova sulla pagina inserisci </w:t>
            </w:r>
            <w:r>
              <w:rPr>
                <w:b w:val="0"/>
                <w:bCs/>
              </w:rPr>
              <w:t>moto</w:t>
            </w:r>
            <w:r w:rsidRPr="00B35B4C">
              <w:rPr>
                <w:b w:val="0"/>
                <w:bCs/>
              </w:rPr>
              <w:t>.</w:t>
            </w:r>
          </w:p>
        </w:tc>
      </w:tr>
      <w:tr w:rsidR="00AE304C" w14:paraId="315667BE" w14:textId="77777777" w:rsidTr="00083F68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08751D9D" w14:textId="77777777" w:rsidR="00AE304C" w:rsidRDefault="00AE304C" w:rsidP="00083F68">
            <w:r>
              <w:t>Flusso di eventi:</w:t>
            </w:r>
          </w:p>
        </w:tc>
        <w:tc>
          <w:tcPr>
            <w:tcW w:w="6190" w:type="dxa"/>
          </w:tcPr>
          <w:p w14:paraId="0FFDB62D" w14:textId="77777777" w:rsidR="00AE304C" w:rsidRPr="00D852EA" w:rsidRDefault="00AE304C" w:rsidP="00083F68">
            <w:pPr>
              <w:pStyle w:val="Paragrafoelenco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 w:rsidRPr="00D852EA">
              <w:rPr>
                <w:b w:val="0"/>
                <w:bCs/>
                <w:szCs w:val="28"/>
              </w:rPr>
              <w:t>L’</w:t>
            </w:r>
            <w:r>
              <w:rPr>
                <w:b w:val="0"/>
                <w:bCs/>
                <w:szCs w:val="28"/>
              </w:rPr>
              <w:t>amministratore compila il modulo per l’inserimento di una nuova auto</w:t>
            </w:r>
            <w:r w:rsidRPr="00D852EA">
              <w:rPr>
                <w:b w:val="0"/>
                <w:bCs/>
                <w:szCs w:val="28"/>
              </w:rPr>
              <w:t>:</w:t>
            </w:r>
          </w:p>
          <w:tbl>
            <w:tblPr>
              <w:tblStyle w:val="Tabellaelenco1chiara-colore2"/>
              <w:tblW w:w="0" w:type="auto"/>
              <w:tblInd w:w="1368" w:type="dxa"/>
              <w:tblLook w:val="04A0" w:firstRow="1" w:lastRow="0" w:firstColumn="1" w:lastColumn="0" w:noHBand="0" w:noVBand="1"/>
            </w:tblPr>
            <w:tblGrid>
              <w:gridCol w:w="3568"/>
            </w:tblGrid>
            <w:tr w:rsidR="00AE304C" w14:paraId="7E322530" w14:textId="77777777" w:rsidTr="00083F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1342A149" w14:textId="77777777" w:rsidR="00AE304C" w:rsidRDefault="00AE304C" w:rsidP="00083F68">
                  <w:pPr>
                    <w:pStyle w:val="Paragrafoelenco"/>
                    <w:ind w:left="0"/>
                    <w:rPr>
                      <w:b/>
                      <w:bCs w:val="0"/>
                      <w:szCs w:val="28"/>
                    </w:rPr>
                  </w:pPr>
                </w:p>
              </w:tc>
            </w:tr>
            <w:tr w:rsidR="00AE304C" w14:paraId="2634E21E" w14:textId="77777777" w:rsidTr="00083F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64C9A110" w14:textId="77777777" w:rsidR="00AE304C" w:rsidRPr="00081B66" w:rsidRDefault="00AE304C" w:rsidP="00083F68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Targa</w:t>
                  </w:r>
                </w:p>
              </w:tc>
            </w:tr>
            <w:tr w:rsidR="00AE304C" w14:paraId="29A3C854" w14:textId="77777777" w:rsidTr="00083F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55D363AD" w14:textId="77777777" w:rsidR="00AE304C" w:rsidRPr="00081B66" w:rsidRDefault="00AE304C" w:rsidP="00083F68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Codice telaio</w:t>
                  </w:r>
                </w:p>
              </w:tc>
            </w:tr>
            <w:tr w:rsidR="00AE304C" w14:paraId="0BCE288A" w14:textId="77777777" w:rsidTr="00083F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0B490840" w14:textId="77777777" w:rsidR="00AE304C" w:rsidRPr="00081B66" w:rsidRDefault="00AE304C" w:rsidP="00083F68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 w:rsidRPr="00081B66">
                    <w:rPr>
                      <w:szCs w:val="28"/>
                    </w:rPr>
                    <w:t>Co</w:t>
                  </w:r>
                  <w:r>
                    <w:rPr>
                      <w:szCs w:val="28"/>
                    </w:rPr>
                    <w:t>lore</w:t>
                  </w:r>
                </w:p>
              </w:tc>
            </w:tr>
            <w:tr w:rsidR="00AE304C" w14:paraId="3B8B71C9" w14:textId="77777777" w:rsidTr="00083F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7EF5ECD4" w14:textId="77777777" w:rsidR="00AE304C" w:rsidRPr="00081B66" w:rsidRDefault="00AE304C" w:rsidP="00083F68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Marchio</w:t>
                  </w:r>
                </w:p>
              </w:tc>
            </w:tr>
            <w:tr w:rsidR="00AE304C" w14:paraId="58E5043C" w14:textId="77777777" w:rsidTr="00083F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6F98EDBB" w14:textId="77777777" w:rsidR="00AE304C" w:rsidRPr="00081B66" w:rsidRDefault="00AE304C" w:rsidP="00083F68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Modello</w:t>
                  </w:r>
                </w:p>
              </w:tc>
            </w:tr>
            <w:tr w:rsidR="00AE304C" w14:paraId="0F15579C" w14:textId="77777777" w:rsidTr="00083F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64E061D0" w14:textId="77777777" w:rsidR="00AE304C" w:rsidRPr="00081B66" w:rsidRDefault="00AE304C" w:rsidP="00083F68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Immagine</w:t>
                  </w:r>
                </w:p>
              </w:tc>
            </w:tr>
            <w:tr w:rsidR="00AE304C" w14:paraId="553BC9CD" w14:textId="77777777" w:rsidTr="00083F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40CEB67E" w14:textId="77777777" w:rsidR="00AE304C" w:rsidRPr="00081B66" w:rsidRDefault="00AE304C" w:rsidP="00083F68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 w:rsidRPr="00081B66">
                    <w:rPr>
                      <w:szCs w:val="28"/>
                    </w:rPr>
                    <w:t>P</w:t>
                  </w:r>
                  <w:r>
                    <w:rPr>
                      <w:szCs w:val="28"/>
                    </w:rPr>
                    <w:t>rezzo</w:t>
                  </w:r>
                </w:p>
              </w:tc>
            </w:tr>
            <w:tr w:rsidR="00AE304C" w14:paraId="7A950B36" w14:textId="77777777" w:rsidTr="00083F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71B9A8FE" w14:textId="77777777" w:rsidR="00AE304C" w:rsidRPr="00081B66" w:rsidRDefault="00AE304C" w:rsidP="00083F68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Kw</w:t>
                  </w:r>
                </w:p>
              </w:tc>
            </w:tr>
            <w:tr w:rsidR="00AE304C" w14:paraId="0E535FD6" w14:textId="77777777" w:rsidTr="00083F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42DC0908" w14:textId="3D61C595" w:rsidR="00AE304C" w:rsidRPr="00081B66" w:rsidRDefault="00AE304C" w:rsidP="00083F68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Accessori</w:t>
                  </w:r>
                </w:p>
              </w:tc>
            </w:tr>
            <w:tr w:rsidR="00AE304C" w14:paraId="4CD08248" w14:textId="77777777" w:rsidTr="00083F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2F9045BF" w14:textId="0F0795B6" w:rsidR="00AE304C" w:rsidRPr="00081B66" w:rsidRDefault="00AE304C" w:rsidP="00083F68">
                  <w:pPr>
                    <w:pStyle w:val="Paragrafoelenco"/>
                    <w:numPr>
                      <w:ilvl w:val="0"/>
                      <w:numId w:val="37"/>
                    </w:num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Custom</w:t>
                  </w:r>
                </w:p>
              </w:tc>
            </w:tr>
            <w:tr w:rsidR="00AE304C" w14:paraId="35BC0E01" w14:textId="77777777" w:rsidTr="00083F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8" w:type="dxa"/>
                </w:tcPr>
                <w:p w14:paraId="7622F273" w14:textId="77777777" w:rsidR="00AE304C" w:rsidRPr="00081B66" w:rsidRDefault="00AE304C" w:rsidP="00083F68">
                  <w:pPr>
                    <w:pStyle w:val="Paragrafoelenco"/>
                    <w:rPr>
                      <w:szCs w:val="28"/>
                    </w:rPr>
                  </w:pPr>
                </w:p>
              </w:tc>
            </w:tr>
          </w:tbl>
          <w:p w14:paraId="0A720951" w14:textId="77777777" w:rsidR="00AE304C" w:rsidRPr="00911051" w:rsidRDefault="00AE304C" w:rsidP="00083F68">
            <w:pPr>
              <w:pStyle w:val="Paragrafoelenco"/>
              <w:ind w:left="6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</w:p>
          <w:p w14:paraId="53DC30CE" w14:textId="77777777" w:rsidR="00AE304C" w:rsidRPr="0089440D" w:rsidRDefault="00AE304C" w:rsidP="00083F68">
            <w:pPr>
              <w:pStyle w:val="Paragrafoelenco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D852EA">
              <w:rPr>
                <w:b w:val="0"/>
                <w:bCs/>
                <w:szCs w:val="28"/>
              </w:rPr>
              <w:t>L</w:t>
            </w:r>
            <w:r>
              <w:rPr>
                <w:b w:val="0"/>
                <w:bCs/>
                <w:szCs w:val="28"/>
              </w:rPr>
              <w:t>’amministratore inserisce le informazioni e le conferma</w:t>
            </w:r>
            <w:r w:rsidRPr="00D852EA">
              <w:rPr>
                <w:b w:val="0"/>
                <w:bCs/>
                <w:szCs w:val="28"/>
              </w:rPr>
              <w:t>.</w:t>
            </w:r>
          </w:p>
          <w:p w14:paraId="41493A82" w14:textId="77777777" w:rsidR="00AE304C" w:rsidRPr="00D852EA" w:rsidRDefault="00AE304C" w:rsidP="00083F68">
            <w:pPr>
              <w:pStyle w:val="Paragrafoelenco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Il sistema genera la richiesta è reindirizza l’amministratore alla sua home.</w:t>
            </w:r>
          </w:p>
        </w:tc>
      </w:tr>
      <w:tr w:rsidR="00AE304C" w14:paraId="2A1458C2" w14:textId="77777777" w:rsidTr="00083F68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5AD6A7AF" w14:textId="77777777" w:rsidR="00AE304C" w:rsidRDefault="00AE304C" w:rsidP="00083F68">
            <w:r>
              <w:t>Exit Condition:</w:t>
            </w:r>
          </w:p>
        </w:tc>
        <w:tc>
          <w:tcPr>
            <w:tcW w:w="6190" w:type="dxa"/>
          </w:tcPr>
          <w:p w14:paraId="77EBBF3C" w14:textId="3AA9903D" w:rsidR="00AE304C" w:rsidRPr="00684E6B" w:rsidRDefault="00AE304C" w:rsidP="000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 w:rsidRPr="00B35B4C">
              <w:rPr>
                <w:b w:val="0"/>
                <w:bCs/>
                <w:szCs w:val="28"/>
              </w:rPr>
              <w:t>L</w:t>
            </w:r>
            <w:r w:rsidR="00AC62C1">
              <w:rPr>
                <w:b w:val="0"/>
                <w:bCs/>
                <w:szCs w:val="28"/>
              </w:rPr>
              <w:t>a moto</w:t>
            </w:r>
            <w:r w:rsidRPr="00B35B4C">
              <w:rPr>
                <w:b w:val="0"/>
                <w:bCs/>
                <w:szCs w:val="28"/>
              </w:rPr>
              <w:t xml:space="preserve"> viene inserita.</w:t>
            </w:r>
          </w:p>
        </w:tc>
      </w:tr>
      <w:tr w:rsidR="00AE304C" w14:paraId="782E454F" w14:textId="77777777" w:rsidTr="00083F68">
        <w:trPr>
          <w:trHeight w:val="2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699DDCF8" w14:textId="77777777" w:rsidR="00AE304C" w:rsidRDefault="00AE304C" w:rsidP="00083F68">
            <w:r>
              <w:t>Flussi alternativi – eccezioni:</w:t>
            </w:r>
          </w:p>
        </w:tc>
        <w:tc>
          <w:tcPr>
            <w:tcW w:w="6190" w:type="dxa"/>
          </w:tcPr>
          <w:p w14:paraId="683315C5" w14:textId="2AE1E415" w:rsidR="00AE304C" w:rsidRDefault="00AE304C" w:rsidP="000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Al passo 2 il sistema rileva che l’</w:t>
            </w:r>
            <w:r w:rsidR="00AC62C1">
              <w:rPr>
                <w:b w:val="0"/>
              </w:rPr>
              <w:t>amministratore</w:t>
            </w:r>
            <w:r>
              <w:rPr>
                <w:b w:val="0"/>
              </w:rPr>
              <w:t xml:space="preserve"> non ha inserito correttamente i dati per l’aggiunta di una nuova </w:t>
            </w:r>
            <w:r w:rsidR="00AC62C1">
              <w:rPr>
                <w:b w:val="0"/>
              </w:rPr>
              <w:t>moto</w:t>
            </w:r>
            <w:r>
              <w:rPr>
                <w:b w:val="0"/>
              </w:rPr>
              <w:t xml:space="preserve">, il sistema mostrerà un messaggio di errore (campi mancanti) così che </w:t>
            </w:r>
            <w:r w:rsidR="00AC62C1">
              <w:rPr>
                <w:b w:val="0"/>
              </w:rPr>
              <w:t>l’amministratore</w:t>
            </w:r>
            <w:r>
              <w:rPr>
                <w:b w:val="0"/>
              </w:rPr>
              <w:t xml:space="preserve"> non può andare avanti finché non inserisce correttamente i dati. </w:t>
            </w:r>
          </w:p>
          <w:p w14:paraId="0AD71431" w14:textId="77777777" w:rsidR="00AE304C" w:rsidRPr="00684E6B" w:rsidRDefault="00AE304C" w:rsidP="000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(UC 15.1 inserimento nuova auto non eseguito).</w:t>
            </w:r>
          </w:p>
        </w:tc>
      </w:tr>
    </w:tbl>
    <w:p w14:paraId="1D9C6542" w14:textId="623C4B6E" w:rsidR="009271E1" w:rsidRDefault="009271E1" w:rsidP="00DF1B48"/>
    <w:p w14:paraId="3E26A49C" w14:textId="6B85D2DB" w:rsidR="0094517C" w:rsidRDefault="0094517C" w:rsidP="00DF1B48"/>
    <w:p w14:paraId="07F701C4" w14:textId="77777777" w:rsidR="0094517C" w:rsidRDefault="0094517C" w:rsidP="00DF1B48"/>
    <w:p w14:paraId="658FB646" w14:textId="26EA6139" w:rsidR="004F3254" w:rsidRDefault="004F3254" w:rsidP="004F3254">
      <w:pPr>
        <w:rPr>
          <w:b w:val="0"/>
          <w:bCs/>
          <w:noProof/>
        </w:rPr>
      </w:pPr>
    </w:p>
    <w:p w14:paraId="08A08168" w14:textId="77777777" w:rsidR="004F3254" w:rsidRPr="004F3254" w:rsidRDefault="004F3254" w:rsidP="004F3254"/>
    <w:p w14:paraId="0CC3AB29" w14:textId="55507F88" w:rsidR="004F3254" w:rsidRDefault="009271E1" w:rsidP="004F3254">
      <w:pPr>
        <w:pStyle w:val="Titolo2"/>
        <w:spacing w:after="0"/>
        <w:rPr>
          <w:b/>
          <w:bCs/>
          <w:noProof/>
        </w:rPr>
      </w:pPr>
      <w:bookmarkStart w:id="17" w:name="_Toc120274019"/>
      <w:r w:rsidRPr="72AA4757">
        <w:rPr>
          <w:b/>
          <w:bCs/>
          <w:noProof/>
        </w:rPr>
        <w:lastRenderedPageBreak/>
        <w:t>UC_1</w:t>
      </w:r>
      <w:r>
        <w:rPr>
          <w:b/>
          <w:bCs/>
          <w:noProof/>
        </w:rPr>
        <w:t>7</w:t>
      </w:r>
      <w:r w:rsidRPr="72AA4757">
        <w:rPr>
          <w:b/>
          <w:bCs/>
          <w:noProof/>
        </w:rPr>
        <w:t xml:space="preserve"> </w:t>
      </w:r>
      <w:r>
        <w:rPr>
          <w:b/>
          <w:bCs/>
          <w:noProof/>
        </w:rPr>
        <w:t>Ricarica saldo</w:t>
      </w:r>
      <w:bookmarkEnd w:id="17"/>
    </w:p>
    <w:p w14:paraId="67970010" w14:textId="77777777" w:rsidR="004F3254" w:rsidRDefault="004F3254" w:rsidP="004F3254"/>
    <w:p w14:paraId="041359BB" w14:textId="77777777" w:rsidR="004F3254" w:rsidRPr="004F3254" w:rsidRDefault="004F3254" w:rsidP="004F3254"/>
    <w:tbl>
      <w:tblPr>
        <w:tblStyle w:val="Tabellagriglia4-colore4"/>
        <w:tblW w:w="10627" w:type="dxa"/>
        <w:tblLook w:val="06A0" w:firstRow="1" w:lastRow="0" w:firstColumn="1" w:lastColumn="0" w:noHBand="1" w:noVBand="1"/>
      </w:tblPr>
      <w:tblGrid>
        <w:gridCol w:w="4437"/>
        <w:gridCol w:w="6190"/>
      </w:tblGrid>
      <w:tr w:rsidR="007F440D" w14:paraId="6238CDE6" w14:textId="77777777" w:rsidTr="004F3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052918C7" w14:textId="77777777" w:rsidR="007F440D" w:rsidRDefault="007F440D" w:rsidP="00F15492">
            <w:r>
              <w:t>ID</w:t>
            </w:r>
          </w:p>
        </w:tc>
        <w:tc>
          <w:tcPr>
            <w:tcW w:w="6190" w:type="dxa"/>
          </w:tcPr>
          <w:p w14:paraId="12A1BF69" w14:textId="5A135CA1" w:rsidR="007F440D" w:rsidRPr="004F3254" w:rsidRDefault="007F440D" w:rsidP="00F15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8"/>
              </w:rPr>
            </w:pPr>
            <w:r w:rsidRPr="006317AA">
              <w:rPr>
                <w:b/>
                <w:szCs w:val="28"/>
              </w:rPr>
              <w:t>UC_1</w:t>
            </w:r>
            <w:r>
              <w:rPr>
                <w:b/>
                <w:szCs w:val="28"/>
              </w:rPr>
              <w:t>7 Ricarica saldo</w:t>
            </w:r>
          </w:p>
        </w:tc>
      </w:tr>
      <w:tr w:rsidR="007F440D" w14:paraId="17413B43" w14:textId="77777777" w:rsidTr="004F325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383FD795" w14:textId="50D49B5D" w:rsidR="007F440D" w:rsidRDefault="004F3254" w:rsidP="00EE1DB9">
            <w:r>
              <w:t>Name use case:</w:t>
            </w:r>
          </w:p>
        </w:tc>
        <w:tc>
          <w:tcPr>
            <w:tcW w:w="6190" w:type="dxa"/>
          </w:tcPr>
          <w:p w14:paraId="631AD3EE" w14:textId="4C3FAAEF" w:rsidR="007F440D" w:rsidRPr="00EE1DB9" w:rsidRDefault="007F440D" w:rsidP="00EE1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 w:rsidRPr="00EE1DB9">
              <w:rPr>
                <w:b w:val="0"/>
                <w:bCs/>
                <w:szCs w:val="28"/>
              </w:rPr>
              <w:t>Ricarica saldo</w:t>
            </w:r>
          </w:p>
        </w:tc>
      </w:tr>
      <w:tr w:rsidR="007F440D" w14:paraId="20E7D529" w14:textId="77777777" w:rsidTr="004F3254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3C8B3F19" w14:textId="188093AC" w:rsidR="007F440D" w:rsidRDefault="00180767" w:rsidP="00735EF6">
            <w:r>
              <w:t>Attori</w:t>
            </w:r>
            <w:r w:rsidR="004F3254">
              <w:t>:</w:t>
            </w:r>
          </w:p>
        </w:tc>
        <w:tc>
          <w:tcPr>
            <w:tcW w:w="6190" w:type="dxa"/>
          </w:tcPr>
          <w:p w14:paraId="3F3CF74B" w14:textId="15F16A2E" w:rsidR="007F440D" w:rsidRPr="004F3254" w:rsidRDefault="007F440D" w:rsidP="007F4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3254">
              <w:rPr>
                <w:b w:val="0"/>
              </w:rPr>
              <w:t>Cliente</w:t>
            </w:r>
          </w:p>
        </w:tc>
      </w:tr>
      <w:tr w:rsidR="007F440D" w14:paraId="30A5EA88" w14:textId="77777777" w:rsidTr="004F3254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78E9425C" w14:textId="098601C2" w:rsidR="007F440D" w:rsidRDefault="007F440D" w:rsidP="00735EF6">
            <w:r>
              <w:t>Entry Condition</w:t>
            </w:r>
            <w:r w:rsidR="004F3254">
              <w:t>:</w:t>
            </w:r>
          </w:p>
        </w:tc>
        <w:tc>
          <w:tcPr>
            <w:tcW w:w="6190" w:type="dxa"/>
          </w:tcPr>
          <w:p w14:paraId="4E305E7E" w14:textId="03D85859" w:rsidR="007F440D" w:rsidRPr="004F3254" w:rsidRDefault="004F3254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3254">
              <w:rPr>
                <w:b w:val="0"/>
              </w:rPr>
              <w:t>Il cliente deve aver effettuato il login e si trova sulla funzionalità portafoglio.</w:t>
            </w:r>
          </w:p>
        </w:tc>
      </w:tr>
      <w:tr w:rsidR="007F440D" w14:paraId="646BC7C8" w14:textId="77777777" w:rsidTr="004F3254">
        <w:trPr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68232651" w14:textId="74FE1B88" w:rsidR="007F440D" w:rsidRDefault="007F440D" w:rsidP="00735EF6">
            <w:r>
              <w:t>Flusso di eventi</w:t>
            </w:r>
            <w:r w:rsidR="004F3254">
              <w:t>:</w:t>
            </w:r>
          </w:p>
        </w:tc>
        <w:tc>
          <w:tcPr>
            <w:tcW w:w="6190" w:type="dxa"/>
          </w:tcPr>
          <w:p w14:paraId="53C16661" w14:textId="77777777" w:rsidR="004F3254" w:rsidRPr="004F3254" w:rsidRDefault="004F3254" w:rsidP="00180767">
            <w:pPr>
              <w:pStyle w:val="Paragrafoelenco"/>
              <w:numPr>
                <w:ilvl w:val="0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4F3254">
              <w:rPr>
                <w:b w:val="0"/>
                <w:szCs w:val="28"/>
              </w:rPr>
              <w:t>Il cliente seleziona l’importo da ricarica e clicca submit.</w:t>
            </w:r>
          </w:p>
          <w:p w14:paraId="3A8D93CC" w14:textId="541483EA" w:rsidR="007F440D" w:rsidRPr="004F3254" w:rsidRDefault="004F3254" w:rsidP="004F3254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4F3254">
              <w:rPr>
                <w:b w:val="0"/>
                <w:szCs w:val="28"/>
              </w:rPr>
              <w:t>Il sistema ridireziona il cliente verso l’Homepage.</w:t>
            </w:r>
          </w:p>
        </w:tc>
      </w:tr>
      <w:tr w:rsidR="007F440D" w14:paraId="427DF21B" w14:textId="77777777" w:rsidTr="004F3254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15DC3939" w14:textId="5373291D" w:rsidR="007F440D" w:rsidRDefault="007F440D" w:rsidP="00735EF6">
            <w:r>
              <w:t>Exit Condition</w:t>
            </w:r>
            <w:r w:rsidR="004F3254">
              <w:t>:</w:t>
            </w:r>
          </w:p>
        </w:tc>
        <w:tc>
          <w:tcPr>
            <w:tcW w:w="6190" w:type="dxa"/>
          </w:tcPr>
          <w:p w14:paraId="5FF48422" w14:textId="6947F1FC" w:rsidR="007F440D" w:rsidRPr="004F3254" w:rsidRDefault="004F3254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M</w:t>
            </w:r>
            <w:r w:rsidR="007F440D" w:rsidRPr="004F3254">
              <w:rPr>
                <w:b w:val="0"/>
                <w:szCs w:val="28"/>
              </w:rPr>
              <w:t>odifica effettuata</w:t>
            </w:r>
          </w:p>
        </w:tc>
      </w:tr>
    </w:tbl>
    <w:p w14:paraId="60FCB7DC" w14:textId="77777777" w:rsidR="007F440D" w:rsidRPr="007F440D" w:rsidRDefault="007F440D" w:rsidP="007F440D"/>
    <w:p w14:paraId="2A5A25A4" w14:textId="4E28149F" w:rsidR="00BB4A4E" w:rsidRPr="00A61724" w:rsidRDefault="00A61724" w:rsidP="00A61724">
      <w:r>
        <w:br w:type="page"/>
      </w:r>
    </w:p>
    <w:p w14:paraId="01E372A6" w14:textId="5057F023" w:rsidR="00BB4A4E" w:rsidRPr="001658A3" w:rsidRDefault="00BB4A4E" w:rsidP="001658A3">
      <w:pPr>
        <w:rPr>
          <w:b w:val="0"/>
          <w:bCs/>
          <w:noProof/>
        </w:rPr>
      </w:pPr>
      <w:r w:rsidRPr="001658A3">
        <w:rPr>
          <w:b w:val="0"/>
          <w:bCs/>
          <w:noProof/>
        </w:rPr>
        <w:lastRenderedPageBreak/>
        <w:t>UC_18 Modifica carta</w:t>
      </w:r>
    </w:p>
    <w:p w14:paraId="27417525" w14:textId="77777777" w:rsidR="007F440D" w:rsidRPr="007F440D" w:rsidRDefault="007F440D" w:rsidP="007F440D"/>
    <w:tbl>
      <w:tblPr>
        <w:tblStyle w:val="Tabellagriglia4-colore4"/>
        <w:tblW w:w="10627" w:type="dxa"/>
        <w:tblLook w:val="06A0" w:firstRow="1" w:lastRow="0" w:firstColumn="1" w:lastColumn="0" w:noHBand="1" w:noVBand="1"/>
      </w:tblPr>
      <w:tblGrid>
        <w:gridCol w:w="4437"/>
        <w:gridCol w:w="6190"/>
      </w:tblGrid>
      <w:tr w:rsidR="0025471A" w14:paraId="4D263916" w14:textId="77777777" w:rsidTr="00292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1E3AEB65" w14:textId="77777777" w:rsidR="0025471A" w:rsidRDefault="0025471A" w:rsidP="00735EF6">
            <w:r>
              <w:t>ID</w:t>
            </w:r>
          </w:p>
        </w:tc>
        <w:tc>
          <w:tcPr>
            <w:tcW w:w="6190" w:type="dxa"/>
          </w:tcPr>
          <w:p w14:paraId="2AF9D327" w14:textId="798F0645" w:rsidR="0025471A" w:rsidRPr="00292474" w:rsidRDefault="0025471A" w:rsidP="00292474">
            <w:pPr>
              <w:pStyle w:val="Titolo2"/>
              <w:spacing w:after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bookmarkStart w:id="18" w:name="_Toc120274020"/>
            <w:r w:rsidRPr="006317AA"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18 Modifica carta</w:t>
            </w:r>
            <w:bookmarkEnd w:id="18"/>
          </w:p>
        </w:tc>
      </w:tr>
      <w:tr w:rsidR="0025471A" w14:paraId="540C6423" w14:textId="77777777" w:rsidTr="00292474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4E68EA7E" w14:textId="08DFB9E7" w:rsidR="0025471A" w:rsidRDefault="00B0324C" w:rsidP="00EE1DB9">
            <w:r>
              <w:t>Name use case:</w:t>
            </w:r>
          </w:p>
        </w:tc>
        <w:tc>
          <w:tcPr>
            <w:tcW w:w="6190" w:type="dxa"/>
          </w:tcPr>
          <w:p w14:paraId="451F1243" w14:textId="08A60812" w:rsidR="0025471A" w:rsidRPr="00EE1DB9" w:rsidRDefault="0025471A" w:rsidP="00EE1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28"/>
              </w:rPr>
            </w:pPr>
            <w:r w:rsidRPr="00EE1DB9">
              <w:rPr>
                <w:b w:val="0"/>
                <w:bCs/>
                <w:szCs w:val="28"/>
              </w:rPr>
              <w:t>Modifica carta</w:t>
            </w:r>
          </w:p>
        </w:tc>
      </w:tr>
      <w:tr w:rsidR="0025471A" w14:paraId="6E775766" w14:textId="77777777" w:rsidTr="00292474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7A6A7DB6" w14:textId="126596A5" w:rsidR="0025471A" w:rsidRDefault="00180767" w:rsidP="00735EF6">
            <w:r>
              <w:t>Attori</w:t>
            </w:r>
            <w:r w:rsidR="00B0324C">
              <w:t>:</w:t>
            </w:r>
          </w:p>
        </w:tc>
        <w:tc>
          <w:tcPr>
            <w:tcW w:w="6190" w:type="dxa"/>
          </w:tcPr>
          <w:p w14:paraId="626597A4" w14:textId="77777777" w:rsidR="0025471A" w:rsidRPr="00292474" w:rsidRDefault="0025471A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92474">
              <w:rPr>
                <w:b w:val="0"/>
              </w:rPr>
              <w:t>Cliente</w:t>
            </w:r>
          </w:p>
        </w:tc>
      </w:tr>
      <w:tr w:rsidR="0025471A" w14:paraId="22F17082" w14:textId="77777777" w:rsidTr="0029247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7360E8AD" w14:textId="2B6A440C" w:rsidR="0025471A" w:rsidRDefault="0025471A" w:rsidP="00735EF6">
            <w:r>
              <w:t>Entry Condition</w:t>
            </w:r>
            <w:r w:rsidR="00B0324C">
              <w:t>:</w:t>
            </w:r>
          </w:p>
        </w:tc>
        <w:tc>
          <w:tcPr>
            <w:tcW w:w="6190" w:type="dxa"/>
          </w:tcPr>
          <w:p w14:paraId="76EAA60E" w14:textId="5F24B0EF" w:rsidR="0025471A" w:rsidRPr="00292474" w:rsidRDefault="00B0324C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92474">
              <w:rPr>
                <w:b w:val="0"/>
              </w:rPr>
              <w:t>Il cliente deve aver effettuato il login e si trova sull’area personale.</w:t>
            </w:r>
          </w:p>
        </w:tc>
      </w:tr>
      <w:tr w:rsidR="00292474" w14:paraId="30941342" w14:textId="77777777" w:rsidTr="0029247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3C15C83D" w14:textId="332FAADC" w:rsidR="00292474" w:rsidRDefault="00292474" w:rsidP="00735EF6">
            <w:r>
              <w:t>Flusso di eventi:</w:t>
            </w:r>
          </w:p>
        </w:tc>
        <w:tc>
          <w:tcPr>
            <w:tcW w:w="6190" w:type="dxa"/>
          </w:tcPr>
          <w:p w14:paraId="46BA8F91" w14:textId="77777777" w:rsidR="00292474" w:rsidRPr="00B731E6" w:rsidRDefault="00292474" w:rsidP="00292474">
            <w:pPr>
              <w:pStyle w:val="Paragrafoelenco"/>
              <w:numPr>
                <w:ilvl w:val="0"/>
                <w:numId w:val="23"/>
              </w:numPr>
              <w:ind w:left="714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</w:rPr>
            </w:pPr>
            <w:r w:rsidRPr="72AA4757">
              <w:rPr>
                <w:b w:val="0"/>
                <w:noProof/>
              </w:rPr>
              <w:t xml:space="preserve">Il </w:t>
            </w:r>
            <w:r>
              <w:rPr>
                <w:b w:val="0"/>
                <w:noProof/>
              </w:rPr>
              <w:t>c</w:t>
            </w:r>
            <w:r w:rsidRPr="72AA4757">
              <w:rPr>
                <w:b w:val="0"/>
                <w:noProof/>
              </w:rPr>
              <w:t>liente inserisce i dati da modificare e salva.</w:t>
            </w:r>
          </w:p>
          <w:p w14:paraId="2AAFAD32" w14:textId="2563693F" w:rsidR="00292474" w:rsidRPr="00292474" w:rsidRDefault="00292474" w:rsidP="00735EF6">
            <w:pPr>
              <w:pStyle w:val="Paragrafoelenco"/>
              <w:numPr>
                <w:ilvl w:val="0"/>
                <w:numId w:val="23"/>
              </w:numPr>
              <w:ind w:left="714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Cs w:val="28"/>
              </w:rPr>
            </w:pPr>
            <w:r w:rsidRPr="00B731E6">
              <w:rPr>
                <w:b w:val="0"/>
                <w:bCs/>
                <w:noProof/>
                <w:szCs w:val="28"/>
              </w:rPr>
              <w:t>Il sistema verifica il corretto inserimento</w:t>
            </w:r>
            <w:r>
              <w:rPr>
                <w:b w:val="0"/>
                <w:bCs/>
                <w:noProof/>
                <w:szCs w:val="28"/>
              </w:rPr>
              <w:t>.</w:t>
            </w:r>
          </w:p>
        </w:tc>
      </w:tr>
      <w:tr w:rsidR="0025471A" w14:paraId="05A6D6D6" w14:textId="77777777" w:rsidTr="00292474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3F9B6288" w14:textId="4221E0DA" w:rsidR="0025471A" w:rsidRDefault="0025471A" w:rsidP="00735EF6">
            <w:r>
              <w:t>Exit Condition</w:t>
            </w:r>
            <w:r w:rsidR="00292474">
              <w:t>;</w:t>
            </w:r>
          </w:p>
        </w:tc>
        <w:tc>
          <w:tcPr>
            <w:tcW w:w="6190" w:type="dxa"/>
          </w:tcPr>
          <w:p w14:paraId="28C0C087" w14:textId="7173CF3B" w:rsidR="0025471A" w:rsidRPr="00292474" w:rsidRDefault="0025471A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292474">
              <w:rPr>
                <w:b w:val="0"/>
                <w:bCs/>
              </w:rPr>
              <w:t>Il cliente visualizza la sua area personale.</w:t>
            </w:r>
          </w:p>
        </w:tc>
      </w:tr>
      <w:tr w:rsidR="0025471A" w14:paraId="391EB841" w14:textId="77777777" w:rsidTr="00292474">
        <w:trPr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0C3AA712" w14:textId="6ABBCFDA" w:rsidR="0025471A" w:rsidRDefault="00292474" w:rsidP="00735EF6">
            <w:r>
              <w:t>Flussi alternativi – eccezioni:</w:t>
            </w:r>
          </w:p>
        </w:tc>
        <w:tc>
          <w:tcPr>
            <w:tcW w:w="6190" w:type="dxa"/>
          </w:tcPr>
          <w:p w14:paraId="62850F6E" w14:textId="77777777" w:rsidR="00292474" w:rsidRDefault="00292474" w:rsidP="00292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Al passo 2 il sistema rileva che il cliente non ha inserito correttamente i dati, il sistema mostrerà un messaggio di errore (campi mancanti o sbagliati) così che il cliente non può andare avanti finché non inserisce correttamente i dati.</w:t>
            </w:r>
          </w:p>
          <w:p w14:paraId="412810F1" w14:textId="2023A7DB" w:rsidR="0025471A" w:rsidRDefault="00292474" w:rsidP="0073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(UC 18.1 modifica carta non eseguita).</w:t>
            </w:r>
          </w:p>
        </w:tc>
      </w:tr>
      <w:tr w:rsidR="00292474" w14:paraId="4A1B0676" w14:textId="77777777" w:rsidTr="00292474">
        <w:trPr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7" w:type="dxa"/>
          </w:tcPr>
          <w:p w14:paraId="143D20B5" w14:textId="1C5F750C" w:rsidR="00292474" w:rsidRDefault="00292474" w:rsidP="00735EF6">
            <w:r>
              <w:t>Flussi alternativi – eccezioni:</w:t>
            </w:r>
          </w:p>
        </w:tc>
        <w:tc>
          <w:tcPr>
            <w:tcW w:w="6190" w:type="dxa"/>
          </w:tcPr>
          <w:p w14:paraId="12EB3A27" w14:textId="77777777" w:rsidR="00292474" w:rsidRDefault="00292474" w:rsidP="00292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832">
              <w:rPr>
                <w:b w:val="0"/>
                <w:bCs/>
              </w:rPr>
              <w:t xml:space="preserve">Al passo </w:t>
            </w:r>
            <w:r>
              <w:rPr>
                <w:b w:val="0"/>
                <w:bCs/>
              </w:rPr>
              <w:t>2</w:t>
            </w:r>
            <w:r w:rsidRPr="00DF1832">
              <w:rPr>
                <w:b w:val="0"/>
                <w:bCs/>
              </w:rPr>
              <w:t xml:space="preserve"> il sistema rileva che la carta è già in uso e quindi il sistema mostrerà una pagina d'errore, in modo da far capire all’utente il problema.</w:t>
            </w:r>
          </w:p>
          <w:p w14:paraId="081C8B5C" w14:textId="1558E724" w:rsidR="00292474" w:rsidRPr="00292474" w:rsidRDefault="00292474" w:rsidP="00292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(UC 18.2 carta già in uso).</w:t>
            </w:r>
          </w:p>
        </w:tc>
      </w:tr>
    </w:tbl>
    <w:p w14:paraId="3F0A7249" w14:textId="3E775AD4" w:rsidR="0025471A" w:rsidRPr="0025471A" w:rsidRDefault="0025471A" w:rsidP="0025471A">
      <w:pPr>
        <w:tabs>
          <w:tab w:val="left" w:pos="3345"/>
        </w:tabs>
        <w:rPr>
          <w:szCs w:val="28"/>
        </w:rPr>
      </w:pPr>
    </w:p>
    <w:sectPr w:rsidR="0025471A" w:rsidRPr="0025471A" w:rsidSect="00AB02A7">
      <w:headerReference w:type="default" r:id="rId15"/>
      <w:footerReference w:type="default" r:id="rId1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D0CFD" w14:textId="77777777" w:rsidR="000A2364" w:rsidRDefault="000A2364">
      <w:r>
        <w:separator/>
      </w:r>
    </w:p>
    <w:p w14:paraId="4558425E" w14:textId="77777777" w:rsidR="000A2364" w:rsidRDefault="000A2364"/>
  </w:endnote>
  <w:endnote w:type="continuationSeparator" w:id="0">
    <w:p w14:paraId="4ACC33FB" w14:textId="77777777" w:rsidR="000A2364" w:rsidRDefault="000A2364">
      <w:r>
        <w:continuationSeparator/>
      </w:r>
    </w:p>
    <w:p w14:paraId="16F301EC" w14:textId="77777777" w:rsidR="000A2364" w:rsidRDefault="000A23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0D2276F3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7E3A118E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063B0" w14:textId="77777777" w:rsidR="000A2364" w:rsidRDefault="000A2364">
      <w:r>
        <w:separator/>
      </w:r>
    </w:p>
    <w:p w14:paraId="6D4D5A5C" w14:textId="77777777" w:rsidR="000A2364" w:rsidRDefault="000A2364"/>
  </w:footnote>
  <w:footnote w:type="continuationSeparator" w:id="0">
    <w:p w14:paraId="7E991540" w14:textId="77777777" w:rsidR="000A2364" w:rsidRDefault="000A2364">
      <w:r>
        <w:continuationSeparator/>
      </w:r>
    </w:p>
    <w:p w14:paraId="51D13BAC" w14:textId="77777777" w:rsidR="000A2364" w:rsidRDefault="000A23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5B76D16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4DFB88B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38E0AE7F" w14:textId="77777777" w:rsidR="00D077E9" w:rsidRDefault="00D077E9" w:rsidP="00D077E9">
    <w:pPr>
      <w:pStyle w:val="Intestazione"/>
      <w:rPr>
        <w:noProof/>
      </w:rPr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2UAZ/XYKce3xGE" id="egvDxvqD"/>
    <int:WordHash hashCode="LyYnscptK+gZkJ" id="7JlAFsfU"/>
  </int:Manifest>
  <int:Observations>
    <int:Content id="egvDxvqD">
      <int:Rejection type="LegacyProofing"/>
    </int:Content>
    <int:Content id="7JlAFsfU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354B"/>
    <w:multiLevelType w:val="hybridMultilevel"/>
    <w:tmpl w:val="E0FE149A"/>
    <w:lvl w:ilvl="0" w:tplc="64AE00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471D6"/>
    <w:multiLevelType w:val="hybridMultilevel"/>
    <w:tmpl w:val="45C066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1C75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0ADC53CD"/>
    <w:multiLevelType w:val="hybridMultilevel"/>
    <w:tmpl w:val="3398AD2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0BEE4C1B"/>
    <w:multiLevelType w:val="hybridMultilevel"/>
    <w:tmpl w:val="0F1868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0DBD2ECD"/>
    <w:multiLevelType w:val="hybridMultilevel"/>
    <w:tmpl w:val="9612D0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F2C48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124053FA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1351412A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136666E9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14C91BBC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21A1665C"/>
    <w:multiLevelType w:val="hybridMultilevel"/>
    <w:tmpl w:val="0CC2D2C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24E65208"/>
    <w:multiLevelType w:val="hybridMultilevel"/>
    <w:tmpl w:val="9326B9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BD3879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29782141"/>
    <w:multiLevelType w:val="hybridMultilevel"/>
    <w:tmpl w:val="52946F8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750C71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2DC40155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2DD91297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 w15:restartNumberingAfterBreak="0">
    <w:nsid w:val="30741907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313C185A"/>
    <w:multiLevelType w:val="hybridMultilevel"/>
    <w:tmpl w:val="6ACED1C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733DA1"/>
    <w:multiLevelType w:val="hybridMultilevel"/>
    <w:tmpl w:val="287691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661BB"/>
    <w:multiLevelType w:val="hybridMultilevel"/>
    <w:tmpl w:val="5E86CC84"/>
    <w:lvl w:ilvl="0" w:tplc="0410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2" w15:restartNumberingAfterBreak="0">
    <w:nsid w:val="43DE5703"/>
    <w:multiLevelType w:val="hybridMultilevel"/>
    <w:tmpl w:val="7818CFA8"/>
    <w:lvl w:ilvl="0" w:tplc="017656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40799"/>
    <w:multiLevelType w:val="hybridMultilevel"/>
    <w:tmpl w:val="9ABA53EA"/>
    <w:lvl w:ilvl="0" w:tplc="0410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 w15:restartNumberingAfterBreak="0">
    <w:nsid w:val="462C372D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5" w15:restartNumberingAfterBreak="0">
    <w:nsid w:val="46EE50D5"/>
    <w:multiLevelType w:val="hybridMultilevel"/>
    <w:tmpl w:val="3398AD20"/>
    <w:lvl w:ilvl="0" w:tplc="041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14" w:hanging="360"/>
      </w:pPr>
    </w:lvl>
    <w:lvl w:ilvl="2" w:tplc="0410001B" w:tentative="1">
      <w:start w:val="1"/>
      <w:numFmt w:val="lowerRoman"/>
      <w:lvlText w:val="%3."/>
      <w:lvlJc w:val="right"/>
      <w:pPr>
        <w:ind w:left="2934" w:hanging="180"/>
      </w:pPr>
    </w:lvl>
    <w:lvl w:ilvl="3" w:tplc="0410000F" w:tentative="1">
      <w:start w:val="1"/>
      <w:numFmt w:val="decimal"/>
      <w:lvlText w:val="%4."/>
      <w:lvlJc w:val="left"/>
      <w:pPr>
        <w:ind w:left="3654" w:hanging="360"/>
      </w:pPr>
    </w:lvl>
    <w:lvl w:ilvl="4" w:tplc="04100019" w:tentative="1">
      <w:start w:val="1"/>
      <w:numFmt w:val="lowerLetter"/>
      <w:lvlText w:val="%5."/>
      <w:lvlJc w:val="left"/>
      <w:pPr>
        <w:ind w:left="4374" w:hanging="360"/>
      </w:pPr>
    </w:lvl>
    <w:lvl w:ilvl="5" w:tplc="0410001B" w:tentative="1">
      <w:start w:val="1"/>
      <w:numFmt w:val="lowerRoman"/>
      <w:lvlText w:val="%6."/>
      <w:lvlJc w:val="right"/>
      <w:pPr>
        <w:ind w:left="5094" w:hanging="180"/>
      </w:pPr>
    </w:lvl>
    <w:lvl w:ilvl="6" w:tplc="0410000F" w:tentative="1">
      <w:start w:val="1"/>
      <w:numFmt w:val="decimal"/>
      <w:lvlText w:val="%7."/>
      <w:lvlJc w:val="left"/>
      <w:pPr>
        <w:ind w:left="5814" w:hanging="360"/>
      </w:pPr>
    </w:lvl>
    <w:lvl w:ilvl="7" w:tplc="04100019" w:tentative="1">
      <w:start w:val="1"/>
      <w:numFmt w:val="lowerLetter"/>
      <w:lvlText w:val="%8."/>
      <w:lvlJc w:val="left"/>
      <w:pPr>
        <w:ind w:left="6534" w:hanging="360"/>
      </w:pPr>
    </w:lvl>
    <w:lvl w:ilvl="8" w:tplc="041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489D7C63"/>
    <w:multiLevelType w:val="hybridMultilevel"/>
    <w:tmpl w:val="903817E8"/>
    <w:lvl w:ilvl="0" w:tplc="FFFFFFFF">
      <w:start w:val="1"/>
      <w:numFmt w:val="decimal"/>
      <w:lvlText w:val="%1."/>
      <w:lvlJc w:val="left"/>
      <w:pPr>
        <w:ind w:left="21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940" w:hanging="360"/>
      </w:pPr>
    </w:lvl>
    <w:lvl w:ilvl="2" w:tplc="0410001B" w:tentative="1">
      <w:start w:val="1"/>
      <w:numFmt w:val="lowerRoman"/>
      <w:lvlText w:val="%3."/>
      <w:lvlJc w:val="right"/>
      <w:pPr>
        <w:ind w:left="3660" w:hanging="180"/>
      </w:pPr>
    </w:lvl>
    <w:lvl w:ilvl="3" w:tplc="0410000F" w:tentative="1">
      <w:start w:val="1"/>
      <w:numFmt w:val="decimal"/>
      <w:lvlText w:val="%4."/>
      <w:lvlJc w:val="left"/>
      <w:pPr>
        <w:ind w:left="4380" w:hanging="360"/>
      </w:pPr>
    </w:lvl>
    <w:lvl w:ilvl="4" w:tplc="04100019" w:tentative="1">
      <w:start w:val="1"/>
      <w:numFmt w:val="lowerLetter"/>
      <w:lvlText w:val="%5."/>
      <w:lvlJc w:val="left"/>
      <w:pPr>
        <w:ind w:left="5100" w:hanging="360"/>
      </w:pPr>
    </w:lvl>
    <w:lvl w:ilvl="5" w:tplc="0410001B" w:tentative="1">
      <w:start w:val="1"/>
      <w:numFmt w:val="lowerRoman"/>
      <w:lvlText w:val="%6."/>
      <w:lvlJc w:val="right"/>
      <w:pPr>
        <w:ind w:left="5820" w:hanging="180"/>
      </w:pPr>
    </w:lvl>
    <w:lvl w:ilvl="6" w:tplc="0410000F" w:tentative="1">
      <w:start w:val="1"/>
      <w:numFmt w:val="decimal"/>
      <w:lvlText w:val="%7."/>
      <w:lvlJc w:val="left"/>
      <w:pPr>
        <w:ind w:left="6540" w:hanging="360"/>
      </w:pPr>
    </w:lvl>
    <w:lvl w:ilvl="7" w:tplc="04100019" w:tentative="1">
      <w:start w:val="1"/>
      <w:numFmt w:val="lowerLetter"/>
      <w:lvlText w:val="%8."/>
      <w:lvlJc w:val="left"/>
      <w:pPr>
        <w:ind w:left="7260" w:hanging="360"/>
      </w:pPr>
    </w:lvl>
    <w:lvl w:ilvl="8" w:tplc="0410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7" w15:restartNumberingAfterBreak="0">
    <w:nsid w:val="4B3740BA"/>
    <w:multiLevelType w:val="hybridMultilevel"/>
    <w:tmpl w:val="C96E08E8"/>
    <w:lvl w:ilvl="0" w:tplc="0410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8" w15:restartNumberingAfterBreak="0">
    <w:nsid w:val="4D3C4563"/>
    <w:multiLevelType w:val="hybridMultilevel"/>
    <w:tmpl w:val="435815C8"/>
    <w:lvl w:ilvl="0" w:tplc="FFFFFFFF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F6E7EC0"/>
    <w:multiLevelType w:val="hybridMultilevel"/>
    <w:tmpl w:val="450EB7D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51527FB1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1" w15:restartNumberingAfterBreak="0">
    <w:nsid w:val="53652135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2" w15:restartNumberingAfterBreak="0">
    <w:nsid w:val="55590401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3" w15:restartNumberingAfterBreak="0">
    <w:nsid w:val="5D195D30"/>
    <w:multiLevelType w:val="hybridMultilevel"/>
    <w:tmpl w:val="9612D0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567B77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5" w15:restartNumberingAfterBreak="0">
    <w:nsid w:val="652D30D6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6" w15:restartNumberingAfterBreak="0">
    <w:nsid w:val="653D308F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7" w15:restartNumberingAfterBreak="0">
    <w:nsid w:val="66D30068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8" w15:restartNumberingAfterBreak="0">
    <w:nsid w:val="67161250"/>
    <w:multiLevelType w:val="hybridMultilevel"/>
    <w:tmpl w:val="9ABA53E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9" w15:restartNumberingAfterBreak="0">
    <w:nsid w:val="67CA020C"/>
    <w:multiLevelType w:val="hybridMultilevel"/>
    <w:tmpl w:val="F35E0E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746A97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1" w15:restartNumberingAfterBreak="0">
    <w:nsid w:val="7C1F1520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658390722">
    <w:abstractNumId w:val="25"/>
  </w:num>
  <w:num w:numId="2" w16cid:durableId="1540439000">
    <w:abstractNumId w:val="19"/>
  </w:num>
  <w:num w:numId="3" w16cid:durableId="298220802">
    <w:abstractNumId w:val="1"/>
  </w:num>
  <w:num w:numId="4" w16cid:durableId="2010599196">
    <w:abstractNumId w:val="14"/>
  </w:num>
  <w:num w:numId="5" w16cid:durableId="84805720">
    <w:abstractNumId w:val="8"/>
  </w:num>
  <w:num w:numId="6" w16cid:durableId="789860080">
    <w:abstractNumId w:val="13"/>
  </w:num>
  <w:num w:numId="7" w16cid:durableId="1235356727">
    <w:abstractNumId w:val="40"/>
  </w:num>
  <w:num w:numId="8" w16cid:durableId="1708137808">
    <w:abstractNumId w:val="27"/>
  </w:num>
  <w:num w:numId="9" w16cid:durableId="1345786428">
    <w:abstractNumId w:val="21"/>
  </w:num>
  <w:num w:numId="10" w16cid:durableId="1525707750">
    <w:abstractNumId w:val="35"/>
  </w:num>
  <w:num w:numId="11" w16cid:durableId="435365014">
    <w:abstractNumId w:val="34"/>
  </w:num>
  <w:num w:numId="12" w16cid:durableId="1792673605">
    <w:abstractNumId w:val="30"/>
  </w:num>
  <w:num w:numId="13" w16cid:durableId="911548964">
    <w:abstractNumId w:val="18"/>
  </w:num>
  <w:num w:numId="14" w16cid:durableId="488330496">
    <w:abstractNumId w:val="10"/>
  </w:num>
  <w:num w:numId="15" w16cid:durableId="1843743688">
    <w:abstractNumId w:val="37"/>
  </w:num>
  <w:num w:numId="16" w16cid:durableId="1843355729">
    <w:abstractNumId w:val="15"/>
  </w:num>
  <w:num w:numId="17" w16cid:durableId="1646735870">
    <w:abstractNumId w:val="11"/>
  </w:num>
  <w:num w:numId="18" w16cid:durableId="2114858290">
    <w:abstractNumId w:val="20"/>
  </w:num>
  <w:num w:numId="19" w16cid:durableId="1908568599">
    <w:abstractNumId w:val="23"/>
  </w:num>
  <w:num w:numId="20" w16cid:durableId="1980961598">
    <w:abstractNumId w:val="38"/>
  </w:num>
  <w:num w:numId="21" w16cid:durableId="1774321832">
    <w:abstractNumId w:val="33"/>
  </w:num>
  <w:num w:numId="22" w16cid:durableId="935749675">
    <w:abstractNumId w:val="5"/>
  </w:num>
  <w:num w:numId="23" w16cid:durableId="77676476">
    <w:abstractNumId w:val="6"/>
  </w:num>
  <w:num w:numId="24" w16cid:durableId="898856156">
    <w:abstractNumId w:val="9"/>
  </w:num>
  <w:num w:numId="25" w16cid:durableId="1317807420">
    <w:abstractNumId w:val="16"/>
  </w:num>
  <w:num w:numId="26" w16cid:durableId="2099709426">
    <w:abstractNumId w:val="24"/>
  </w:num>
  <w:num w:numId="27" w16cid:durableId="694498694">
    <w:abstractNumId w:val="36"/>
  </w:num>
  <w:num w:numId="28" w16cid:durableId="635721362">
    <w:abstractNumId w:val="41"/>
  </w:num>
  <w:num w:numId="29" w16cid:durableId="950279114">
    <w:abstractNumId w:val="31"/>
  </w:num>
  <w:num w:numId="30" w16cid:durableId="2037920537">
    <w:abstractNumId w:val="22"/>
  </w:num>
  <w:num w:numId="31" w16cid:durableId="1104611831">
    <w:abstractNumId w:val="39"/>
  </w:num>
  <w:num w:numId="32" w16cid:durableId="1876311104">
    <w:abstractNumId w:val="17"/>
  </w:num>
  <w:num w:numId="33" w16cid:durableId="1796101089">
    <w:abstractNumId w:val="2"/>
  </w:num>
  <w:num w:numId="34" w16cid:durableId="2132241186">
    <w:abstractNumId w:val="12"/>
  </w:num>
  <w:num w:numId="35" w16cid:durableId="1917980149">
    <w:abstractNumId w:val="7"/>
  </w:num>
  <w:num w:numId="36" w16cid:durableId="1045563474">
    <w:abstractNumId w:val="32"/>
  </w:num>
  <w:num w:numId="37" w16cid:durableId="966931577">
    <w:abstractNumId w:val="0"/>
  </w:num>
  <w:num w:numId="38" w16cid:durableId="395906758">
    <w:abstractNumId w:val="3"/>
  </w:num>
  <w:num w:numId="39" w16cid:durableId="441462918">
    <w:abstractNumId w:val="26"/>
  </w:num>
  <w:num w:numId="40" w16cid:durableId="1895845009">
    <w:abstractNumId w:val="4"/>
  </w:num>
  <w:num w:numId="41" w16cid:durableId="253587888">
    <w:abstractNumId w:val="28"/>
  </w:num>
  <w:num w:numId="42" w16cid:durableId="1600218390">
    <w:abstractNumId w:val="2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B3"/>
    <w:rsid w:val="000126F2"/>
    <w:rsid w:val="0002146B"/>
    <w:rsid w:val="0002366D"/>
    <w:rsid w:val="0002482E"/>
    <w:rsid w:val="00024A2B"/>
    <w:rsid w:val="00033493"/>
    <w:rsid w:val="000425D4"/>
    <w:rsid w:val="00050324"/>
    <w:rsid w:val="000558CE"/>
    <w:rsid w:val="00055F84"/>
    <w:rsid w:val="00064C1A"/>
    <w:rsid w:val="00073E64"/>
    <w:rsid w:val="00074240"/>
    <w:rsid w:val="000812A4"/>
    <w:rsid w:val="0008152D"/>
    <w:rsid w:val="00081B66"/>
    <w:rsid w:val="000926DF"/>
    <w:rsid w:val="000A0150"/>
    <w:rsid w:val="000A2364"/>
    <w:rsid w:val="000A4442"/>
    <w:rsid w:val="000B396F"/>
    <w:rsid w:val="000B5D76"/>
    <w:rsid w:val="000B7E9A"/>
    <w:rsid w:val="000D3A85"/>
    <w:rsid w:val="000E63C9"/>
    <w:rsid w:val="00105621"/>
    <w:rsid w:val="00106261"/>
    <w:rsid w:val="00111865"/>
    <w:rsid w:val="001133EF"/>
    <w:rsid w:val="00121DD2"/>
    <w:rsid w:val="001247D8"/>
    <w:rsid w:val="00125491"/>
    <w:rsid w:val="00127B09"/>
    <w:rsid w:val="00130B53"/>
    <w:rsid w:val="00130C93"/>
    <w:rsid w:val="00130E9D"/>
    <w:rsid w:val="00144C37"/>
    <w:rsid w:val="00150A6D"/>
    <w:rsid w:val="001564E0"/>
    <w:rsid w:val="001658A3"/>
    <w:rsid w:val="0016763D"/>
    <w:rsid w:val="00180767"/>
    <w:rsid w:val="00185B35"/>
    <w:rsid w:val="001A4BA1"/>
    <w:rsid w:val="001D3CBB"/>
    <w:rsid w:val="001D739F"/>
    <w:rsid w:val="001D75DF"/>
    <w:rsid w:val="001E7724"/>
    <w:rsid w:val="001F0D57"/>
    <w:rsid w:val="001F2BC8"/>
    <w:rsid w:val="001F3E95"/>
    <w:rsid w:val="001F5F6B"/>
    <w:rsid w:val="001F7CE5"/>
    <w:rsid w:val="002272A9"/>
    <w:rsid w:val="002312F6"/>
    <w:rsid w:val="00231C3A"/>
    <w:rsid w:val="0023789F"/>
    <w:rsid w:val="00243EBC"/>
    <w:rsid w:val="00246A35"/>
    <w:rsid w:val="0025471A"/>
    <w:rsid w:val="0025692D"/>
    <w:rsid w:val="0026673D"/>
    <w:rsid w:val="00270BEE"/>
    <w:rsid w:val="00273D99"/>
    <w:rsid w:val="0027428F"/>
    <w:rsid w:val="00276165"/>
    <w:rsid w:val="002825B5"/>
    <w:rsid w:val="00284348"/>
    <w:rsid w:val="00292474"/>
    <w:rsid w:val="00292830"/>
    <w:rsid w:val="00292922"/>
    <w:rsid w:val="00296562"/>
    <w:rsid w:val="002A0793"/>
    <w:rsid w:val="002A447E"/>
    <w:rsid w:val="002B3958"/>
    <w:rsid w:val="002C1ABA"/>
    <w:rsid w:val="002D1507"/>
    <w:rsid w:val="002F51F5"/>
    <w:rsid w:val="00307A27"/>
    <w:rsid w:val="003107F7"/>
    <w:rsid w:val="00311B42"/>
    <w:rsid w:val="00312137"/>
    <w:rsid w:val="0031518C"/>
    <w:rsid w:val="00330359"/>
    <w:rsid w:val="0033762F"/>
    <w:rsid w:val="00337BBD"/>
    <w:rsid w:val="003412A7"/>
    <w:rsid w:val="00342906"/>
    <w:rsid w:val="00357886"/>
    <w:rsid w:val="00360494"/>
    <w:rsid w:val="00364D2C"/>
    <w:rsid w:val="00366C7E"/>
    <w:rsid w:val="00384EA3"/>
    <w:rsid w:val="00390B10"/>
    <w:rsid w:val="00391DBA"/>
    <w:rsid w:val="003A39A1"/>
    <w:rsid w:val="003C2191"/>
    <w:rsid w:val="003D3863"/>
    <w:rsid w:val="00402AA3"/>
    <w:rsid w:val="004032C5"/>
    <w:rsid w:val="004110DE"/>
    <w:rsid w:val="00413FB8"/>
    <w:rsid w:val="0041475E"/>
    <w:rsid w:val="00427EF6"/>
    <w:rsid w:val="0044085A"/>
    <w:rsid w:val="00445E71"/>
    <w:rsid w:val="00463140"/>
    <w:rsid w:val="00464A1A"/>
    <w:rsid w:val="004666B1"/>
    <w:rsid w:val="00480FF4"/>
    <w:rsid w:val="004B21A5"/>
    <w:rsid w:val="004B7E97"/>
    <w:rsid w:val="004C0147"/>
    <w:rsid w:val="004C0FE2"/>
    <w:rsid w:val="004C6AEA"/>
    <w:rsid w:val="004D56BD"/>
    <w:rsid w:val="004E3EBC"/>
    <w:rsid w:val="004E618D"/>
    <w:rsid w:val="004F3254"/>
    <w:rsid w:val="004F57F4"/>
    <w:rsid w:val="005037F0"/>
    <w:rsid w:val="00503D73"/>
    <w:rsid w:val="00504FAE"/>
    <w:rsid w:val="00513FD9"/>
    <w:rsid w:val="00516A86"/>
    <w:rsid w:val="005215D9"/>
    <w:rsid w:val="00521A50"/>
    <w:rsid w:val="005245B3"/>
    <w:rsid w:val="005275F6"/>
    <w:rsid w:val="00561435"/>
    <w:rsid w:val="00564527"/>
    <w:rsid w:val="00565466"/>
    <w:rsid w:val="00571207"/>
    <w:rsid w:val="00572102"/>
    <w:rsid w:val="005754BF"/>
    <w:rsid w:val="005861EC"/>
    <w:rsid w:val="00591F6D"/>
    <w:rsid w:val="005A07A9"/>
    <w:rsid w:val="005A1876"/>
    <w:rsid w:val="005A7779"/>
    <w:rsid w:val="005B7160"/>
    <w:rsid w:val="005C02E3"/>
    <w:rsid w:val="005C0C5E"/>
    <w:rsid w:val="005C39D2"/>
    <w:rsid w:val="005D32C7"/>
    <w:rsid w:val="005D56C1"/>
    <w:rsid w:val="005D5BFA"/>
    <w:rsid w:val="005E0CC8"/>
    <w:rsid w:val="005E2540"/>
    <w:rsid w:val="005E2E23"/>
    <w:rsid w:val="005E3BFF"/>
    <w:rsid w:val="005E71FA"/>
    <w:rsid w:val="005F1BB0"/>
    <w:rsid w:val="005F4CE1"/>
    <w:rsid w:val="005F7B15"/>
    <w:rsid w:val="006141D1"/>
    <w:rsid w:val="00624EBB"/>
    <w:rsid w:val="006317AA"/>
    <w:rsid w:val="00632A03"/>
    <w:rsid w:val="00643156"/>
    <w:rsid w:val="00656C4D"/>
    <w:rsid w:val="00662A10"/>
    <w:rsid w:val="0068388F"/>
    <w:rsid w:val="00684E6B"/>
    <w:rsid w:val="00690797"/>
    <w:rsid w:val="00690B86"/>
    <w:rsid w:val="0069713F"/>
    <w:rsid w:val="006A562B"/>
    <w:rsid w:val="006D6BFC"/>
    <w:rsid w:val="006E4602"/>
    <w:rsid w:val="006E5716"/>
    <w:rsid w:val="006E718B"/>
    <w:rsid w:val="006F0599"/>
    <w:rsid w:val="006F1C99"/>
    <w:rsid w:val="006F3F9C"/>
    <w:rsid w:val="00710851"/>
    <w:rsid w:val="007302B3"/>
    <w:rsid w:val="00730733"/>
    <w:rsid w:val="00730E3A"/>
    <w:rsid w:val="00734C94"/>
    <w:rsid w:val="00736AAF"/>
    <w:rsid w:val="00736F29"/>
    <w:rsid w:val="00752F36"/>
    <w:rsid w:val="00764395"/>
    <w:rsid w:val="007650A0"/>
    <w:rsid w:val="00765B2A"/>
    <w:rsid w:val="007764C4"/>
    <w:rsid w:val="0078150E"/>
    <w:rsid w:val="00783A34"/>
    <w:rsid w:val="007879DB"/>
    <w:rsid w:val="00791716"/>
    <w:rsid w:val="00794C98"/>
    <w:rsid w:val="007B1AF0"/>
    <w:rsid w:val="007C40A8"/>
    <w:rsid w:val="007C52A3"/>
    <w:rsid w:val="007C5382"/>
    <w:rsid w:val="007C6B52"/>
    <w:rsid w:val="007D16C5"/>
    <w:rsid w:val="007D220E"/>
    <w:rsid w:val="007D28FF"/>
    <w:rsid w:val="007F1045"/>
    <w:rsid w:val="007F440D"/>
    <w:rsid w:val="007F618B"/>
    <w:rsid w:val="007F62C6"/>
    <w:rsid w:val="00815CDD"/>
    <w:rsid w:val="008267B1"/>
    <w:rsid w:val="008275F3"/>
    <w:rsid w:val="008455CD"/>
    <w:rsid w:val="00846DF0"/>
    <w:rsid w:val="008574FB"/>
    <w:rsid w:val="00860153"/>
    <w:rsid w:val="00862FE4"/>
    <w:rsid w:val="0086389A"/>
    <w:rsid w:val="00865E1C"/>
    <w:rsid w:val="00867D53"/>
    <w:rsid w:val="0087605E"/>
    <w:rsid w:val="00876876"/>
    <w:rsid w:val="008862D9"/>
    <w:rsid w:val="00887B2A"/>
    <w:rsid w:val="0089440D"/>
    <w:rsid w:val="008A1C00"/>
    <w:rsid w:val="008A1FAE"/>
    <w:rsid w:val="008A331F"/>
    <w:rsid w:val="008B1FEE"/>
    <w:rsid w:val="008C552C"/>
    <w:rsid w:val="008E128B"/>
    <w:rsid w:val="008F2AB7"/>
    <w:rsid w:val="008F3CBB"/>
    <w:rsid w:val="008F5884"/>
    <w:rsid w:val="008F60C6"/>
    <w:rsid w:val="0090160B"/>
    <w:rsid w:val="00903C32"/>
    <w:rsid w:val="00911051"/>
    <w:rsid w:val="00912D1C"/>
    <w:rsid w:val="0091350E"/>
    <w:rsid w:val="00913F2D"/>
    <w:rsid w:val="00916B16"/>
    <w:rsid w:val="009173B9"/>
    <w:rsid w:val="009271E1"/>
    <w:rsid w:val="0093054A"/>
    <w:rsid w:val="0093335D"/>
    <w:rsid w:val="0093613E"/>
    <w:rsid w:val="00936EA8"/>
    <w:rsid w:val="00943026"/>
    <w:rsid w:val="0094517C"/>
    <w:rsid w:val="00945D78"/>
    <w:rsid w:val="00946061"/>
    <w:rsid w:val="00965E7E"/>
    <w:rsid w:val="00966B81"/>
    <w:rsid w:val="00974F0A"/>
    <w:rsid w:val="00997D14"/>
    <w:rsid w:val="009C6632"/>
    <w:rsid w:val="009C7720"/>
    <w:rsid w:val="009D1261"/>
    <w:rsid w:val="009E4D1A"/>
    <w:rsid w:val="009F73E3"/>
    <w:rsid w:val="00A13045"/>
    <w:rsid w:val="00A23AFA"/>
    <w:rsid w:val="00A263F6"/>
    <w:rsid w:val="00A31B3E"/>
    <w:rsid w:val="00A37C28"/>
    <w:rsid w:val="00A44A4E"/>
    <w:rsid w:val="00A532F3"/>
    <w:rsid w:val="00A567B3"/>
    <w:rsid w:val="00A57A7E"/>
    <w:rsid w:val="00A61724"/>
    <w:rsid w:val="00A62BEB"/>
    <w:rsid w:val="00A73AFF"/>
    <w:rsid w:val="00A75DDC"/>
    <w:rsid w:val="00A8489E"/>
    <w:rsid w:val="00A952CB"/>
    <w:rsid w:val="00AA5766"/>
    <w:rsid w:val="00AB02A7"/>
    <w:rsid w:val="00AB2302"/>
    <w:rsid w:val="00AB5A01"/>
    <w:rsid w:val="00AC03B2"/>
    <w:rsid w:val="00AC29F3"/>
    <w:rsid w:val="00AC2F34"/>
    <w:rsid w:val="00AC62C1"/>
    <w:rsid w:val="00AE12E7"/>
    <w:rsid w:val="00AE304C"/>
    <w:rsid w:val="00AF2BA8"/>
    <w:rsid w:val="00AF311B"/>
    <w:rsid w:val="00B0324C"/>
    <w:rsid w:val="00B11707"/>
    <w:rsid w:val="00B12707"/>
    <w:rsid w:val="00B231E5"/>
    <w:rsid w:val="00B3262B"/>
    <w:rsid w:val="00B3525E"/>
    <w:rsid w:val="00B35B4C"/>
    <w:rsid w:val="00B377CE"/>
    <w:rsid w:val="00B42E23"/>
    <w:rsid w:val="00B51F4E"/>
    <w:rsid w:val="00B54B2A"/>
    <w:rsid w:val="00B57BD6"/>
    <w:rsid w:val="00B66EF4"/>
    <w:rsid w:val="00B67C1F"/>
    <w:rsid w:val="00B731E6"/>
    <w:rsid w:val="00B86C39"/>
    <w:rsid w:val="00B9164A"/>
    <w:rsid w:val="00B93793"/>
    <w:rsid w:val="00B97D59"/>
    <w:rsid w:val="00BA2A5D"/>
    <w:rsid w:val="00BA5784"/>
    <w:rsid w:val="00BB0F61"/>
    <w:rsid w:val="00BB2EEA"/>
    <w:rsid w:val="00BB481B"/>
    <w:rsid w:val="00BB4A4E"/>
    <w:rsid w:val="00BE39E5"/>
    <w:rsid w:val="00C0059F"/>
    <w:rsid w:val="00C02B87"/>
    <w:rsid w:val="00C1109C"/>
    <w:rsid w:val="00C15AE6"/>
    <w:rsid w:val="00C269A4"/>
    <w:rsid w:val="00C27803"/>
    <w:rsid w:val="00C4086D"/>
    <w:rsid w:val="00C4208F"/>
    <w:rsid w:val="00C4475F"/>
    <w:rsid w:val="00C4689A"/>
    <w:rsid w:val="00C47207"/>
    <w:rsid w:val="00C5793C"/>
    <w:rsid w:val="00C66D64"/>
    <w:rsid w:val="00C86081"/>
    <w:rsid w:val="00C958A0"/>
    <w:rsid w:val="00CA0D0E"/>
    <w:rsid w:val="00CA1896"/>
    <w:rsid w:val="00CB5B28"/>
    <w:rsid w:val="00CC634F"/>
    <w:rsid w:val="00CC7D02"/>
    <w:rsid w:val="00CD2418"/>
    <w:rsid w:val="00CD5C93"/>
    <w:rsid w:val="00CE1280"/>
    <w:rsid w:val="00CE7E99"/>
    <w:rsid w:val="00CF5371"/>
    <w:rsid w:val="00D0323A"/>
    <w:rsid w:val="00D03351"/>
    <w:rsid w:val="00D046C8"/>
    <w:rsid w:val="00D0559F"/>
    <w:rsid w:val="00D077E9"/>
    <w:rsid w:val="00D07CF4"/>
    <w:rsid w:val="00D135D9"/>
    <w:rsid w:val="00D174F1"/>
    <w:rsid w:val="00D26553"/>
    <w:rsid w:val="00D32D9E"/>
    <w:rsid w:val="00D42CB7"/>
    <w:rsid w:val="00D54043"/>
    <w:rsid w:val="00D5413D"/>
    <w:rsid w:val="00D570A9"/>
    <w:rsid w:val="00D70D02"/>
    <w:rsid w:val="00D73AB3"/>
    <w:rsid w:val="00D770C7"/>
    <w:rsid w:val="00D770DD"/>
    <w:rsid w:val="00D77D2D"/>
    <w:rsid w:val="00D817EA"/>
    <w:rsid w:val="00D834BF"/>
    <w:rsid w:val="00D852EA"/>
    <w:rsid w:val="00D86945"/>
    <w:rsid w:val="00D90290"/>
    <w:rsid w:val="00DA30B5"/>
    <w:rsid w:val="00DB485A"/>
    <w:rsid w:val="00DB754C"/>
    <w:rsid w:val="00DD152F"/>
    <w:rsid w:val="00DE081B"/>
    <w:rsid w:val="00DE14CE"/>
    <w:rsid w:val="00DE213F"/>
    <w:rsid w:val="00DF027C"/>
    <w:rsid w:val="00DF1B48"/>
    <w:rsid w:val="00DF33B8"/>
    <w:rsid w:val="00DF7A84"/>
    <w:rsid w:val="00E00A32"/>
    <w:rsid w:val="00E1044A"/>
    <w:rsid w:val="00E15C7B"/>
    <w:rsid w:val="00E22ACD"/>
    <w:rsid w:val="00E24E1A"/>
    <w:rsid w:val="00E41A52"/>
    <w:rsid w:val="00E503CC"/>
    <w:rsid w:val="00E50FB6"/>
    <w:rsid w:val="00E54A37"/>
    <w:rsid w:val="00E61405"/>
    <w:rsid w:val="00E620B0"/>
    <w:rsid w:val="00E62830"/>
    <w:rsid w:val="00E6470C"/>
    <w:rsid w:val="00E745A5"/>
    <w:rsid w:val="00E81B40"/>
    <w:rsid w:val="00E8757E"/>
    <w:rsid w:val="00E9504E"/>
    <w:rsid w:val="00EA1D41"/>
    <w:rsid w:val="00EA63E6"/>
    <w:rsid w:val="00EB0DF9"/>
    <w:rsid w:val="00EC097E"/>
    <w:rsid w:val="00EC594B"/>
    <w:rsid w:val="00EC7B64"/>
    <w:rsid w:val="00ED5793"/>
    <w:rsid w:val="00EE1DB9"/>
    <w:rsid w:val="00EE2B63"/>
    <w:rsid w:val="00EE343C"/>
    <w:rsid w:val="00EF53C9"/>
    <w:rsid w:val="00EF555B"/>
    <w:rsid w:val="00F027BB"/>
    <w:rsid w:val="00F11DCF"/>
    <w:rsid w:val="00F12E0C"/>
    <w:rsid w:val="00F137FF"/>
    <w:rsid w:val="00F15492"/>
    <w:rsid w:val="00F162EA"/>
    <w:rsid w:val="00F16868"/>
    <w:rsid w:val="00F210DE"/>
    <w:rsid w:val="00F331A8"/>
    <w:rsid w:val="00F36199"/>
    <w:rsid w:val="00F37EB4"/>
    <w:rsid w:val="00F437F0"/>
    <w:rsid w:val="00F52D27"/>
    <w:rsid w:val="00F64403"/>
    <w:rsid w:val="00F7031D"/>
    <w:rsid w:val="00F83527"/>
    <w:rsid w:val="00F871E8"/>
    <w:rsid w:val="00FA4B7C"/>
    <w:rsid w:val="00FA6F49"/>
    <w:rsid w:val="00FA7D67"/>
    <w:rsid w:val="00FC6C88"/>
    <w:rsid w:val="00FD2C1A"/>
    <w:rsid w:val="00FD583F"/>
    <w:rsid w:val="00FD7488"/>
    <w:rsid w:val="00FD7DED"/>
    <w:rsid w:val="00FE5B9F"/>
    <w:rsid w:val="00FF16B4"/>
    <w:rsid w:val="00FF5732"/>
    <w:rsid w:val="00FF62A8"/>
    <w:rsid w:val="02580266"/>
    <w:rsid w:val="0390EE1E"/>
    <w:rsid w:val="0BBCE315"/>
    <w:rsid w:val="0C8F9025"/>
    <w:rsid w:val="10775EAC"/>
    <w:rsid w:val="12BBA122"/>
    <w:rsid w:val="1A0F302F"/>
    <w:rsid w:val="1BBA1153"/>
    <w:rsid w:val="207E71B3"/>
    <w:rsid w:val="226CE805"/>
    <w:rsid w:val="2D64E241"/>
    <w:rsid w:val="2F50960C"/>
    <w:rsid w:val="2FEC880F"/>
    <w:rsid w:val="331A1137"/>
    <w:rsid w:val="3BDF35AA"/>
    <w:rsid w:val="3DA5A5AD"/>
    <w:rsid w:val="4337EFB6"/>
    <w:rsid w:val="4414E731"/>
    <w:rsid w:val="4B43019B"/>
    <w:rsid w:val="4CE91C67"/>
    <w:rsid w:val="51A3652D"/>
    <w:rsid w:val="5606800E"/>
    <w:rsid w:val="5676D650"/>
    <w:rsid w:val="576A9943"/>
    <w:rsid w:val="58FC520A"/>
    <w:rsid w:val="5AA23A05"/>
    <w:rsid w:val="60EE3B92"/>
    <w:rsid w:val="61DA10FF"/>
    <w:rsid w:val="65C1ACB5"/>
    <w:rsid w:val="6C3B05D3"/>
    <w:rsid w:val="6D3DA6B8"/>
    <w:rsid w:val="72AA4757"/>
    <w:rsid w:val="752FC311"/>
    <w:rsid w:val="77D5896A"/>
    <w:rsid w:val="7A030163"/>
    <w:rsid w:val="7ED6728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B9B274"/>
  <w15:docId w15:val="{79C34FE7-8C38-43A9-8E55-76BEEBD2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foelenco">
    <w:name w:val="List Paragraph"/>
    <w:basedOn w:val="Normale"/>
    <w:uiPriority w:val="34"/>
    <w:unhideWhenUsed/>
    <w:qFormat/>
    <w:rsid w:val="00DE081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B754C"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B754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D2418"/>
    <w:rPr>
      <w:color w:val="3592CF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7F1045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25491"/>
    <w:pPr>
      <w:tabs>
        <w:tab w:val="right" w:leader="dot" w:pos="10024"/>
      </w:tabs>
      <w:spacing w:after="100"/>
    </w:pPr>
    <w:rPr>
      <w:noProof/>
      <w:sz w:val="36"/>
      <w:szCs w:val="36"/>
    </w:rPr>
  </w:style>
  <w:style w:type="paragraph" w:styleId="Sommario2">
    <w:name w:val="toc 2"/>
    <w:basedOn w:val="Normale"/>
    <w:next w:val="Normale"/>
    <w:autoRedefine/>
    <w:uiPriority w:val="39"/>
    <w:unhideWhenUsed/>
    <w:rsid w:val="007F1045"/>
    <w:pPr>
      <w:spacing w:after="100"/>
      <w:ind w:left="280"/>
    </w:pPr>
  </w:style>
  <w:style w:type="table" w:styleId="Grigliatabellachiara">
    <w:name w:val="Grid Table Light"/>
    <w:basedOn w:val="Tabellanormale"/>
    <w:uiPriority w:val="40"/>
    <w:rsid w:val="00105621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4-colore4">
    <w:name w:val="Grid Table 4 Accent 4"/>
    <w:basedOn w:val="Tabellanormale"/>
    <w:uiPriority w:val="49"/>
    <w:rsid w:val="00911051"/>
    <w:pPr>
      <w:spacing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78150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Tabellasemplice-3">
    <w:name w:val="Plain Table 3"/>
    <w:basedOn w:val="Tabellanormale"/>
    <w:uiPriority w:val="43"/>
    <w:rsid w:val="0029283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5scura-colore4">
    <w:name w:val="Grid Table 5 Dark Accent 4"/>
    <w:basedOn w:val="Tabellanormale"/>
    <w:uiPriority w:val="50"/>
    <w:rsid w:val="00BA578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Tabellaelenco1chiara-colore2">
    <w:name w:val="List Table 1 Light Accent 2"/>
    <w:basedOn w:val="Tabellanormale"/>
    <w:uiPriority w:val="46"/>
    <w:rsid w:val="00513FD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7245d0f369c84385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e%20Del%20Mastro\AppData\Local\Microsoft\Office\16.0\DTS\it-IT%7b554F4933-23AB-414E-8858-26104FE89051%7d\%7b9C4BE525-DE80-4004-86D5-D987F0F31852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38F8023E9A4B8BB68FE101AE87FA1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80570D6-757F-4C6D-951B-8DA66ACB5CD2}"/>
      </w:docPartPr>
      <w:docPartBody>
        <w:p w:rsidR="00515679" w:rsidRDefault="00C958A0" w:rsidP="00C958A0">
          <w:pPr>
            <w:pStyle w:val="B938F8023E9A4B8BB68FE101AE87FA1A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A0"/>
    <w:rsid w:val="00060836"/>
    <w:rsid w:val="00150F56"/>
    <w:rsid w:val="00165491"/>
    <w:rsid w:val="00183E9B"/>
    <w:rsid w:val="00381715"/>
    <w:rsid w:val="003E0419"/>
    <w:rsid w:val="005102D8"/>
    <w:rsid w:val="00515679"/>
    <w:rsid w:val="0052728B"/>
    <w:rsid w:val="00564CC3"/>
    <w:rsid w:val="00637CC3"/>
    <w:rsid w:val="00662985"/>
    <w:rsid w:val="00677A39"/>
    <w:rsid w:val="006A4AB8"/>
    <w:rsid w:val="007D3D1E"/>
    <w:rsid w:val="00803AF4"/>
    <w:rsid w:val="008261E5"/>
    <w:rsid w:val="00837744"/>
    <w:rsid w:val="0085687B"/>
    <w:rsid w:val="008A0951"/>
    <w:rsid w:val="009A60CA"/>
    <w:rsid w:val="00A672BC"/>
    <w:rsid w:val="00A676E1"/>
    <w:rsid w:val="00AF712B"/>
    <w:rsid w:val="00B82E28"/>
    <w:rsid w:val="00BC7BCA"/>
    <w:rsid w:val="00BE2B1B"/>
    <w:rsid w:val="00BE60E5"/>
    <w:rsid w:val="00C005A0"/>
    <w:rsid w:val="00C20D61"/>
    <w:rsid w:val="00C75071"/>
    <w:rsid w:val="00C92F4A"/>
    <w:rsid w:val="00C958A0"/>
    <w:rsid w:val="00CF2F6E"/>
    <w:rsid w:val="00D2446C"/>
    <w:rsid w:val="00E53E55"/>
    <w:rsid w:val="00E91339"/>
    <w:rsid w:val="00EA4C92"/>
    <w:rsid w:val="00E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B938F8023E9A4B8BB68FE101AE87FA1A">
    <w:name w:val="B938F8023E9A4B8BB68FE101AE87FA1A"/>
    <w:rsid w:val="00C95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Mchele Del Mastro 
Autore: Armando Imbimbo
Autore:Giuseppe Sabia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01EC2DBAD61E499DC6639A15CA2857" ma:contentTypeVersion="14" ma:contentTypeDescription="Creare un nuovo documento." ma:contentTypeScope="" ma:versionID="a022da86fe9951ddfd0b6bf5c117b6f6">
  <xsd:schema xmlns:xsd="http://www.w3.org/2001/XMLSchema" xmlns:xs="http://www.w3.org/2001/XMLSchema" xmlns:p="http://schemas.microsoft.com/office/2006/metadata/properties" xmlns:ns2="29227b28-5473-4434-901b-56ed82baee3b" xmlns:ns3="39c9f82a-f897-480e-8ad9-3de59ca2f162" targetNamespace="http://schemas.microsoft.com/office/2006/metadata/properties" ma:root="true" ma:fieldsID="2fa40dbdaec7f62e9fc09c246059157f" ns2:_="" ns3:_="">
    <xsd:import namespace="29227b28-5473-4434-901b-56ed82baee3b"/>
    <xsd:import namespace="39c9f82a-f897-480e-8ad9-3de59ca2f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27b28-5473-4434-901b-56ed82bae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9f82a-f897-480e-8ad9-3de59ca2f16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e834814-298c-4443-a27e-b5a38ccc77a6}" ma:internalName="TaxCatchAll" ma:showField="CatchAllData" ma:web="39c9f82a-f897-480e-8ad9-3de59ca2f1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227b28-5473-4434-901b-56ed82baee3b">
      <Terms xmlns="http://schemas.microsoft.com/office/infopath/2007/PartnerControls"/>
    </lcf76f155ced4ddcb4097134ff3c332f>
    <TaxCatchAll xmlns="39c9f82a-f897-480e-8ad9-3de59ca2f162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8CD316-CDB2-41A2-970A-EC23586654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9D5717-E18F-49AE-8A60-8A9D84C7B3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1684E1-28C6-4B3E-A9F0-470072C175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227b28-5473-4434-901b-56ed82baee3b"/>
    <ds:schemaRef ds:uri="39c9f82a-f897-480e-8ad9-3de59ca2f1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F99769-6C6D-46F4-86BF-6073EE29B848}">
  <ds:schemaRefs>
    <ds:schemaRef ds:uri="http://schemas.microsoft.com/office/2006/metadata/properties"/>
    <ds:schemaRef ds:uri="http://schemas.microsoft.com/office/infopath/2007/PartnerControls"/>
    <ds:schemaRef ds:uri="29227b28-5473-4434-901b-56ed82baee3b"/>
    <ds:schemaRef ds:uri="39c9f82a-f897-480e-8ad9-3de59ca2f1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{9C4BE525-DE80-4004-86D5-D987F0F31852}tf16392850_win32.dotx</Template>
  <TotalTime>108</TotalTime>
  <Pages>15</Pages>
  <Words>1989</Words>
  <Characters>11342</Characters>
  <Application>Microsoft Office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Del Mastro</dc:creator>
  <cp:keywords/>
  <dc:description/>
  <cp:lastModifiedBy>MICHELE DEL MASTRO</cp:lastModifiedBy>
  <cp:revision>67</cp:revision>
  <cp:lastPrinted>2022-11-22T12:22:00Z</cp:lastPrinted>
  <dcterms:created xsi:type="dcterms:W3CDTF">2022-11-24T17:40:00Z</dcterms:created>
  <dcterms:modified xsi:type="dcterms:W3CDTF">2022-11-25T13:18:00Z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0x0101007801EC2DBAD61E499DC6639A15CA2857</vt:lpwstr>
  </property>
</Properties>
</file>