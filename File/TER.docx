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46CD8144" w:rsidR="00D077E9" w:rsidRDefault="00342906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76129D55" wp14:editId="16D2FEA0">
            <wp:simplePos x="0" y="0"/>
            <wp:positionH relativeFrom="column">
              <wp:posOffset>-746760</wp:posOffset>
            </wp:positionH>
            <wp:positionV relativeFrom="page">
              <wp:posOffset>15240</wp:posOffset>
            </wp:positionV>
            <wp:extent cx="7760970" cy="665226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9A729A" wp14:editId="40C8A2F0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3947160" cy="9220200"/>
                <wp:effectExtent l="0" t="0" r="0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922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rect id="Rettangolo 3" style="position:absolute;margin-left:-15.6pt;margin-top:73.8pt;width:310.8pt;height:72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lt="rettangolo bianco per il testo sul frontespizio" o:spid="_x0000_s1026" fillcolor="white [3212]" stroked="f" strokeweight="2pt" w14:anchorId="30AA10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D077E9" w14:paraId="64E7CDC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17AA7794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B5CC108" wp14:editId="5604C77C">
                      <wp:extent cx="3665220" cy="1762125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65220" cy="1762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76B2F1" w14:textId="69C217D0" w:rsidR="00AD22F1" w:rsidRPr="00E2470B" w:rsidRDefault="00E2470B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76"/>
                                      <w:szCs w:val="76"/>
                                      <w:lang w:val="en-GB" w:bidi="it-IT"/>
                                    </w:rPr>
                                  </w:pPr>
                                  <w:r w:rsidRPr="00E2470B">
                                    <w:rPr>
                                      <w:sz w:val="76"/>
                                      <w:szCs w:val="76"/>
                                      <w:lang w:val="en-GB" w:bidi="it-IT"/>
                                    </w:rPr>
                                    <w:t xml:space="preserve">Test </w:t>
                                  </w:r>
                                  <w:r w:rsidR="00C20607">
                                    <w:rPr>
                                      <w:sz w:val="76"/>
                                      <w:szCs w:val="76"/>
                                      <w:lang w:val="en-GB" w:bidi="it-IT"/>
                                    </w:rPr>
                                    <w:t>Execution Report</w:t>
                                  </w:r>
                                </w:p>
                                <w:p w14:paraId="1AD49BA8" w14:textId="171F2679" w:rsidR="00A567B3" w:rsidRPr="00E2470B" w:rsidRDefault="00A567B3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  <w:lang w:val="en-GB"/>
                                    </w:rPr>
                                  </w:pPr>
                                  <w:r w:rsidRPr="00E2470B"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 xml:space="preserve">Anno </w:t>
                                  </w:r>
                                  <w:proofErr w:type="spellStart"/>
                                  <w:r w:rsidRPr="00E2470B"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>Accademico</w:t>
                                  </w:r>
                                  <w:proofErr w:type="spellEnd"/>
                                  <w:r w:rsidRPr="00E2470B"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 xml:space="preserve"> 202</w:t>
                                  </w:r>
                                  <w:r w:rsidR="00C20607"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>2</w:t>
                                  </w:r>
                                  <w:r w:rsidRPr="00E2470B"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>/202</w:t>
                                  </w:r>
                                  <w:r w:rsidR="00C20607"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5CC1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88.6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" filled="f" stroked="f" strokeweight=".5pt">
                      <v:textbox>
                        <w:txbxContent>
                          <w:p w14:paraId="4876B2F1" w14:textId="69C217D0" w:rsidR="00AD22F1" w:rsidRPr="00E2470B" w:rsidRDefault="00E2470B" w:rsidP="00D077E9">
                            <w:pPr>
                              <w:pStyle w:val="Titolo"/>
                              <w:spacing w:after="0"/>
                              <w:rPr>
                                <w:sz w:val="76"/>
                                <w:szCs w:val="76"/>
                                <w:lang w:val="en-GB" w:bidi="it-IT"/>
                              </w:rPr>
                            </w:pPr>
                            <w:r w:rsidRPr="00E2470B">
                              <w:rPr>
                                <w:sz w:val="76"/>
                                <w:szCs w:val="76"/>
                                <w:lang w:val="en-GB" w:bidi="it-IT"/>
                              </w:rPr>
                              <w:t xml:space="preserve">Test </w:t>
                            </w:r>
                            <w:r w:rsidR="00C20607">
                              <w:rPr>
                                <w:sz w:val="76"/>
                                <w:szCs w:val="76"/>
                                <w:lang w:val="en-GB" w:bidi="it-IT"/>
                              </w:rPr>
                              <w:t>Execution Report</w:t>
                            </w:r>
                          </w:p>
                          <w:p w14:paraId="1AD49BA8" w14:textId="171F2679" w:rsidR="00A567B3" w:rsidRPr="00E2470B" w:rsidRDefault="00A567B3" w:rsidP="00D077E9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E2470B"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 xml:space="preserve">Anno </w:t>
                            </w:r>
                            <w:proofErr w:type="spellStart"/>
                            <w:r w:rsidRPr="00E2470B"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>Accademico</w:t>
                            </w:r>
                            <w:proofErr w:type="spellEnd"/>
                            <w:r w:rsidRPr="00E2470B"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 xml:space="preserve"> 202</w:t>
                            </w:r>
                            <w:r w:rsidR="00C20607"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>2</w:t>
                            </w:r>
                            <w:r w:rsidRPr="00E2470B"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>/202</w:t>
                            </w:r>
                            <w:r w:rsidR="00C20607"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9FFC9A6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CE8D8B4" wp14:editId="4BCE3C05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      <w:pict>
                    <v:line id="Connettore dirit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09.5pt,0" w14:anchorId="13D2E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>
                      <w10:anchorlock/>
                    </v:line>
                  </w:pict>
                </mc:Fallback>
              </mc:AlternateContent>
            </w:r>
          </w:p>
        </w:tc>
      </w:tr>
      <w:tr w:rsidR="00D077E9" w14:paraId="7D2B5A58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3A9B14A0" w:rsidR="00D077E9" w:rsidRDefault="004D56BD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62336" behindDoc="0" locked="0" layoutInCell="1" allowOverlap="1" wp14:anchorId="5EB2ACA6" wp14:editId="1B69AD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1454150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437CDC0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5A66486E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Content>
                <w:r w:rsidR="00A567B3" w:rsidRPr="006D6BFC">
                  <w:rPr>
                    <w:noProof/>
                    <w:sz w:val="40"/>
                    <w:szCs w:val="40"/>
                  </w:rPr>
                  <w:t>V</w:t>
                </w:r>
                <w:proofErr w:type="spellStart"/>
                <w:r w:rsidR="00A567B3" w:rsidRPr="006D6BFC">
                  <w:rPr>
                    <w:sz w:val="40"/>
                    <w:szCs w:val="40"/>
                  </w:rPr>
                  <w:t>eicHome</w:t>
                </w:r>
                <w:proofErr w:type="spellEnd"/>
              </w:sdtContent>
            </w:sdt>
          </w:p>
          <w:p w14:paraId="41ABEC5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1E1625C" wp14:editId="7E873564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      <w:pict>
                    <v:line id="Connettore dirit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17.65pt,0" w14:anchorId="399197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>
                      <w10:anchorlock/>
                    </v:line>
                  </w:pict>
                </mc:Fallback>
              </mc:AlternateConten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84767" w14:textId="12E26C29" w:rsidR="00D077E9" w:rsidRDefault="00D077E9" w:rsidP="00AB02A7">
            <w:pPr>
              <w:rPr>
                <w:noProof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A567B3" w14:paraId="52006C7D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71709732" w14:textId="76E37CCF" w:rsidR="00A567B3" w:rsidRPr="00A567B3" w:rsidRDefault="006D6BFC" w:rsidP="00C20607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07653DCC" w14:textId="0091D1A2" w:rsidR="00A567B3" w:rsidRPr="006D6BFC" w:rsidRDefault="006D6BFC" w:rsidP="00C20607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A567B3" w14:paraId="17DDCEEE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754EC5C8" w14:textId="774727F2" w:rsidR="00A567B3" w:rsidRPr="006D6BFC" w:rsidRDefault="006D6BFC" w:rsidP="00C20607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A0689B5" w14:textId="5D6C0D5C" w:rsidR="00A567B3" w:rsidRPr="006D6BFC" w:rsidRDefault="006D6BFC" w:rsidP="00C20607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A567B3" w14:paraId="10AD00C6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335842B3" w14:textId="2B157588" w:rsidR="00A567B3" w:rsidRPr="006D6BFC" w:rsidRDefault="006D6BFC" w:rsidP="00C20607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5C039661" w14:textId="7B681F1A" w:rsidR="00A567B3" w:rsidRPr="006D6BFC" w:rsidRDefault="006D6BFC" w:rsidP="00C20607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A567B3" w14:paraId="1FF9C6C3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5803773B" w14:textId="0317B34C" w:rsidR="00A567B3" w:rsidRPr="006D6BFC" w:rsidRDefault="006D6BFC" w:rsidP="00C20607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18020155" w14:textId="09C08F0F" w:rsidR="00A567B3" w:rsidRPr="006D6BFC" w:rsidRDefault="006D6BFC" w:rsidP="00C20607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135C0995" w:rsidR="00D077E9" w:rsidRDefault="004D56BD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24183298" wp14:editId="462DDEBC">
            <wp:simplePos x="0" y="0"/>
            <wp:positionH relativeFrom="column">
              <wp:posOffset>-579120</wp:posOffset>
            </wp:positionH>
            <wp:positionV relativeFrom="paragraph">
              <wp:posOffset>8637270</wp:posOffset>
            </wp:positionV>
            <wp:extent cx="1089660" cy="86487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9CC07D" wp14:editId="1BDF49B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rect id="Rettangolo 2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lt="rettangolo colorato" o:spid="_x0000_s1026" fillcolor="#34aba2 [3206]" stroked="f" strokeweight="2pt" w14:anchorId="138613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666543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E6EB38" w14:textId="0819516F" w:rsidR="004519CC" w:rsidRDefault="004519CC">
          <w:pPr>
            <w:pStyle w:val="Titolosommario"/>
          </w:pPr>
          <w:r>
            <w:t>Sommario</w:t>
          </w:r>
        </w:p>
        <w:p w14:paraId="41F41DAB" w14:textId="621CCA53" w:rsidR="00BE6453" w:rsidRDefault="004519CC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25103" w:history="1">
            <w:r w:rsidR="00BE6453" w:rsidRPr="00174F08">
              <w:rPr>
                <w:rStyle w:val="Collegamentoipertestuale"/>
                <w:noProof/>
                <w:lang w:bidi="it-IT"/>
              </w:rPr>
              <w:t>1. Gestione account</w:t>
            </w:r>
            <w:r w:rsidR="00BE6453">
              <w:rPr>
                <w:noProof/>
                <w:webHidden/>
              </w:rPr>
              <w:tab/>
            </w:r>
            <w:r w:rsidR="00BE6453">
              <w:rPr>
                <w:noProof/>
                <w:webHidden/>
              </w:rPr>
              <w:fldChar w:fldCharType="begin"/>
            </w:r>
            <w:r w:rsidR="00BE6453">
              <w:rPr>
                <w:noProof/>
                <w:webHidden/>
              </w:rPr>
              <w:instrText xml:space="preserve"> PAGEREF _Toc122625103 \h </w:instrText>
            </w:r>
            <w:r w:rsidR="00BE6453">
              <w:rPr>
                <w:noProof/>
                <w:webHidden/>
              </w:rPr>
            </w:r>
            <w:r w:rsidR="00BE6453">
              <w:rPr>
                <w:noProof/>
                <w:webHidden/>
              </w:rPr>
              <w:fldChar w:fldCharType="separate"/>
            </w:r>
            <w:r w:rsidR="00BE6453">
              <w:rPr>
                <w:noProof/>
                <w:webHidden/>
              </w:rPr>
              <w:t>6</w:t>
            </w:r>
            <w:r w:rsidR="00BE6453">
              <w:rPr>
                <w:noProof/>
                <w:webHidden/>
              </w:rPr>
              <w:fldChar w:fldCharType="end"/>
            </w:r>
          </w:hyperlink>
        </w:p>
        <w:p w14:paraId="4D22FA0B" w14:textId="54E7E0BF" w:rsidR="00BE6453" w:rsidRDefault="00BE645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04" w:history="1">
            <w:r w:rsidRPr="00174F08">
              <w:rPr>
                <w:rStyle w:val="Collegamentoipertestuale"/>
                <w:rFonts w:cstheme="minorHAnsi"/>
                <w:noProof/>
                <w:lang w:bidi="it-IT"/>
              </w:rPr>
              <w:t xml:space="preserve">- </w:t>
            </w:r>
            <w:r w:rsidRPr="00174F08">
              <w:rPr>
                <w:rStyle w:val="Collegamentoipertestuale"/>
                <w:rFonts w:cstheme="minorHAnsi"/>
                <w:bCs/>
                <w:noProof/>
                <w:lang w:bidi="it-IT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586E" w14:textId="64C8D990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05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  <w:lang w:bidi="it-IT"/>
              </w:rPr>
              <w:t>TC1_1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450A" w14:textId="5CE60128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06" w:history="1">
            <w:r w:rsidRPr="00174F08">
              <w:rPr>
                <w:rStyle w:val="Collegamentoipertestuale"/>
                <w:rFonts w:ascii="Wingdings" w:hAnsi="Wingdings"/>
                <w:bCs/>
                <w:noProof/>
                <w:lang w:bidi="it-IT"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  <w:lang w:bidi="it-IT"/>
              </w:rPr>
              <w:t>TC1_2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3247" w14:textId="69DC60C8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07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1_3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96A1" w14:textId="50E72E8D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08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TC1_4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4F44" w14:textId="4FE75227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09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1_5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6C710" w14:textId="296FBE13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10" w:history="1">
            <w:r w:rsidRPr="00174F08">
              <w:rPr>
                <w:rStyle w:val="Collegamentoipertestuale"/>
                <w:rFonts w:ascii="Wingdings" w:hAnsi="Wingdings"/>
                <w:bCs/>
                <w:noProof/>
                <w:lang w:bidi="it-IT"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1_6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5EBF" w14:textId="563CD474" w:rsidR="00BE6453" w:rsidRDefault="00BE6453">
          <w:pPr>
            <w:pStyle w:val="Sommario2"/>
            <w:tabs>
              <w:tab w:val="left" w:pos="66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11" w:history="1">
            <w:r w:rsidRPr="00174F08">
              <w:rPr>
                <w:rStyle w:val="Collegamentoipertestuale"/>
                <w:rFonts w:ascii="Calibri" w:hAnsi="Calibri" w:cs="Calibri"/>
                <w:noProof/>
              </w:rPr>
              <w:t>-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861F" w14:textId="4DAA5103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12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5112" w14:textId="5305EE72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13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2D21D" w14:textId="61C45B60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14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393AD" w14:textId="01EF5CDD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15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387A" w14:textId="51667F6A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16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77FD" w14:textId="59460521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17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EC51" w14:textId="471F163E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18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BD3C" w14:textId="2EA8A1CF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19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9086" w14:textId="3C93DA4A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20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238C" w14:textId="37718DE4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21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748C" w14:textId="3DAEADE8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22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EBA8" w14:textId="289CFC5D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23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9334" w14:textId="055FE3B1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24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FF70" w14:textId="547388C3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25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6BD0" w14:textId="54BC8FA6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26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FBC8" w14:textId="0306D5AD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27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ECBE" w14:textId="5505CFF3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28" w:history="1">
            <w:r w:rsidRPr="00174F08">
              <w:rPr>
                <w:rStyle w:val="Collegamentoipertestuale"/>
                <w:rFonts w:ascii="Wingdings" w:hAnsi="Wingdings"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FAA3" w14:textId="5E9198D6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29" w:history="1">
            <w:r w:rsidRPr="00174F08">
              <w:rPr>
                <w:rStyle w:val="Collegamentoipertestuale"/>
                <w:rFonts w:ascii="Wingdings" w:hAnsi="Wingdings"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5E8E0" w14:textId="13EA3DDA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30" w:history="1">
            <w:r w:rsidRPr="00174F08">
              <w:rPr>
                <w:rStyle w:val="Collegamentoipertestuale"/>
                <w:rFonts w:ascii="Wingdings" w:hAnsi="Wingdings"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B2EA" w14:textId="04E9B1CE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31" w:history="1">
            <w:r w:rsidRPr="00174F08">
              <w:rPr>
                <w:rStyle w:val="Collegamentoipertestuale"/>
                <w:rFonts w:ascii="Wingdings" w:hAnsi="Wingdings"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972C" w14:textId="412A3C03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32" w:history="1">
            <w:r w:rsidRPr="00174F08">
              <w:rPr>
                <w:rStyle w:val="Collegamentoipertestuale"/>
                <w:rFonts w:ascii="Wingdings" w:hAnsi="Wingdings"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2_23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367E" w14:textId="2363EF56" w:rsidR="00BE6453" w:rsidRDefault="00BE6453">
          <w:pPr>
            <w:pStyle w:val="Sommario2"/>
            <w:tabs>
              <w:tab w:val="left" w:pos="66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33" w:history="1">
            <w:r w:rsidRPr="00174F08">
              <w:rPr>
                <w:rStyle w:val="Collegamentoipertestuale"/>
                <w:rFonts w:ascii="Calibri" w:eastAsiaTheme="majorEastAsia" w:hAnsi="Calibri" w:cs="Calibri"/>
                <w:noProof/>
              </w:rPr>
              <w:t>-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noProof/>
              </w:rPr>
              <w:t>EditProfilo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72DD" w14:textId="77989147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34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8_1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6221" w14:textId="4C4CE187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35" w:history="1">
            <w:r w:rsidRPr="00174F08">
              <w:rPr>
                <w:rStyle w:val="Collegamentoipertestuale"/>
                <w:rFonts w:ascii="Wingdings" w:hAnsi="Wingdings"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8_2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374B" w14:textId="59118C19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36" w:history="1">
            <w:r w:rsidRPr="00174F08">
              <w:rPr>
                <w:rStyle w:val="Collegamentoipertestuale"/>
                <w:rFonts w:ascii="Wingdings" w:hAnsi="Wingdings"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8_3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3800" w14:textId="207C0709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37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8_4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263B" w14:textId="73ABCC17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38" w:history="1">
            <w:r w:rsidRPr="00174F08">
              <w:rPr>
                <w:rStyle w:val="Collegamentoipertestuale"/>
                <w:rFonts w:ascii="Wingdings" w:hAnsi="Wingdings"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8_5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04AD2" w14:textId="184D9D59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39" w:history="1">
            <w:r w:rsidRPr="00174F08">
              <w:rPr>
                <w:rStyle w:val="Collegamentoipertestuale"/>
                <w:rFonts w:ascii="Wingdings" w:hAnsi="Wingdings"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8_6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4CA2" w14:textId="06C82B60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40" w:history="1">
            <w:r w:rsidRPr="00174F08">
              <w:rPr>
                <w:rStyle w:val="Collegamentoipertestuale"/>
                <w:rFonts w:ascii="Wingdings" w:hAnsi="Wingdings"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8_8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F9D85" w14:textId="4FE16856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41" w:history="1">
            <w:r w:rsidRPr="00174F08">
              <w:rPr>
                <w:rStyle w:val="Collegamentoipertestuale"/>
                <w:rFonts w:ascii="Wingdings" w:hAnsi="Wingdings"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8_9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D9C6" w14:textId="3E778B4F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42" w:history="1">
            <w:r w:rsidRPr="00174F08">
              <w:rPr>
                <w:rStyle w:val="Collegamentoipertestuale"/>
                <w:rFonts w:ascii="Wingdings" w:hAnsi="Wingdings"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8_10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14E56" w14:textId="69288D28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43" w:history="1">
            <w:r w:rsidRPr="00174F08">
              <w:rPr>
                <w:rStyle w:val="Collegamentoipertestuale"/>
                <w:rFonts w:ascii="Wingdings" w:hAnsi="Wingdings"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8_11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6DEB4" w14:textId="2998F070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44" w:history="1">
            <w:r w:rsidRPr="00174F08">
              <w:rPr>
                <w:rStyle w:val="Collegamentoipertestuale"/>
                <w:rFonts w:ascii="Wingdings" w:hAnsi="Wingdings"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8_12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98B3" w14:textId="73156382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45" w:history="1">
            <w:r w:rsidRPr="00174F08">
              <w:rPr>
                <w:rStyle w:val="Collegamentoipertestuale"/>
                <w:rFonts w:ascii="Wingdings" w:hAnsi="Wingdings"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8_13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E7DC" w14:textId="7EAEA518" w:rsidR="00BE6453" w:rsidRDefault="00BE645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46" w:history="1">
            <w:r w:rsidRPr="00174F08">
              <w:rPr>
                <w:rStyle w:val="Collegamentoipertestuale"/>
                <w:noProof/>
              </w:rPr>
              <w:t>2. Gestione veicolo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E525" w14:textId="219D0802" w:rsidR="00BE6453" w:rsidRDefault="00BE6453">
          <w:pPr>
            <w:pStyle w:val="Sommario2"/>
            <w:tabs>
              <w:tab w:val="left" w:pos="66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47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Inserimento 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B0F5" w14:textId="4C6C5D88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48" w:history="1">
            <w:r w:rsidRPr="00174F08">
              <w:rPr>
                <w:rStyle w:val="Collegamentoipertestuale"/>
                <w:rFonts w:ascii="Wingdings" w:hAnsi="Wingdings" w:cstheme="minorHAnsi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rFonts w:cstheme="minorHAnsi"/>
                <w:bCs/>
                <w:noProof/>
              </w:rPr>
              <w:t>TC 3_1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6BCA" w14:textId="141AB36D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49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3_2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F47B" w14:textId="3BCBA3A7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50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3_3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F331" w14:textId="39A31333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51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3_4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376D7" w14:textId="733682C2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52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3_5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005A" w14:textId="03270FA9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53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3_6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6C43" w14:textId="56DED40D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54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3_7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31F1" w14:textId="6B11F0E9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55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3_8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97BC" w14:textId="17DDCBC6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56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3_9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CF14" w14:textId="1E5BB6D9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57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3_10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0C8D" w14:textId="17B5126C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58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3_11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78B4" w14:textId="4B0B5151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59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3_12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786B" w14:textId="56AD5EC5" w:rsidR="00BE6453" w:rsidRDefault="00BE645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60" w:history="1">
            <w:r w:rsidRPr="00174F08">
              <w:rPr>
                <w:rStyle w:val="Collegamentoipertestuale"/>
                <w:bCs/>
                <w:noProof/>
              </w:rPr>
              <w:t>Inserimento 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7157" w14:textId="108916FE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61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4_1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19F4" w14:textId="05526CC7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62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4_2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8F84" w14:textId="1377F42A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63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4_3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87AF" w14:textId="0C0B1EA3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64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4_4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F80D" w14:textId="685B4D74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65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4_5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6DC65" w14:textId="7BE33CF7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66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4_6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E814" w14:textId="59002579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67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4_7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3BDB" w14:textId="310576C5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68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4_8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0C50" w14:textId="483D0F12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69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4_9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250B" w14:textId="330DB1B8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70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4_10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D183" w14:textId="07964CA9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71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4_11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8978" w14:textId="7F9D17E0" w:rsidR="00BE6453" w:rsidRDefault="00BE645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72" w:history="1">
            <w:r w:rsidRPr="00174F08">
              <w:rPr>
                <w:rStyle w:val="Collegamentoipertestuale"/>
                <w:rFonts w:cstheme="minorHAnsi"/>
                <w:bCs/>
                <w:noProof/>
                <w:lang w:bidi="it-IT"/>
              </w:rPr>
              <w:t>Rimozione veicolo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BC99" w14:textId="48E2C64F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73" w:history="1">
            <w:r w:rsidRPr="00174F08">
              <w:rPr>
                <w:rStyle w:val="Collegamentoipertestuale"/>
                <w:rFonts w:ascii="Wingdings" w:hAnsi="Wingdings"/>
                <w:bCs/>
                <w:noProof/>
                <w:lang w:bidi="it-IT"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  <w:lang w:bidi="it-IT"/>
              </w:rPr>
              <w:t>TC 5_1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2B05" w14:textId="0E93CFA2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74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5_2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B5F2B" w14:textId="0F2ABCB7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75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5_3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D44F" w14:textId="407BD675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76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5_4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8C74" w14:textId="4F300705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77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5_5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08FE" w14:textId="666808F9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78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5_6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E3B9" w14:textId="5594C7B4" w:rsidR="00BE6453" w:rsidRDefault="00BE645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79" w:history="1">
            <w:r w:rsidRPr="00174F08">
              <w:rPr>
                <w:rStyle w:val="Collegamentoipertestuale"/>
                <w:noProof/>
              </w:rPr>
              <w:t>3. Gestione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DF5F7" w14:textId="769080EE" w:rsidR="00BE6453" w:rsidRDefault="00BE645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80" w:history="1">
            <w:r w:rsidRPr="00174F08">
              <w:rPr>
                <w:rStyle w:val="Collegamentoipertestuale"/>
                <w:bCs/>
                <w:noProof/>
              </w:rPr>
              <w:t>-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E2B1" w14:textId="5BB19CD6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81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6_1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7199" w14:textId="1FBBC9BD" w:rsidR="00BE6453" w:rsidRDefault="00BE645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82" w:history="1">
            <w:r w:rsidRPr="00174F08">
              <w:rPr>
                <w:rStyle w:val="Collegamentoipertestuale"/>
                <w:bCs/>
                <w:noProof/>
              </w:rPr>
              <w:t>- Ricarica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D77D" w14:textId="698EE4AF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83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9_1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DF9A" w14:textId="30872C1F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84" w:history="1">
            <w:r w:rsidRPr="00174F08">
              <w:rPr>
                <w:rStyle w:val="Collegamentoipertestuale"/>
                <w:rFonts w:ascii="Wingdings" w:hAnsi="Wingdings"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9_2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0743" w14:textId="69C4D851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85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9_3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179E5" w14:textId="47B5B864" w:rsidR="00BE6453" w:rsidRDefault="00BE645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86" w:history="1">
            <w:r w:rsidRPr="00174F08">
              <w:rPr>
                <w:rStyle w:val="Collegamentoipertestuale"/>
                <w:noProof/>
              </w:rPr>
              <w:t>4. Gestione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170B" w14:textId="1BFC4824" w:rsidR="00BE6453" w:rsidRDefault="00BE645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87" w:history="1">
            <w:r w:rsidRPr="00174F08">
              <w:rPr>
                <w:rStyle w:val="Collegamentoipertestuale"/>
                <w:noProof/>
              </w:rPr>
              <w:t>-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6B418" w14:textId="2EAA23D2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88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7_1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F847" w14:textId="7DCB4EFF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89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7_3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8380" w14:textId="7B476A88" w:rsidR="00BE6453" w:rsidRDefault="00BE6453">
          <w:pPr>
            <w:pStyle w:val="Sommario3"/>
            <w:tabs>
              <w:tab w:val="left" w:pos="110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25190" w:history="1">
            <w:r w:rsidRPr="00174F08">
              <w:rPr>
                <w:rStyle w:val="Collegamentoipertestuale"/>
                <w:rFonts w:ascii="Wingdings" w:hAnsi="Wingdings"/>
                <w:bCs/>
                <w:noProof/>
              </w:rPr>
              <w:t></w:t>
            </w:r>
            <w:r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174F08">
              <w:rPr>
                <w:rStyle w:val="Collegamentoipertestuale"/>
                <w:bCs/>
                <w:noProof/>
              </w:rPr>
              <w:t>TC 7_5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9FCE" w14:textId="29CD98D2" w:rsidR="004519CC" w:rsidRDefault="004519CC">
          <w:r>
            <w:rPr>
              <w:bCs/>
            </w:rPr>
            <w:fldChar w:fldCharType="end"/>
          </w:r>
        </w:p>
      </w:sdtContent>
    </w:sdt>
    <w:p w14:paraId="2D231A7F" w14:textId="54E4E152" w:rsidR="00275CB6" w:rsidRDefault="00275CB6">
      <w:pPr>
        <w:spacing w:after="200"/>
        <w:rPr>
          <w:noProof/>
          <w:lang w:bidi="it-IT"/>
        </w:rPr>
      </w:pPr>
      <w:r>
        <w:rPr>
          <w:noProof/>
          <w:lang w:bidi="it-IT"/>
        </w:rPr>
        <w:br w:type="page"/>
      </w:r>
    </w:p>
    <w:p w14:paraId="2FE30161" w14:textId="1C66CC72" w:rsidR="00C20607" w:rsidRPr="00B8360F" w:rsidRDefault="00195482" w:rsidP="00B8360F">
      <w:pPr>
        <w:pStyle w:val="Titolo1"/>
        <w:rPr>
          <w:noProof/>
          <w:sz w:val="32"/>
          <w:lang w:bidi="it-IT"/>
        </w:rPr>
      </w:pPr>
      <w:bookmarkStart w:id="0" w:name="_Toc122625103"/>
      <w:r w:rsidRPr="00B8360F">
        <w:rPr>
          <w:noProof/>
          <w:sz w:val="32"/>
          <w:lang w:bidi="it-IT"/>
        </w:rPr>
        <w:lastRenderedPageBreak/>
        <w:t>1. Gestione account</w:t>
      </w:r>
      <w:bookmarkEnd w:id="0"/>
    </w:p>
    <w:p w14:paraId="4C690E18" w14:textId="68FE41EA" w:rsidR="00062D73" w:rsidRPr="00B8360F" w:rsidRDefault="00B8360F" w:rsidP="00B8360F">
      <w:pPr>
        <w:pStyle w:val="Titolo2"/>
        <w:rPr>
          <w:rFonts w:cstheme="minorBidi"/>
          <w:noProof/>
          <w:sz w:val="24"/>
          <w:szCs w:val="20"/>
          <w:lang w:bidi="it-IT"/>
        </w:rPr>
      </w:pPr>
      <w:bookmarkStart w:id="1" w:name="_Toc122625104"/>
      <w:r>
        <w:rPr>
          <w:rFonts w:cstheme="minorHAnsi"/>
          <w:noProof/>
          <w:sz w:val="28"/>
          <w:szCs w:val="20"/>
          <w:lang w:bidi="it-IT"/>
        </w:rPr>
        <w:t xml:space="preserve">- </w:t>
      </w:r>
      <w:r w:rsidR="00A718DB" w:rsidRPr="00B8360F">
        <w:rPr>
          <w:rFonts w:cstheme="minorHAnsi"/>
          <w:b/>
          <w:bCs/>
          <w:noProof/>
          <w:sz w:val="32"/>
          <w:szCs w:val="22"/>
          <w:lang w:bidi="it-IT"/>
        </w:rPr>
        <w:t>Login</w:t>
      </w:r>
      <w:bookmarkEnd w:id="1"/>
    </w:p>
    <w:p w14:paraId="1EBE9EB5" w14:textId="6A1E42C4" w:rsidR="001E187E" w:rsidRPr="00B8360F" w:rsidRDefault="008E3202" w:rsidP="00B8360F">
      <w:pPr>
        <w:pStyle w:val="Titolo3"/>
        <w:numPr>
          <w:ilvl w:val="0"/>
          <w:numId w:val="25"/>
        </w:numPr>
        <w:rPr>
          <w:b w:val="0"/>
          <w:bCs/>
          <w:noProof/>
          <w:szCs w:val="20"/>
        </w:rPr>
      </w:pPr>
      <w:bookmarkStart w:id="2" w:name="_Toc122625105"/>
      <w:r w:rsidRPr="00B8360F">
        <w:rPr>
          <w:b w:val="0"/>
          <w:bCs/>
          <w:noProof/>
          <w:szCs w:val="20"/>
          <w:lang w:bidi="it-IT"/>
        </w:rPr>
        <w:t>TC1_1</w:t>
      </w:r>
      <w:bookmarkEnd w:id="2"/>
      <w:r w:rsidR="00C83BA4" w:rsidRPr="00B8360F">
        <w:rPr>
          <w:b w:val="0"/>
          <w:bCs/>
          <w:noProof/>
          <w:sz w:val="22"/>
          <w:szCs w:val="22"/>
          <w:lang w:bidi="it-IT"/>
        </w:rPr>
        <w:t xml:space="preserve"> </w:t>
      </w:r>
      <w:r w:rsidR="00437566" w:rsidRPr="00B8360F">
        <w:rPr>
          <w:b w:val="0"/>
          <w:bCs/>
          <w:noProof/>
          <w:szCs w:val="20"/>
          <w:lang w:bidi="it-IT"/>
        </w:rPr>
        <w:t xml:space="preserve"> 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1E187E" w:rsidRPr="00275CB6" w14:paraId="19460C43" w14:textId="77777777" w:rsidTr="149A5D60">
        <w:trPr>
          <w:trHeight w:val="349"/>
        </w:trPr>
        <w:tc>
          <w:tcPr>
            <w:tcW w:w="3585" w:type="dxa"/>
            <w:gridSpan w:val="2"/>
          </w:tcPr>
          <w:p w14:paraId="11DB5807" w14:textId="45ECE906" w:rsidR="001E187E" w:rsidRPr="00275CB6" w:rsidRDefault="004A5BC7" w:rsidP="00E05F97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26CCC8F4" w14:textId="6AC7FDCC" w:rsidR="001E187E" w:rsidRPr="00C83BA4" w:rsidRDefault="004A5BC7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</w:rPr>
              <w:t>Testing_login</w:t>
            </w:r>
          </w:p>
        </w:tc>
      </w:tr>
      <w:tr w:rsidR="001E187E" w:rsidRPr="00275CB6" w14:paraId="596E8986" w14:textId="77777777" w:rsidTr="149A5D60">
        <w:trPr>
          <w:trHeight w:val="361"/>
        </w:trPr>
        <w:tc>
          <w:tcPr>
            <w:tcW w:w="10155" w:type="dxa"/>
            <w:gridSpan w:val="3"/>
          </w:tcPr>
          <w:p w14:paraId="2F513517" w14:textId="77777777" w:rsidR="001E187E" w:rsidRPr="00C83BA4" w:rsidRDefault="001E187E" w:rsidP="00E05F97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1E187E" w:rsidRPr="00275CB6" w14:paraId="0A3FB3A5" w14:textId="77777777" w:rsidTr="149A5D60">
        <w:trPr>
          <w:trHeight w:val="349"/>
        </w:trPr>
        <w:tc>
          <w:tcPr>
            <w:tcW w:w="3585" w:type="dxa"/>
            <w:gridSpan w:val="2"/>
          </w:tcPr>
          <w:p w14:paraId="009EAF2D" w14:textId="77777777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62B30E7D" w14:textId="40D483A9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TC 1.</w:t>
            </w:r>
            <w:r w:rsidR="00F34673">
              <w:rPr>
                <w:b w:val="0"/>
                <w:bCs/>
                <w:noProof/>
                <w:szCs w:val="28"/>
                <w:lang w:bidi="it-IT"/>
              </w:rPr>
              <w:t>1</w:t>
            </w:r>
          </w:p>
        </w:tc>
      </w:tr>
      <w:tr w:rsidR="001E187E" w:rsidRPr="00275CB6" w14:paraId="28866218" w14:textId="77777777" w:rsidTr="149A5D60">
        <w:trPr>
          <w:trHeight w:val="349"/>
        </w:trPr>
        <w:tc>
          <w:tcPr>
            <w:tcW w:w="10155" w:type="dxa"/>
            <w:gridSpan w:val="3"/>
          </w:tcPr>
          <w:p w14:paraId="48DB84E7" w14:textId="77777777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1E187E" w:rsidRPr="00275CB6" w14:paraId="6388FB63" w14:textId="77777777" w:rsidTr="149A5D60">
        <w:trPr>
          <w:trHeight w:val="3130"/>
        </w:trPr>
        <w:tc>
          <w:tcPr>
            <w:tcW w:w="10155" w:type="dxa"/>
            <w:gridSpan w:val="3"/>
          </w:tcPr>
          <w:p w14:paraId="466DF3D5" w14:textId="77777777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0330064D" w14:textId="77777777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1E187E" w:rsidRPr="00275CB6" w14:paraId="1D448FAE" w14:textId="77777777" w:rsidTr="149A5D60">
              <w:trPr>
                <w:trHeight w:val="515"/>
              </w:trPr>
              <w:tc>
                <w:tcPr>
                  <w:tcW w:w="4025" w:type="dxa"/>
                </w:tcPr>
                <w:p w14:paraId="646E7C3B" w14:textId="77777777" w:rsidR="001E187E" w:rsidRPr="00275CB6" w:rsidRDefault="001E187E" w:rsidP="00E05F97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7DA0CF7B" w14:textId="77777777" w:rsidR="001E187E" w:rsidRPr="00275CB6" w:rsidRDefault="001E187E" w:rsidP="00E05F97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1E187E" w:rsidRPr="00275CB6" w14:paraId="77A69BC2" w14:textId="77777777" w:rsidTr="149A5D60">
              <w:trPr>
                <w:trHeight w:val="534"/>
              </w:trPr>
              <w:tc>
                <w:tcPr>
                  <w:tcW w:w="4025" w:type="dxa"/>
                </w:tcPr>
                <w:p w14:paraId="6A48D290" w14:textId="77777777" w:rsidR="001E187E" w:rsidRPr="00275CB6" w:rsidRDefault="001E187E" w:rsidP="00E05F97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06C2BBAD" w14:textId="57BA000F" w:rsidR="001E187E" w:rsidRPr="00275CB6" w:rsidRDefault="001E187E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gianmarco99</w:t>
                  </w:r>
                </w:p>
              </w:tc>
            </w:tr>
            <w:tr w:rsidR="001E187E" w:rsidRPr="00275CB6" w14:paraId="754BE1E1" w14:textId="77777777" w:rsidTr="149A5D60">
              <w:trPr>
                <w:trHeight w:val="515"/>
              </w:trPr>
              <w:tc>
                <w:tcPr>
                  <w:tcW w:w="4025" w:type="dxa"/>
                </w:tcPr>
                <w:p w14:paraId="4DB25F5B" w14:textId="77777777" w:rsidR="001E187E" w:rsidRPr="00275CB6" w:rsidRDefault="001E187E" w:rsidP="00E05F97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4F0105E4" w14:textId="77777777" w:rsidR="001E187E" w:rsidRPr="00275CB6" w:rsidRDefault="001E187E" w:rsidP="00E05F97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qwerty2</w:t>
                  </w:r>
                </w:p>
              </w:tc>
            </w:tr>
          </w:tbl>
          <w:p w14:paraId="7B255DB6" w14:textId="77777777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1E187E" w:rsidRPr="00275CB6" w14:paraId="1FC7F737" w14:textId="77777777" w:rsidTr="149A5D60">
        <w:trPr>
          <w:trHeight w:val="349"/>
        </w:trPr>
        <w:tc>
          <w:tcPr>
            <w:tcW w:w="10155" w:type="dxa"/>
            <w:gridSpan w:val="3"/>
          </w:tcPr>
          <w:p w14:paraId="1920F0F0" w14:textId="77777777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1E187E" w:rsidRPr="00275CB6" w14:paraId="329AAE2D" w14:textId="77777777" w:rsidTr="149A5D60">
        <w:trPr>
          <w:trHeight w:val="361"/>
        </w:trPr>
        <w:tc>
          <w:tcPr>
            <w:tcW w:w="3574" w:type="dxa"/>
          </w:tcPr>
          <w:p w14:paraId="5563AC28" w14:textId="77777777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BD056B1" w14:textId="0B4E9385" w:rsidR="001E187E" w:rsidRPr="00275CB6" w:rsidRDefault="001E187E" w:rsidP="149A5D60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Ridirezionamento verso la homepage del sito</w:t>
            </w:r>
          </w:p>
        </w:tc>
      </w:tr>
    </w:tbl>
    <w:p w14:paraId="1C35F5B4" w14:textId="6408CF94" w:rsidR="149A5D60" w:rsidRDefault="149A5D60"/>
    <w:p w14:paraId="34C76E2D" w14:textId="6A703F41" w:rsidR="001E187E" w:rsidRDefault="001E187E" w:rsidP="00F34673">
      <w:pPr>
        <w:rPr>
          <w:noProof/>
          <w:lang w:bidi="it-IT"/>
        </w:rPr>
      </w:pPr>
    </w:p>
    <w:p w14:paraId="16153590" w14:textId="315A0380" w:rsidR="001E187E" w:rsidRDefault="001E187E" w:rsidP="00F34673">
      <w:pPr>
        <w:rPr>
          <w:noProof/>
          <w:lang w:bidi="it-IT"/>
        </w:rPr>
      </w:pPr>
    </w:p>
    <w:p w14:paraId="65450197" w14:textId="235AF19F" w:rsidR="00F34673" w:rsidRDefault="00F34673" w:rsidP="00F34673">
      <w:pPr>
        <w:rPr>
          <w:lang w:bidi="it-IT"/>
        </w:rPr>
      </w:pPr>
    </w:p>
    <w:p w14:paraId="72F42C96" w14:textId="1C5F6FCE" w:rsidR="00F34673" w:rsidRDefault="00F34673" w:rsidP="00F34673">
      <w:pPr>
        <w:rPr>
          <w:lang w:bidi="it-IT"/>
        </w:rPr>
      </w:pPr>
    </w:p>
    <w:p w14:paraId="1450E850" w14:textId="7EECFA8F" w:rsidR="00F34673" w:rsidRDefault="00F34673" w:rsidP="00F34673">
      <w:pPr>
        <w:rPr>
          <w:lang w:bidi="it-IT"/>
        </w:rPr>
      </w:pPr>
    </w:p>
    <w:p w14:paraId="64553450" w14:textId="33C4BE59" w:rsidR="00F34673" w:rsidRDefault="00F34673" w:rsidP="00F34673">
      <w:pPr>
        <w:rPr>
          <w:lang w:bidi="it-IT"/>
        </w:rPr>
      </w:pPr>
    </w:p>
    <w:p w14:paraId="1DC73BA5" w14:textId="7F47DE36" w:rsidR="00F34673" w:rsidRDefault="00F34673" w:rsidP="00F34673">
      <w:pPr>
        <w:rPr>
          <w:lang w:bidi="it-IT"/>
        </w:rPr>
      </w:pPr>
    </w:p>
    <w:p w14:paraId="0324C371" w14:textId="346A896A" w:rsidR="00F34673" w:rsidRDefault="00F34673" w:rsidP="00F34673">
      <w:pPr>
        <w:rPr>
          <w:lang w:bidi="it-IT"/>
        </w:rPr>
      </w:pPr>
    </w:p>
    <w:p w14:paraId="7626664C" w14:textId="3A2F6AB2" w:rsidR="00F34673" w:rsidRDefault="00F34673" w:rsidP="00F34673">
      <w:pPr>
        <w:rPr>
          <w:lang w:bidi="it-IT"/>
        </w:rPr>
      </w:pPr>
    </w:p>
    <w:p w14:paraId="481CF685" w14:textId="1A2A2D93" w:rsidR="00F34673" w:rsidRDefault="00F34673" w:rsidP="00F34673">
      <w:pPr>
        <w:rPr>
          <w:lang w:bidi="it-IT"/>
        </w:rPr>
      </w:pPr>
    </w:p>
    <w:p w14:paraId="5F233166" w14:textId="642AFD74" w:rsidR="00F34673" w:rsidRDefault="00F34673" w:rsidP="00F34673">
      <w:pPr>
        <w:rPr>
          <w:lang w:bidi="it-IT"/>
        </w:rPr>
      </w:pPr>
    </w:p>
    <w:p w14:paraId="604A3E74" w14:textId="1B4AD6E3" w:rsidR="00F34673" w:rsidRDefault="00F34673" w:rsidP="00F34673">
      <w:pPr>
        <w:rPr>
          <w:lang w:bidi="it-IT"/>
        </w:rPr>
      </w:pPr>
    </w:p>
    <w:p w14:paraId="212287C7" w14:textId="44BF9171" w:rsidR="00F34673" w:rsidRDefault="00F34673" w:rsidP="00F34673">
      <w:pPr>
        <w:rPr>
          <w:lang w:bidi="it-IT"/>
        </w:rPr>
      </w:pPr>
    </w:p>
    <w:p w14:paraId="043B8614" w14:textId="7A936190" w:rsidR="00F34673" w:rsidRDefault="00F34673" w:rsidP="00F34673">
      <w:pPr>
        <w:rPr>
          <w:lang w:bidi="it-IT"/>
        </w:rPr>
      </w:pPr>
    </w:p>
    <w:p w14:paraId="0312C947" w14:textId="02C054EE" w:rsidR="00F34673" w:rsidRDefault="00F34673" w:rsidP="00F34673">
      <w:pPr>
        <w:rPr>
          <w:lang w:bidi="it-IT"/>
        </w:rPr>
      </w:pPr>
    </w:p>
    <w:p w14:paraId="351F875E" w14:textId="1598FFC9" w:rsidR="00F34673" w:rsidRDefault="00F34673" w:rsidP="00F34673">
      <w:pPr>
        <w:rPr>
          <w:lang w:bidi="it-IT"/>
        </w:rPr>
      </w:pPr>
    </w:p>
    <w:p w14:paraId="1FC47D83" w14:textId="500FDAD6" w:rsidR="00F34673" w:rsidRDefault="00F34673" w:rsidP="00F34673">
      <w:pPr>
        <w:spacing w:after="200"/>
        <w:rPr>
          <w:lang w:bidi="it-IT"/>
        </w:rPr>
      </w:pPr>
      <w:r>
        <w:rPr>
          <w:lang w:bidi="it-IT"/>
        </w:rPr>
        <w:br w:type="page"/>
      </w:r>
    </w:p>
    <w:p w14:paraId="53DAD785" w14:textId="6B73CC9E" w:rsidR="00F34673" w:rsidRPr="005473D2" w:rsidRDefault="005473D2" w:rsidP="00B8360F">
      <w:pPr>
        <w:pStyle w:val="Paragrafoelenco"/>
        <w:numPr>
          <w:ilvl w:val="0"/>
          <w:numId w:val="21"/>
        </w:numPr>
        <w:outlineLvl w:val="2"/>
        <w:rPr>
          <w:b w:val="0"/>
          <w:bCs/>
          <w:lang w:bidi="it-IT"/>
        </w:rPr>
      </w:pPr>
      <w:bookmarkStart w:id="3" w:name="_Toc122625106"/>
      <w:r w:rsidRPr="005473D2">
        <w:rPr>
          <w:b w:val="0"/>
          <w:bCs/>
          <w:lang w:bidi="it-IT"/>
        </w:rPr>
        <w:lastRenderedPageBreak/>
        <w:t>TC</w:t>
      </w:r>
      <w:r w:rsidR="00F34673" w:rsidRPr="005473D2">
        <w:rPr>
          <w:b w:val="0"/>
          <w:bCs/>
          <w:lang w:bidi="it-IT"/>
        </w:rPr>
        <w:t>1</w:t>
      </w:r>
      <w:r w:rsidRPr="005473D2">
        <w:rPr>
          <w:b w:val="0"/>
          <w:bCs/>
          <w:lang w:bidi="it-IT"/>
        </w:rPr>
        <w:t>_</w:t>
      </w:r>
      <w:r w:rsidR="00F34673" w:rsidRPr="005473D2">
        <w:rPr>
          <w:b w:val="0"/>
          <w:bCs/>
          <w:lang w:bidi="it-IT"/>
        </w:rPr>
        <w:t>2</w:t>
      </w:r>
      <w:bookmarkEnd w:id="3"/>
      <w:r w:rsidR="00F34673" w:rsidRPr="005473D2">
        <w:rPr>
          <w:b w:val="0"/>
          <w:bCs/>
          <w:lang w:bidi="it-IT"/>
        </w:rPr>
        <w:t xml:space="preserve"> </w:t>
      </w:r>
    </w:p>
    <w:p w14:paraId="44806383" w14:textId="77777777" w:rsidR="00C83BA4" w:rsidRPr="00F34673" w:rsidRDefault="00C83BA4" w:rsidP="00F34673">
      <w:pPr>
        <w:rPr>
          <w:lang w:bidi="it-IT"/>
        </w:rPr>
      </w:pP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F34673" w:rsidRPr="00275CB6" w14:paraId="07F553A4" w14:textId="77777777" w:rsidTr="149A5D60">
        <w:trPr>
          <w:trHeight w:val="349"/>
        </w:trPr>
        <w:tc>
          <w:tcPr>
            <w:tcW w:w="3585" w:type="dxa"/>
            <w:gridSpan w:val="2"/>
          </w:tcPr>
          <w:p w14:paraId="085D4488" w14:textId="1F9A023B" w:rsidR="00F34673" w:rsidRPr="00275CB6" w:rsidRDefault="004A5BC7" w:rsidP="00C65026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7D1ACB47" w14:textId="2C28258B" w:rsidR="00F34673" w:rsidRPr="005473D2" w:rsidRDefault="004A5BC7" w:rsidP="00C65026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</w:rPr>
              <w:t>Testing_login</w:t>
            </w:r>
          </w:p>
        </w:tc>
      </w:tr>
      <w:tr w:rsidR="00F34673" w:rsidRPr="00275CB6" w14:paraId="48797E3E" w14:textId="77777777" w:rsidTr="149A5D60">
        <w:trPr>
          <w:trHeight w:val="361"/>
        </w:trPr>
        <w:tc>
          <w:tcPr>
            <w:tcW w:w="10155" w:type="dxa"/>
            <w:gridSpan w:val="3"/>
          </w:tcPr>
          <w:p w14:paraId="69965CF8" w14:textId="77777777" w:rsidR="00F34673" w:rsidRPr="00275CB6" w:rsidRDefault="00F34673" w:rsidP="00C65026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F34673" w:rsidRPr="00275CB6" w14:paraId="0BEBFA00" w14:textId="77777777" w:rsidTr="149A5D60">
        <w:trPr>
          <w:trHeight w:val="349"/>
        </w:trPr>
        <w:tc>
          <w:tcPr>
            <w:tcW w:w="3585" w:type="dxa"/>
            <w:gridSpan w:val="2"/>
          </w:tcPr>
          <w:p w14:paraId="77ECFCCB" w14:textId="77777777" w:rsidR="00F34673" w:rsidRPr="00275CB6" w:rsidRDefault="00F34673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59AAE3A4" w14:textId="2B782A5A" w:rsidR="00F34673" w:rsidRPr="00275CB6" w:rsidRDefault="00F34673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TC 1.</w:t>
            </w:r>
            <w:r>
              <w:rPr>
                <w:b w:val="0"/>
                <w:bCs/>
                <w:noProof/>
                <w:szCs w:val="28"/>
                <w:lang w:bidi="it-IT"/>
              </w:rPr>
              <w:t>2</w:t>
            </w:r>
          </w:p>
        </w:tc>
      </w:tr>
      <w:tr w:rsidR="00F34673" w:rsidRPr="00275CB6" w14:paraId="6BBA0465" w14:textId="77777777" w:rsidTr="149A5D60">
        <w:trPr>
          <w:trHeight w:val="349"/>
        </w:trPr>
        <w:tc>
          <w:tcPr>
            <w:tcW w:w="10155" w:type="dxa"/>
            <w:gridSpan w:val="3"/>
          </w:tcPr>
          <w:p w14:paraId="76E2894B" w14:textId="77777777" w:rsidR="00F34673" w:rsidRPr="00275CB6" w:rsidRDefault="00F34673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F34673" w:rsidRPr="00275CB6" w14:paraId="3A75A22E" w14:textId="77777777" w:rsidTr="149A5D60">
        <w:trPr>
          <w:trHeight w:val="3130"/>
        </w:trPr>
        <w:tc>
          <w:tcPr>
            <w:tcW w:w="10155" w:type="dxa"/>
            <w:gridSpan w:val="3"/>
          </w:tcPr>
          <w:p w14:paraId="5A478429" w14:textId="77777777" w:rsidR="00F34673" w:rsidRPr="00275CB6" w:rsidRDefault="00F34673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04A60146" w14:textId="77777777" w:rsidR="00F34673" w:rsidRPr="00275CB6" w:rsidRDefault="00F34673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F34673" w:rsidRPr="00275CB6" w14:paraId="73D6A0AE" w14:textId="77777777" w:rsidTr="00C65026">
              <w:trPr>
                <w:trHeight w:val="515"/>
              </w:trPr>
              <w:tc>
                <w:tcPr>
                  <w:tcW w:w="4025" w:type="dxa"/>
                </w:tcPr>
                <w:p w14:paraId="6F8B8EE0" w14:textId="77777777" w:rsidR="00F34673" w:rsidRPr="00275CB6" w:rsidRDefault="00F34673" w:rsidP="00C65026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57F52D45" w14:textId="77777777" w:rsidR="00F34673" w:rsidRPr="00275CB6" w:rsidRDefault="00F34673" w:rsidP="00C65026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F34673" w:rsidRPr="00275CB6" w14:paraId="29F82A84" w14:textId="77777777" w:rsidTr="00C65026">
              <w:trPr>
                <w:trHeight w:val="534"/>
              </w:trPr>
              <w:tc>
                <w:tcPr>
                  <w:tcW w:w="4025" w:type="dxa"/>
                </w:tcPr>
                <w:p w14:paraId="0BDF33A4" w14:textId="77777777" w:rsidR="00F34673" w:rsidRPr="00275CB6" w:rsidRDefault="00F34673" w:rsidP="00C6502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0CCCDAF2" w14:textId="5B930593" w:rsidR="00F34673" w:rsidRPr="00275CB6" w:rsidRDefault="00F34673" w:rsidP="00C6502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Tullio</w:t>
                  </w:r>
                </w:p>
              </w:tc>
            </w:tr>
            <w:tr w:rsidR="00F34673" w:rsidRPr="00275CB6" w14:paraId="0740DD99" w14:textId="77777777" w:rsidTr="00C65026">
              <w:trPr>
                <w:trHeight w:val="515"/>
              </w:trPr>
              <w:tc>
                <w:tcPr>
                  <w:tcW w:w="4025" w:type="dxa"/>
                </w:tcPr>
                <w:p w14:paraId="3083D110" w14:textId="77777777" w:rsidR="00F34673" w:rsidRPr="00275CB6" w:rsidRDefault="00F34673" w:rsidP="00C6502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4BF814C0" w14:textId="2B6D6927" w:rsidR="00F34673" w:rsidRPr="00275CB6" w:rsidRDefault="00F34673" w:rsidP="00C6502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admin</w:t>
                  </w:r>
                </w:p>
              </w:tc>
            </w:tr>
          </w:tbl>
          <w:p w14:paraId="5E81F3DF" w14:textId="77777777" w:rsidR="00F34673" w:rsidRPr="00275CB6" w:rsidRDefault="00F34673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F34673" w:rsidRPr="00275CB6" w14:paraId="7BFC9074" w14:textId="77777777" w:rsidTr="149A5D60">
        <w:trPr>
          <w:trHeight w:val="349"/>
        </w:trPr>
        <w:tc>
          <w:tcPr>
            <w:tcW w:w="10155" w:type="dxa"/>
            <w:gridSpan w:val="3"/>
          </w:tcPr>
          <w:p w14:paraId="4DDB9554" w14:textId="77777777" w:rsidR="00F34673" w:rsidRPr="00275CB6" w:rsidRDefault="00F34673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F34673" w:rsidRPr="00275CB6" w14:paraId="7E1E27AF" w14:textId="77777777" w:rsidTr="149A5D60">
        <w:trPr>
          <w:trHeight w:val="361"/>
        </w:trPr>
        <w:tc>
          <w:tcPr>
            <w:tcW w:w="3574" w:type="dxa"/>
          </w:tcPr>
          <w:p w14:paraId="233EA349" w14:textId="77777777" w:rsidR="00F34673" w:rsidRPr="00275CB6" w:rsidRDefault="00F34673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350AE5C9" w14:textId="41E81E20" w:rsidR="00F34673" w:rsidRPr="00275CB6" w:rsidRDefault="00F34673" w:rsidP="149A5D60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Ridirezionamento verso la homepage dell’admin - impiegato</w:t>
            </w:r>
          </w:p>
        </w:tc>
      </w:tr>
    </w:tbl>
    <w:p w14:paraId="4C7DF67E" w14:textId="62A8B4EA" w:rsidR="149A5D60" w:rsidRDefault="149A5D60"/>
    <w:p w14:paraId="1A8295EE" w14:textId="6B049C49" w:rsidR="001E187E" w:rsidRDefault="001E187E" w:rsidP="00F34673">
      <w:pPr>
        <w:rPr>
          <w:noProof/>
          <w:lang w:bidi="it-IT"/>
        </w:rPr>
      </w:pPr>
    </w:p>
    <w:p w14:paraId="2AEC8E56" w14:textId="501D4FC9" w:rsidR="001E187E" w:rsidRDefault="001E187E" w:rsidP="00F34673">
      <w:pPr>
        <w:rPr>
          <w:lang w:bidi="it-IT"/>
        </w:rPr>
      </w:pPr>
    </w:p>
    <w:p w14:paraId="0F8AA3FF" w14:textId="162D919C" w:rsidR="001E187E" w:rsidRDefault="001E187E" w:rsidP="00F34673">
      <w:pPr>
        <w:rPr>
          <w:lang w:bidi="it-IT"/>
        </w:rPr>
      </w:pPr>
    </w:p>
    <w:p w14:paraId="6D37CB8F" w14:textId="4BEE1D66" w:rsidR="001E187E" w:rsidRDefault="001E187E" w:rsidP="00F34673">
      <w:pPr>
        <w:rPr>
          <w:lang w:bidi="it-IT"/>
        </w:rPr>
      </w:pPr>
    </w:p>
    <w:p w14:paraId="08EAA2E8" w14:textId="3706E6BE" w:rsidR="001E187E" w:rsidRDefault="001E187E" w:rsidP="00F34673">
      <w:pPr>
        <w:rPr>
          <w:lang w:bidi="it-IT"/>
        </w:rPr>
      </w:pPr>
    </w:p>
    <w:p w14:paraId="1ECED361" w14:textId="7062E37E" w:rsidR="001E187E" w:rsidRDefault="001E187E" w:rsidP="00F34673">
      <w:pPr>
        <w:rPr>
          <w:lang w:bidi="it-IT"/>
        </w:rPr>
      </w:pPr>
    </w:p>
    <w:p w14:paraId="1CBE3F94" w14:textId="4B6813BF" w:rsidR="001E187E" w:rsidRDefault="001E187E" w:rsidP="00F34673">
      <w:pPr>
        <w:rPr>
          <w:lang w:bidi="it-IT"/>
        </w:rPr>
      </w:pPr>
    </w:p>
    <w:p w14:paraId="72CA56B5" w14:textId="144382DB" w:rsidR="001E187E" w:rsidRDefault="001E187E" w:rsidP="00F34673">
      <w:pPr>
        <w:rPr>
          <w:lang w:bidi="it-IT"/>
        </w:rPr>
      </w:pPr>
    </w:p>
    <w:p w14:paraId="7CFFC613" w14:textId="2ADB71EA" w:rsidR="001E187E" w:rsidRDefault="001E187E" w:rsidP="00F34673">
      <w:pPr>
        <w:rPr>
          <w:lang w:bidi="it-IT"/>
        </w:rPr>
      </w:pPr>
    </w:p>
    <w:p w14:paraId="3FADD8AD" w14:textId="160D467E" w:rsidR="001E187E" w:rsidRDefault="001E187E" w:rsidP="00F34673">
      <w:pPr>
        <w:rPr>
          <w:lang w:bidi="it-IT"/>
        </w:rPr>
      </w:pPr>
    </w:p>
    <w:p w14:paraId="1655FC5C" w14:textId="76B87944" w:rsidR="001E187E" w:rsidRDefault="001E187E" w:rsidP="00F34673">
      <w:pPr>
        <w:rPr>
          <w:lang w:bidi="it-IT"/>
        </w:rPr>
      </w:pPr>
    </w:p>
    <w:p w14:paraId="1E112FF3" w14:textId="18909E32" w:rsidR="001E187E" w:rsidRDefault="001E187E" w:rsidP="00F34673">
      <w:pPr>
        <w:rPr>
          <w:lang w:bidi="it-IT"/>
        </w:rPr>
      </w:pPr>
    </w:p>
    <w:p w14:paraId="7F11A4C0" w14:textId="7D570528" w:rsidR="001E187E" w:rsidRDefault="001E187E" w:rsidP="00F34673">
      <w:pPr>
        <w:rPr>
          <w:lang w:bidi="it-IT"/>
        </w:rPr>
      </w:pPr>
    </w:p>
    <w:p w14:paraId="0E6DBB0F" w14:textId="0B4B3231" w:rsidR="001E187E" w:rsidRDefault="001E187E" w:rsidP="001E187E">
      <w:pPr>
        <w:rPr>
          <w:lang w:bidi="it-IT"/>
        </w:rPr>
      </w:pPr>
    </w:p>
    <w:p w14:paraId="5ED12B3C" w14:textId="197487CC" w:rsidR="00F34673" w:rsidRDefault="00F34673" w:rsidP="001E187E">
      <w:pPr>
        <w:rPr>
          <w:lang w:bidi="it-IT"/>
        </w:rPr>
      </w:pPr>
    </w:p>
    <w:p w14:paraId="268A5F46" w14:textId="1FE56646" w:rsidR="00F34673" w:rsidRDefault="00F34673" w:rsidP="001E187E">
      <w:pPr>
        <w:rPr>
          <w:lang w:bidi="it-IT"/>
        </w:rPr>
      </w:pPr>
    </w:p>
    <w:p w14:paraId="5BDAF2ED" w14:textId="79A65785" w:rsidR="00F34673" w:rsidRPr="001E187E" w:rsidRDefault="00F34673" w:rsidP="00F34673">
      <w:pPr>
        <w:spacing w:after="200"/>
        <w:rPr>
          <w:lang w:bidi="it-IT"/>
        </w:rPr>
      </w:pPr>
      <w:r>
        <w:rPr>
          <w:lang w:bidi="it-IT"/>
        </w:rPr>
        <w:br w:type="page"/>
      </w:r>
    </w:p>
    <w:p w14:paraId="0D1662DB" w14:textId="2A5CEAD0" w:rsidR="00437566" w:rsidRPr="00B8360F" w:rsidRDefault="005473D2" w:rsidP="00B8360F">
      <w:pPr>
        <w:pStyle w:val="Titolo3"/>
        <w:numPr>
          <w:ilvl w:val="0"/>
          <w:numId w:val="21"/>
        </w:numPr>
        <w:rPr>
          <w:b w:val="0"/>
          <w:bCs/>
          <w:noProof/>
          <w:sz w:val="28"/>
          <w:szCs w:val="22"/>
        </w:rPr>
      </w:pPr>
      <w:bookmarkStart w:id="4" w:name="_Toc122625107"/>
      <w:r w:rsidRPr="00B8360F">
        <w:rPr>
          <w:b w:val="0"/>
          <w:bCs/>
          <w:noProof/>
          <w:sz w:val="28"/>
          <w:szCs w:val="22"/>
        </w:rPr>
        <w:lastRenderedPageBreak/>
        <w:t xml:space="preserve">TC </w:t>
      </w:r>
      <w:r w:rsidR="00437566" w:rsidRPr="00B8360F">
        <w:rPr>
          <w:b w:val="0"/>
          <w:bCs/>
          <w:noProof/>
          <w:sz w:val="28"/>
          <w:szCs w:val="22"/>
        </w:rPr>
        <w:t>1</w:t>
      </w:r>
      <w:r w:rsidRPr="00B8360F">
        <w:rPr>
          <w:b w:val="0"/>
          <w:bCs/>
          <w:noProof/>
          <w:sz w:val="28"/>
          <w:szCs w:val="22"/>
        </w:rPr>
        <w:t>_</w:t>
      </w:r>
      <w:r w:rsidR="00F34673" w:rsidRPr="00B8360F">
        <w:rPr>
          <w:b w:val="0"/>
          <w:bCs/>
          <w:noProof/>
          <w:sz w:val="28"/>
          <w:szCs w:val="22"/>
        </w:rPr>
        <w:t>3</w:t>
      </w:r>
      <w:bookmarkEnd w:id="4"/>
      <w:r w:rsidR="00437566" w:rsidRPr="00B8360F">
        <w:rPr>
          <w:b w:val="0"/>
          <w:bCs/>
          <w:noProof/>
          <w:sz w:val="28"/>
          <w:szCs w:val="22"/>
        </w:rPr>
        <w:t xml:space="preserve"> </w:t>
      </w:r>
    </w:p>
    <w:tbl>
      <w:tblPr>
        <w:tblStyle w:val="Grigliatabella2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275CB6" w:rsidRPr="00275CB6" w14:paraId="76737B4A" w14:textId="77777777" w:rsidTr="149A5D60">
        <w:trPr>
          <w:trHeight w:val="349"/>
        </w:trPr>
        <w:tc>
          <w:tcPr>
            <w:tcW w:w="3585" w:type="dxa"/>
            <w:gridSpan w:val="2"/>
          </w:tcPr>
          <w:p w14:paraId="6646E03C" w14:textId="03D7BCF1" w:rsidR="00275CB6" w:rsidRPr="00275CB6" w:rsidRDefault="004A5BC7" w:rsidP="00275CB6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48155BE7" w14:textId="5CE69B9B" w:rsidR="00275CB6" w:rsidRPr="005473D2" w:rsidRDefault="004A5BC7" w:rsidP="00275CB6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</w:rPr>
              <w:t>Testing_login</w:t>
            </w:r>
          </w:p>
        </w:tc>
      </w:tr>
      <w:tr w:rsidR="00275CB6" w:rsidRPr="00275CB6" w14:paraId="0DAF4C00" w14:textId="77777777" w:rsidTr="149A5D60">
        <w:trPr>
          <w:trHeight w:val="361"/>
        </w:trPr>
        <w:tc>
          <w:tcPr>
            <w:tcW w:w="10155" w:type="dxa"/>
            <w:gridSpan w:val="3"/>
          </w:tcPr>
          <w:p w14:paraId="474DC5EF" w14:textId="77777777" w:rsidR="00275CB6" w:rsidRPr="00275CB6" w:rsidRDefault="00275CB6" w:rsidP="00275CB6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275CB6" w:rsidRPr="00275CB6" w14:paraId="7550821F" w14:textId="77777777" w:rsidTr="149A5D60">
        <w:trPr>
          <w:trHeight w:val="349"/>
        </w:trPr>
        <w:tc>
          <w:tcPr>
            <w:tcW w:w="3585" w:type="dxa"/>
            <w:gridSpan w:val="2"/>
          </w:tcPr>
          <w:p w14:paraId="19035E3D" w14:textId="77777777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31431384" w14:textId="0D454A0B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TC 1.</w:t>
            </w:r>
            <w:r w:rsidR="00F34673">
              <w:rPr>
                <w:b w:val="0"/>
                <w:bCs/>
                <w:noProof/>
                <w:szCs w:val="28"/>
                <w:lang w:bidi="it-IT"/>
              </w:rPr>
              <w:t>3</w:t>
            </w:r>
          </w:p>
        </w:tc>
      </w:tr>
      <w:tr w:rsidR="00275CB6" w:rsidRPr="00275CB6" w14:paraId="17080312" w14:textId="77777777" w:rsidTr="149A5D60">
        <w:trPr>
          <w:trHeight w:val="349"/>
        </w:trPr>
        <w:tc>
          <w:tcPr>
            <w:tcW w:w="10155" w:type="dxa"/>
            <w:gridSpan w:val="3"/>
          </w:tcPr>
          <w:p w14:paraId="2C9CD0EE" w14:textId="77777777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275CB6" w:rsidRPr="00275CB6" w14:paraId="4E3DE721" w14:textId="77777777" w:rsidTr="149A5D60">
        <w:trPr>
          <w:trHeight w:val="3130"/>
        </w:trPr>
        <w:tc>
          <w:tcPr>
            <w:tcW w:w="10155" w:type="dxa"/>
            <w:gridSpan w:val="3"/>
          </w:tcPr>
          <w:p w14:paraId="296A7D64" w14:textId="77777777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7559337A" w14:textId="77777777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2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275CB6" w:rsidRPr="00275CB6" w14:paraId="6C3AEF9F" w14:textId="77777777" w:rsidTr="149A5D60">
              <w:trPr>
                <w:trHeight w:val="515"/>
              </w:trPr>
              <w:tc>
                <w:tcPr>
                  <w:tcW w:w="4025" w:type="dxa"/>
                </w:tcPr>
                <w:p w14:paraId="7A18BA77" w14:textId="77777777" w:rsidR="00275CB6" w:rsidRPr="00275CB6" w:rsidRDefault="00275CB6" w:rsidP="00275CB6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21B65DD8" w14:textId="77777777" w:rsidR="00275CB6" w:rsidRPr="00275CB6" w:rsidRDefault="00275CB6" w:rsidP="00275CB6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275CB6" w:rsidRPr="00275CB6" w14:paraId="4A22CA08" w14:textId="77777777" w:rsidTr="149A5D60">
              <w:trPr>
                <w:trHeight w:val="534"/>
              </w:trPr>
              <w:tc>
                <w:tcPr>
                  <w:tcW w:w="4025" w:type="dxa"/>
                </w:tcPr>
                <w:p w14:paraId="2C07A3E5" w14:textId="77777777" w:rsidR="00275CB6" w:rsidRPr="00275CB6" w:rsidRDefault="00275CB6" w:rsidP="00275CB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3C2748DB" w14:textId="46F5B0F1" w:rsidR="00275CB6" w:rsidRPr="00275CB6" w:rsidRDefault="00275CB6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gianmarco99</w:t>
                  </w:r>
                </w:p>
              </w:tc>
            </w:tr>
            <w:tr w:rsidR="00275CB6" w:rsidRPr="00275CB6" w14:paraId="66D1E33F" w14:textId="77777777" w:rsidTr="149A5D60">
              <w:trPr>
                <w:trHeight w:val="515"/>
              </w:trPr>
              <w:tc>
                <w:tcPr>
                  <w:tcW w:w="4025" w:type="dxa"/>
                </w:tcPr>
                <w:p w14:paraId="33AD71E5" w14:textId="77777777" w:rsidR="00275CB6" w:rsidRPr="00275CB6" w:rsidRDefault="00275CB6" w:rsidP="00275CB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1FF721A1" w14:textId="77777777" w:rsidR="00275CB6" w:rsidRPr="00275CB6" w:rsidRDefault="00275CB6" w:rsidP="00275CB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1D07C5D9" w14:textId="77777777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275CB6" w:rsidRPr="00275CB6" w14:paraId="10608F63" w14:textId="77777777" w:rsidTr="149A5D60">
        <w:trPr>
          <w:trHeight w:val="349"/>
        </w:trPr>
        <w:tc>
          <w:tcPr>
            <w:tcW w:w="10155" w:type="dxa"/>
            <w:gridSpan w:val="3"/>
          </w:tcPr>
          <w:p w14:paraId="37D8B9E6" w14:textId="77777777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275CB6" w:rsidRPr="00275CB6" w14:paraId="1E135BE8" w14:textId="77777777" w:rsidTr="149A5D60">
        <w:trPr>
          <w:trHeight w:val="361"/>
        </w:trPr>
        <w:tc>
          <w:tcPr>
            <w:tcW w:w="3574" w:type="dxa"/>
          </w:tcPr>
          <w:p w14:paraId="636992D8" w14:textId="77777777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433460D" w14:textId="77777777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password”</w:t>
            </w:r>
          </w:p>
        </w:tc>
      </w:tr>
    </w:tbl>
    <w:p w14:paraId="5587B72A" w14:textId="32A54AA5" w:rsidR="00275CB6" w:rsidRDefault="00275CB6" w:rsidP="00275CB6">
      <w:pPr>
        <w:rPr>
          <w:noProof/>
        </w:rPr>
      </w:pPr>
    </w:p>
    <w:p w14:paraId="0A2D6D78" w14:textId="19AAFBA1" w:rsidR="00275CB6" w:rsidRDefault="00275CB6">
      <w:pPr>
        <w:spacing w:after="200"/>
        <w:rPr>
          <w:noProof/>
        </w:rPr>
      </w:pPr>
      <w:r>
        <w:rPr>
          <w:noProof/>
        </w:rPr>
        <w:br w:type="page"/>
      </w:r>
    </w:p>
    <w:p w14:paraId="4F841519" w14:textId="30CCFA0C" w:rsidR="00437566" w:rsidRPr="00B8360F" w:rsidRDefault="005473D2" w:rsidP="00B8360F">
      <w:pPr>
        <w:pStyle w:val="Titolo3"/>
        <w:numPr>
          <w:ilvl w:val="0"/>
          <w:numId w:val="21"/>
        </w:numPr>
        <w:rPr>
          <w:b w:val="0"/>
          <w:bCs/>
          <w:noProof/>
          <w:sz w:val="28"/>
          <w:szCs w:val="22"/>
        </w:rPr>
      </w:pPr>
      <w:bookmarkStart w:id="5" w:name="_Toc122625108"/>
      <w:r w:rsidRPr="00B8360F">
        <w:rPr>
          <w:b w:val="0"/>
          <w:bCs/>
          <w:noProof/>
          <w:sz w:val="28"/>
          <w:szCs w:val="22"/>
        </w:rPr>
        <w:lastRenderedPageBreak/>
        <w:t>TC</w:t>
      </w:r>
      <w:r w:rsidR="00437566" w:rsidRPr="00B8360F">
        <w:rPr>
          <w:b w:val="0"/>
          <w:bCs/>
          <w:noProof/>
          <w:sz w:val="28"/>
          <w:szCs w:val="22"/>
        </w:rPr>
        <w:t>1</w:t>
      </w:r>
      <w:r w:rsidRPr="00B8360F">
        <w:rPr>
          <w:b w:val="0"/>
          <w:bCs/>
          <w:noProof/>
          <w:sz w:val="28"/>
          <w:szCs w:val="22"/>
        </w:rPr>
        <w:t>_</w:t>
      </w:r>
      <w:r w:rsidR="00F34673" w:rsidRPr="00B8360F">
        <w:rPr>
          <w:b w:val="0"/>
          <w:bCs/>
          <w:noProof/>
          <w:sz w:val="28"/>
          <w:szCs w:val="22"/>
        </w:rPr>
        <w:t>4</w:t>
      </w:r>
      <w:bookmarkEnd w:id="5"/>
      <w:r w:rsidR="00437566" w:rsidRPr="00B8360F">
        <w:rPr>
          <w:b w:val="0"/>
          <w:bCs/>
          <w:noProof/>
          <w:sz w:val="28"/>
          <w:szCs w:val="22"/>
        </w:rPr>
        <w:t xml:space="preserve"> </w:t>
      </w:r>
    </w:p>
    <w:tbl>
      <w:tblPr>
        <w:tblStyle w:val="Grigliatabella3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275CB6" w:rsidRPr="00275CB6" w14:paraId="2A04B3C6" w14:textId="77777777" w:rsidTr="00951E72">
        <w:trPr>
          <w:trHeight w:val="349"/>
        </w:trPr>
        <w:tc>
          <w:tcPr>
            <w:tcW w:w="3585" w:type="dxa"/>
            <w:gridSpan w:val="2"/>
          </w:tcPr>
          <w:p w14:paraId="64422307" w14:textId="4B2EEDFF" w:rsidR="00275CB6" w:rsidRPr="00275CB6" w:rsidRDefault="004A5BC7" w:rsidP="00275CB6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5846AA6B" w14:textId="2C4D9051" w:rsidR="00275CB6" w:rsidRPr="005473D2" w:rsidRDefault="004A5BC7" w:rsidP="00275CB6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</w:rPr>
              <w:t>Testing_login</w:t>
            </w:r>
          </w:p>
        </w:tc>
      </w:tr>
      <w:tr w:rsidR="00275CB6" w:rsidRPr="00275CB6" w14:paraId="482761CC" w14:textId="77777777" w:rsidTr="00951E72">
        <w:trPr>
          <w:trHeight w:val="361"/>
        </w:trPr>
        <w:tc>
          <w:tcPr>
            <w:tcW w:w="10155" w:type="dxa"/>
            <w:gridSpan w:val="3"/>
          </w:tcPr>
          <w:p w14:paraId="117171CC" w14:textId="77777777" w:rsidR="00275CB6" w:rsidRPr="00275CB6" w:rsidRDefault="00275CB6" w:rsidP="00275CB6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275CB6" w:rsidRPr="00275CB6" w14:paraId="2E9CA1B1" w14:textId="77777777" w:rsidTr="00951E72">
        <w:trPr>
          <w:trHeight w:val="349"/>
        </w:trPr>
        <w:tc>
          <w:tcPr>
            <w:tcW w:w="3585" w:type="dxa"/>
            <w:gridSpan w:val="2"/>
          </w:tcPr>
          <w:p w14:paraId="29DF9BEA" w14:textId="77777777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026D1A75" w14:textId="34216612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TC 1.</w:t>
            </w:r>
            <w:r w:rsidR="00F34673">
              <w:rPr>
                <w:b w:val="0"/>
                <w:bCs/>
                <w:noProof/>
                <w:szCs w:val="28"/>
                <w:lang w:bidi="it-IT"/>
              </w:rPr>
              <w:t>4</w:t>
            </w:r>
          </w:p>
        </w:tc>
      </w:tr>
      <w:tr w:rsidR="00275CB6" w:rsidRPr="00275CB6" w14:paraId="2B74B6E2" w14:textId="77777777" w:rsidTr="00951E72">
        <w:trPr>
          <w:trHeight w:val="349"/>
        </w:trPr>
        <w:tc>
          <w:tcPr>
            <w:tcW w:w="10155" w:type="dxa"/>
            <w:gridSpan w:val="3"/>
          </w:tcPr>
          <w:p w14:paraId="49F3DD11" w14:textId="77777777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275CB6" w:rsidRPr="00275CB6" w14:paraId="77617293" w14:textId="77777777" w:rsidTr="00951E72">
        <w:trPr>
          <w:trHeight w:val="3130"/>
        </w:trPr>
        <w:tc>
          <w:tcPr>
            <w:tcW w:w="10155" w:type="dxa"/>
            <w:gridSpan w:val="3"/>
          </w:tcPr>
          <w:p w14:paraId="3798D08C" w14:textId="77777777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7C855988" w14:textId="77777777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3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275CB6" w:rsidRPr="00275CB6" w14:paraId="73953CC0" w14:textId="77777777" w:rsidTr="00951E72">
              <w:trPr>
                <w:trHeight w:val="515"/>
              </w:trPr>
              <w:tc>
                <w:tcPr>
                  <w:tcW w:w="4025" w:type="dxa"/>
                </w:tcPr>
                <w:p w14:paraId="22C8ABF9" w14:textId="77777777" w:rsidR="00275CB6" w:rsidRPr="00275CB6" w:rsidRDefault="00275CB6" w:rsidP="00275CB6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077A22C9" w14:textId="77777777" w:rsidR="00275CB6" w:rsidRPr="00275CB6" w:rsidRDefault="00275CB6" w:rsidP="00275CB6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275CB6" w:rsidRPr="00275CB6" w14:paraId="0F3A2DF4" w14:textId="77777777" w:rsidTr="00951E72">
              <w:trPr>
                <w:trHeight w:val="534"/>
              </w:trPr>
              <w:tc>
                <w:tcPr>
                  <w:tcW w:w="4025" w:type="dxa"/>
                </w:tcPr>
                <w:p w14:paraId="3F4899BF" w14:textId="77777777" w:rsidR="00275CB6" w:rsidRPr="00275CB6" w:rsidRDefault="00275CB6" w:rsidP="00275CB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5F3F01F0" w14:textId="77777777" w:rsidR="00275CB6" w:rsidRPr="00275CB6" w:rsidRDefault="00275CB6" w:rsidP="00275CB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275CB6" w:rsidRPr="00275CB6" w14:paraId="56BE4988" w14:textId="77777777" w:rsidTr="00951E72">
              <w:trPr>
                <w:trHeight w:val="515"/>
              </w:trPr>
              <w:tc>
                <w:tcPr>
                  <w:tcW w:w="4025" w:type="dxa"/>
                </w:tcPr>
                <w:p w14:paraId="4601B458" w14:textId="77777777" w:rsidR="00275CB6" w:rsidRPr="00275CB6" w:rsidRDefault="00275CB6" w:rsidP="00275CB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4A70717B" w14:textId="77777777" w:rsidR="00275CB6" w:rsidRPr="00275CB6" w:rsidRDefault="00275CB6" w:rsidP="00275CB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qwerty2</w:t>
                  </w:r>
                </w:p>
              </w:tc>
            </w:tr>
          </w:tbl>
          <w:p w14:paraId="5D17DC0B" w14:textId="77777777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275CB6" w:rsidRPr="00275CB6" w14:paraId="655A700E" w14:textId="77777777" w:rsidTr="00951E72">
        <w:trPr>
          <w:trHeight w:val="349"/>
        </w:trPr>
        <w:tc>
          <w:tcPr>
            <w:tcW w:w="10155" w:type="dxa"/>
            <w:gridSpan w:val="3"/>
          </w:tcPr>
          <w:p w14:paraId="707576C6" w14:textId="77777777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275CB6" w:rsidRPr="00275CB6" w14:paraId="716BE197" w14:textId="77777777" w:rsidTr="00951E72">
        <w:trPr>
          <w:trHeight w:val="361"/>
        </w:trPr>
        <w:tc>
          <w:tcPr>
            <w:tcW w:w="3574" w:type="dxa"/>
          </w:tcPr>
          <w:p w14:paraId="5989B91A" w14:textId="77777777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138F097E" w14:textId="77777777" w:rsidR="00275CB6" w:rsidRPr="00275CB6" w:rsidRDefault="00275CB6" w:rsidP="00275CB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username”</w:t>
            </w:r>
          </w:p>
        </w:tc>
      </w:tr>
    </w:tbl>
    <w:p w14:paraId="56FFE948" w14:textId="75C132B8" w:rsidR="00275CB6" w:rsidRDefault="00275CB6" w:rsidP="00275CB6">
      <w:pPr>
        <w:rPr>
          <w:noProof/>
        </w:rPr>
      </w:pPr>
    </w:p>
    <w:p w14:paraId="0FC3AF1D" w14:textId="6051533A" w:rsidR="00275CB6" w:rsidRDefault="00275CB6">
      <w:pPr>
        <w:spacing w:after="200"/>
        <w:rPr>
          <w:noProof/>
        </w:rPr>
      </w:pPr>
      <w:r>
        <w:rPr>
          <w:noProof/>
        </w:rPr>
        <w:br w:type="page"/>
      </w:r>
    </w:p>
    <w:p w14:paraId="7B232156" w14:textId="1478C4C6" w:rsidR="004C47AF" w:rsidRPr="00B8360F" w:rsidRDefault="005473D2" w:rsidP="00B8360F">
      <w:pPr>
        <w:pStyle w:val="Titolo3"/>
        <w:numPr>
          <w:ilvl w:val="0"/>
          <w:numId w:val="21"/>
        </w:numPr>
        <w:rPr>
          <w:b w:val="0"/>
          <w:bCs/>
          <w:noProof/>
          <w:sz w:val="28"/>
          <w:szCs w:val="22"/>
        </w:rPr>
      </w:pPr>
      <w:bookmarkStart w:id="6" w:name="_Toc122625109"/>
      <w:r w:rsidRPr="00B8360F">
        <w:rPr>
          <w:b w:val="0"/>
          <w:bCs/>
          <w:noProof/>
          <w:sz w:val="28"/>
          <w:szCs w:val="20"/>
        </w:rPr>
        <w:lastRenderedPageBreak/>
        <w:t xml:space="preserve">TC </w:t>
      </w:r>
      <w:r w:rsidR="00437566" w:rsidRPr="00B8360F">
        <w:rPr>
          <w:b w:val="0"/>
          <w:bCs/>
          <w:noProof/>
          <w:sz w:val="28"/>
          <w:szCs w:val="20"/>
        </w:rPr>
        <w:t>1</w:t>
      </w:r>
      <w:r w:rsidRPr="00B8360F">
        <w:rPr>
          <w:b w:val="0"/>
          <w:bCs/>
          <w:noProof/>
          <w:sz w:val="28"/>
          <w:szCs w:val="20"/>
        </w:rPr>
        <w:t>_</w:t>
      </w:r>
      <w:r w:rsidR="00F34673" w:rsidRPr="00B8360F">
        <w:rPr>
          <w:b w:val="0"/>
          <w:bCs/>
          <w:noProof/>
          <w:sz w:val="28"/>
          <w:szCs w:val="20"/>
        </w:rPr>
        <w:t>5</w:t>
      </w:r>
      <w:bookmarkEnd w:id="6"/>
      <w:r w:rsidR="00437566" w:rsidRPr="00B8360F">
        <w:rPr>
          <w:b w:val="0"/>
          <w:bCs/>
          <w:noProof/>
          <w:sz w:val="28"/>
          <w:szCs w:val="20"/>
        </w:rPr>
        <w:t xml:space="preserve"> </w:t>
      </w:r>
    </w:p>
    <w:tbl>
      <w:tblPr>
        <w:tblStyle w:val="Grigliatabella7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4C47AF" w:rsidRPr="00275CB6" w14:paraId="5FADAE06" w14:textId="77777777" w:rsidTr="149A5D60">
        <w:trPr>
          <w:trHeight w:val="349"/>
        </w:trPr>
        <w:tc>
          <w:tcPr>
            <w:tcW w:w="3585" w:type="dxa"/>
            <w:gridSpan w:val="2"/>
          </w:tcPr>
          <w:p w14:paraId="0DC2E8EA" w14:textId="11195C48" w:rsidR="004C47AF" w:rsidRPr="00275CB6" w:rsidRDefault="004A5BC7" w:rsidP="00E05F97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bookmarkStart w:id="7" w:name="_Hlk92988929"/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096E187A" w14:textId="1AC7CD04" w:rsidR="004C47AF" w:rsidRPr="005473D2" w:rsidRDefault="004A5BC7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</w:rPr>
              <w:t>Testing_login</w:t>
            </w:r>
          </w:p>
        </w:tc>
      </w:tr>
      <w:tr w:rsidR="004C47AF" w:rsidRPr="00275CB6" w14:paraId="28FA7A77" w14:textId="77777777" w:rsidTr="149A5D60">
        <w:trPr>
          <w:trHeight w:val="361"/>
        </w:trPr>
        <w:tc>
          <w:tcPr>
            <w:tcW w:w="10155" w:type="dxa"/>
            <w:gridSpan w:val="3"/>
          </w:tcPr>
          <w:p w14:paraId="24FA14BE" w14:textId="77777777" w:rsidR="004C47AF" w:rsidRPr="005473D2" w:rsidRDefault="004C47AF" w:rsidP="00E05F97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4C47AF" w:rsidRPr="00275CB6" w14:paraId="3B1B1912" w14:textId="77777777" w:rsidTr="149A5D60">
        <w:trPr>
          <w:trHeight w:val="349"/>
        </w:trPr>
        <w:tc>
          <w:tcPr>
            <w:tcW w:w="3585" w:type="dxa"/>
            <w:gridSpan w:val="2"/>
          </w:tcPr>
          <w:p w14:paraId="2C38FEF9" w14:textId="77777777" w:rsidR="004C47AF" w:rsidRPr="00275CB6" w:rsidRDefault="004C47AF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219A64D6" w14:textId="77777777" w:rsidR="004C47AF" w:rsidRPr="00275CB6" w:rsidRDefault="004C47AF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TC 1.</w:t>
            </w:r>
            <w:r>
              <w:rPr>
                <w:b w:val="0"/>
                <w:bCs/>
                <w:noProof/>
                <w:szCs w:val="28"/>
                <w:lang w:bidi="it-IT"/>
              </w:rPr>
              <w:t>5</w:t>
            </w:r>
          </w:p>
        </w:tc>
      </w:tr>
      <w:tr w:rsidR="004C47AF" w:rsidRPr="00275CB6" w14:paraId="4BF4DE10" w14:textId="77777777" w:rsidTr="149A5D60">
        <w:trPr>
          <w:trHeight w:val="349"/>
        </w:trPr>
        <w:tc>
          <w:tcPr>
            <w:tcW w:w="10155" w:type="dxa"/>
            <w:gridSpan w:val="3"/>
          </w:tcPr>
          <w:p w14:paraId="199D8B47" w14:textId="77777777" w:rsidR="004C47AF" w:rsidRPr="00275CB6" w:rsidRDefault="004C47AF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4C47AF" w:rsidRPr="00275CB6" w14:paraId="0F08A029" w14:textId="77777777" w:rsidTr="149A5D60">
        <w:trPr>
          <w:trHeight w:val="3130"/>
        </w:trPr>
        <w:tc>
          <w:tcPr>
            <w:tcW w:w="10155" w:type="dxa"/>
            <w:gridSpan w:val="3"/>
          </w:tcPr>
          <w:p w14:paraId="0BF7D94B" w14:textId="77777777" w:rsidR="004C47AF" w:rsidRPr="00275CB6" w:rsidRDefault="004C47AF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3E57BEAE" w14:textId="77777777" w:rsidR="004C47AF" w:rsidRPr="00275CB6" w:rsidRDefault="004C47AF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7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4C47AF" w:rsidRPr="00275CB6" w14:paraId="0DD22D28" w14:textId="77777777" w:rsidTr="149A5D60">
              <w:trPr>
                <w:trHeight w:val="515"/>
              </w:trPr>
              <w:tc>
                <w:tcPr>
                  <w:tcW w:w="4025" w:type="dxa"/>
                </w:tcPr>
                <w:p w14:paraId="473AE809" w14:textId="77777777" w:rsidR="004C47AF" w:rsidRPr="00275CB6" w:rsidRDefault="004C47AF" w:rsidP="00E05F97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39E47E68" w14:textId="77777777" w:rsidR="004C47AF" w:rsidRPr="00275CB6" w:rsidRDefault="004C47AF" w:rsidP="00E05F97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4C47AF" w:rsidRPr="00275CB6" w14:paraId="068A18CC" w14:textId="77777777" w:rsidTr="149A5D60">
              <w:trPr>
                <w:trHeight w:val="534"/>
              </w:trPr>
              <w:tc>
                <w:tcPr>
                  <w:tcW w:w="4025" w:type="dxa"/>
                </w:tcPr>
                <w:p w14:paraId="531B150C" w14:textId="77777777" w:rsidR="004C47AF" w:rsidRPr="00275CB6" w:rsidRDefault="004C47AF" w:rsidP="00E05F97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51034C11" w14:textId="2BC75A1B" w:rsidR="004C47AF" w:rsidRPr="00275CB6" w:rsidRDefault="249E3334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gianmarco99</w:t>
                  </w:r>
                </w:p>
              </w:tc>
            </w:tr>
            <w:tr w:rsidR="004C47AF" w:rsidRPr="00275CB6" w14:paraId="0C5DA366" w14:textId="77777777" w:rsidTr="149A5D60">
              <w:trPr>
                <w:trHeight w:val="515"/>
              </w:trPr>
              <w:tc>
                <w:tcPr>
                  <w:tcW w:w="4025" w:type="dxa"/>
                </w:tcPr>
                <w:p w14:paraId="7AE5FDCE" w14:textId="77777777" w:rsidR="004C47AF" w:rsidRPr="00275CB6" w:rsidRDefault="004C47AF" w:rsidP="00E05F97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6446D4C6" w14:textId="77777777" w:rsidR="004C47AF" w:rsidRPr="00275CB6" w:rsidRDefault="004C47AF" w:rsidP="00E05F97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@fsre</w:t>
                  </w:r>
                </w:p>
              </w:tc>
            </w:tr>
          </w:tbl>
          <w:p w14:paraId="7F523001" w14:textId="77777777" w:rsidR="004C47AF" w:rsidRPr="00275CB6" w:rsidRDefault="004C47AF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4C47AF" w:rsidRPr="00275CB6" w14:paraId="4922A399" w14:textId="77777777" w:rsidTr="149A5D60">
        <w:trPr>
          <w:trHeight w:val="349"/>
        </w:trPr>
        <w:tc>
          <w:tcPr>
            <w:tcW w:w="10155" w:type="dxa"/>
            <w:gridSpan w:val="3"/>
          </w:tcPr>
          <w:p w14:paraId="58F4F9DE" w14:textId="77777777" w:rsidR="004C47AF" w:rsidRPr="00275CB6" w:rsidRDefault="004C47AF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4C47AF" w:rsidRPr="00275CB6" w14:paraId="783220A2" w14:textId="77777777" w:rsidTr="149A5D60">
        <w:trPr>
          <w:trHeight w:val="361"/>
        </w:trPr>
        <w:tc>
          <w:tcPr>
            <w:tcW w:w="3574" w:type="dxa"/>
          </w:tcPr>
          <w:p w14:paraId="50EAF847" w14:textId="77777777" w:rsidR="004C47AF" w:rsidRPr="00275CB6" w:rsidRDefault="004C47AF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1439182" w14:textId="77137520" w:rsidR="004C47AF" w:rsidRPr="00275CB6" w:rsidRDefault="249E3334" w:rsidP="149A5D60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Il sistema mostra una pagina di errore</w:t>
            </w:r>
          </w:p>
        </w:tc>
      </w:tr>
      <w:tr w:rsidR="004C47AF" w:rsidRPr="00275CB6" w14:paraId="026D2068" w14:textId="77777777" w:rsidTr="149A5D60">
        <w:trPr>
          <w:trHeight w:val="361"/>
        </w:trPr>
        <w:tc>
          <w:tcPr>
            <w:tcW w:w="3574" w:type="dxa"/>
          </w:tcPr>
          <w:p w14:paraId="361AE315" w14:textId="77777777" w:rsidR="004C47AF" w:rsidRPr="00275CB6" w:rsidRDefault="004C47AF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Spefica dell’output</w:t>
            </w:r>
          </w:p>
        </w:tc>
        <w:tc>
          <w:tcPr>
            <w:tcW w:w="6581" w:type="dxa"/>
            <w:gridSpan w:val="2"/>
          </w:tcPr>
          <w:p w14:paraId="40867CC3" w14:textId="77777777" w:rsidR="004C47AF" w:rsidRPr="00275CB6" w:rsidRDefault="004C47AF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Ridirezionamento verso la pagina di errore</w:t>
            </w:r>
          </w:p>
        </w:tc>
      </w:tr>
      <w:bookmarkEnd w:id="7"/>
    </w:tbl>
    <w:p w14:paraId="5058B268" w14:textId="2F80E7E9" w:rsidR="00275CB6" w:rsidRDefault="00275CB6" w:rsidP="004C47AF">
      <w:pPr>
        <w:pStyle w:val="Titolo2"/>
        <w:rPr>
          <w:noProof/>
        </w:rPr>
      </w:pPr>
    </w:p>
    <w:p w14:paraId="71227C4F" w14:textId="456C7C1A" w:rsidR="00275CB6" w:rsidRDefault="00275CB6">
      <w:pPr>
        <w:spacing w:after="200"/>
        <w:rPr>
          <w:noProof/>
        </w:rPr>
      </w:pPr>
      <w:r>
        <w:rPr>
          <w:noProof/>
        </w:rPr>
        <w:br w:type="page"/>
      </w:r>
    </w:p>
    <w:p w14:paraId="500655D5" w14:textId="072524E4" w:rsidR="001E187E" w:rsidRPr="00B8360F" w:rsidRDefault="005473D2" w:rsidP="00B8360F">
      <w:pPr>
        <w:pStyle w:val="Titolo3"/>
        <w:numPr>
          <w:ilvl w:val="0"/>
          <w:numId w:val="21"/>
        </w:numPr>
        <w:rPr>
          <w:b w:val="0"/>
          <w:bCs/>
          <w:noProof/>
          <w:sz w:val="28"/>
          <w:szCs w:val="22"/>
          <w:lang w:bidi="it-IT"/>
        </w:rPr>
      </w:pPr>
      <w:bookmarkStart w:id="8" w:name="_Toc122625110"/>
      <w:r w:rsidRPr="00B8360F">
        <w:rPr>
          <w:b w:val="0"/>
          <w:bCs/>
          <w:noProof/>
          <w:sz w:val="28"/>
          <w:szCs w:val="22"/>
        </w:rPr>
        <w:lastRenderedPageBreak/>
        <w:t xml:space="preserve">TC </w:t>
      </w:r>
      <w:r w:rsidR="00437566" w:rsidRPr="00B8360F">
        <w:rPr>
          <w:b w:val="0"/>
          <w:bCs/>
          <w:noProof/>
          <w:sz w:val="28"/>
          <w:szCs w:val="22"/>
        </w:rPr>
        <w:t>1</w:t>
      </w:r>
      <w:r w:rsidRPr="00B8360F">
        <w:rPr>
          <w:b w:val="0"/>
          <w:bCs/>
          <w:noProof/>
          <w:sz w:val="28"/>
          <w:szCs w:val="22"/>
        </w:rPr>
        <w:t>_</w:t>
      </w:r>
      <w:r w:rsidR="00B8360F" w:rsidRPr="00B8360F">
        <w:rPr>
          <w:b w:val="0"/>
          <w:bCs/>
          <w:noProof/>
          <w:sz w:val="28"/>
          <w:szCs w:val="22"/>
        </w:rPr>
        <w:t>6</w:t>
      </w:r>
      <w:bookmarkEnd w:id="8"/>
      <w:r w:rsidR="00437566" w:rsidRPr="00B8360F">
        <w:rPr>
          <w:b w:val="0"/>
          <w:bCs/>
          <w:noProof/>
          <w:sz w:val="28"/>
          <w:szCs w:val="22"/>
        </w:rPr>
        <w:t xml:space="preserve"> </w:t>
      </w:r>
    </w:p>
    <w:tbl>
      <w:tblPr>
        <w:tblStyle w:val="Grigliatabella1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1E187E" w:rsidRPr="00275CB6" w14:paraId="1B85E105" w14:textId="77777777" w:rsidTr="00E05F97">
        <w:trPr>
          <w:trHeight w:val="349"/>
        </w:trPr>
        <w:tc>
          <w:tcPr>
            <w:tcW w:w="3585" w:type="dxa"/>
            <w:gridSpan w:val="2"/>
            <w:tcBorders>
              <w:bottom w:val="single" w:sz="4" w:space="0" w:color="auto"/>
            </w:tcBorders>
          </w:tcPr>
          <w:p w14:paraId="1E17A8D8" w14:textId="0CD1CB3C" w:rsidR="001E187E" w:rsidRPr="00275CB6" w:rsidRDefault="004A5BC7" w:rsidP="00E05F97">
            <w:pPr>
              <w:rPr>
                <w:rFonts w:cstheme="minorHAnsi"/>
                <w:b w:val="0"/>
                <w:bCs/>
                <w:noProof/>
                <w:szCs w:val="28"/>
                <w:lang w:val="en-GB" w:bidi="it-IT"/>
              </w:rPr>
            </w:pPr>
            <w:bookmarkStart w:id="9" w:name="_Hlk92986074"/>
            <w:r>
              <w:rPr>
                <w:rFonts w:cstheme="minorHAnsi"/>
                <w:b w:val="0"/>
                <w:bCs/>
                <w:noProof/>
                <w:szCs w:val="28"/>
                <w:lang w:val="en-GB" w:bidi="it-IT"/>
              </w:rPr>
              <w:t>Identificativo</w:t>
            </w:r>
            <w:r w:rsidR="001E187E">
              <w:rPr>
                <w:rFonts w:cstheme="minorHAnsi"/>
                <w:b w:val="0"/>
                <w:bCs/>
                <w:noProof/>
                <w:szCs w:val="28"/>
                <w:lang w:val="en-GB" w:bidi="it-IT"/>
              </w:rPr>
              <w:t xml:space="preserve"> </w:t>
            </w:r>
          </w:p>
        </w:tc>
        <w:tc>
          <w:tcPr>
            <w:tcW w:w="6570" w:type="dxa"/>
            <w:tcBorders>
              <w:bottom w:val="nil"/>
            </w:tcBorders>
          </w:tcPr>
          <w:p w14:paraId="0CB51F7E" w14:textId="43E2B149" w:rsidR="001E187E" w:rsidRPr="005473D2" w:rsidRDefault="004A5BC7" w:rsidP="00E05F97">
            <w:pPr>
              <w:rPr>
                <w:rFonts w:cstheme="minorHAnsi"/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</w:rPr>
              <w:t>Testing_login</w:t>
            </w:r>
          </w:p>
        </w:tc>
      </w:tr>
      <w:tr w:rsidR="001E187E" w:rsidRPr="00275CB6" w14:paraId="4080FC55" w14:textId="77777777" w:rsidTr="00E05F97">
        <w:trPr>
          <w:trHeight w:val="361"/>
        </w:trPr>
        <w:tc>
          <w:tcPr>
            <w:tcW w:w="10155" w:type="dxa"/>
            <w:gridSpan w:val="3"/>
          </w:tcPr>
          <w:p w14:paraId="7A1631CA" w14:textId="77777777" w:rsidR="001E187E" w:rsidRPr="00275CB6" w:rsidRDefault="001E187E" w:rsidP="00E05F97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1E187E" w:rsidRPr="00275CB6" w14:paraId="51DD9017" w14:textId="77777777" w:rsidTr="00E05F97">
        <w:trPr>
          <w:trHeight w:val="349"/>
        </w:trPr>
        <w:tc>
          <w:tcPr>
            <w:tcW w:w="3585" w:type="dxa"/>
            <w:gridSpan w:val="2"/>
          </w:tcPr>
          <w:p w14:paraId="2F5D1CBA" w14:textId="77777777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2223C8DD" w14:textId="55855859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TC 1.</w:t>
            </w:r>
            <w:r w:rsidR="00B8360F">
              <w:rPr>
                <w:b w:val="0"/>
                <w:bCs/>
                <w:noProof/>
                <w:szCs w:val="28"/>
                <w:lang w:bidi="it-IT"/>
              </w:rPr>
              <w:t>6</w:t>
            </w:r>
          </w:p>
        </w:tc>
      </w:tr>
      <w:tr w:rsidR="001E187E" w:rsidRPr="00275CB6" w14:paraId="25126166" w14:textId="77777777" w:rsidTr="00E05F97">
        <w:trPr>
          <w:trHeight w:val="349"/>
        </w:trPr>
        <w:tc>
          <w:tcPr>
            <w:tcW w:w="10155" w:type="dxa"/>
            <w:gridSpan w:val="3"/>
          </w:tcPr>
          <w:p w14:paraId="3BED98F9" w14:textId="77777777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1E187E" w:rsidRPr="00275CB6" w14:paraId="103487E8" w14:textId="77777777" w:rsidTr="00E05F97">
        <w:trPr>
          <w:trHeight w:val="3130"/>
        </w:trPr>
        <w:tc>
          <w:tcPr>
            <w:tcW w:w="10155" w:type="dxa"/>
            <w:gridSpan w:val="3"/>
          </w:tcPr>
          <w:p w14:paraId="4D2F50D5" w14:textId="77777777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2B3CDFDC" w14:textId="77777777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1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1E187E" w:rsidRPr="00275CB6" w14:paraId="666DA27C" w14:textId="77777777" w:rsidTr="00E05F97">
              <w:trPr>
                <w:trHeight w:val="515"/>
              </w:trPr>
              <w:tc>
                <w:tcPr>
                  <w:tcW w:w="4025" w:type="dxa"/>
                </w:tcPr>
                <w:p w14:paraId="5964C4A6" w14:textId="77777777" w:rsidR="001E187E" w:rsidRPr="00275CB6" w:rsidRDefault="001E187E" w:rsidP="00E05F97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09D90A52" w14:textId="77777777" w:rsidR="001E187E" w:rsidRPr="00275CB6" w:rsidRDefault="001E187E" w:rsidP="00E05F97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1E187E" w:rsidRPr="00275CB6" w14:paraId="7D9BF0A5" w14:textId="77777777" w:rsidTr="00E05F97">
              <w:trPr>
                <w:trHeight w:val="534"/>
              </w:trPr>
              <w:tc>
                <w:tcPr>
                  <w:tcW w:w="4025" w:type="dxa"/>
                </w:tcPr>
                <w:p w14:paraId="16FF5FD1" w14:textId="77777777" w:rsidR="001E187E" w:rsidRPr="00275CB6" w:rsidRDefault="001E187E" w:rsidP="00E05F97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5E0B9690" w14:textId="77777777" w:rsidR="001E187E" w:rsidRPr="00275CB6" w:rsidRDefault="001E187E" w:rsidP="00E05F97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1E187E" w:rsidRPr="00275CB6" w14:paraId="58C4DC45" w14:textId="77777777" w:rsidTr="00E05F97">
              <w:trPr>
                <w:trHeight w:val="515"/>
              </w:trPr>
              <w:tc>
                <w:tcPr>
                  <w:tcW w:w="4025" w:type="dxa"/>
                </w:tcPr>
                <w:p w14:paraId="626BDE14" w14:textId="77777777" w:rsidR="001E187E" w:rsidRPr="00275CB6" w:rsidRDefault="001E187E" w:rsidP="00E05F97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5F339415" w14:textId="77777777" w:rsidR="001E187E" w:rsidRPr="00275CB6" w:rsidRDefault="001E187E" w:rsidP="00E05F97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13431976" w14:textId="77777777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1E187E" w:rsidRPr="00275CB6" w14:paraId="4093A2CE" w14:textId="77777777" w:rsidTr="00E05F97">
        <w:trPr>
          <w:trHeight w:val="349"/>
        </w:trPr>
        <w:tc>
          <w:tcPr>
            <w:tcW w:w="10155" w:type="dxa"/>
            <w:gridSpan w:val="3"/>
          </w:tcPr>
          <w:p w14:paraId="4A4E800F" w14:textId="77777777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1E187E" w:rsidRPr="00275CB6" w14:paraId="5BAAD3CC" w14:textId="77777777" w:rsidTr="00E05F97">
        <w:trPr>
          <w:trHeight w:val="361"/>
        </w:trPr>
        <w:tc>
          <w:tcPr>
            <w:tcW w:w="3574" w:type="dxa"/>
          </w:tcPr>
          <w:p w14:paraId="7AD98D21" w14:textId="77777777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07081218" w14:textId="77777777" w:rsidR="001E187E" w:rsidRPr="00275CB6" w:rsidRDefault="001E187E" w:rsidP="00E05F97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  <w:bookmarkEnd w:id="9"/>
    </w:tbl>
    <w:p w14:paraId="438C11F9" w14:textId="77777777" w:rsidR="001E187E" w:rsidRDefault="001E187E" w:rsidP="001E187E">
      <w:pPr>
        <w:rPr>
          <w:noProof/>
        </w:rPr>
      </w:pPr>
    </w:p>
    <w:p w14:paraId="78B55091" w14:textId="7534C866" w:rsidR="00275CB6" w:rsidRDefault="001E187E">
      <w:pPr>
        <w:spacing w:after="200"/>
        <w:rPr>
          <w:noProof/>
        </w:rPr>
      </w:pPr>
      <w:r>
        <w:rPr>
          <w:noProof/>
        </w:rPr>
        <w:br w:type="page"/>
      </w:r>
    </w:p>
    <w:p w14:paraId="6470C370" w14:textId="09453F1C" w:rsidR="00275CB6" w:rsidRDefault="000011F3" w:rsidP="0061145F">
      <w:pPr>
        <w:pStyle w:val="Titolo2"/>
        <w:numPr>
          <w:ilvl w:val="0"/>
          <w:numId w:val="29"/>
        </w:numPr>
        <w:rPr>
          <w:noProof/>
          <w:sz w:val="32"/>
        </w:rPr>
      </w:pPr>
      <w:bookmarkStart w:id="10" w:name="_Toc122625111"/>
      <w:r w:rsidRPr="00B8360F">
        <w:rPr>
          <w:b/>
          <w:bCs/>
          <w:noProof/>
          <w:sz w:val="32"/>
        </w:rPr>
        <w:lastRenderedPageBreak/>
        <w:t>Registrazione</w:t>
      </w:r>
      <w:bookmarkEnd w:id="10"/>
    </w:p>
    <w:p w14:paraId="35F34CC5" w14:textId="2A2F4041" w:rsidR="000011F3" w:rsidRPr="00B8360F" w:rsidRDefault="005473D2" w:rsidP="00B8360F">
      <w:pPr>
        <w:pStyle w:val="Titolo3"/>
        <w:numPr>
          <w:ilvl w:val="0"/>
          <w:numId w:val="21"/>
        </w:numPr>
        <w:rPr>
          <w:b w:val="0"/>
          <w:bCs/>
          <w:noProof/>
          <w:sz w:val="32"/>
        </w:rPr>
      </w:pPr>
      <w:bookmarkStart w:id="11" w:name="_Toc122625112"/>
      <w:r w:rsidRPr="00B8360F">
        <w:rPr>
          <w:b w:val="0"/>
          <w:bCs/>
          <w:noProof/>
          <w:sz w:val="32"/>
        </w:rPr>
        <w:t xml:space="preserve">TC </w:t>
      </w:r>
      <w:r w:rsidR="000011F3" w:rsidRPr="00B8360F">
        <w:rPr>
          <w:b w:val="0"/>
          <w:bCs/>
          <w:noProof/>
          <w:sz w:val="32"/>
        </w:rPr>
        <w:t>2</w:t>
      </w:r>
      <w:r w:rsidRPr="00B8360F">
        <w:rPr>
          <w:b w:val="0"/>
          <w:bCs/>
          <w:noProof/>
          <w:sz w:val="32"/>
        </w:rPr>
        <w:t>_</w:t>
      </w:r>
      <w:r w:rsidR="0059654D" w:rsidRPr="00B8360F">
        <w:rPr>
          <w:b w:val="0"/>
          <w:bCs/>
          <w:noProof/>
          <w:sz w:val="32"/>
        </w:rPr>
        <w:t>1</w:t>
      </w:r>
      <w:bookmarkEnd w:id="11"/>
      <w:r w:rsidR="000011F3" w:rsidRPr="00B8360F">
        <w:rPr>
          <w:b w:val="0"/>
          <w:bCs/>
          <w:noProof/>
          <w:sz w:val="32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0011F3" w:rsidRPr="00275CB6" w14:paraId="00721AA9" w14:textId="77777777" w:rsidTr="149A5D60">
        <w:trPr>
          <w:trHeight w:val="365"/>
        </w:trPr>
        <w:tc>
          <w:tcPr>
            <w:tcW w:w="3648" w:type="dxa"/>
            <w:gridSpan w:val="2"/>
          </w:tcPr>
          <w:p w14:paraId="41A6FE3B" w14:textId="39788721" w:rsidR="000011F3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E73EDAF" w14:textId="4004719A" w:rsidR="000011F3" w:rsidRPr="005473D2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</w:rPr>
              <w:t>Testing_registrazione</w:t>
            </w:r>
          </w:p>
        </w:tc>
      </w:tr>
      <w:tr w:rsidR="000011F3" w:rsidRPr="00275CB6" w14:paraId="1829A604" w14:textId="77777777" w:rsidTr="149A5D60">
        <w:trPr>
          <w:trHeight w:val="378"/>
        </w:trPr>
        <w:tc>
          <w:tcPr>
            <w:tcW w:w="10334" w:type="dxa"/>
            <w:gridSpan w:val="3"/>
          </w:tcPr>
          <w:p w14:paraId="34756ED5" w14:textId="77777777" w:rsidR="000011F3" w:rsidRPr="00275CB6" w:rsidRDefault="000011F3" w:rsidP="00384A2B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0011F3" w:rsidRPr="00275CB6" w14:paraId="52457887" w14:textId="77777777" w:rsidTr="149A5D60">
        <w:trPr>
          <w:trHeight w:val="365"/>
        </w:trPr>
        <w:tc>
          <w:tcPr>
            <w:tcW w:w="3648" w:type="dxa"/>
            <w:gridSpan w:val="2"/>
          </w:tcPr>
          <w:p w14:paraId="10D2B51F" w14:textId="77777777" w:rsidR="000011F3" w:rsidRPr="00275CB6" w:rsidRDefault="000011F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E7B10EE" w14:textId="741F3D87" w:rsidR="000011F3" w:rsidRPr="00275CB6" w:rsidRDefault="000011F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2.1</w:t>
            </w:r>
          </w:p>
        </w:tc>
      </w:tr>
      <w:tr w:rsidR="000011F3" w:rsidRPr="00275CB6" w14:paraId="49F4E446" w14:textId="77777777" w:rsidTr="149A5D60">
        <w:trPr>
          <w:trHeight w:val="365"/>
        </w:trPr>
        <w:tc>
          <w:tcPr>
            <w:tcW w:w="10334" w:type="dxa"/>
            <w:gridSpan w:val="3"/>
          </w:tcPr>
          <w:p w14:paraId="4E2DB13A" w14:textId="77777777" w:rsidR="000011F3" w:rsidRPr="00275CB6" w:rsidRDefault="000011F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011F3" w:rsidRPr="00275CB6" w14:paraId="0441943E" w14:textId="77777777" w:rsidTr="149A5D60">
        <w:trPr>
          <w:trHeight w:val="7388"/>
        </w:trPr>
        <w:tc>
          <w:tcPr>
            <w:tcW w:w="10334" w:type="dxa"/>
            <w:gridSpan w:val="3"/>
          </w:tcPr>
          <w:p w14:paraId="52E621FA" w14:textId="77777777" w:rsidR="000011F3" w:rsidRPr="00275CB6" w:rsidRDefault="000011F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61B257C6" w14:textId="77777777" w:rsidR="000011F3" w:rsidRPr="00275CB6" w:rsidRDefault="000011F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0011F3" w:rsidRPr="00275CB6" w14:paraId="36DE1346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11DE2C9C" w14:textId="77777777" w:rsidR="000011F3" w:rsidRPr="00275CB6" w:rsidRDefault="000011F3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36222CF" w14:textId="77777777" w:rsidR="000011F3" w:rsidRPr="00275CB6" w:rsidRDefault="000011F3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0011F3" w:rsidRPr="00275CB6" w14:paraId="7E6F018E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5E4BEF63" w14:textId="74EDFA77" w:rsidR="000011F3" w:rsidRPr="00275CB6" w:rsidRDefault="000011F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222B9E92" w14:textId="2207F2D4" w:rsidR="000011F3" w:rsidRPr="00275CB6" w:rsidRDefault="000011F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011F3" w:rsidRPr="00275CB6" w14:paraId="253A25A6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2B3E71DD" w14:textId="046D083B" w:rsidR="000011F3" w:rsidRDefault="000011F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5A2E50F" w14:textId="77777777" w:rsidR="000011F3" w:rsidRPr="00275CB6" w:rsidRDefault="000011F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011F3" w:rsidRPr="00275CB6" w14:paraId="296BB3A5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105C205E" w14:textId="0708D57A" w:rsidR="000011F3" w:rsidRDefault="000011F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395267FA" w14:textId="77777777" w:rsidR="000011F3" w:rsidRPr="00275CB6" w:rsidRDefault="000011F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011F3" w:rsidRPr="00275CB6" w14:paraId="641CE462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670F556A" w14:textId="4D453FBE" w:rsidR="000011F3" w:rsidRDefault="000011F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24CB732" w14:textId="77777777" w:rsidR="000011F3" w:rsidRPr="00275CB6" w:rsidRDefault="000011F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011F3" w:rsidRPr="00275CB6" w14:paraId="010E44AB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7CE5B96D" w14:textId="28BE468E" w:rsidR="000011F3" w:rsidRDefault="000011F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14078F39" w14:textId="77777777" w:rsidR="000011F3" w:rsidRPr="00275CB6" w:rsidRDefault="000011F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011F3" w:rsidRPr="00275CB6" w14:paraId="3FD11357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323C7E7D" w14:textId="092B2DF3" w:rsidR="000011F3" w:rsidRDefault="000B76A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55CD4B5D" w14:textId="77777777" w:rsidR="000011F3" w:rsidRPr="00275CB6" w:rsidRDefault="000011F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3B5C4243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3738871A" w14:textId="5E9F95E7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EA3C228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6C01CA11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328AB3DD" w14:textId="41676B77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0E22E6ED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439220E3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56A27B61" w14:textId="5EDD52B9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2640EA2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149A5D60" w14:paraId="0B4B06E7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40EE9A29" w14:textId="56060449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A630E09" w14:textId="06EC9055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149A5D60" w14:paraId="04DDCFCF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1B320796" w14:textId="0F76D85B" w:rsidR="149A5D60" w:rsidRDefault="149A5D60" w:rsidP="149A5D60">
                  <w:pPr>
                    <w:spacing w:line="276" w:lineRule="auto"/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4E341F51" w14:textId="6AB42985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039B9F79" w14:textId="77777777" w:rsidR="000011F3" w:rsidRPr="00275CB6" w:rsidRDefault="000011F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011F3" w:rsidRPr="00275CB6" w14:paraId="61490526" w14:textId="77777777" w:rsidTr="149A5D60">
        <w:trPr>
          <w:trHeight w:val="365"/>
        </w:trPr>
        <w:tc>
          <w:tcPr>
            <w:tcW w:w="10334" w:type="dxa"/>
            <w:gridSpan w:val="3"/>
          </w:tcPr>
          <w:p w14:paraId="62E0B33D" w14:textId="77777777" w:rsidR="000011F3" w:rsidRPr="00275CB6" w:rsidRDefault="000011F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011F3" w:rsidRPr="00275CB6" w14:paraId="6E1AF501" w14:textId="77777777" w:rsidTr="149A5D60">
        <w:trPr>
          <w:trHeight w:val="378"/>
        </w:trPr>
        <w:tc>
          <w:tcPr>
            <w:tcW w:w="3637" w:type="dxa"/>
          </w:tcPr>
          <w:p w14:paraId="4957626A" w14:textId="77777777" w:rsidR="000011F3" w:rsidRPr="00275CB6" w:rsidRDefault="000011F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38674DA8" w14:textId="356A2BD5" w:rsidR="000011F3" w:rsidRPr="000B76AA" w:rsidRDefault="000B76AA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4EB645F7" w14:textId="0EFA2951" w:rsidR="000B76AA" w:rsidRDefault="000B76AA" w:rsidP="000011F3"/>
    <w:p w14:paraId="2E0FB768" w14:textId="77777777" w:rsidR="000B76AA" w:rsidRDefault="000B76AA">
      <w:pPr>
        <w:spacing w:after="200"/>
      </w:pPr>
      <w:r>
        <w:br w:type="page"/>
      </w:r>
    </w:p>
    <w:p w14:paraId="7BEEB09B" w14:textId="645384BB" w:rsidR="000011F3" w:rsidRPr="0000783E" w:rsidRDefault="005473D2" w:rsidP="0000783E">
      <w:pPr>
        <w:pStyle w:val="Titolo3"/>
        <w:numPr>
          <w:ilvl w:val="0"/>
          <w:numId w:val="21"/>
        </w:numPr>
        <w:rPr>
          <w:b w:val="0"/>
          <w:bCs/>
        </w:rPr>
      </w:pPr>
      <w:bookmarkStart w:id="12" w:name="_Toc122625113"/>
      <w:r w:rsidRPr="0000783E">
        <w:rPr>
          <w:b w:val="0"/>
          <w:bCs/>
        </w:rPr>
        <w:lastRenderedPageBreak/>
        <w:t xml:space="preserve">TC </w:t>
      </w:r>
      <w:r w:rsidR="000B76AA" w:rsidRPr="0000783E">
        <w:rPr>
          <w:b w:val="0"/>
          <w:bCs/>
        </w:rPr>
        <w:t>2</w:t>
      </w:r>
      <w:r w:rsidRPr="0000783E">
        <w:rPr>
          <w:b w:val="0"/>
          <w:bCs/>
        </w:rPr>
        <w:t>_</w:t>
      </w:r>
      <w:r w:rsidR="000B76AA" w:rsidRPr="0000783E">
        <w:rPr>
          <w:b w:val="0"/>
          <w:bCs/>
        </w:rPr>
        <w:t>2</w:t>
      </w:r>
      <w:bookmarkEnd w:id="12"/>
      <w:r w:rsidR="000B76AA" w:rsidRPr="0000783E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0B76AA" w:rsidRPr="00275CB6" w14:paraId="5D232390" w14:textId="77777777" w:rsidTr="4F35CFB5">
        <w:trPr>
          <w:trHeight w:val="365"/>
        </w:trPr>
        <w:tc>
          <w:tcPr>
            <w:tcW w:w="3648" w:type="dxa"/>
            <w:gridSpan w:val="2"/>
          </w:tcPr>
          <w:p w14:paraId="2460E389" w14:textId="689C79FD" w:rsidR="000B76AA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405CA00" w14:textId="10501EAF" w:rsidR="000B76AA" w:rsidRPr="005473D2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</w:rPr>
              <w:t>Testing_registrazione</w:t>
            </w:r>
          </w:p>
        </w:tc>
      </w:tr>
      <w:tr w:rsidR="000B76AA" w:rsidRPr="00275CB6" w14:paraId="40F73F1C" w14:textId="77777777" w:rsidTr="4F35CFB5">
        <w:trPr>
          <w:trHeight w:val="378"/>
        </w:trPr>
        <w:tc>
          <w:tcPr>
            <w:tcW w:w="10334" w:type="dxa"/>
            <w:gridSpan w:val="3"/>
          </w:tcPr>
          <w:p w14:paraId="281822AE" w14:textId="77777777" w:rsidR="000B76AA" w:rsidRPr="005473D2" w:rsidRDefault="000B76AA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B76AA" w:rsidRPr="00275CB6" w14:paraId="18A1915D" w14:textId="77777777" w:rsidTr="4F35CFB5">
        <w:trPr>
          <w:trHeight w:val="365"/>
        </w:trPr>
        <w:tc>
          <w:tcPr>
            <w:tcW w:w="3648" w:type="dxa"/>
            <w:gridSpan w:val="2"/>
          </w:tcPr>
          <w:p w14:paraId="683CDD1A" w14:textId="77777777" w:rsidR="000B76AA" w:rsidRPr="00275CB6" w:rsidRDefault="000B76AA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01FB16AD" w14:textId="1F1359A4" w:rsidR="000B76AA" w:rsidRPr="00275CB6" w:rsidRDefault="000B76AA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2.2</w:t>
            </w:r>
          </w:p>
        </w:tc>
      </w:tr>
      <w:tr w:rsidR="000B76AA" w:rsidRPr="00275CB6" w14:paraId="37F4AAF6" w14:textId="77777777" w:rsidTr="4F35CFB5">
        <w:trPr>
          <w:trHeight w:val="365"/>
        </w:trPr>
        <w:tc>
          <w:tcPr>
            <w:tcW w:w="10334" w:type="dxa"/>
            <w:gridSpan w:val="3"/>
          </w:tcPr>
          <w:p w14:paraId="09525E34" w14:textId="77777777" w:rsidR="000B76AA" w:rsidRPr="00275CB6" w:rsidRDefault="000B76AA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B76AA" w:rsidRPr="00275CB6" w14:paraId="72802DEF" w14:textId="77777777" w:rsidTr="4F35CFB5">
        <w:trPr>
          <w:trHeight w:val="7821"/>
        </w:trPr>
        <w:tc>
          <w:tcPr>
            <w:tcW w:w="10334" w:type="dxa"/>
            <w:gridSpan w:val="3"/>
          </w:tcPr>
          <w:p w14:paraId="404F7071" w14:textId="77777777" w:rsidR="000B76AA" w:rsidRPr="00275CB6" w:rsidRDefault="000B76AA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4299670F" w14:textId="77777777" w:rsidR="000B76AA" w:rsidRPr="00275CB6" w:rsidRDefault="000B76AA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0B76AA" w:rsidRPr="00275CB6" w14:paraId="4C9827CB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2137348" w14:textId="77777777" w:rsidR="000B76AA" w:rsidRPr="00275CB6" w:rsidRDefault="000B76AA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F3A59EA" w14:textId="77777777" w:rsidR="000B76AA" w:rsidRPr="00275CB6" w:rsidRDefault="000B76AA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0B76AA" w:rsidRPr="00275CB6" w14:paraId="0B92EC9F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5A42B07C" w14:textId="77777777" w:rsidR="000B76AA" w:rsidRPr="00275CB6" w:rsidRDefault="000B76A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4B7967E0" w14:textId="350FE2BF" w:rsidR="000B76AA" w:rsidRPr="00275CB6" w:rsidRDefault="00ED576C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Gianmarco</w:t>
                  </w:r>
                </w:p>
              </w:tc>
            </w:tr>
            <w:tr w:rsidR="000B76AA" w:rsidRPr="00275CB6" w14:paraId="44DD0F4D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E8C46FC" w14:textId="77777777" w:rsidR="000B76AA" w:rsidRDefault="000B76A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68C065F" w14:textId="77777777" w:rsidR="000B76AA" w:rsidRPr="00275CB6" w:rsidRDefault="000B76A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B76AA" w:rsidRPr="00275CB6" w14:paraId="7B0611DF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FA0DDED" w14:textId="77777777" w:rsidR="000B76AA" w:rsidRDefault="000B76A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096ECEF4" w14:textId="77777777" w:rsidR="000B76AA" w:rsidRPr="00275CB6" w:rsidRDefault="000B76A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B76AA" w:rsidRPr="00275CB6" w14:paraId="05A2B7E3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32E890CC" w14:textId="77777777" w:rsidR="000B76AA" w:rsidRDefault="000B76A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1F07B475" w14:textId="77777777" w:rsidR="000B76AA" w:rsidRPr="00275CB6" w:rsidRDefault="000B76A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B76AA" w:rsidRPr="00275CB6" w14:paraId="3B4F6430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E75289A" w14:textId="77777777" w:rsidR="000B76AA" w:rsidRDefault="000B76A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7FA36B11" w14:textId="77777777" w:rsidR="000B76AA" w:rsidRPr="00275CB6" w:rsidRDefault="000B76A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B76AA" w:rsidRPr="00275CB6" w14:paraId="49397312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FC34666" w14:textId="77777777" w:rsidR="000B76AA" w:rsidRDefault="000B76A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3170A367" w14:textId="77777777" w:rsidR="000B76AA" w:rsidRPr="00275CB6" w:rsidRDefault="000B76A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6E0E6722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5B793458" w14:textId="3B71AFB8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53DA0569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606CA1EE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7536BEED" w14:textId="7DBBEF1E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50477552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02E3316D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5EE1F372" w14:textId="4B4ED3F9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D4533DC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149A5D60" w14:paraId="6E570BF4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7771ECEB" w14:textId="56060449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E6CA122" w14:textId="06EC9055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149A5D60" w14:paraId="6D7C6512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7E97A3CC" w14:textId="404AA2BE" w:rsidR="149A5D60" w:rsidRDefault="149A5D60" w:rsidP="149A5D60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2C0BD506" w14:textId="66E18CC0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3C004C69" w14:textId="77777777" w:rsidR="000B76AA" w:rsidRPr="00275CB6" w:rsidRDefault="000B76AA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B76AA" w:rsidRPr="00275CB6" w14:paraId="558C81A3" w14:textId="77777777" w:rsidTr="4F35CFB5">
        <w:trPr>
          <w:trHeight w:val="365"/>
        </w:trPr>
        <w:tc>
          <w:tcPr>
            <w:tcW w:w="10334" w:type="dxa"/>
            <w:gridSpan w:val="3"/>
          </w:tcPr>
          <w:p w14:paraId="3A6F2934" w14:textId="77777777" w:rsidR="000B76AA" w:rsidRPr="00275CB6" w:rsidRDefault="000B76AA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B76AA" w:rsidRPr="00275CB6" w14:paraId="32752E5B" w14:textId="77777777" w:rsidTr="4F35CFB5">
        <w:trPr>
          <w:trHeight w:val="378"/>
        </w:trPr>
        <w:tc>
          <w:tcPr>
            <w:tcW w:w="3637" w:type="dxa"/>
          </w:tcPr>
          <w:p w14:paraId="0A562A94" w14:textId="77777777" w:rsidR="000B76AA" w:rsidRPr="00275CB6" w:rsidRDefault="000B76AA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6AC1382" w14:textId="77777777" w:rsidR="000B76AA" w:rsidRPr="000B76AA" w:rsidRDefault="000B76AA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65270111" w14:textId="5BDA5AD3" w:rsidR="000B76AA" w:rsidRDefault="000B76AA" w:rsidP="000011F3"/>
    <w:p w14:paraId="62DB3B0C" w14:textId="0C6F1A2D" w:rsidR="000B76AA" w:rsidRDefault="000B76AA">
      <w:pPr>
        <w:spacing w:after="200"/>
      </w:pPr>
      <w:r>
        <w:br w:type="page"/>
      </w:r>
    </w:p>
    <w:p w14:paraId="7C4B3C0A" w14:textId="1757569B" w:rsidR="004E14D3" w:rsidRPr="0000783E" w:rsidRDefault="005473D2" w:rsidP="0000783E">
      <w:pPr>
        <w:pStyle w:val="Titolo3"/>
        <w:numPr>
          <w:ilvl w:val="0"/>
          <w:numId w:val="21"/>
        </w:numPr>
        <w:rPr>
          <w:b w:val="0"/>
          <w:bCs/>
        </w:rPr>
      </w:pPr>
      <w:bookmarkStart w:id="13" w:name="_Toc122625114"/>
      <w:r w:rsidRPr="0000783E">
        <w:rPr>
          <w:b w:val="0"/>
          <w:bCs/>
        </w:rPr>
        <w:lastRenderedPageBreak/>
        <w:t xml:space="preserve">TC </w:t>
      </w:r>
      <w:r w:rsidR="004E14D3" w:rsidRPr="0000783E">
        <w:rPr>
          <w:b w:val="0"/>
          <w:bCs/>
        </w:rPr>
        <w:t>2</w:t>
      </w:r>
      <w:r w:rsidRPr="0000783E">
        <w:rPr>
          <w:b w:val="0"/>
          <w:bCs/>
        </w:rPr>
        <w:t>_</w:t>
      </w:r>
      <w:r w:rsidR="005917F2" w:rsidRPr="0000783E">
        <w:rPr>
          <w:b w:val="0"/>
          <w:bCs/>
        </w:rPr>
        <w:t>3</w:t>
      </w:r>
      <w:bookmarkEnd w:id="13"/>
      <w:r w:rsidR="005917F2" w:rsidRPr="0000783E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ED576C" w:rsidRPr="00275CB6" w14:paraId="5530AA30" w14:textId="77777777" w:rsidTr="4F35CFB5">
        <w:trPr>
          <w:trHeight w:val="365"/>
        </w:trPr>
        <w:tc>
          <w:tcPr>
            <w:tcW w:w="3648" w:type="dxa"/>
            <w:gridSpan w:val="2"/>
          </w:tcPr>
          <w:p w14:paraId="0E9FEC97" w14:textId="76FE356D" w:rsidR="00ED576C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28440997" w14:textId="170E5B69" w:rsidR="00ED576C" w:rsidRPr="005473D2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</w:rPr>
              <w:t>Testing_registrazione</w:t>
            </w:r>
          </w:p>
        </w:tc>
      </w:tr>
      <w:tr w:rsidR="00ED576C" w:rsidRPr="00275CB6" w14:paraId="157EC304" w14:textId="77777777" w:rsidTr="4F35CFB5">
        <w:trPr>
          <w:trHeight w:val="378"/>
        </w:trPr>
        <w:tc>
          <w:tcPr>
            <w:tcW w:w="10334" w:type="dxa"/>
            <w:gridSpan w:val="3"/>
          </w:tcPr>
          <w:p w14:paraId="46FDE674" w14:textId="77777777" w:rsidR="00ED576C" w:rsidRPr="005473D2" w:rsidRDefault="00ED576C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D576C" w:rsidRPr="00275CB6" w14:paraId="5A9B22A5" w14:textId="77777777" w:rsidTr="4F35CFB5">
        <w:trPr>
          <w:trHeight w:val="365"/>
        </w:trPr>
        <w:tc>
          <w:tcPr>
            <w:tcW w:w="3648" w:type="dxa"/>
            <w:gridSpan w:val="2"/>
          </w:tcPr>
          <w:p w14:paraId="3B0C1FE2" w14:textId="77777777" w:rsidR="00ED576C" w:rsidRPr="00275CB6" w:rsidRDefault="00ED576C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B2FFA1D" w14:textId="7EF39BA7" w:rsidR="00ED576C" w:rsidRPr="00275CB6" w:rsidRDefault="00ED576C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2.3</w:t>
            </w:r>
          </w:p>
        </w:tc>
      </w:tr>
      <w:tr w:rsidR="00ED576C" w:rsidRPr="00275CB6" w14:paraId="1684F814" w14:textId="77777777" w:rsidTr="4F35CFB5">
        <w:trPr>
          <w:trHeight w:val="365"/>
        </w:trPr>
        <w:tc>
          <w:tcPr>
            <w:tcW w:w="10334" w:type="dxa"/>
            <w:gridSpan w:val="3"/>
          </w:tcPr>
          <w:p w14:paraId="0C8CF44D" w14:textId="77777777" w:rsidR="00ED576C" w:rsidRPr="00275CB6" w:rsidRDefault="00ED576C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D576C" w:rsidRPr="00275CB6" w14:paraId="58F0DD06" w14:textId="77777777" w:rsidTr="4F35CFB5">
        <w:trPr>
          <w:trHeight w:val="7395"/>
        </w:trPr>
        <w:tc>
          <w:tcPr>
            <w:tcW w:w="10334" w:type="dxa"/>
            <w:gridSpan w:val="3"/>
          </w:tcPr>
          <w:p w14:paraId="062DE366" w14:textId="77777777" w:rsidR="00ED576C" w:rsidRPr="00275CB6" w:rsidRDefault="00ED576C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29796226" w14:textId="77777777" w:rsidR="00ED576C" w:rsidRPr="00275CB6" w:rsidRDefault="00ED576C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ED576C" w:rsidRPr="00275CB6" w14:paraId="23BE0E37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30B71815" w14:textId="77777777" w:rsidR="00ED576C" w:rsidRPr="00275CB6" w:rsidRDefault="00ED576C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B23B405" w14:textId="77777777" w:rsidR="00ED576C" w:rsidRPr="00275CB6" w:rsidRDefault="00ED576C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ED576C" w:rsidRPr="00275CB6" w14:paraId="70AB2FC9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158E967" w14:textId="77777777" w:rsidR="00ED576C" w:rsidRPr="00275CB6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0AFEEBDD" w14:textId="7BC48330" w:rsidR="00ED576C" w:rsidRPr="00275CB6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ED576C" w:rsidRPr="00275CB6" w14:paraId="717954B7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72551C31" w14:textId="77777777" w:rsidR="00ED576C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46276C7A" w14:textId="2C6274FB" w:rsidR="00ED576C" w:rsidRPr="00275CB6" w:rsidRDefault="00ED576C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Rossi</w:t>
                  </w:r>
                </w:p>
              </w:tc>
            </w:tr>
            <w:tr w:rsidR="00ED576C" w:rsidRPr="00275CB6" w14:paraId="4757A0DA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56B3ECDC" w14:textId="77777777" w:rsidR="00ED576C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4F92A1D7" w14:textId="77777777" w:rsidR="00ED576C" w:rsidRPr="00275CB6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ED576C" w:rsidRPr="00275CB6" w14:paraId="6044F6C9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07C2ACAE" w14:textId="77777777" w:rsidR="00ED576C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2674EC0" w14:textId="77777777" w:rsidR="00ED576C" w:rsidRPr="00275CB6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ED576C" w:rsidRPr="00275CB6" w14:paraId="4B9E02CB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50BC7175" w14:textId="77777777" w:rsidR="00ED576C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685979AE" w14:textId="77777777" w:rsidR="00ED576C" w:rsidRPr="00275CB6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ED576C" w:rsidRPr="00275CB6" w14:paraId="36D8B677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07DE05E2" w14:textId="77777777" w:rsidR="00ED576C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6B94644C" w14:textId="77777777" w:rsidR="00ED576C" w:rsidRPr="00275CB6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1314E788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A1BF619" w14:textId="6129BA8D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3DBCE7C9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76234617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788E8D5" w14:textId="1F6CF59D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A591263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1A8B3DC8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3B96D9F" w14:textId="6790973E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4BAF2E2C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149A5D60" w14:paraId="31C4DA12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2A913E2" w14:textId="56060449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3C33F0B" w14:textId="06EC9055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149A5D60" w14:paraId="77624251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1918453" w14:textId="4DA246C0" w:rsidR="149A5D60" w:rsidRDefault="149A5D60" w:rsidP="149A5D60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3297EBCE" w14:textId="5DDDAFA6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32DCBAA3" w14:textId="77777777" w:rsidR="00ED576C" w:rsidRPr="00275CB6" w:rsidRDefault="00ED576C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D576C" w:rsidRPr="00275CB6" w14:paraId="07343B13" w14:textId="77777777" w:rsidTr="4F35CFB5">
        <w:trPr>
          <w:trHeight w:val="365"/>
        </w:trPr>
        <w:tc>
          <w:tcPr>
            <w:tcW w:w="10334" w:type="dxa"/>
            <w:gridSpan w:val="3"/>
          </w:tcPr>
          <w:p w14:paraId="2B5C18E8" w14:textId="77777777" w:rsidR="00ED576C" w:rsidRPr="00275CB6" w:rsidRDefault="00ED576C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D576C" w:rsidRPr="00275CB6" w14:paraId="266B0902" w14:textId="77777777" w:rsidTr="4F35CFB5">
        <w:trPr>
          <w:trHeight w:val="378"/>
        </w:trPr>
        <w:tc>
          <w:tcPr>
            <w:tcW w:w="3637" w:type="dxa"/>
          </w:tcPr>
          <w:p w14:paraId="79CB039E" w14:textId="77777777" w:rsidR="00ED576C" w:rsidRPr="00275CB6" w:rsidRDefault="00ED576C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C56BBAE" w14:textId="77777777" w:rsidR="00ED576C" w:rsidRPr="000B76AA" w:rsidRDefault="00ED576C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72DF4310" w14:textId="5D051A11" w:rsidR="00ED576C" w:rsidRDefault="00ED576C" w:rsidP="00ED576C"/>
    <w:p w14:paraId="27C5E940" w14:textId="77777777" w:rsidR="00ED576C" w:rsidRDefault="00ED576C">
      <w:pPr>
        <w:spacing w:after="200"/>
      </w:pPr>
      <w:r>
        <w:br w:type="page"/>
      </w:r>
    </w:p>
    <w:p w14:paraId="438B95F8" w14:textId="5150F1F9" w:rsidR="00ED576C" w:rsidRPr="0000783E" w:rsidRDefault="005473D2" w:rsidP="0000783E">
      <w:pPr>
        <w:pStyle w:val="Titolo3"/>
        <w:numPr>
          <w:ilvl w:val="0"/>
          <w:numId w:val="21"/>
        </w:numPr>
        <w:rPr>
          <w:b w:val="0"/>
          <w:bCs/>
        </w:rPr>
      </w:pPr>
      <w:bookmarkStart w:id="14" w:name="_Toc122625115"/>
      <w:r w:rsidRPr="0000783E">
        <w:rPr>
          <w:b w:val="0"/>
          <w:bCs/>
        </w:rPr>
        <w:lastRenderedPageBreak/>
        <w:t xml:space="preserve">TC </w:t>
      </w:r>
      <w:r w:rsidR="00ED576C" w:rsidRPr="0000783E">
        <w:rPr>
          <w:b w:val="0"/>
          <w:bCs/>
        </w:rPr>
        <w:t>2</w:t>
      </w:r>
      <w:r w:rsidRPr="0000783E">
        <w:rPr>
          <w:b w:val="0"/>
          <w:bCs/>
        </w:rPr>
        <w:t>_</w:t>
      </w:r>
      <w:r w:rsidR="00ED576C" w:rsidRPr="0000783E">
        <w:rPr>
          <w:b w:val="0"/>
          <w:bCs/>
        </w:rPr>
        <w:t>4</w:t>
      </w:r>
      <w:bookmarkEnd w:id="14"/>
      <w:r w:rsidR="00ED576C" w:rsidRPr="0000783E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ED576C" w:rsidRPr="00275CB6" w14:paraId="22AF1D6D" w14:textId="77777777" w:rsidTr="4F35CFB5">
        <w:trPr>
          <w:trHeight w:val="365"/>
        </w:trPr>
        <w:tc>
          <w:tcPr>
            <w:tcW w:w="3648" w:type="dxa"/>
            <w:gridSpan w:val="2"/>
          </w:tcPr>
          <w:p w14:paraId="49D46412" w14:textId="71B1D041" w:rsidR="00ED576C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740FF175" w14:textId="45E02600" w:rsidR="00ED576C" w:rsidRPr="005473D2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</w:rPr>
              <w:t>Testing_registrazione</w:t>
            </w:r>
          </w:p>
        </w:tc>
      </w:tr>
      <w:tr w:rsidR="00ED576C" w:rsidRPr="00275CB6" w14:paraId="6DB89377" w14:textId="77777777" w:rsidTr="4F35CFB5">
        <w:trPr>
          <w:trHeight w:val="378"/>
        </w:trPr>
        <w:tc>
          <w:tcPr>
            <w:tcW w:w="10334" w:type="dxa"/>
            <w:gridSpan w:val="3"/>
          </w:tcPr>
          <w:p w14:paraId="3308A542" w14:textId="77777777" w:rsidR="00ED576C" w:rsidRPr="005473D2" w:rsidRDefault="00ED576C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D576C" w:rsidRPr="00275CB6" w14:paraId="71D3738A" w14:textId="77777777" w:rsidTr="4F35CFB5">
        <w:trPr>
          <w:trHeight w:val="365"/>
        </w:trPr>
        <w:tc>
          <w:tcPr>
            <w:tcW w:w="3648" w:type="dxa"/>
            <w:gridSpan w:val="2"/>
          </w:tcPr>
          <w:p w14:paraId="5CFE28CD" w14:textId="77777777" w:rsidR="00ED576C" w:rsidRPr="00275CB6" w:rsidRDefault="00ED576C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1D7021F5" w14:textId="1129FC0F" w:rsidR="00ED576C" w:rsidRPr="00275CB6" w:rsidRDefault="00ED576C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2.4</w:t>
            </w:r>
          </w:p>
        </w:tc>
      </w:tr>
      <w:tr w:rsidR="00ED576C" w:rsidRPr="00275CB6" w14:paraId="3E4433EC" w14:textId="77777777" w:rsidTr="4F35CFB5">
        <w:trPr>
          <w:trHeight w:val="365"/>
        </w:trPr>
        <w:tc>
          <w:tcPr>
            <w:tcW w:w="10334" w:type="dxa"/>
            <w:gridSpan w:val="3"/>
          </w:tcPr>
          <w:p w14:paraId="58047688" w14:textId="77777777" w:rsidR="00ED576C" w:rsidRPr="00275CB6" w:rsidRDefault="00ED576C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D576C" w:rsidRPr="00275CB6" w14:paraId="5DF72CE5" w14:textId="77777777" w:rsidTr="4F35CFB5">
        <w:trPr>
          <w:trHeight w:val="7395"/>
        </w:trPr>
        <w:tc>
          <w:tcPr>
            <w:tcW w:w="10334" w:type="dxa"/>
            <w:gridSpan w:val="3"/>
          </w:tcPr>
          <w:p w14:paraId="5988A984" w14:textId="77777777" w:rsidR="00ED576C" w:rsidRPr="00275CB6" w:rsidRDefault="00ED576C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6ADC236A" w14:textId="77777777" w:rsidR="00ED576C" w:rsidRPr="00275CB6" w:rsidRDefault="00ED576C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ED576C" w:rsidRPr="00275CB6" w14:paraId="5AF8A305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A477A05" w14:textId="77777777" w:rsidR="00ED576C" w:rsidRPr="00275CB6" w:rsidRDefault="00ED576C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320C37E" w14:textId="77777777" w:rsidR="00ED576C" w:rsidRPr="00275CB6" w:rsidRDefault="00ED576C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ED576C" w:rsidRPr="00275CB6" w14:paraId="178A4B7B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DF969AE" w14:textId="77777777" w:rsidR="00ED576C" w:rsidRPr="00275CB6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145838DE" w14:textId="0D76E8F3" w:rsidR="00ED576C" w:rsidRPr="00275CB6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ED576C" w:rsidRPr="00275CB6" w14:paraId="185E5FA8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F7E7551" w14:textId="77777777" w:rsidR="00ED576C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216770C8" w14:textId="178386E6" w:rsidR="00ED576C" w:rsidRPr="00275CB6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ED576C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Rossi</w:t>
                  </w:r>
                </w:p>
              </w:tc>
            </w:tr>
            <w:tr w:rsidR="00ED576C" w:rsidRPr="00275CB6" w14:paraId="2B0851CC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77886FF1" w14:textId="77777777" w:rsidR="00ED576C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483B6E6E" w14:textId="520F5D7A" w:rsidR="00ED576C" w:rsidRPr="00275CB6" w:rsidRDefault="00B149B3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M</w:t>
                  </w:r>
                </w:p>
              </w:tc>
            </w:tr>
            <w:tr w:rsidR="00ED576C" w:rsidRPr="00275CB6" w14:paraId="465EEEE6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7936BECC" w14:textId="77777777" w:rsidR="00ED576C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4428115" w14:textId="77777777" w:rsidR="00ED576C" w:rsidRPr="00275CB6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ED576C" w:rsidRPr="00275CB6" w14:paraId="54825BD3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2FFD974" w14:textId="77777777" w:rsidR="00ED576C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6C460031" w14:textId="77777777" w:rsidR="00ED576C" w:rsidRPr="00275CB6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ED576C" w:rsidRPr="00275CB6" w14:paraId="6B0D89BD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8098997" w14:textId="77777777" w:rsidR="00ED576C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10F03AD4" w14:textId="77777777" w:rsidR="00ED576C" w:rsidRPr="00275CB6" w:rsidRDefault="00ED576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7393391E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3B24C7B4" w14:textId="6A1AA3EA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D0E2AF9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50C8203A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AB69E8A" w14:textId="37C162C1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5AECFD8E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1D89B5B1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5D0C2BC" w14:textId="69AB7D0C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54CB7D10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149A5D60" w14:paraId="25A8C201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44D418B" w14:textId="56060449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2D7C7007" w14:textId="06EC9055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149A5D60" w14:paraId="6C566434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8C961BE" w14:textId="56ADD3CF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7E7240DF" w14:textId="2BAA237F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016A16BE" w14:textId="77777777" w:rsidR="00ED576C" w:rsidRPr="00275CB6" w:rsidRDefault="00ED576C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D576C" w:rsidRPr="00275CB6" w14:paraId="1592B358" w14:textId="77777777" w:rsidTr="4F35CFB5">
        <w:trPr>
          <w:trHeight w:val="365"/>
        </w:trPr>
        <w:tc>
          <w:tcPr>
            <w:tcW w:w="10334" w:type="dxa"/>
            <w:gridSpan w:val="3"/>
          </w:tcPr>
          <w:p w14:paraId="6E823E08" w14:textId="77777777" w:rsidR="00ED576C" w:rsidRPr="00275CB6" w:rsidRDefault="00ED576C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D576C" w:rsidRPr="00275CB6" w14:paraId="23556D51" w14:textId="77777777" w:rsidTr="4F35CFB5">
        <w:trPr>
          <w:trHeight w:val="378"/>
        </w:trPr>
        <w:tc>
          <w:tcPr>
            <w:tcW w:w="3637" w:type="dxa"/>
          </w:tcPr>
          <w:p w14:paraId="37F6E2F4" w14:textId="77777777" w:rsidR="00ED576C" w:rsidRPr="00275CB6" w:rsidRDefault="00ED576C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56D7605" w14:textId="77777777" w:rsidR="00ED576C" w:rsidRPr="000B76AA" w:rsidRDefault="00ED576C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705D640E" w14:textId="22D06571" w:rsidR="00ED576C" w:rsidRDefault="00ED576C" w:rsidP="00ED576C"/>
    <w:p w14:paraId="2FD06CA1" w14:textId="77777777" w:rsidR="00ED576C" w:rsidRDefault="00ED576C">
      <w:pPr>
        <w:spacing w:after="200"/>
      </w:pPr>
      <w:r>
        <w:br w:type="page"/>
      </w:r>
    </w:p>
    <w:p w14:paraId="06DE8CE8" w14:textId="2398A323" w:rsidR="00ED576C" w:rsidRPr="0000783E" w:rsidRDefault="005473D2" w:rsidP="0000783E">
      <w:pPr>
        <w:pStyle w:val="Titolo3"/>
        <w:numPr>
          <w:ilvl w:val="0"/>
          <w:numId w:val="21"/>
        </w:numPr>
        <w:rPr>
          <w:b w:val="0"/>
          <w:bCs/>
        </w:rPr>
      </w:pPr>
      <w:bookmarkStart w:id="15" w:name="_Toc122625116"/>
      <w:r w:rsidRPr="0000783E">
        <w:rPr>
          <w:b w:val="0"/>
          <w:bCs/>
        </w:rPr>
        <w:lastRenderedPageBreak/>
        <w:t xml:space="preserve">TC </w:t>
      </w:r>
      <w:r w:rsidR="00ED576C" w:rsidRPr="0000783E">
        <w:rPr>
          <w:b w:val="0"/>
          <w:bCs/>
        </w:rPr>
        <w:t>2</w:t>
      </w:r>
      <w:r w:rsidRPr="0000783E">
        <w:rPr>
          <w:b w:val="0"/>
          <w:bCs/>
        </w:rPr>
        <w:t>_</w:t>
      </w:r>
      <w:r w:rsidR="00ED576C" w:rsidRPr="0000783E">
        <w:rPr>
          <w:b w:val="0"/>
          <w:bCs/>
        </w:rPr>
        <w:t>5</w:t>
      </w:r>
      <w:bookmarkEnd w:id="15"/>
      <w:r w:rsidR="00ED576C" w:rsidRPr="0000783E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B149B3" w:rsidRPr="00275CB6" w14:paraId="7421F520" w14:textId="77777777" w:rsidTr="4F35CFB5">
        <w:trPr>
          <w:trHeight w:val="365"/>
        </w:trPr>
        <w:tc>
          <w:tcPr>
            <w:tcW w:w="3648" w:type="dxa"/>
            <w:gridSpan w:val="2"/>
          </w:tcPr>
          <w:p w14:paraId="5EA1837E" w14:textId="0B0B5AE2" w:rsidR="00B149B3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753E5A7A" w14:textId="3255FD01" w:rsidR="00B149B3" w:rsidRPr="005473D2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</w:rPr>
              <w:t>Testing_registrazione</w:t>
            </w:r>
          </w:p>
        </w:tc>
      </w:tr>
      <w:tr w:rsidR="00B149B3" w:rsidRPr="00275CB6" w14:paraId="1EA645E8" w14:textId="77777777" w:rsidTr="4F35CFB5">
        <w:trPr>
          <w:trHeight w:val="378"/>
        </w:trPr>
        <w:tc>
          <w:tcPr>
            <w:tcW w:w="10334" w:type="dxa"/>
            <w:gridSpan w:val="3"/>
          </w:tcPr>
          <w:p w14:paraId="55C5C1BD" w14:textId="77777777" w:rsidR="00B149B3" w:rsidRPr="005473D2" w:rsidRDefault="00B149B3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B149B3" w:rsidRPr="00275CB6" w14:paraId="4F09A171" w14:textId="77777777" w:rsidTr="4F35CFB5">
        <w:trPr>
          <w:trHeight w:val="365"/>
        </w:trPr>
        <w:tc>
          <w:tcPr>
            <w:tcW w:w="3648" w:type="dxa"/>
            <w:gridSpan w:val="2"/>
          </w:tcPr>
          <w:p w14:paraId="6BD48B61" w14:textId="77777777" w:rsidR="00B149B3" w:rsidRPr="00275CB6" w:rsidRDefault="00B149B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3F3E79F" w14:textId="69DE382A" w:rsidR="00B149B3" w:rsidRPr="00275CB6" w:rsidRDefault="00B149B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2.</w:t>
            </w:r>
            <w:r w:rsidR="00427E7E">
              <w:rPr>
                <w:b w:val="0"/>
                <w:bCs/>
                <w:noProof/>
                <w:szCs w:val="28"/>
                <w:lang w:bidi="it-IT"/>
              </w:rPr>
              <w:t>5</w:t>
            </w:r>
          </w:p>
        </w:tc>
      </w:tr>
      <w:tr w:rsidR="00B149B3" w:rsidRPr="00275CB6" w14:paraId="2B61DEE3" w14:textId="77777777" w:rsidTr="4F35CFB5">
        <w:trPr>
          <w:trHeight w:val="365"/>
        </w:trPr>
        <w:tc>
          <w:tcPr>
            <w:tcW w:w="10334" w:type="dxa"/>
            <w:gridSpan w:val="3"/>
          </w:tcPr>
          <w:p w14:paraId="3F834E5B" w14:textId="77777777" w:rsidR="00B149B3" w:rsidRPr="00275CB6" w:rsidRDefault="00B149B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B149B3" w:rsidRPr="00275CB6" w14:paraId="55728AD3" w14:textId="77777777" w:rsidTr="4F35CFB5">
        <w:trPr>
          <w:trHeight w:val="7679"/>
        </w:trPr>
        <w:tc>
          <w:tcPr>
            <w:tcW w:w="10334" w:type="dxa"/>
            <w:gridSpan w:val="3"/>
          </w:tcPr>
          <w:p w14:paraId="64B07E88" w14:textId="77777777" w:rsidR="00B149B3" w:rsidRPr="00275CB6" w:rsidRDefault="00B149B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61F31FF7" w14:textId="77777777" w:rsidR="00B149B3" w:rsidRPr="00275CB6" w:rsidRDefault="00B149B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B149B3" w:rsidRPr="00275CB6" w14:paraId="5C0AECF7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71E2A89" w14:textId="77777777" w:rsidR="00B149B3" w:rsidRPr="00275CB6" w:rsidRDefault="00B149B3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B52A182" w14:textId="77777777" w:rsidR="00B149B3" w:rsidRPr="00275CB6" w:rsidRDefault="00B149B3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B149B3" w:rsidRPr="00275CB6" w14:paraId="4D4A702C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54754B73" w14:textId="77777777" w:rsidR="00B149B3" w:rsidRPr="00275CB6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2DC6CE6" w14:textId="77777777" w:rsidR="00B149B3" w:rsidRPr="00275CB6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B149B3" w:rsidRPr="00275CB6" w14:paraId="5715B77E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3BBE1FCD" w14:textId="77777777" w:rsidR="00B149B3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7D6D0D2" w14:textId="77777777" w:rsidR="00B149B3" w:rsidRPr="00275CB6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ED576C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Rossi</w:t>
                  </w:r>
                </w:p>
              </w:tc>
            </w:tr>
            <w:tr w:rsidR="00B149B3" w:rsidRPr="00275CB6" w14:paraId="3AD92ADF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772D473E" w14:textId="77777777" w:rsidR="00B149B3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1F131A00" w14:textId="53C85FD8" w:rsidR="00B149B3" w:rsidRPr="00275CB6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</w:t>
                  </w:r>
                </w:p>
              </w:tc>
            </w:tr>
            <w:tr w:rsidR="00B149B3" w:rsidRPr="00275CB6" w14:paraId="2AB6D595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384E81AE" w14:textId="77777777" w:rsidR="00B149B3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6D1D3CB" w14:textId="655BCB17" w:rsidR="00B149B3" w:rsidRPr="00275CB6" w:rsidRDefault="00427E7E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Napoli,54876,Viale Kennedy</w:t>
                  </w:r>
                </w:p>
              </w:tc>
            </w:tr>
            <w:tr w:rsidR="00B149B3" w:rsidRPr="00275CB6" w14:paraId="27B2DC48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32C8FDE" w14:textId="77777777" w:rsidR="00B149B3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1F981037" w14:textId="77777777" w:rsidR="00B149B3" w:rsidRPr="00275CB6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B149B3" w:rsidRPr="00275CB6" w14:paraId="4FF5937A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3B988E1" w14:textId="77777777" w:rsidR="00B149B3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4FC4E798" w14:textId="77777777" w:rsidR="00B149B3" w:rsidRPr="00275CB6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1329D346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3834C50" w14:textId="6AD289F2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F13517C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69F12BEA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E98D7B7" w14:textId="6A155878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58986896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2C3DF83D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A155B6F" w14:textId="4723FBA6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0619FD8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149A5D60" w14:paraId="10123387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70B72DAE" w14:textId="56060449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7E8B37F8" w14:textId="06EC9055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149A5D60" w14:paraId="57F08998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8744029" w14:textId="4C090DF2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36008D83" w14:textId="4CA02435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1B278052" w14:textId="77777777" w:rsidR="00B149B3" w:rsidRPr="00275CB6" w:rsidRDefault="00B149B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B149B3" w:rsidRPr="00275CB6" w14:paraId="34B8F97A" w14:textId="77777777" w:rsidTr="4F35CFB5">
        <w:trPr>
          <w:trHeight w:val="365"/>
        </w:trPr>
        <w:tc>
          <w:tcPr>
            <w:tcW w:w="10334" w:type="dxa"/>
            <w:gridSpan w:val="3"/>
          </w:tcPr>
          <w:p w14:paraId="2644B3F8" w14:textId="77777777" w:rsidR="00B149B3" w:rsidRPr="00275CB6" w:rsidRDefault="00B149B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B149B3" w:rsidRPr="00275CB6" w14:paraId="24DD2B07" w14:textId="77777777" w:rsidTr="4F35CFB5">
        <w:trPr>
          <w:trHeight w:val="378"/>
        </w:trPr>
        <w:tc>
          <w:tcPr>
            <w:tcW w:w="3637" w:type="dxa"/>
          </w:tcPr>
          <w:p w14:paraId="374782A1" w14:textId="77777777" w:rsidR="00B149B3" w:rsidRPr="00275CB6" w:rsidRDefault="00B149B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D6B3500" w14:textId="77777777" w:rsidR="00B149B3" w:rsidRPr="000B76AA" w:rsidRDefault="00B149B3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44E88C7E" w14:textId="7567B882" w:rsidR="00B149B3" w:rsidRDefault="00B149B3" w:rsidP="00ED576C"/>
    <w:p w14:paraId="271E444C" w14:textId="77777777" w:rsidR="00B149B3" w:rsidRDefault="00B149B3">
      <w:pPr>
        <w:spacing w:after="200"/>
      </w:pPr>
      <w:r>
        <w:br w:type="page"/>
      </w:r>
    </w:p>
    <w:p w14:paraId="72D52134" w14:textId="2A9A26B6" w:rsidR="00ED576C" w:rsidRPr="0000783E" w:rsidRDefault="00E02D77" w:rsidP="0000783E">
      <w:pPr>
        <w:pStyle w:val="Titolo3"/>
        <w:numPr>
          <w:ilvl w:val="0"/>
          <w:numId w:val="21"/>
        </w:numPr>
        <w:rPr>
          <w:b w:val="0"/>
          <w:bCs/>
        </w:rPr>
      </w:pPr>
      <w:bookmarkStart w:id="16" w:name="_Toc122625117"/>
      <w:r w:rsidRPr="0000783E">
        <w:rPr>
          <w:b w:val="0"/>
          <w:bCs/>
        </w:rPr>
        <w:lastRenderedPageBreak/>
        <w:t xml:space="preserve">TC </w:t>
      </w:r>
      <w:r w:rsidR="00B149B3" w:rsidRPr="0000783E">
        <w:rPr>
          <w:b w:val="0"/>
          <w:bCs/>
        </w:rPr>
        <w:t>2</w:t>
      </w:r>
      <w:r w:rsidRPr="0000783E">
        <w:rPr>
          <w:b w:val="0"/>
          <w:bCs/>
        </w:rPr>
        <w:t>_</w:t>
      </w:r>
      <w:r w:rsidR="00B149B3" w:rsidRPr="0000783E">
        <w:rPr>
          <w:b w:val="0"/>
          <w:bCs/>
        </w:rPr>
        <w:t>6</w:t>
      </w:r>
      <w:bookmarkEnd w:id="16"/>
      <w:r w:rsidR="00B149B3" w:rsidRPr="0000783E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B149B3" w:rsidRPr="00275CB6" w14:paraId="7718F7F2" w14:textId="77777777" w:rsidTr="4F35CFB5">
        <w:trPr>
          <w:trHeight w:val="365"/>
        </w:trPr>
        <w:tc>
          <w:tcPr>
            <w:tcW w:w="3648" w:type="dxa"/>
            <w:gridSpan w:val="2"/>
          </w:tcPr>
          <w:p w14:paraId="154F8C20" w14:textId="1A1FDD39" w:rsidR="00B149B3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27BF75DA" w14:textId="21901C43" w:rsidR="00B149B3" w:rsidRPr="00E02D77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</w:rPr>
              <w:t>Testing_registrazione</w:t>
            </w:r>
          </w:p>
        </w:tc>
      </w:tr>
      <w:tr w:rsidR="00B149B3" w:rsidRPr="00275CB6" w14:paraId="03F02BA6" w14:textId="77777777" w:rsidTr="4F35CFB5">
        <w:trPr>
          <w:trHeight w:val="378"/>
        </w:trPr>
        <w:tc>
          <w:tcPr>
            <w:tcW w:w="10334" w:type="dxa"/>
            <w:gridSpan w:val="3"/>
          </w:tcPr>
          <w:p w14:paraId="13ECF142" w14:textId="77777777" w:rsidR="00B149B3" w:rsidRPr="00E02D77" w:rsidRDefault="00B149B3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B149B3" w:rsidRPr="00275CB6" w14:paraId="3E92A555" w14:textId="77777777" w:rsidTr="4F35CFB5">
        <w:trPr>
          <w:trHeight w:val="365"/>
        </w:trPr>
        <w:tc>
          <w:tcPr>
            <w:tcW w:w="3648" w:type="dxa"/>
            <w:gridSpan w:val="2"/>
          </w:tcPr>
          <w:p w14:paraId="2FC73B66" w14:textId="77777777" w:rsidR="00B149B3" w:rsidRPr="00275CB6" w:rsidRDefault="00B149B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093E8576" w14:textId="4FF52348" w:rsidR="00B149B3" w:rsidRPr="00275CB6" w:rsidRDefault="00B149B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2.</w:t>
            </w:r>
            <w:r w:rsidR="00427E7E">
              <w:rPr>
                <w:b w:val="0"/>
                <w:bCs/>
                <w:noProof/>
                <w:szCs w:val="28"/>
                <w:lang w:bidi="it-IT"/>
              </w:rPr>
              <w:t>6</w:t>
            </w:r>
          </w:p>
        </w:tc>
      </w:tr>
      <w:tr w:rsidR="00B149B3" w:rsidRPr="00275CB6" w14:paraId="3EA3FB6A" w14:textId="77777777" w:rsidTr="4F35CFB5">
        <w:trPr>
          <w:trHeight w:val="365"/>
        </w:trPr>
        <w:tc>
          <w:tcPr>
            <w:tcW w:w="10334" w:type="dxa"/>
            <w:gridSpan w:val="3"/>
          </w:tcPr>
          <w:p w14:paraId="1ADD80D4" w14:textId="77777777" w:rsidR="00B149B3" w:rsidRPr="00275CB6" w:rsidRDefault="00B149B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B149B3" w:rsidRPr="00275CB6" w14:paraId="4797511C" w14:textId="77777777" w:rsidTr="4F35CFB5">
        <w:trPr>
          <w:trHeight w:val="7679"/>
        </w:trPr>
        <w:tc>
          <w:tcPr>
            <w:tcW w:w="10334" w:type="dxa"/>
            <w:gridSpan w:val="3"/>
          </w:tcPr>
          <w:p w14:paraId="33F0E667" w14:textId="77777777" w:rsidR="00B149B3" w:rsidRPr="00275CB6" w:rsidRDefault="00B149B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3BC3CF8A" w14:textId="77777777" w:rsidR="00B149B3" w:rsidRPr="00275CB6" w:rsidRDefault="00B149B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B149B3" w:rsidRPr="00275CB6" w14:paraId="30DDBB01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1FDBDF8" w14:textId="77777777" w:rsidR="00B149B3" w:rsidRPr="00275CB6" w:rsidRDefault="00B149B3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5E6DAEF4" w14:textId="77777777" w:rsidR="00B149B3" w:rsidRPr="00275CB6" w:rsidRDefault="00B149B3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B149B3" w:rsidRPr="00275CB6" w14:paraId="77012EB7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301FA0E4" w14:textId="77777777" w:rsidR="00B149B3" w:rsidRPr="00275CB6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486C1F7F" w14:textId="77777777" w:rsidR="00B149B3" w:rsidRPr="00275CB6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B149B3" w:rsidRPr="00275CB6" w14:paraId="6CE4FED7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036A0BAF" w14:textId="77777777" w:rsidR="00B149B3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64EECF4" w14:textId="77777777" w:rsidR="00B149B3" w:rsidRPr="00275CB6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ED576C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Rossi</w:t>
                  </w:r>
                </w:p>
              </w:tc>
            </w:tr>
            <w:tr w:rsidR="00B149B3" w:rsidRPr="00275CB6" w14:paraId="2769389D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81172C5" w14:textId="77777777" w:rsidR="00B149B3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406CC25D" w14:textId="77777777" w:rsidR="00B149B3" w:rsidRPr="00275CB6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</w:t>
                  </w:r>
                </w:p>
              </w:tc>
            </w:tr>
            <w:tr w:rsidR="00B149B3" w:rsidRPr="00275CB6" w14:paraId="301E7FEB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0AAD95D0" w14:textId="77777777" w:rsidR="00B149B3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058F792" w14:textId="22371A8B" w:rsidR="00B149B3" w:rsidRPr="00275CB6" w:rsidRDefault="00427E7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427E7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B149B3" w:rsidRPr="00275CB6" w14:paraId="01424C2B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D1E3915" w14:textId="77777777" w:rsidR="00B149B3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2B80A4E2" w14:textId="261680C9" w:rsidR="00B149B3" w:rsidRPr="00275CB6" w:rsidRDefault="00427E7E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1999-05-11</w:t>
                  </w:r>
                </w:p>
              </w:tc>
            </w:tr>
            <w:tr w:rsidR="00B149B3" w:rsidRPr="00275CB6" w14:paraId="1554FB62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770CDD5" w14:textId="77777777" w:rsidR="00B149B3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6D9557C4" w14:textId="77777777" w:rsidR="00B149B3" w:rsidRPr="00275CB6" w:rsidRDefault="00B149B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47D95D2B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3E4C8E5C" w14:textId="1EA854A9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9FE3238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12EA550E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4BBEEDD" w14:textId="2E0AF5C4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8C75A91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41DFB894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78BEED67" w14:textId="5BD06897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4FA68240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149A5D60" w14:paraId="4755115D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781E5858" w14:textId="56060449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27689DA4" w14:textId="06EC9055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149A5D60" w14:paraId="4C7271CE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72B87C15" w14:textId="207A9FF3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6E59C50E" w14:textId="60D06A01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783C97C5" w14:textId="77777777" w:rsidR="00B149B3" w:rsidRPr="00275CB6" w:rsidRDefault="00B149B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B149B3" w:rsidRPr="00275CB6" w14:paraId="52A54524" w14:textId="77777777" w:rsidTr="4F35CFB5">
        <w:trPr>
          <w:trHeight w:val="365"/>
        </w:trPr>
        <w:tc>
          <w:tcPr>
            <w:tcW w:w="10334" w:type="dxa"/>
            <w:gridSpan w:val="3"/>
          </w:tcPr>
          <w:p w14:paraId="130F726C" w14:textId="77777777" w:rsidR="00B149B3" w:rsidRPr="00275CB6" w:rsidRDefault="00B149B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B149B3" w:rsidRPr="00275CB6" w14:paraId="0C3C46AE" w14:textId="77777777" w:rsidTr="4F35CFB5">
        <w:trPr>
          <w:trHeight w:val="378"/>
        </w:trPr>
        <w:tc>
          <w:tcPr>
            <w:tcW w:w="3637" w:type="dxa"/>
          </w:tcPr>
          <w:p w14:paraId="295A60DA" w14:textId="77777777" w:rsidR="00B149B3" w:rsidRPr="00275CB6" w:rsidRDefault="00B149B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B425ED2" w14:textId="77777777" w:rsidR="00B149B3" w:rsidRPr="000B76AA" w:rsidRDefault="00B149B3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215D59ED" w14:textId="657C5614" w:rsidR="00427E7E" w:rsidRDefault="00427E7E" w:rsidP="00B149B3"/>
    <w:p w14:paraId="6DFF39B8" w14:textId="77777777" w:rsidR="00427E7E" w:rsidRDefault="00427E7E">
      <w:pPr>
        <w:spacing w:after="200"/>
      </w:pPr>
      <w:r>
        <w:br w:type="page"/>
      </w:r>
    </w:p>
    <w:p w14:paraId="621BF469" w14:textId="7B9A9E98" w:rsidR="00B149B3" w:rsidRPr="0000783E" w:rsidRDefault="00E02D77" w:rsidP="0000783E">
      <w:pPr>
        <w:pStyle w:val="Titolo3"/>
        <w:numPr>
          <w:ilvl w:val="0"/>
          <w:numId w:val="21"/>
        </w:numPr>
        <w:rPr>
          <w:b w:val="0"/>
          <w:bCs/>
        </w:rPr>
      </w:pPr>
      <w:bookmarkStart w:id="17" w:name="_Toc122625118"/>
      <w:r w:rsidRPr="0000783E">
        <w:rPr>
          <w:b w:val="0"/>
          <w:bCs/>
        </w:rPr>
        <w:lastRenderedPageBreak/>
        <w:t xml:space="preserve">TC </w:t>
      </w:r>
      <w:r w:rsidR="00427E7E" w:rsidRPr="0000783E">
        <w:rPr>
          <w:b w:val="0"/>
          <w:bCs/>
        </w:rPr>
        <w:t>2</w:t>
      </w:r>
      <w:r w:rsidRPr="0000783E">
        <w:rPr>
          <w:b w:val="0"/>
          <w:bCs/>
        </w:rPr>
        <w:t>_</w:t>
      </w:r>
      <w:r w:rsidR="00427E7E" w:rsidRPr="0000783E">
        <w:rPr>
          <w:b w:val="0"/>
          <w:bCs/>
        </w:rPr>
        <w:t>7</w:t>
      </w:r>
      <w:bookmarkEnd w:id="17"/>
      <w:r w:rsidR="00427E7E" w:rsidRPr="0000783E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427E7E" w:rsidRPr="00275CB6" w14:paraId="49E57B84" w14:textId="77777777" w:rsidTr="4F35CFB5">
        <w:trPr>
          <w:trHeight w:val="365"/>
        </w:trPr>
        <w:tc>
          <w:tcPr>
            <w:tcW w:w="3648" w:type="dxa"/>
            <w:gridSpan w:val="2"/>
          </w:tcPr>
          <w:p w14:paraId="393548B1" w14:textId="05694509" w:rsidR="00427E7E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4C328A03" w14:textId="78AA41ED" w:rsidR="00427E7E" w:rsidRPr="00E02D77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</w:rPr>
              <w:t>Testing_registrazione</w:t>
            </w:r>
          </w:p>
        </w:tc>
      </w:tr>
      <w:tr w:rsidR="00427E7E" w:rsidRPr="00275CB6" w14:paraId="05A5D960" w14:textId="77777777" w:rsidTr="4F35CFB5">
        <w:trPr>
          <w:trHeight w:val="378"/>
        </w:trPr>
        <w:tc>
          <w:tcPr>
            <w:tcW w:w="10334" w:type="dxa"/>
            <w:gridSpan w:val="3"/>
          </w:tcPr>
          <w:p w14:paraId="03C05C69" w14:textId="77777777" w:rsidR="00427E7E" w:rsidRPr="00E02D77" w:rsidRDefault="00427E7E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427E7E" w:rsidRPr="00275CB6" w14:paraId="1B1A57A0" w14:textId="77777777" w:rsidTr="4F35CFB5">
        <w:trPr>
          <w:trHeight w:val="365"/>
        </w:trPr>
        <w:tc>
          <w:tcPr>
            <w:tcW w:w="3648" w:type="dxa"/>
            <w:gridSpan w:val="2"/>
          </w:tcPr>
          <w:p w14:paraId="4690F850" w14:textId="77777777" w:rsidR="00427E7E" w:rsidRPr="00275CB6" w:rsidRDefault="00427E7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292F6FE" w14:textId="1ABF7014" w:rsidR="00427E7E" w:rsidRPr="00275CB6" w:rsidRDefault="00427E7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2.7</w:t>
            </w:r>
          </w:p>
        </w:tc>
      </w:tr>
      <w:tr w:rsidR="00427E7E" w:rsidRPr="00275CB6" w14:paraId="0E473404" w14:textId="77777777" w:rsidTr="4F35CFB5">
        <w:trPr>
          <w:trHeight w:val="365"/>
        </w:trPr>
        <w:tc>
          <w:tcPr>
            <w:tcW w:w="10334" w:type="dxa"/>
            <w:gridSpan w:val="3"/>
          </w:tcPr>
          <w:p w14:paraId="5CA0576F" w14:textId="77777777" w:rsidR="00427E7E" w:rsidRPr="00275CB6" w:rsidRDefault="00427E7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427E7E" w:rsidRPr="00275CB6" w14:paraId="2E0DCA9F" w14:textId="77777777" w:rsidTr="4F35CFB5">
        <w:trPr>
          <w:trHeight w:val="7246"/>
        </w:trPr>
        <w:tc>
          <w:tcPr>
            <w:tcW w:w="10334" w:type="dxa"/>
            <w:gridSpan w:val="3"/>
          </w:tcPr>
          <w:p w14:paraId="5CA32623" w14:textId="77777777" w:rsidR="00427E7E" w:rsidRPr="00275CB6" w:rsidRDefault="00427E7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79FAFEC1" w14:textId="77777777" w:rsidR="00427E7E" w:rsidRPr="00275CB6" w:rsidRDefault="00427E7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427E7E" w:rsidRPr="00275CB6" w14:paraId="1488BDBE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D0C1D7D" w14:textId="77777777" w:rsidR="00427E7E" w:rsidRPr="00275CB6" w:rsidRDefault="00427E7E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4D40320" w14:textId="77777777" w:rsidR="00427E7E" w:rsidRPr="00275CB6" w:rsidRDefault="00427E7E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427E7E" w:rsidRPr="00275CB6" w14:paraId="3081E27E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AD85A1F" w14:textId="77777777" w:rsidR="00427E7E" w:rsidRPr="00275CB6" w:rsidRDefault="00427E7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69064494" w14:textId="77777777" w:rsidR="00427E7E" w:rsidRPr="00275CB6" w:rsidRDefault="00427E7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427E7E" w:rsidRPr="00275CB6" w14:paraId="37BE96DE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01DAD7DD" w14:textId="77777777" w:rsidR="00427E7E" w:rsidRDefault="00427E7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4397F5D4" w14:textId="77777777" w:rsidR="00427E7E" w:rsidRPr="00275CB6" w:rsidRDefault="00427E7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ED576C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Rossi</w:t>
                  </w:r>
                </w:p>
              </w:tc>
            </w:tr>
            <w:tr w:rsidR="00427E7E" w:rsidRPr="00275CB6" w14:paraId="11F5D6FB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5AE8CC1" w14:textId="77777777" w:rsidR="00427E7E" w:rsidRDefault="00427E7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345A943E" w14:textId="77777777" w:rsidR="00427E7E" w:rsidRPr="00275CB6" w:rsidRDefault="00427E7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</w:t>
                  </w:r>
                </w:p>
              </w:tc>
            </w:tr>
            <w:tr w:rsidR="00427E7E" w:rsidRPr="00275CB6" w14:paraId="3101BE60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F452777" w14:textId="77777777" w:rsidR="00427E7E" w:rsidRDefault="00427E7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B07B043" w14:textId="77777777" w:rsidR="00427E7E" w:rsidRPr="00275CB6" w:rsidRDefault="00427E7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427E7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427E7E" w:rsidRPr="00275CB6" w14:paraId="0325257F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AF14005" w14:textId="77777777" w:rsidR="00427E7E" w:rsidRDefault="00427E7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0431BCD0" w14:textId="34951D6F" w:rsidR="00427E7E" w:rsidRPr="00275CB6" w:rsidRDefault="00427E7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427E7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427E7E" w:rsidRPr="00275CB6" w14:paraId="6CB5CACB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31C39E0" w14:textId="77777777" w:rsidR="00427E7E" w:rsidRDefault="00427E7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2CE51DD2" w14:textId="6BF52F32" w:rsidR="00427E7E" w:rsidRPr="00275CB6" w:rsidRDefault="00E349A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qwerty2</w:t>
                  </w:r>
                </w:p>
              </w:tc>
            </w:tr>
            <w:tr w:rsidR="00AE50D7" w:rsidRPr="00275CB6" w14:paraId="7753C163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7080B9A6" w14:textId="57D49BF6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55EF7C3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0056EAD8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350C8E7D" w14:textId="77F8D7C2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3DC31705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E50D7" w:rsidRPr="00275CB6" w14:paraId="243302CD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D6E46B5" w14:textId="3BFFF84A" w:rsidR="00AE50D7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A9B55B0" w14:textId="77777777" w:rsidR="00AE50D7" w:rsidRPr="00275CB6" w:rsidRDefault="00AE50D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149A5D60" w14:paraId="1FC4865D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55DA52EE" w14:textId="56060449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501ED75" w14:textId="06EC9055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149A5D60" w14:paraId="12D56E08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5273320" w14:textId="79BAA936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Comuni_di_nascita</w:t>
                  </w:r>
                </w:p>
              </w:tc>
              <w:tc>
                <w:tcPr>
                  <w:tcW w:w="4132" w:type="dxa"/>
                </w:tcPr>
                <w:p w14:paraId="35FD8710" w14:textId="5B9B069B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1531AEDB" w14:textId="77777777" w:rsidR="00427E7E" w:rsidRPr="00275CB6" w:rsidRDefault="00427E7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427E7E" w:rsidRPr="00275CB6" w14:paraId="739F1532" w14:textId="77777777" w:rsidTr="4F35CFB5">
        <w:trPr>
          <w:trHeight w:val="365"/>
        </w:trPr>
        <w:tc>
          <w:tcPr>
            <w:tcW w:w="10334" w:type="dxa"/>
            <w:gridSpan w:val="3"/>
          </w:tcPr>
          <w:p w14:paraId="6222FF0A" w14:textId="77777777" w:rsidR="00427E7E" w:rsidRPr="00275CB6" w:rsidRDefault="00427E7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427E7E" w:rsidRPr="00275CB6" w14:paraId="51A114E0" w14:textId="77777777" w:rsidTr="4F35CFB5">
        <w:trPr>
          <w:trHeight w:val="378"/>
        </w:trPr>
        <w:tc>
          <w:tcPr>
            <w:tcW w:w="3637" w:type="dxa"/>
          </w:tcPr>
          <w:p w14:paraId="38FD14F4" w14:textId="77777777" w:rsidR="00427E7E" w:rsidRPr="00275CB6" w:rsidRDefault="00427E7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0199CCC" w14:textId="77777777" w:rsidR="00427E7E" w:rsidRPr="000B76AA" w:rsidRDefault="00427E7E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658CB3B1" w14:textId="628455EB" w:rsidR="00427E7E" w:rsidRDefault="00427E7E" w:rsidP="00427E7E"/>
    <w:p w14:paraId="09E10AA4" w14:textId="77777777" w:rsidR="00427E7E" w:rsidRDefault="00427E7E">
      <w:pPr>
        <w:spacing w:after="200"/>
      </w:pPr>
      <w:r>
        <w:br w:type="page"/>
      </w:r>
    </w:p>
    <w:p w14:paraId="157691D3" w14:textId="23638D0A" w:rsidR="00427E7E" w:rsidRPr="0000783E" w:rsidRDefault="00E02D77" w:rsidP="0000783E">
      <w:pPr>
        <w:pStyle w:val="Titolo3"/>
        <w:numPr>
          <w:ilvl w:val="0"/>
          <w:numId w:val="21"/>
        </w:numPr>
        <w:rPr>
          <w:b w:val="0"/>
          <w:bCs/>
        </w:rPr>
      </w:pPr>
      <w:bookmarkStart w:id="18" w:name="_Toc122625119"/>
      <w:r w:rsidRPr="0000783E">
        <w:rPr>
          <w:b w:val="0"/>
          <w:bCs/>
        </w:rPr>
        <w:lastRenderedPageBreak/>
        <w:t xml:space="preserve">TC </w:t>
      </w:r>
      <w:r w:rsidR="00E349AF" w:rsidRPr="0000783E">
        <w:rPr>
          <w:b w:val="0"/>
          <w:bCs/>
        </w:rPr>
        <w:t>2</w:t>
      </w:r>
      <w:r w:rsidRPr="0000783E">
        <w:rPr>
          <w:b w:val="0"/>
          <w:bCs/>
        </w:rPr>
        <w:t>_</w:t>
      </w:r>
      <w:r w:rsidR="00E349AF" w:rsidRPr="0000783E">
        <w:rPr>
          <w:b w:val="0"/>
          <w:bCs/>
        </w:rPr>
        <w:t>8</w:t>
      </w:r>
      <w:bookmarkEnd w:id="18"/>
      <w:r w:rsidR="00E349AF" w:rsidRPr="0000783E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E349AF" w:rsidRPr="00275CB6" w14:paraId="49D2A9BD" w14:textId="77777777" w:rsidTr="4F35CFB5">
        <w:trPr>
          <w:trHeight w:val="365"/>
        </w:trPr>
        <w:tc>
          <w:tcPr>
            <w:tcW w:w="3648" w:type="dxa"/>
            <w:gridSpan w:val="2"/>
          </w:tcPr>
          <w:p w14:paraId="0DB6FFC1" w14:textId="761A2BC6" w:rsidR="00E349AF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407E56BF" w14:textId="1D39C150" w:rsidR="00E349AF" w:rsidRPr="00E02D77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</w:rPr>
              <w:t>Testing_registrazione</w:t>
            </w:r>
          </w:p>
        </w:tc>
      </w:tr>
      <w:tr w:rsidR="00E349AF" w:rsidRPr="00275CB6" w14:paraId="2A4FC718" w14:textId="77777777" w:rsidTr="4F35CFB5">
        <w:trPr>
          <w:trHeight w:val="378"/>
        </w:trPr>
        <w:tc>
          <w:tcPr>
            <w:tcW w:w="10334" w:type="dxa"/>
            <w:gridSpan w:val="3"/>
          </w:tcPr>
          <w:p w14:paraId="31C69506" w14:textId="77777777" w:rsidR="00E349AF" w:rsidRPr="00E02D77" w:rsidRDefault="00E349AF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349AF" w:rsidRPr="00275CB6" w14:paraId="4F83228A" w14:textId="77777777" w:rsidTr="4F35CFB5">
        <w:trPr>
          <w:trHeight w:val="365"/>
        </w:trPr>
        <w:tc>
          <w:tcPr>
            <w:tcW w:w="3648" w:type="dxa"/>
            <w:gridSpan w:val="2"/>
          </w:tcPr>
          <w:p w14:paraId="5195BB3C" w14:textId="77777777" w:rsidR="00E349AF" w:rsidRPr="00275CB6" w:rsidRDefault="00E349A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83CCCA1" w14:textId="26786E86" w:rsidR="00E349AF" w:rsidRPr="00275CB6" w:rsidRDefault="00E349A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2.</w:t>
            </w:r>
            <w:r w:rsidR="0059654D">
              <w:rPr>
                <w:b w:val="0"/>
                <w:bCs/>
                <w:noProof/>
                <w:szCs w:val="28"/>
                <w:lang w:bidi="it-IT"/>
              </w:rPr>
              <w:t>8</w:t>
            </w:r>
          </w:p>
        </w:tc>
      </w:tr>
      <w:tr w:rsidR="00E349AF" w:rsidRPr="00275CB6" w14:paraId="0EC444C0" w14:textId="77777777" w:rsidTr="4F35CFB5">
        <w:trPr>
          <w:trHeight w:val="365"/>
        </w:trPr>
        <w:tc>
          <w:tcPr>
            <w:tcW w:w="10334" w:type="dxa"/>
            <w:gridSpan w:val="3"/>
          </w:tcPr>
          <w:p w14:paraId="74D0F141" w14:textId="77777777" w:rsidR="00E349AF" w:rsidRPr="00275CB6" w:rsidRDefault="00E349A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349AF" w:rsidRPr="00275CB6" w14:paraId="37BA43A6" w14:textId="77777777" w:rsidTr="4F35CFB5">
        <w:trPr>
          <w:trHeight w:val="7395"/>
        </w:trPr>
        <w:tc>
          <w:tcPr>
            <w:tcW w:w="10334" w:type="dxa"/>
            <w:gridSpan w:val="3"/>
          </w:tcPr>
          <w:p w14:paraId="1A8E303A" w14:textId="77777777" w:rsidR="00E349AF" w:rsidRPr="00275CB6" w:rsidRDefault="00E349A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5BDCD691" w14:textId="77777777" w:rsidR="00E349AF" w:rsidRPr="00275CB6" w:rsidRDefault="00E349A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E349AF" w:rsidRPr="00275CB6" w14:paraId="3FFB37CF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2206D0A" w14:textId="77777777" w:rsidR="00E349AF" w:rsidRPr="00275CB6" w:rsidRDefault="00E349AF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103F5D7" w14:textId="77777777" w:rsidR="00E349AF" w:rsidRPr="00275CB6" w:rsidRDefault="00E349AF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E349AF" w:rsidRPr="00275CB6" w14:paraId="6EBE10C6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8985E05" w14:textId="77777777" w:rsidR="00E349AF" w:rsidRPr="00275CB6" w:rsidRDefault="00E349A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785BA461" w14:textId="77777777" w:rsidR="00E349AF" w:rsidRPr="00275CB6" w:rsidRDefault="00E349A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E349AF" w:rsidRPr="00275CB6" w14:paraId="4635D831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0C967FBB" w14:textId="77777777" w:rsidR="00E349AF" w:rsidRDefault="00E349A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4AEEFE5" w14:textId="77777777" w:rsidR="00E349AF" w:rsidRPr="00275CB6" w:rsidRDefault="00E349A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ED576C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Rossi</w:t>
                  </w:r>
                </w:p>
              </w:tc>
            </w:tr>
            <w:tr w:rsidR="00E349AF" w:rsidRPr="00275CB6" w14:paraId="22BF3B5D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AB3ABE4" w14:textId="77777777" w:rsidR="00E349AF" w:rsidRDefault="00E349A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79D6065E" w14:textId="77777777" w:rsidR="00E349AF" w:rsidRPr="00275CB6" w:rsidRDefault="00E349A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</w:t>
                  </w:r>
                </w:p>
              </w:tc>
            </w:tr>
            <w:tr w:rsidR="00E349AF" w:rsidRPr="00275CB6" w14:paraId="61FEB2EA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D5511F7" w14:textId="77777777" w:rsidR="00E349AF" w:rsidRDefault="00E349A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39EE687" w14:textId="77777777" w:rsidR="00E349AF" w:rsidRPr="00275CB6" w:rsidRDefault="00E349A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427E7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E349AF" w:rsidRPr="00275CB6" w14:paraId="49780569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0322AE1A" w14:textId="77777777" w:rsidR="00E349AF" w:rsidRDefault="00E349A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647DCEEB" w14:textId="77777777" w:rsidR="00E349AF" w:rsidRPr="00275CB6" w:rsidRDefault="00E349A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427E7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E349AF" w:rsidRPr="00275CB6" w14:paraId="7B3C2DCD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C74572D" w14:textId="77777777" w:rsidR="00E349AF" w:rsidRDefault="00E349A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36411E82" w14:textId="1156F08F" w:rsidR="00E349AF" w:rsidRPr="00275CB6" w:rsidRDefault="00E349A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qwerty2</w:t>
                  </w:r>
                </w:p>
              </w:tc>
            </w:tr>
            <w:tr w:rsidR="00F5762E" w:rsidRPr="00275CB6" w14:paraId="0FC930A2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A5A8913" w14:textId="1C9DBD1A" w:rsidR="00F5762E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6E495EDD" w14:textId="26C76665" w:rsidR="00F5762E" w:rsidRDefault="00F5762E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1234547825647846</w:t>
                  </w:r>
                </w:p>
              </w:tc>
            </w:tr>
            <w:tr w:rsidR="00F5762E" w:rsidRPr="00275CB6" w14:paraId="2E589543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4320817" w14:textId="0605838D" w:rsidR="00F5762E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E6D335F" w14:textId="77777777" w:rsidR="00F5762E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F5762E" w:rsidRPr="00275CB6" w14:paraId="1AFB7F82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7DD2C875" w14:textId="52F38A66" w:rsidR="00F5762E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A611F53" w14:textId="77777777" w:rsidR="00F5762E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149A5D60" w14:paraId="1E393F88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F293C0A" w14:textId="56060449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036C27E" w14:textId="06EC9055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149A5D60" w14:paraId="080C4BD3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0DA076C4" w14:textId="5CF4A49F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263B3C92" w14:textId="72FCABA2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4EB603BD" w14:textId="77777777" w:rsidR="00E349AF" w:rsidRPr="00275CB6" w:rsidRDefault="00E349A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349AF" w:rsidRPr="00275CB6" w14:paraId="53F5E027" w14:textId="77777777" w:rsidTr="4F35CFB5">
        <w:trPr>
          <w:trHeight w:val="365"/>
        </w:trPr>
        <w:tc>
          <w:tcPr>
            <w:tcW w:w="10334" w:type="dxa"/>
            <w:gridSpan w:val="3"/>
          </w:tcPr>
          <w:p w14:paraId="7FC216E9" w14:textId="77777777" w:rsidR="00E349AF" w:rsidRPr="00275CB6" w:rsidRDefault="00E349A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349AF" w:rsidRPr="00275CB6" w14:paraId="1E716236" w14:textId="77777777" w:rsidTr="4F35CFB5">
        <w:trPr>
          <w:trHeight w:val="378"/>
        </w:trPr>
        <w:tc>
          <w:tcPr>
            <w:tcW w:w="3637" w:type="dxa"/>
          </w:tcPr>
          <w:p w14:paraId="1AA52D95" w14:textId="77777777" w:rsidR="00E349AF" w:rsidRPr="00275CB6" w:rsidRDefault="00E349A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DD278CE" w14:textId="52173B56" w:rsidR="00E349AF" w:rsidRPr="000B76AA" w:rsidRDefault="00F5762E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68472DDA" w14:textId="400CFF86" w:rsidR="00093B87" w:rsidRDefault="00093B87" w:rsidP="00E349AF"/>
    <w:p w14:paraId="32A34322" w14:textId="56D785E7" w:rsidR="00F5762E" w:rsidRDefault="00093B87">
      <w:pPr>
        <w:spacing w:after="200"/>
      </w:pPr>
      <w:r>
        <w:br w:type="page"/>
      </w:r>
    </w:p>
    <w:p w14:paraId="2538CB9B" w14:textId="12C9FEF5" w:rsidR="00F5762E" w:rsidRPr="0000783E" w:rsidRDefault="00E02D77" w:rsidP="0000783E">
      <w:pPr>
        <w:pStyle w:val="Titolo3"/>
        <w:numPr>
          <w:ilvl w:val="0"/>
          <w:numId w:val="21"/>
        </w:numPr>
        <w:rPr>
          <w:b w:val="0"/>
          <w:bCs/>
        </w:rPr>
      </w:pPr>
      <w:bookmarkStart w:id="19" w:name="_Toc122625120"/>
      <w:r w:rsidRPr="0000783E">
        <w:rPr>
          <w:b w:val="0"/>
          <w:bCs/>
        </w:rPr>
        <w:lastRenderedPageBreak/>
        <w:t xml:space="preserve">TC </w:t>
      </w:r>
      <w:r w:rsidR="00F5762E" w:rsidRPr="0000783E">
        <w:rPr>
          <w:b w:val="0"/>
          <w:bCs/>
        </w:rPr>
        <w:t>2</w:t>
      </w:r>
      <w:r w:rsidRPr="0000783E">
        <w:rPr>
          <w:b w:val="0"/>
          <w:bCs/>
        </w:rPr>
        <w:t>_</w:t>
      </w:r>
      <w:r w:rsidR="00F5762E" w:rsidRPr="0000783E">
        <w:rPr>
          <w:b w:val="0"/>
          <w:bCs/>
        </w:rPr>
        <w:t>9</w:t>
      </w:r>
      <w:bookmarkEnd w:id="19"/>
      <w:r w:rsidR="00F5762E" w:rsidRPr="0000783E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F5762E" w:rsidRPr="00275CB6" w14:paraId="0B044116" w14:textId="77777777" w:rsidTr="4F35CFB5">
        <w:trPr>
          <w:trHeight w:val="365"/>
        </w:trPr>
        <w:tc>
          <w:tcPr>
            <w:tcW w:w="3648" w:type="dxa"/>
            <w:gridSpan w:val="2"/>
          </w:tcPr>
          <w:p w14:paraId="17D631AA" w14:textId="6EB31C8D" w:rsidR="00F5762E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F3BFA76" w14:textId="33200C85" w:rsidR="00F5762E" w:rsidRPr="00E02D77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</w:rPr>
              <w:t>Testing_registrazione</w:t>
            </w:r>
          </w:p>
        </w:tc>
      </w:tr>
      <w:tr w:rsidR="00F5762E" w:rsidRPr="00275CB6" w14:paraId="1730EF62" w14:textId="77777777" w:rsidTr="4F35CFB5">
        <w:trPr>
          <w:trHeight w:val="378"/>
        </w:trPr>
        <w:tc>
          <w:tcPr>
            <w:tcW w:w="10334" w:type="dxa"/>
            <w:gridSpan w:val="3"/>
          </w:tcPr>
          <w:p w14:paraId="3D418FA8" w14:textId="77777777" w:rsidR="00F5762E" w:rsidRPr="00E02D77" w:rsidRDefault="00F5762E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F5762E" w:rsidRPr="00275CB6" w14:paraId="26697892" w14:textId="77777777" w:rsidTr="4F35CFB5">
        <w:trPr>
          <w:trHeight w:val="365"/>
        </w:trPr>
        <w:tc>
          <w:tcPr>
            <w:tcW w:w="3648" w:type="dxa"/>
            <w:gridSpan w:val="2"/>
          </w:tcPr>
          <w:p w14:paraId="4B5C43CA" w14:textId="77777777" w:rsidR="00F5762E" w:rsidRPr="00275CB6" w:rsidRDefault="00F5762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DA17746" w14:textId="5DBE1416" w:rsidR="00F5762E" w:rsidRPr="00275CB6" w:rsidRDefault="00F5762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2.9</w:t>
            </w:r>
          </w:p>
        </w:tc>
      </w:tr>
      <w:tr w:rsidR="00F5762E" w:rsidRPr="00275CB6" w14:paraId="29D8758E" w14:textId="77777777" w:rsidTr="4F35CFB5">
        <w:trPr>
          <w:trHeight w:val="365"/>
        </w:trPr>
        <w:tc>
          <w:tcPr>
            <w:tcW w:w="10334" w:type="dxa"/>
            <w:gridSpan w:val="3"/>
          </w:tcPr>
          <w:p w14:paraId="37433F19" w14:textId="77777777" w:rsidR="00F5762E" w:rsidRPr="00275CB6" w:rsidRDefault="00F5762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F5762E" w:rsidRPr="00275CB6" w14:paraId="0081F122" w14:textId="77777777" w:rsidTr="4F35CFB5">
        <w:trPr>
          <w:trHeight w:val="7395"/>
        </w:trPr>
        <w:tc>
          <w:tcPr>
            <w:tcW w:w="10334" w:type="dxa"/>
            <w:gridSpan w:val="3"/>
          </w:tcPr>
          <w:p w14:paraId="70228965" w14:textId="77777777" w:rsidR="00F5762E" w:rsidRPr="00275CB6" w:rsidRDefault="00F5762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77FDEC76" w14:textId="77777777" w:rsidR="00F5762E" w:rsidRPr="00275CB6" w:rsidRDefault="00F5762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F5762E" w:rsidRPr="00275CB6" w14:paraId="323EA750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36565F9" w14:textId="77777777" w:rsidR="00F5762E" w:rsidRPr="00275CB6" w:rsidRDefault="00F5762E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405EC14" w14:textId="77777777" w:rsidR="00F5762E" w:rsidRPr="00275CB6" w:rsidRDefault="00F5762E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F5762E" w:rsidRPr="00275CB6" w14:paraId="2B1562C6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56F6557B" w14:textId="77777777" w:rsidR="00F5762E" w:rsidRPr="00275CB6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433A3523" w14:textId="77777777" w:rsidR="00F5762E" w:rsidRPr="00275CB6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F5762E" w:rsidRPr="00275CB6" w14:paraId="69437450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E7AFE59" w14:textId="77777777" w:rsidR="00F5762E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7F7C93EA" w14:textId="77777777" w:rsidR="00F5762E" w:rsidRPr="00275CB6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ED576C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Rossi</w:t>
                  </w:r>
                </w:p>
              </w:tc>
            </w:tr>
            <w:tr w:rsidR="00F5762E" w:rsidRPr="00275CB6" w14:paraId="79B0E400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5BD20816" w14:textId="77777777" w:rsidR="00F5762E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238D2AD5" w14:textId="77777777" w:rsidR="00F5762E" w:rsidRPr="00275CB6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</w:t>
                  </w:r>
                </w:p>
              </w:tc>
            </w:tr>
            <w:tr w:rsidR="00F5762E" w:rsidRPr="00275CB6" w14:paraId="0952E066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227BDCD" w14:textId="77777777" w:rsidR="00F5762E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19A9273C" w14:textId="77777777" w:rsidR="00F5762E" w:rsidRPr="00275CB6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427E7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F5762E" w:rsidRPr="00275CB6" w14:paraId="4BF9741E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B7753FD" w14:textId="77777777" w:rsidR="00F5762E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3BDDEDD2" w14:textId="77777777" w:rsidR="00F5762E" w:rsidRPr="00275CB6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427E7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F5762E" w:rsidRPr="00275CB6" w14:paraId="11B6B394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3BE89324" w14:textId="77777777" w:rsidR="00F5762E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6461A9A9" w14:textId="77777777" w:rsidR="00F5762E" w:rsidRPr="00275CB6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qwerty2</w:t>
                  </w:r>
                </w:p>
              </w:tc>
            </w:tr>
            <w:tr w:rsidR="00F5762E" w:rsidRPr="00275CB6" w14:paraId="64186100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913FFEC" w14:textId="77777777" w:rsidR="00F5762E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F4DBB53" w14:textId="052C4AE8" w:rsidR="00F5762E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1234547825647846</w:t>
                  </w:r>
                </w:p>
              </w:tc>
            </w:tr>
            <w:tr w:rsidR="00F5762E" w:rsidRPr="00275CB6" w14:paraId="67FC7EBA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64E34F7" w14:textId="77777777" w:rsidR="00F5762E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515293CA" w14:textId="6895055B" w:rsidR="00F5762E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2026-05-15</w:t>
                  </w:r>
                </w:p>
              </w:tc>
            </w:tr>
            <w:tr w:rsidR="00F5762E" w:rsidRPr="00275CB6" w14:paraId="2A240E70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5C96974F" w14:textId="77777777" w:rsidR="00F5762E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837A790" w14:textId="77777777" w:rsidR="00F5762E" w:rsidRDefault="00F5762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149A5D60" w14:paraId="377FABED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4AA0784" w14:textId="56060449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04A24FE" w14:textId="06EC9055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149A5D60" w14:paraId="1374E8F1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5031CE93" w14:textId="45E434C7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1FF55F2D" w14:textId="5170910B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444AB155" w14:textId="77777777" w:rsidR="00F5762E" w:rsidRPr="00275CB6" w:rsidRDefault="00F5762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F5762E" w:rsidRPr="00275CB6" w14:paraId="3A733AC6" w14:textId="77777777" w:rsidTr="4F35CFB5">
        <w:trPr>
          <w:trHeight w:val="365"/>
        </w:trPr>
        <w:tc>
          <w:tcPr>
            <w:tcW w:w="10334" w:type="dxa"/>
            <w:gridSpan w:val="3"/>
          </w:tcPr>
          <w:p w14:paraId="140C645F" w14:textId="77777777" w:rsidR="00F5762E" w:rsidRPr="00275CB6" w:rsidRDefault="00F5762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F5762E" w:rsidRPr="00275CB6" w14:paraId="76A19CE6" w14:textId="77777777" w:rsidTr="4F35CFB5">
        <w:trPr>
          <w:trHeight w:val="378"/>
        </w:trPr>
        <w:tc>
          <w:tcPr>
            <w:tcW w:w="3637" w:type="dxa"/>
          </w:tcPr>
          <w:p w14:paraId="71A28DFD" w14:textId="77777777" w:rsidR="00F5762E" w:rsidRPr="00275CB6" w:rsidRDefault="00F5762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42E1328" w14:textId="77777777" w:rsidR="00F5762E" w:rsidRPr="000B76AA" w:rsidRDefault="00F5762E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656CBE87" w14:textId="316F5036" w:rsidR="00F5762E" w:rsidRDefault="00F5762E" w:rsidP="00F5762E"/>
    <w:p w14:paraId="1664FE63" w14:textId="5B351027" w:rsidR="00F5762E" w:rsidRDefault="00F5762E">
      <w:pPr>
        <w:spacing w:after="200"/>
      </w:pPr>
      <w:r>
        <w:br w:type="page"/>
      </w:r>
    </w:p>
    <w:p w14:paraId="1DB97C8A" w14:textId="3D293417" w:rsidR="00F5762E" w:rsidRPr="0000783E" w:rsidRDefault="00E02D77" w:rsidP="0000783E">
      <w:pPr>
        <w:pStyle w:val="Titolo3"/>
        <w:numPr>
          <w:ilvl w:val="0"/>
          <w:numId w:val="21"/>
        </w:numPr>
        <w:rPr>
          <w:b w:val="0"/>
          <w:bCs/>
        </w:rPr>
      </w:pPr>
      <w:bookmarkStart w:id="20" w:name="_Toc122625121"/>
      <w:r w:rsidRPr="0000783E">
        <w:rPr>
          <w:b w:val="0"/>
          <w:bCs/>
        </w:rPr>
        <w:lastRenderedPageBreak/>
        <w:t xml:space="preserve">TC </w:t>
      </w:r>
      <w:r w:rsidR="00F5762E" w:rsidRPr="0000783E">
        <w:rPr>
          <w:b w:val="0"/>
          <w:bCs/>
        </w:rPr>
        <w:t>2</w:t>
      </w:r>
      <w:r w:rsidRPr="0000783E">
        <w:rPr>
          <w:b w:val="0"/>
          <w:bCs/>
        </w:rPr>
        <w:t>_</w:t>
      </w:r>
      <w:r w:rsidR="00F5762E" w:rsidRPr="0000783E">
        <w:rPr>
          <w:b w:val="0"/>
          <w:bCs/>
        </w:rPr>
        <w:t>10</w:t>
      </w:r>
      <w:bookmarkEnd w:id="20"/>
      <w:r w:rsidR="00F5762E" w:rsidRPr="0000783E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EE15BF" w:rsidRPr="00275CB6" w14:paraId="0487965E" w14:textId="77777777" w:rsidTr="4F35CFB5">
        <w:trPr>
          <w:trHeight w:val="365"/>
        </w:trPr>
        <w:tc>
          <w:tcPr>
            <w:tcW w:w="3648" w:type="dxa"/>
            <w:gridSpan w:val="2"/>
          </w:tcPr>
          <w:p w14:paraId="7D114BFF" w14:textId="0D29F4CD" w:rsidR="00EE15BF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1B9D81C1" w14:textId="10A78E7F" w:rsidR="00EE15BF" w:rsidRPr="00E02D77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</w:rPr>
              <w:t>Testing_registrazione</w:t>
            </w:r>
          </w:p>
        </w:tc>
      </w:tr>
      <w:tr w:rsidR="00EE15BF" w:rsidRPr="00275CB6" w14:paraId="017824D3" w14:textId="77777777" w:rsidTr="4F35CFB5">
        <w:trPr>
          <w:trHeight w:val="378"/>
        </w:trPr>
        <w:tc>
          <w:tcPr>
            <w:tcW w:w="10334" w:type="dxa"/>
            <w:gridSpan w:val="3"/>
          </w:tcPr>
          <w:p w14:paraId="60A0520A" w14:textId="77777777" w:rsidR="00EE15BF" w:rsidRPr="00E02D77" w:rsidRDefault="00EE15BF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E15BF" w:rsidRPr="00275CB6" w14:paraId="5D55243A" w14:textId="77777777" w:rsidTr="4F35CFB5">
        <w:trPr>
          <w:trHeight w:val="365"/>
        </w:trPr>
        <w:tc>
          <w:tcPr>
            <w:tcW w:w="3648" w:type="dxa"/>
            <w:gridSpan w:val="2"/>
          </w:tcPr>
          <w:p w14:paraId="7929684C" w14:textId="77777777" w:rsidR="00EE15BF" w:rsidRPr="00275CB6" w:rsidRDefault="00EE15B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4932DE9" w14:textId="625D9B68" w:rsidR="00EE15BF" w:rsidRPr="00275CB6" w:rsidRDefault="00EE15B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2.10</w:t>
            </w:r>
          </w:p>
        </w:tc>
      </w:tr>
      <w:tr w:rsidR="00EE15BF" w:rsidRPr="00275CB6" w14:paraId="24B27965" w14:textId="77777777" w:rsidTr="4F35CFB5">
        <w:trPr>
          <w:trHeight w:val="365"/>
        </w:trPr>
        <w:tc>
          <w:tcPr>
            <w:tcW w:w="10334" w:type="dxa"/>
            <w:gridSpan w:val="3"/>
          </w:tcPr>
          <w:p w14:paraId="265BA415" w14:textId="77777777" w:rsidR="00EE15BF" w:rsidRPr="00275CB6" w:rsidRDefault="00EE15B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E15BF" w:rsidRPr="00275CB6" w14:paraId="0BA6B359" w14:textId="77777777" w:rsidTr="4F35CFB5">
        <w:trPr>
          <w:trHeight w:val="7395"/>
        </w:trPr>
        <w:tc>
          <w:tcPr>
            <w:tcW w:w="10334" w:type="dxa"/>
            <w:gridSpan w:val="3"/>
          </w:tcPr>
          <w:p w14:paraId="6DE7E145" w14:textId="77777777" w:rsidR="00EE15BF" w:rsidRPr="00275CB6" w:rsidRDefault="00EE15B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73B9FC24" w14:textId="77777777" w:rsidR="00EE15BF" w:rsidRPr="00275CB6" w:rsidRDefault="00EE15B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EE15BF" w:rsidRPr="00275CB6" w14:paraId="31D0F16B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10AD675" w14:textId="77777777" w:rsidR="00EE15BF" w:rsidRPr="00275CB6" w:rsidRDefault="00EE15BF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57D21733" w14:textId="77777777" w:rsidR="00EE15BF" w:rsidRPr="00275CB6" w:rsidRDefault="00EE15BF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EE15BF" w:rsidRPr="00275CB6" w14:paraId="52F5FDE5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DB8A3F6" w14:textId="77777777" w:rsidR="00EE15BF" w:rsidRPr="00275CB6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F76FDDE" w14:textId="77777777" w:rsidR="00EE15BF" w:rsidRPr="00275CB6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EE15BF" w:rsidRPr="00275CB6" w14:paraId="0CB3EF17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21A28A3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095C505" w14:textId="77777777" w:rsidR="00EE15BF" w:rsidRPr="00275CB6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ED576C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Rossi</w:t>
                  </w:r>
                </w:p>
              </w:tc>
            </w:tr>
            <w:tr w:rsidR="00EE15BF" w:rsidRPr="00275CB6" w14:paraId="23397BDF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DE80784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79754734" w14:textId="77777777" w:rsidR="00EE15BF" w:rsidRPr="00275CB6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</w:t>
                  </w:r>
                </w:p>
              </w:tc>
            </w:tr>
            <w:tr w:rsidR="00EE15BF" w:rsidRPr="00275CB6" w14:paraId="4548ACFE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F51D5BA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18137DB" w14:textId="77777777" w:rsidR="00EE15BF" w:rsidRPr="00275CB6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427E7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EE15BF" w:rsidRPr="00275CB6" w14:paraId="02E5BD71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0215D59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6B06E756" w14:textId="77777777" w:rsidR="00EE15BF" w:rsidRPr="00275CB6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427E7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EE15BF" w:rsidRPr="00275CB6" w14:paraId="013E4CCE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2A13A71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3E4BE934" w14:textId="77777777" w:rsidR="00EE15BF" w:rsidRPr="00275CB6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qwerty2</w:t>
                  </w:r>
                </w:p>
              </w:tc>
            </w:tr>
            <w:tr w:rsidR="00EE15BF" w:rsidRPr="00275CB6" w14:paraId="1658A808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E15374D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EF77538" w14:textId="7EC88E0A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1234547825647846</w:t>
                  </w:r>
                </w:p>
              </w:tc>
            </w:tr>
            <w:tr w:rsidR="00EE15BF" w:rsidRPr="00275CB6" w14:paraId="67E5E0DC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23307B5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5ABB8B8F" w14:textId="39478F2F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2026-05-15</w:t>
                  </w:r>
                </w:p>
              </w:tc>
            </w:tr>
            <w:tr w:rsidR="00EE15BF" w:rsidRPr="00275CB6" w14:paraId="2D32F42F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78F0580C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76EB56D" w14:textId="087B32C9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587</w:t>
                  </w:r>
                </w:p>
              </w:tc>
            </w:tr>
            <w:tr w:rsidR="149A5D60" w14:paraId="599E44C7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2E26A8E" w14:textId="56060449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3356635" w14:textId="06EC9055" w:rsidR="149A5D60" w:rsidRDefault="149A5D60" w:rsidP="149A5D60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149A5D60" w14:paraId="7E3290BE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43EB034" w14:textId="03ADE278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11F22F39" w14:textId="03F370BD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16CE83E5" w14:textId="77777777" w:rsidR="00EE15BF" w:rsidRPr="00275CB6" w:rsidRDefault="00EE15B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E15BF" w:rsidRPr="00275CB6" w14:paraId="1711BA97" w14:textId="77777777" w:rsidTr="4F35CFB5">
        <w:trPr>
          <w:trHeight w:val="365"/>
        </w:trPr>
        <w:tc>
          <w:tcPr>
            <w:tcW w:w="10334" w:type="dxa"/>
            <w:gridSpan w:val="3"/>
          </w:tcPr>
          <w:p w14:paraId="153B17EE" w14:textId="77777777" w:rsidR="00EE15BF" w:rsidRPr="00275CB6" w:rsidRDefault="00EE15B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E15BF" w:rsidRPr="00275CB6" w14:paraId="18603CC0" w14:textId="77777777" w:rsidTr="4F35CFB5">
        <w:trPr>
          <w:trHeight w:val="378"/>
        </w:trPr>
        <w:tc>
          <w:tcPr>
            <w:tcW w:w="3637" w:type="dxa"/>
          </w:tcPr>
          <w:p w14:paraId="1E2FDE04" w14:textId="77777777" w:rsidR="00EE15BF" w:rsidRPr="00275CB6" w:rsidRDefault="00EE15B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D650AE8" w14:textId="77777777" w:rsidR="00EE15BF" w:rsidRPr="000B76AA" w:rsidRDefault="00EE15BF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76A588C0" w14:textId="3B499B15" w:rsidR="00EE15BF" w:rsidRDefault="00EE15BF" w:rsidP="00F5762E"/>
    <w:p w14:paraId="11CF4568" w14:textId="3CD96A36" w:rsidR="00EE15BF" w:rsidRDefault="00EE15BF">
      <w:pPr>
        <w:spacing w:after="200"/>
      </w:pPr>
      <w:r>
        <w:br w:type="page"/>
      </w:r>
    </w:p>
    <w:p w14:paraId="187E2B23" w14:textId="35D7540A" w:rsidR="00F5762E" w:rsidRPr="0000783E" w:rsidRDefault="00E02D77" w:rsidP="0000783E">
      <w:pPr>
        <w:pStyle w:val="Titolo3"/>
        <w:numPr>
          <w:ilvl w:val="0"/>
          <w:numId w:val="21"/>
        </w:numPr>
        <w:rPr>
          <w:b w:val="0"/>
          <w:bCs/>
        </w:rPr>
      </w:pPr>
      <w:bookmarkStart w:id="21" w:name="_Toc122625122"/>
      <w:r w:rsidRPr="0000783E">
        <w:rPr>
          <w:b w:val="0"/>
          <w:bCs/>
        </w:rPr>
        <w:lastRenderedPageBreak/>
        <w:t xml:space="preserve">TC </w:t>
      </w:r>
      <w:r w:rsidR="00EE15BF" w:rsidRPr="0000783E">
        <w:rPr>
          <w:b w:val="0"/>
          <w:bCs/>
        </w:rPr>
        <w:t>2</w:t>
      </w:r>
      <w:r w:rsidRPr="0000783E">
        <w:rPr>
          <w:b w:val="0"/>
          <w:bCs/>
        </w:rPr>
        <w:t>_</w:t>
      </w:r>
      <w:r w:rsidR="00EE15BF" w:rsidRPr="0000783E">
        <w:rPr>
          <w:b w:val="0"/>
          <w:bCs/>
        </w:rPr>
        <w:t>11</w:t>
      </w:r>
      <w:bookmarkEnd w:id="21"/>
      <w:r w:rsidR="00EE15BF" w:rsidRPr="0000783E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EE15BF" w:rsidRPr="00275CB6" w14:paraId="5864D6F8" w14:textId="77777777" w:rsidTr="4F35CFB5">
        <w:trPr>
          <w:trHeight w:val="365"/>
        </w:trPr>
        <w:tc>
          <w:tcPr>
            <w:tcW w:w="3648" w:type="dxa"/>
            <w:gridSpan w:val="2"/>
          </w:tcPr>
          <w:p w14:paraId="7F44F6E3" w14:textId="461BD864" w:rsidR="00EE15BF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13C06EBC" w14:textId="63A3F349" w:rsidR="00EE15BF" w:rsidRPr="00E02D77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</w:rPr>
              <w:t>Testing_registrazione</w:t>
            </w:r>
          </w:p>
        </w:tc>
      </w:tr>
      <w:tr w:rsidR="00EE15BF" w:rsidRPr="00275CB6" w14:paraId="6FF43195" w14:textId="77777777" w:rsidTr="4F35CFB5">
        <w:trPr>
          <w:trHeight w:val="378"/>
        </w:trPr>
        <w:tc>
          <w:tcPr>
            <w:tcW w:w="10334" w:type="dxa"/>
            <w:gridSpan w:val="3"/>
          </w:tcPr>
          <w:p w14:paraId="2F97DC89" w14:textId="77777777" w:rsidR="00EE15BF" w:rsidRPr="00E02D77" w:rsidRDefault="00EE15BF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E15BF" w:rsidRPr="00275CB6" w14:paraId="58AB73D0" w14:textId="77777777" w:rsidTr="4F35CFB5">
        <w:trPr>
          <w:trHeight w:val="365"/>
        </w:trPr>
        <w:tc>
          <w:tcPr>
            <w:tcW w:w="3648" w:type="dxa"/>
            <w:gridSpan w:val="2"/>
          </w:tcPr>
          <w:p w14:paraId="061F1BB7" w14:textId="77777777" w:rsidR="00EE15BF" w:rsidRPr="00275CB6" w:rsidRDefault="00EE15B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276F53F" w14:textId="45B0693C" w:rsidR="00EE15BF" w:rsidRPr="00275CB6" w:rsidRDefault="00EE15B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2.11</w:t>
            </w:r>
          </w:p>
        </w:tc>
      </w:tr>
      <w:tr w:rsidR="00EE15BF" w:rsidRPr="00275CB6" w14:paraId="022E5F2A" w14:textId="77777777" w:rsidTr="4F35CFB5">
        <w:trPr>
          <w:trHeight w:val="365"/>
        </w:trPr>
        <w:tc>
          <w:tcPr>
            <w:tcW w:w="10334" w:type="dxa"/>
            <w:gridSpan w:val="3"/>
          </w:tcPr>
          <w:p w14:paraId="4486CB34" w14:textId="77777777" w:rsidR="00EE15BF" w:rsidRPr="00275CB6" w:rsidRDefault="00EE15B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E15BF" w:rsidRPr="00275CB6" w14:paraId="35E8DCA2" w14:textId="77777777" w:rsidTr="4F35CFB5">
        <w:trPr>
          <w:trHeight w:val="7395"/>
        </w:trPr>
        <w:tc>
          <w:tcPr>
            <w:tcW w:w="10334" w:type="dxa"/>
            <w:gridSpan w:val="3"/>
          </w:tcPr>
          <w:p w14:paraId="4805767F" w14:textId="77777777" w:rsidR="00EE15BF" w:rsidRPr="00275CB6" w:rsidRDefault="00EE15B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149FAE5F" w14:textId="77777777" w:rsidR="00EE15BF" w:rsidRPr="00275CB6" w:rsidRDefault="00EE15B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EE15BF" w:rsidRPr="00275CB6" w14:paraId="35B8A844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CF140E3" w14:textId="77777777" w:rsidR="00EE15BF" w:rsidRPr="00275CB6" w:rsidRDefault="00EE15BF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5E531E27" w14:textId="77777777" w:rsidR="00EE15BF" w:rsidRPr="00275CB6" w:rsidRDefault="00EE15BF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EE15BF" w:rsidRPr="00275CB6" w14:paraId="4BFC61F5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0C7C568" w14:textId="77777777" w:rsidR="00EE15BF" w:rsidRPr="00275CB6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AECDD8D" w14:textId="77777777" w:rsidR="00EE15BF" w:rsidRPr="00275CB6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EE15BF" w:rsidRPr="00275CB6" w14:paraId="646810D1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C46D7E3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4D4D7D0" w14:textId="77777777" w:rsidR="00EE15BF" w:rsidRPr="00275CB6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ED576C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Rossi</w:t>
                  </w:r>
                </w:p>
              </w:tc>
            </w:tr>
            <w:tr w:rsidR="00EE15BF" w:rsidRPr="00275CB6" w14:paraId="006A2B71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0759FBFE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2224FF7D" w14:textId="77777777" w:rsidR="00EE15BF" w:rsidRPr="00275CB6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</w:t>
                  </w:r>
                </w:p>
              </w:tc>
            </w:tr>
            <w:tr w:rsidR="00EE15BF" w:rsidRPr="00275CB6" w14:paraId="7CF8CDAC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0411370A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23793BD3" w14:textId="77777777" w:rsidR="00EE15BF" w:rsidRPr="00275CB6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427E7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EE15BF" w:rsidRPr="00275CB6" w14:paraId="43ABBA5A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FF72CFD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7885E4E9" w14:textId="77777777" w:rsidR="00EE15BF" w:rsidRPr="00275CB6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427E7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EE15BF" w:rsidRPr="00275CB6" w14:paraId="76E01B8F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E18E457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0BFCA8B0" w14:textId="77777777" w:rsidR="00EE15BF" w:rsidRPr="00275CB6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qwerty2</w:t>
                  </w:r>
                </w:p>
              </w:tc>
            </w:tr>
            <w:tr w:rsidR="00EE15BF" w:rsidRPr="00275CB6" w14:paraId="54EF3513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0E8E42ED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2AA28E3" w14:textId="3E4B1F1B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1234547825647846</w:t>
                  </w:r>
                </w:p>
              </w:tc>
            </w:tr>
            <w:tr w:rsidR="00EE15BF" w:rsidRPr="00275CB6" w14:paraId="0DA9CE48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77D404F9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1BCFCAF5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2026-05-15</w:t>
                  </w:r>
                </w:p>
              </w:tc>
            </w:tr>
            <w:tr w:rsidR="00EE15BF" w:rsidRPr="00275CB6" w14:paraId="5EC6D6DE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65B5940" w14:textId="77777777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97BD5D3" w14:textId="1904D723" w:rsidR="00EE15BF" w:rsidRDefault="00EE15BF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587</w:t>
                  </w:r>
                </w:p>
              </w:tc>
            </w:tr>
            <w:tr w:rsidR="149A5D60" w14:paraId="5D43CAD0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02685061" w14:textId="68A09EC9" w:rsidR="149A5D60" w:rsidRDefault="149A5D60" w:rsidP="149A5D60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E9B4E8B" w14:textId="795A51E2" w:rsidR="149A5D60" w:rsidRDefault="149A5D60" w:rsidP="4F35CFB5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4F35CFB5">
                    <w:rPr>
                      <w:rFonts w:ascii="Calibri" w:hAnsi="Calibri"/>
                      <w:b w:val="0"/>
                      <w:noProof/>
                      <w:lang w:bidi="it-IT"/>
                    </w:rPr>
                    <w:t>gianmarco99</w:t>
                  </w:r>
                </w:p>
              </w:tc>
            </w:tr>
            <w:tr w:rsidR="149A5D60" w14:paraId="6DC73BC3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506678C" w14:textId="351928DA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466B583B" w14:textId="20DEEA4D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0D2DECFA" w14:textId="77777777" w:rsidR="00EE15BF" w:rsidRPr="00275CB6" w:rsidRDefault="00EE15B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E15BF" w:rsidRPr="00275CB6" w14:paraId="58F01EA6" w14:textId="77777777" w:rsidTr="4F35CFB5">
        <w:trPr>
          <w:trHeight w:val="365"/>
        </w:trPr>
        <w:tc>
          <w:tcPr>
            <w:tcW w:w="10334" w:type="dxa"/>
            <w:gridSpan w:val="3"/>
          </w:tcPr>
          <w:p w14:paraId="4164F3F7" w14:textId="77777777" w:rsidR="00EE15BF" w:rsidRPr="00275CB6" w:rsidRDefault="00EE15B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EE15BF" w:rsidRPr="00275CB6" w14:paraId="2739426F" w14:textId="77777777" w:rsidTr="4F35CFB5">
        <w:trPr>
          <w:trHeight w:val="378"/>
        </w:trPr>
        <w:tc>
          <w:tcPr>
            <w:tcW w:w="3637" w:type="dxa"/>
          </w:tcPr>
          <w:p w14:paraId="0ED4B0EE" w14:textId="77777777" w:rsidR="00EE15BF" w:rsidRPr="00275CB6" w:rsidRDefault="00EE15BF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0946026" w14:textId="5D9CBD6B" w:rsidR="00EE15BF" w:rsidRPr="000B76AA" w:rsidRDefault="00EE15BF" w:rsidP="149A5D60">
            <w:pPr>
              <w:rPr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Il sistema mostra un pop-up di errore con un messaggio “inserire dati mancanti”</w:t>
            </w:r>
          </w:p>
        </w:tc>
      </w:tr>
    </w:tbl>
    <w:p w14:paraId="39061E9A" w14:textId="649A615C" w:rsidR="00EE15BF" w:rsidRDefault="00EE15BF" w:rsidP="001E1E34">
      <w:pPr>
        <w:pStyle w:val="Titolo2"/>
      </w:pPr>
    </w:p>
    <w:p w14:paraId="1ABFEE8C" w14:textId="0491AF19" w:rsidR="001E1E34" w:rsidRPr="001E1E34" w:rsidRDefault="001E1E34" w:rsidP="001E1E34">
      <w:pPr>
        <w:spacing w:after="200"/>
      </w:pPr>
      <w:r>
        <w:br w:type="page"/>
      </w:r>
    </w:p>
    <w:p w14:paraId="318E8818" w14:textId="3DFC0E9C" w:rsidR="00EE15BF" w:rsidRPr="0000783E" w:rsidRDefault="00E02D77" w:rsidP="0000783E">
      <w:pPr>
        <w:pStyle w:val="Titolo3"/>
        <w:numPr>
          <w:ilvl w:val="0"/>
          <w:numId w:val="21"/>
        </w:numPr>
        <w:rPr>
          <w:b w:val="0"/>
          <w:bCs/>
        </w:rPr>
      </w:pPr>
      <w:bookmarkStart w:id="22" w:name="_Toc122625123"/>
      <w:r w:rsidRPr="0000783E">
        <w:rPr>
          <w:b w:val="0"/>
          <w:bCs/>
        </w:rPr>
        <w:lastRenderedPageBreak/>
        <w:t xml:space="preserve">TC </w:t>
      </w:r>
      <w:r w:rsidR="00EE15BF" w:rsidRPr="0000783E">
        <w:rPr>
          <w:b w:val="0"/>
          <w:bCs/>
        </w:rPr>
        <w:t>2</w:t>
      </w:r>
      <w:r w:rsidRPr="0000783E">
        <w:rPr>
          <w:b w:val="0"/>
          <w:bCs/>
        </w:rPr>
        <w:t>_</w:t>
      </w:r>
      <w:r w:rsidR="00EE15BF" w:rsidRPr="0000783E">
        <w:rPr>
          <w:b w:val="0"/>
          <w:bCs/>
        </w:rPr>
        <w:t>1</w:t>
      </w:r>
      <w:r w:rsidR="0000783E">
        <w:rPr>
          <w:b w:val="0"/>
          <w:bCs/>
        </w:rPr>
        <w:t>3</w:t>
      </w:r>
      <w:bookmarkEnd w:id="22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62"/>
        <w:gridCol w:w="11"/>
        <w:gridCol w:w="6451"/>
      </w:tblGrid>
      <w:tr w:rsidR="149A5D60" w14:paraId="39F9D0B5" w14:textId="77777777" w:rsidTr="4F35CFB5">
        <w:trPr>
          <w:trHeight w:val="365"/>
        </w:trPr>
        <w:tc>
          <w:tcPr>
            <w:tcW w:w="3648" w:type="dxa"/>
            <w:gridSpan w:val="2"/>
          </w:tcPr>
          <w:p w14:paraId="335383E6" w14:textId="461BD864" w:rsidR="004A5BC7" w:rsidRDefault="004A5BC7" w:rsidP="149A5D60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5C31E52F" w14:textId="63A3F349" w:rsidR="004A5BC7" w:rsidRDefault="004A5BC7" w:rsidP="149A5D60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Testing_registrazione</w:t>
            </w:r>
          </w:p>
        </w:tc>
      </w:tr>
      <w:tr w:rsidR="149A5D60" w14:paraId="77BA0AE0" w14:textId="77777777" w:rsidTr="4F35CFB5">
        <w:trPr>
          <w:trHeight w:val="378"/>
        </w:trPr>
        <w:tc>
          <w:tcPr>
            <w:tcW w:w="10334" w:type="dxa"/>
            <w:gridSpan w:val="3"/>
          </w:tcPr>
          <w:p w14:paraId="10D07144" w14:textId="77777777" w:rsidR="149A5D60" w:rsidRDefault="149A5D60" w:rsidP="149A5D60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149A5D60" w14:paraId="6AAAD79A" w14:textId="77777777" w:rsidTr="4F35CFB5">
        <w:trPr>
          <w:trHeight w:val="365"/>
        </w:trPr>
        <w:tc>
          <w:tcPr>
            <w:tcW w:w="3648" w:type="dxa"/>
            <w:gridSpan w:val="2"/>
          </w:tcPr>
          <w:p w14:paraId="6FFB9965" w14:textId="77777777" w:rsidR="00EE15BF" w:rsidRDefault="00EE15BF" w:rsidP="149A5D60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0580BED" w14:textId="09F790B7" w:rsidR="00EE15BF" w:rsidRDefault="00EE15BF" w:rsidP="149A5D60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TC 2.1</w:t>
            </w:r>
            <w:r w:rsidR="0000783E">
              <w:rPr>
                <w:b w:val="0"/>
                <w:noProof/>
                <w:lang w:bidi="it-IT"/>
              </w:rPr>
              <w:t>3</w:t>
            </w:r>
          </w:p>
        </w:tc>
      </w:tr>
      <w:tr w:rsidR="149A5D60" w14:paraId="564CBFF4" w14:textId="77777777" w:rsidTr="4F35CFB5">
        <w:trPr>
          <w:trHeight w:val="365"/>
        </w:trPr>
        <w:tc>
          <w:tcPr>
            <w:tcW w:w="10334" w:type="dxa"/>
            <w:gridSpan w:val="3"/>
          </w:tcPr>
          <w:p w14:paraId="7118BC4E" w14:textId="77777777" w:rsidR="149A5D60" w:rsidRDefault="149A5D60" w:rsidP="149A5D60">
            <w:pPr>
              <w:rPr>
                <w:b w:val="0"/>
                <w:noProof/>
                <w:lang w:bidi="it-IT"/>
              </w:rPr>
            </w:pPr>
          </w:p>
        </w:tc>
      </w:tr>
      <w:tr w:rsidR="149A5D60" w14:paraId="67337030" w14:textId="77777777" w:rsidTr="4F35CFB5">
        <w:trPr>
          <w:trHeight w:val="7395"/>
        </w:trPr>
        <w:tc>
          <w:tcPr>
            <w:tcW w:w="10334" w:type="dxa"/>
            <w:gridSpan w:val="3"/>
          </w:tcPr>
          <w:p w14:paraId="0F247F81" w14:textId="77777777" w:rsidR="00EE15BF" w:rsidRDefault="00EE15BF" w:rsidP="149A5D60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3B00CA60" w14:textId="77777777" w:rsidR="149A5D60" w:rsidRDefault="149A5D60" w:rsidP="149A5D60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149A5D60" w14:paraId="2147EDC6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1C60BA4" w14:textId="77777777" w:rsidR="00EE15BF" w:rsidRDefault="00EE15BF" w:rsidP="149A5D60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3C0A39A" w14:textId="77777777" w:rsidR="00EE15BF" w:rsidRDefault="00EE15BF" w:rsidP="149A5D60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149A5D60" w14:paraId="120551AF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E53B884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0C14FD6F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Gianmarco</w:t>
                  </w:r>
                </w:p>
              </w:tc>
            </w:tr>
            <w:tr w:rsidR="149A5D60" w14:paraId="0790428B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BC5BA68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E747E4E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Rossi</w:t>
                  </w:r>
                </w:p>
              </w:tc>
            </w:tr>
            <w:tr w:rsidR="149A5D60" w14:paraId="1935A5E6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8113D9B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0E7661BA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M</w:t>
                  </w:r>
                </w:p>
              </w:tc>
            </w:tr>
            <w:tr w:rsidR="149A5D60" w14:paraId="1A913034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80834D1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0AE27FD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Napoli,54876,Viale Kennedy</w:t>
                  </w:r>
                </w:p>
              </w:tc>
            </w:tr>
            <w:tr w:rsidR="149A5D60" w14:paraId="2DD57919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604E7B1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7D2CD8E8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1999-05-11</w:t>
                  </w:r>
                </w:p>
              </w:tc>
            </w:tr>
            <w:tr w:rsidR="149A5D60" w14:paraId="3D1DB446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6D82F86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028284FC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qwerty2</w:t>
                  </w:r>
                </w:p>
              </w:tc>
            </w:tr>
            <w:tr w:rsidR="149A5D60" w14:paraId="087414FD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96ACA30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69CBE05D" w14:textId="0C6EE84D" w:rsidR="00EE15BF" w:rsidRDefault="0000783E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0000783E">
                    <w:rPr>
                      <w:b w:val="0"/>
                      <w:noProof/>
                      <w:lang w:bidi="it-IT"/>
                    </w:rPr>
                    <w:t>515792293924021933</w:t>
                  </w:r>
                </w:p>
              </w:tc>
            </w:tr>
            <w:tr w:rsidR="149A5D60" w14:paraId="5F88C2FD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4199E2E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10FD5B2F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2026-05-15</w:t>
                  </w:r>
                </w:p>
              </w:tc>
            </w:tr>
            <w:tr w:rsidR="149A5D60" w14:paraId="39FB89EB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B85990F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7B6B9FC" w14:textId="1904D723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587</w:t>
                  </w:r>
                </w:p>
              </w:tc>
            </w:tr>
            <w:tr w:rsidR="149A5D60" w14:paraId="2E92E34A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5094856" w14:textId="26F081EB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7BDC2BB" w14:textId="072C089B" w:rsidR="149A5D60" w:rsidRDefault="149A5D60" w:rsidP="149A5D60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149A5D60" w14:paraId="28C803DE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2C81283" w14:textId="475416D4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4CEC2728" w14:textId="0342288D" w:rsidR="149A5D60" w:rsidRDefault="149A5D60" w:rsidP="4F35CFB5">
                  <w:pPr>
                    <w:rPr>
                      <w:rFonts w:ascii="Calibri" w:hAnsi="Calibri"/>
                      <w:b w:val="0"/>
                      <w:noProof/>
                      <w:lang w:bidi="it-IT"/>
                    </w:rPr>
                  </w:pPr>
                  <w:r w:rsidRPr="4F35CFB5">
                    <w:rPr>
                      <w:rFonts w:ascii="Calibri" w:hAnsi="Calibri"/>
                      <w:b w:val="0"/>
                      <w:noProof/>
                      <w:lang w:bidi="it-IT"/>
                    </w:rPr>
                    <w:t>Napoli</w:t>
                  </w:r>
                </w:p>
              </w:tc>
            </w:tr>
          </w:tbl>
          <w:p w14:paraId="3E39A893" w14:textId="77777777" w:rsidR="149A5D60" w:rsidRDefault="149A5D60" w:rsidP="149A5D60">
            <w:pPr>
              <w:rPr>
                <w:b w:val="0"/>
                <w:noProof/>
                <w:lang w:bidi="it-IT"/>
              </w:rPr>
            </w:pPr>
          </w:p>
        </w:tc>
      </w:tr>
      <w:tr w:rsidR="149A5D60" w14:paraId="6734ECE6" w14:textId="77777777" w:rsidTr="4F35CFB5">
        <w:trPr>
          <w:trHeight w:val="365"/>
        </w:trPr>
        <w:tc>
          <w:tcPr>
            <w:tcW w:w="10334" w:type="dxa"/>
            <w:gridSpan w:val="3"/>
          </w:tcPr>
          <w:p w14:paraId="2739F3CC" w14:textId="77777777" w:rsidR="149A5D60" w:rsidRDefault="149A5D60" w:rsidP="149A5D60">
            <w:pPr>
              <w:rPr>
                <w:b w:val="0"/>
                <w:noProof/>
                <w:lang w:bidi="it-IT"/>
              </w:rPr>
            </w:pPr>
          </w:p>
        </w:tc>
      </w:tr>
      <w:tr w:rsidR="149A5D60" w14:paraId="55BAD3D6" w14:textId="77777777" w:rsidTr="4F35CFB5">
        <w:trPr>
          <w:trHeight w:val="378"/>
        </w:trPr>
        <w:tc>
          <w:tcPr>
            <w:tcW w:w="3637" w:type="dxa"/>
          </w:tcPr>
          <w:p w14:paraId="2FEE2541" w14:textId="77777777" w:rsidR="00EE15BF" w:rsidRDefault="00EE15BF" w:rsidP="149A5D60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30F790E" w14:textId="7D4049FD" w:rsidR="00EE15BF" w:rsidRDefault="00EE15BF" w:rsidP="149A5D60">
            <w:pPr>
              <w:rPr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Il sistema mostra un pop-up di errore con un messaggio “</w:t>
            </w:r>
            <w:r w:rsidR="0000783E" w:rsidRPr="0000783E">
              <w:rPr>
                <w:b w:val="0"/>
                <w:noProof/>
                <w:lang w:bidi="it-IT"/>
              </w:rPr>
              <w:t>Hai inserito dei caratteri non validi o campi mancanti</w:t>
            </w:r>
            <w:r w:rsidRPr="149A5D60">
              <w:rPr>
                <w:b w:val="0"/>
                <w:noProof/>
                <w:lang w:bidi="it-IT"/>
              </w:rPr>
              <w:t>”</w:t>
            </w:r>
          </w:p>
        </w:tc>
      </w:tr>
    </w:tbl>
    <w:p w14:paraId="3071227E" w14:textId="748BE103" w:rsidR="00EE15BF" w:rsidRDefault="00EE15BF" w:rsidP="4F35CFB5">
      <w:pPr>
        <w:rPr>
          <w:rFonts w:ascii="Calibri" w:hAnsi="Calibri"/>
        </w:rPr>
      </w:pPr>
    </w:p>
    <w:p w14:paraId="289EA54C" w14:textId="6164C310" w:rsidR="4F35CFB5" w:rsidRDefault="4F35CFB5" w:rsidP="4F35CFB5">
      <w:pPr>
        <w:rPr>
          <w:rFonts w:ascii="Calibri" w:hAnsi="Calibri"/>
          <w:bCs/>
          <w:szCs w:val="28"/>
        </w:rPr>
      </w:pPr>
    </w:p>
    <w:p w14:paraId="5DC9F860" w14:textId="5049138C" w:rsidR="4F35CFB5" w:rsidRDefault="4F35CFB5" w:rsidP="4F35CFB5">
      <w:pPr>
        <w:rPr>
          <w:rFonts w:ascii="Calibri" w:hAnsi="Calibri"/>
          <w:bCs/>
          <w:szCs w:val="28"/>
        </w:rPr>
      </w:pPr>
    </w:p>
    <w:p w14:paraId="0F729A93" w14:textId="10CC9A05" w:rsidR="4F35CFB5" w:rsidRDefault="4F35CFB5" w:rsidP="4F35CFB5">
      <w:pPr>
        <w:rPr>
          <w:rFonts w:ascii="Calibri" w:hAnsi="Calibri"/>
          <w:bCs/>
          <w:szCs w:val="28"/>
        </w:rPr>
      </w:pPr>
    </w:p>
    <w:p w14:paraId="295BB547" w14:textId="62F52D5E" w:rsidR="4F35CFB5" w:rsidRDefault="4F35CFB5" w:rsidP="4F35CFB5">
      <w:pPr>
        <w:rPr>
          <w:rFonts w:ascii="Calibri" w:hAnsi="Calibri"/>
          <w:bCs/>
          <w:szCs w:val="28"/>
        </w:rPr>
      </w:pPr>
    </w:p>
    <w:p w14:paraId="72DA51D4" w14:textId="17D14AE4" w:rsidR="0000783E" w:rsidRDefault="0000783E" w:rsidP="4F35CFB5">
      <w:pPr>
        <w:rPr>
          <w:rFonts w:ascii="Calibri" w:hAnsi="Calibri"/>
          <w:bCs/>
          <w:szCs w:val="28"/>
        </w:rPr>
      </w:pPr>
    </w:p>
    <w:p w14:paraId="5332D06A" w14:textId="77777777" w:rsidR="0000783E" w:rsidRDefault="0000783E" w:rsidP="4F35CFB5">
      <w:pPr>
        <w:rPr>
          <w:rFonts w:ascii="Calibri" w:hAnsi="Calibri"/>
          <w:bCs/>
          <w:szCs w:val="28"/>
        </w:rPr>
      </w:pPr>
    </w:p>
    <w:p w14:paraId="6552739D" w14:textId="77777777" w:rsidR="0000783E" w:rsidRDefault="0000783E" w:rsidP="4F35CFB5">
      <w:pPr>
        <w:rPr>
          <w:rFonts w:ascii="Calibri" w:hAnsi="Calibri"/>
          <w:bCs/>
          <w:szCs w:val="28"/>
        </w:rPr>
      </w:pPr>
    </w:p>
    <w:p w14:paraId="43DEC11A" w14:textId="76FA9111" w:rsidR="00E02D77" w:rsidRPr="0000783E" w:rsidRDefault="00E02D77" w:rsidP="0000783E">
      <w:pPr>
        <w:pStyle w:val="Titolo3"/>
        <w:numPr>
          <w:ilvl w:val="0"/>
          <w:numId w:val="21"/>
        </w:numPr>
        <w:rPr>
          <w:b w:val="0"/>
          <w:bCs/>
        </w:rPr>
      </w:pPr>
      <w:bookmarkStart w:id="23" w:name="_Toc122625124"/>
      <w:r w:rsidRPr="0000783E">
        <w:rPr>
          <w:b w:val="0"/>
          <w:bCs/>
        </w:rPr>
        <w:lastRenderedPageBreak/>
        <w:t xml:space="preserve">TC </w:t>
      </w:r>
      <w:r w:rsidR="00EE15BF" w:rsidRPr="0000783E">
        <w:rPr>
          <w:b w:val="0"/>
          <w:bCs/>
        </w:rPr>
        <w:t>2</w:t>
      </w:r>
      <w:r w:rsidRPr="0000783E">
        <w:rPr>
          <w:b w:val="0"/>
          <w:bCs/>
        </w:rPr>
        <w:t>_</w:t>
      </w:r>
      <w:r w:rsidR="00EE15BF" w:rsidRPr="0000783E">
        <w:rPr>
          <w:b w:val="0"/>
          <w:bCs/>
        </w:rPr>
        <w:t>1</w:t>
      </w:r>
      <w:r w:rsidR="0000783E">
        <w:rPr>
          <w:b w:val="0"/>
          <w:bCs/>
        </w:rPr>
        <w:t>4</w:t>
      </w:r>
      <w:bookmarkEnd w:id="23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5"/>
        <w:gridCol w:w="11"/>
        <w:gridCol w:w="6458"/>
      </w:tblGrid>
      <w:tr w:rsidR="4F35CFB5" w14:paraId="3BE322ED" w14:textId="77777777" w:rsidTr="4F35CFB5">
        <w:trPr>
          <w:trHeight w:val="365"/>
        </w:trPr>
        <w:tc>
          <w:tcPr>
            <w:tcW w:w="3566" w:type="dxa"/>
            <w:gridSpan w:val="2"/>
          </w:tcPr>
          <w:p w14:paraId="1E86ED71" w14:textId="461BD864" w:rsidR="004A5BC7" w:rsidRDefault="004A5BC7" w:rsidP="4F35CFB5">
            <w:pPr>
              <w:rPr>
                <w:b w:val="0"/>
                <w:noProof/>
                <w:lang w:val="en-GB" w:bidi="it-IT"/>
              </w:rPr>
            </w:pPr>
            <w:r w:rsidRPr="4F35CFB5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8" w:type="dxa"/>
          </w:tcPr>
          <w:p w14:paraId="4DE5274A" w14:textId="63A3F349" w:rsidR="004A5BC7" w:rsidRDefault="004A5BC7" w:rsidP="4F35CFB5">
            <w:pPr>
              <w:rPr>
                <w:b w:val="0"/>
                <w:noProof/>
                <w:lang w:bidi="it-IT"/>
              </w:rPr>
            </w:pPr>
            <w:r w:rsidRPr="4F35CFB5">
              <w:rPr>
                <w:b w:val="0"/>
                <w:noProof/>
              </w:rPr>
              <w:t>Testing_registrazione</w:t>
            </w:r>
          </w:p>
        </w:tc>
      </w:tr>
      <w:tr w:rsidR="4F35CFB5" w14:paraId="332D66FF" w14:textId="77777777" w:rsidTr="4F35CFB5">
        <w:trPr>
          <w:trHeight w:val="378"/>
        </w:trPr>
        <w:tc>
          <w:tcPr>
            <w:tcW w:w="10024" w:type="dxa"/>
            <w:gridSpan w:val="3"/>
          </w:tcPr>
          <w:p w14:paraId="78205018" w14:textId="77777777" w:rsidR="4F35CFB5" w:rsidRDefault="4F35CFB5" w:rsidP="4F35CFB5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4F35CFB5" w14:paraId="02E8A3DB" w14:textId="77777777" w:rsidTr="4F35CFB5">
        <w:trPr>
          <w:trHeight w:val="365"/>
        </w:trPr>
        <w:tc>
          <w:tcPr>
            <w:tcW w:w="3566" w:type="dxa"/>
            <w:gridSpan w:val="2"/>
          </w:tcPr>
          <w:p w14:paraId="1C572CC1" w14:textId="77777777" w:rsidR="00EE15BF" w:rsidRDefault="00EE15BF" w:rsidP="4F35CFB5">
            <w:pPr>
              <w:rPr>
                <w:b w:val="0"/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8" w:type="dxa"/>
          </w:tcPr>
          <w:p w14:paraId="41A8D1D6" w14:textId="565A8416" w:rsidR="00EE15BF" w:rsidRDefault="00EE15BF" w:rsidP="4F35CFB5">
            <w:pPr>
              <w:rPr>
                <w:b w:val="0"/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TC 2.1</w:t>
            </w:r>
            <w:r w:rsidR="0000783E">
              <w:rPr>
                <w:b w:val="0"/>
                <w:noProof/>
                <w:lang w:bidi="it-IT"/>
              </w:rPr>
              <w:t>4</w:t>
            </w:r>
          </w:p>
        </w:tc>
      </w:tr>
      <w:tr w:rsidR="4F35CFB5" w14:paraId="583AA98E" w14:textId="77777777" w:rsidTr="4F35CFB5">
        <w:trPr>
          <w:trHeight w:val="365"/>
        </w:trPr>
        <w:tc>
          <w:tcPr>
            <w:tcW w:w="10024" w:type="dxa"/>
            <w:gridSpan w:val="3"/>
          </w:tcPr>
          <w:p w14:paraId="4E2FA566" w14:textId="77777777" w:rsidR="4F35CFB5" w:rsidRDefault="4F35CFB5" w:rsidP="4F35CFB5">
            <w:pPr>
              <w:rPr>
                <w:b w:val="0"/>
                <w:noProof/>
                <w:lang w:bidi="it-IT"/>
              </w:rPr>
            </w:pPr>
          </w:p>
        </w:tc>
      </w:tr>
      <w:tr w:rsidR="4F35CFB5" w14:paraId="4BC1444B" w14:textId="77777777" w:rsidTr="4F35CFB5">
        <w:trPr>
          <w:trHeight w:val="7395"/>
        </w:trPr>
        <w:tc>
          <w:tcPr>
            <w:tcW w:w="10024" w:type="dxa"/>
            <w:gridSpan w:val="3"/>
          </w:tcPr>
          <w:p w14:paraId="2D61D05D" w14:textId="77777777" w:rsidR="00EE15BF" w:rsidRDefault="00EE15BF" w:rsidP="4F35CFB5">
            <w:pPr>
              <w:rPr>
                <w:b w:val="0"/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Flusso di eventi</w:t>
            </w:r>
          </w:p>
          <w:p w14:paraId="16096D7E" w14:textId="77777777" w:rsidR="4F35CFB5" w:rsidRDefault="4F35CFB5" w:rsidP="4F35CFB5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4F35CFB5" w14:paraId="1AE00AC0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3D4F6BFF" w14:textId="77777777" w:rsidR="00EE15BF" w:rsidRDefault="00EE15BF" w:rsidP="4F35CFB5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2C1AA62" w14:textId="77777777" w:rsidR="00EE15BF" w:rsidRDefault="00EE15BF" w:rsidP="4F35CFB5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4F35CFB5" w14:paraId="7D8B11B5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035BA539" w14:textId="77777777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497DED84" w14:textId="77777777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Gianmarco</w:t>
                  </w:r>
                </w:p>
              </w:tc>
            </w:tr>
            <w:tr w:rsidR="4F35CFB5" w14:paraId="52AF4C25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3CE4345" w14:textId="77777777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5B3B8BCA" w14:textId="77777777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Rossi</w:t>
                  </w:r>
                </w:p>
              </w:tc>
            </w:tr>
            <w:tr w:rsidR="4F35CFB5" w14:paraId="32954D97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1A100916" w14:textId="77777777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348770CD" w14:textId="77777777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M</w:t>
                  </w:r>
                </w:p>
              </w:tc>
            </w:tr>
            <w:tr w:rsidR="4F35CFB5" w14:paraId="1DE45DE2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5F1324C7" w14:textId="77777777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79254DBE" w14:textId="77777777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Napoli,54876,Viale Kennedy</w:t>
                  </w:r>
                </w:p>
              </w:tc>
            </w:tr>
            <w:tr w:rsidR="4F35CFB5" w14:paraId="7688F3B1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2EC4E417" w14:textId="77777777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1F721603" w14:textId="77777777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1999-05-11</w:t>
                  </w:r>
                </w:p>
              </w:tc>
            </w:tr>
            <w:tr w:rsidR="4F35CFB5" w14:paraId="170EC41F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4C11789B" w14:textId="77777777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71A1CA8C" w14:textId="77777777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qwerty2</w:t>
                  </w:r>
                </w:p>
              </w:tc>
            </w:tr>
            <w:tr w:rsidR="4F35CFB5" w14:paraId="358E8E68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041DEF0B" w14:textId="77777777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55EB588F" w14:textId="69AEE40A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1234547825647846</w:t>
                  </w:r>
                </w:p>
              </w:tc>
            </w:tr>
            <w:tr w:rsidR="4F35CFB5" w14:paraId="55EA86B0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38DEB145" w14:textId="77777777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0D92913" w14:textId="77777777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2026-05-15</w:t>
                  </w:r>
                </w:p>
              </w:tc>
            </w:tr>
            <w:tr w:rsidR="4F35CFB5" w14:paraId="7A6343F1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7EE93773" w14:textId="77777777" w:rsidR="00EE15BF" w:rsidRDefault="00EE15BF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4F35CFB5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B216200" w14:textId="6DE139DC" w:rsidR="00EE15BF" w:rsidRDefault="00DB2829" w:rsidP="4F35CFB5">
                  <w:pPr>
                    <w:rPr>
                      <w:b w:val="0"/>
                      <w:noProof/>
                      <w:lang w:bidi="it-IT"/>
                    </w:rPr>
                  </w:pPr>
                  <w:r w:rsidRPr="00DB2829">
                    <w:rPr>
                      <w:b w:val="0"/>
                      <w:noProof/>
                      <w:lang w:bidi="it-IT"/>
                    </w:rPr>
                    <w:t>11345</w:t>
                  </w:r>
                </w:p>
              </w:tc>
            </w:tr>
            <w:tr w:rsidR="4F35CFB5" w14:paraId="5B12785D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04B24C1" w14:textId="26F081EB" w:rsidR="149A5D60" w:rsidRDefault="149A5D60" w:rsidP="4F35CFB5">
                  <w:pPr>
                    <w:rPr>
                      <w:rFonts w:ascii="Calibri" w:hAnsi="Calibri"/>
                      <w:noProof/>
                      <w:lang w:bidi="it-IT"/>
                    </w:rPr>
                  </w:pPr>
                  <w:r w:rsidRPr="4F35CFB5">
                    <w:rPr>
                      <w:rFonts w:ascii="Calibri" w:hAnsi="Calibri"/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051538A" w14:textId="072C089B" w:rsidR="149A5D60" w:rsidRDefault="149A5D60" w:rsidP="4F35CFB5">
                  <w:pPr>
                    <w:rPr>
                      <w:rFonts w:ascii="Calibri" w:hAnsi="Calibri"/>
                      <w:b w:val="0"/>
                      <w:noProof/>
                      <w:lang w:bidi="it-IT"/>
                    </w:rPr>
                  </w:pPr>
                  <w:r w:rsidRPr="4F35CFB5">
                    <w:rPr>
                      <w:rFonts w:ascii="Calibri" w:hAnsi="Calibri"/>
                      <w:b w:val="0"/>
                      <w:noProof/>
                      <w:lang w:bidi="it-IT"/>
                    </w:rPr>
                    <w:t>gianmarco99</w:t>
                  </w:r>
                </w:p>
              </w:tc>
            </w:tr>
            <w:tr w:rsidR="4F35CFB5" w14:paraId="46928E0A" w14:textId="77777777" w:rsidTr="4F35CFB5">
              <w:trPr>
                <w:trHeight w:val="557"/>
              </w:trPr>
              <w:tc>
                <w:tcPr>
                  <w:tcW w:w="4132" w:type="dxa"/>
                </w:tcPr>
                <w:p w14:paraId="656205C3" w14:textId="475416D4" w:rsidR="149A5D60" w:rsidRDefault="149A5D60" w:rsidP="4F35CFB5">
                  <w:pPr>
                    <w:rPr>
                      <w:rFonts w:ascii="Calibri" w:hAnsi="Calibri"/>
                      <w:noProof/>
                      <w:lang w:bidi="it-IT"/>
                    </w:rPr>
                  </w:pPr>
                  <w:r w:rsidRPr="4F35CFB5">
                    <w:rPr>
                      <w:rFonts w:ascii="Calibri" w:hAnsi="Calibri"/>
                      <w:b w:val="0"/>
                      <w:noProof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1B65B0BE" w14:textId="0342288D" w:rsidR="149A5D60" w:rsidRDefault="149A5D60" w:rsidP="4F35CFB5">
                  <w:pPr>
                    <w:rPr>
                      <w:rFonts w:ascii="Calibri" w:hAnsi="Calibri"/>
                      <w:b w:val="0"/>
                      <w:noProof/>
                      <w:lang w:bidi="it-IT"/>
                    </w:rPr>
                  </w:pPr>
                  <w:r w:rsidRPr="4F35CFB5">
                    <w:rPr>
                      <w:rFonts w:ascii="Calibri" w:hAnsi="Calibri"/>
                      <w:b w:val="0"/>
                      <w:noProof/>
                      <w:lang w:bidi="it-IT"/>
                    </w:rPr>
                    <w:t>Napoli</w:t>
                  </w:r>
                </w:p>
              </w:tc>
            </w:tr>
          </w:tbl>
          <w:p w14:paraId="326473C2" w14:textId="77777777" w:rsidR="4F35CFB5" w:rsidRDefault="4F35CFB5" w:rsidP="4F35CFB5">
            <w:pPr>
              <w:rPr>
                <w:b w:val="0"/>
                <w:noProof/>
                <w:lang w:bidi="it-IT"/>
              </w:rPr>
            </w:pPr>
          </w:p>
        </w:tc>
      </w:tr>
      <w:tr w:rsidR="4F35CFB5" w14:paraId="2613F01B" w14:textId="77777777" w:rsidTr="4F35CFB5">
        <w:trPr>
          <w:trHeight w:val="365"/>
        </w:trPr>
        <w:tc>
          <w:tcPr>
            <w:tcW w:w="10024" w:type="dxa"/>
            <w:gridSpan w:val="3"/>
          </w:tcPr>
          <w:p w14:paraId="72897A34" w14:textId="77777777" w:rsidR="4F35CFB5" w:rsidRDefault="4F35CFB5" w:rsidP="4F35CFB5">
            <w:pPr>
              <w:rPr>
                <w:b w:val="0"/>
                <w:noProof/>
                <w:lang w:bidi="it-IT"/>
              </w:rPr>
            </w:pPr>
          </w:p>
        </w:tc>
      </w:tr>
      <w:tr w:rsidR="4F35CFB5" w14:paraId="54D30D33" w14:textId="77777777" w:rsidTr="4F35CFB5">
        <w:trPr>
          <w:trHeight w:val="378"/>
        </w:trPr>
        <w:tc>
          <w:tcPr>
            <w:tcW w:w="3555" w:type="dxa"/>
          </w:tcPr>
          <w:p w14:paraId="1DB876CC" w14:textId="77777777" w:rsidR="00EE15BF" w:rsidRDefault="00EE15BF" w:rsidP="4F35CFB5">
            <w:pPr>
              <w:rPr>
                <w:b w:val="0"/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9" w:type="dxa"/>
            <w:gridSpan w:val="2"/>
          </w:tcPr>
          <w:p w14:paraId="0142CD34" w14:textId="3F5EFDE9" w:rsidR="00EE15BF" w:rsidRDefault="00EE15BF" w:rsidP="4F35CFB5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 w:rsidR="00DB2829" w:rsidRPr="00DB2829">
              <w:rPr>
                <w:b w:val="0"/>
                <w:noProof/>
                <w:lang w:bidi="it-IT"/>
              </w:rPr>
              <w:t>Hai inserito dei caratteri non validi o campi mancanti</w:t>
            </w:r>
            <w:r w:rsidRPr="4F35CFB5">
              <w:rPr>
                <w:b w:val="0"/>
                <w:noProof/>
                <w:lang w:bidi="it-IT"/>
              </w:rPr>
              <w:t>”</w:t>
            </w:r>
          </w:p>
        </w:tc>
      </w:tr>
    </w:tbl>
    <w:p w14:paraId="777BAB5C" w14:textId="6F3FF866" w:rsidR="4F35CFB5" w:rsidRDefault="4F35CFB5" w:rsidP="4F35CFB5">
      <w:pPr>
        <w:rPr>
          <w:rFonts w:ascii="Calibri" w:hAnsi="Calibri"/>
          <w:bCs/>
          <w:szCs w:val="28"/>
        </w:rPr>
      </w:pPr>
    </w:p>
    <w:p w14:paraId="20F6B0D6" w14:textId="1A09A7D8" w:rsidR="149A5D60" w:rsidRPr="001E1E34" w:rsidRDefault="001E1E34" w:rsidP="001E1E34">
      <w:pPr>
        <w:spacing w:after="200"/>
        <w:rPr>
          <w:rFonts w:ascii="Calibri" w:hAnsi="Calibri"/>
          <w:b w:val="0"/>
          <w:szCs w:val="28"/>
        </w:rPr>
      </w:pPr>
      <w:r>
        <w:rPr>
          <w:rFonts w:ascii="Calibri" w:hAnsi="Calibri"/>
          <w:bCs/>
          <w:szCs w:val="28"/>
        </w:rPr>
        <w:br w:type="page"/>
      </w:r>
    </w:p>
    <w:p w14:paraId="70A59715" w14:textId="36799088" w:rsidR="00E02D77" w:rsidRPr="00DB2829" w:rsidRDefault="00E02D77" w:rsidP="00DB2829">
      <w:pPr>
        <w:pStyle w:val="Paragrafoelenco"/>
        <w:numPr>
          <w:ilvl w:val="0"/>
          <w:numId w:val="21"/>
        </w:numPr>
        <w:rPr>
          <w:b w:val="0"/>
          <w:bCs/>
        </w:rPr>
      </w:pPr>
      <w:r w:rsidRPr="00DB2829">
        <w:rPr>
          <w:b w:val="0"/>
          <w:bCs/>
        </w:rPr>
        <w:lastRenderedPageBreak/>
        <w:t xml:space="preserve">TC </w:t>
      </w:r>
      <w:r w:rsidR="00EE15BF" w:rsidRPr="00DB2829">
        <w:rPr>
          <w:b w:val="0"/>
          <w:bCs/>
        </w:rPr>
        <w:t>2</w:t>
      </w:r>
      <w:r w:rsidRPr="00DB2829">
        <w:rPr>
          <w:b w:val="0"/>
          <w:bCs/>
        </w:rPr>
        <w:t>_</w:t>
      </w:r>
      <w:r w:rsidR="00EE15BF" w:rsidRPr="00DB2829">
        <w:rPr>
          <w:b w:val="0"/>
          <w:bCs/>
        </w:rPr>
        <w:t>1</w:t>
      </w:r>
      <w:r w:rsidR="00DB2829" w:rsidRPr="00DB2829">
        <w:rPr>
          <w:b w:val="0"/>
          <w:bCs/>
        </w:rPr>
        <w:t>5</w:t>
      </w:r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149A5D60" w14:paraId="50CA4DC7" w14:textId="77777777" w:rsidTr="00DB2829">
        <w:trPr>
          <w:trHeight w:val="365"/>
        </w:trPr>
        <w:tc>
          <w:tcPr>
            <w:tcW w:w="3568" w:type="dxa"/>
            <w:gridSpan w:val="2"/>
          </w:tcPr>
          <w:p w14:paraId="3569045D" w14:textId="461BD864" w:rsidR="004A5BC7" w:rsidRDefault="004A5BC7" w:rsidP="149A5D60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3AF7CE79" w14:textId="63A3F349" w:rsidR="004A5BC7" w:rsidRDefault="004A5BC7" w:rsidP="149A5D60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Testing_registrazione</w:t>
            </w:r>
          </w:p>
        </w:tc>
      </w:tr>
      <w:tr w:rsidR="149A5D60" w14:paraId="7A41025F" w14:textId="77777777" w:rsidTr="00DB2829">
        <w:trPr>
          <w:trHeight w:val="378"/>
        </w:trPr>
        <w:tc>
          <w:tcPr>
            <w:tcW w:w="10024" w:type="dxa"/>
            <w:gridSpan w:val="3"/>
          </w:tcPr>
          <w:p w14:paraId="3A7D230C" w14:textId="77777777" w:rsidR="149A5D60" w:rsidRDefault="149A5D60" w:rsidP="149A5D60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149A5D60" w14:paraId="006D4CF6" w14:textId="77777777" w:rsidTr="00DB2829">
        <w:trPr>
          <w:trHeight w:val="365"/>
        </w:trPr>
        <w:tc>
          <w:tcPr>
            <w:tcW w:w="3568" w:type="dxa"/>
            <w:gridSpan w:val="2"/>
          </w:tcPr>
          <w:p w14:paraId="0EC9B541" w14:textId="77777777" w:rsidR="00EE15BF" w:rsidRDefault="00EE15BF" w:rsidP="149A5D60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4A1A0F4C" w14:textId="5967C4A9" w:rsidR="00EE15BF" w:rsidRDefault="00EE15BF" w:rsidP="149A5D60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TC 2.1</w:t>
            </w:r>
            <w:r w:rsidR="00DB2829">
              <w:rPr>
                <w:b w:val="0"/>
                <w:noProof/>
                <w:lang w:bidi="it-IT"/>
              </w:rPr>
              <w:t>5</w:t>
            </w:r>
          </w:p>
        </w:tc>
      </w:tr>
      <w:tr w:rsidR="149A5D60" w14:paraId="119BCB40" w14:textId="77777777" w:rsidTr="00DB2829">
        <w:trPr>
          <w:trHeight w:val="365"/>
        </w:trPr>
        <w:tc>
          <w:tcPr>
            <w:tcW w:w="10024" w:type="dxa"/>
            <w:gridSpan w:val="3"/>
          </w:tcPr>
          <w:p w14:paraId="3C527951" w14:textId="77777777" w:rsidR="149A5D60" w:rsidRDefault="149A5D60" w:rsidP="149A5D60">
            <w:pPr>
              <w:rPr>
                <w:b w:val="0"/>
                <w:noProof/>
                <w:lang w:bidi="it-IT"/>
              </w:rPr>
            </w:pPr>
          </w:p>
        </w:tc>
      </w:tr>
      <w:tr w:rsidR="149A5D60" w14:paraId="5D9D24DF" w14:textId="77777777" w:rsidTr="00DB2829">
        <w:trPr>
          <w:trHeight w:val="7395"/>
        </w:trPr>
        <w:tc>
          <w:tcPr>
            <w:tcW w:w="10024" w:type="dxa"/>
            <w:gridSpan w:val="3"/>
          </w:tcPr>
          <w:p w14:paraId="0BE4F311" w14:textId="77777777" w:rsidR="00EE15BF" w:rsidRDefault="00EE15BF" w:rsidP="149A5D60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0DBDC076" w14:textId="77777777" w:rsidR="149A5D60" w:rsidRDefault="149A5D60" w:rsidP="149A5D60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149A5D60" w14:paraId="40564254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6ED33C76" w14:textId="77777777" w:rsidR="00EE15BF" w:rsidRDefault="00EE15BF" w:rsidP="149A5D60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A232443" w14:textId="77777777" w:rsidR="00EE15BF" w:rsidRDefault="00EE15BF" w:rsidP="149A5D60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149A5D60" w14:paraId="4F50563F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3F20B0CC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0D09FF0D" w14:textId="70BB0464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Gianmar</w:t>
                  </w:r>
                  <w:r w:rsidR="00DB2829">
                    <w:rPr>
                      <w:b w:val="0"/>
                      <w:noProof/>
                      <w:lang w:bidi="it-IT"/>
                    </w:rPr>
                    <w:t>848</w:t>
                  </w:r>
                  <w:r w:rsidRPr="149A5D60">
                    <w:rPr>
                      <w:b w:val="0"/>
                      <w:noProof/>
                      <w:lang w:bidi="it-IT"/>
                    </w:rPr>
                    <w:t>co</w:t>
                  </w:r>
                </w:p>
              </w:tc>
            </w:tr>
            <w:tr w:rsidR="149A5D60" w14:paraId="01B06D3E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595ED72C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50031C1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Rossi</w:t>
                  </w:r>
                </w:p>
              </w:tc>
            </w:tr>
            <w:tr w:rsidR="149A5D60" w14:paraId="44715114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09605231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7A21B585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M</w:t>
                  </w:r>
                </w:p>
              </w:tc>
            </w:tr>
            <w:tr w:rsidR="149A5D60" w14:paraId="61B029CB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00B2D93A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205210B1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Napoli,54876,Viale Kennedy</w:t>
                  </w:r>
                </w:p>
              </w:tc>
            </w:tr>
            <w:tr w:rsidR="149A5D60" w14:paraId="5AA547C8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5D4CCC81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28F80BCD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1999-05-11</w:t>
                  </w:r>
                </w:p>
              </w:tc>
            </w:tr>
            <w:tr w:rsidR="149A5D60" w14:paraId="0D920607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0B095D73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746E97E9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qwerty2</w:t>
                  </w:r>
                </w:p>
              </w:tc>
            </w:tr>
            <w:tr w:rsidR="149A5D60" w14:paraId="744AACB6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4C8A8A17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4B52469F" w14:textId="7138BCB8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1234547825647846</w:t>
                  </w:r>
                </w:p>
              </w:tc>
            </w:tr>
            <w:tr w:rsidR="149A5D60" w14:paraId="7160C960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25BFB4D8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9DB0DB9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2026-05-15</w:t>
                  </w:r>
                </w:p>
              </w:tc>
            </w:tr>
            <w:tr w:rsidR="149A5D60" w14:paraId="4045AFB8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6D7024C6" w14:textId="77777777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5B533BB" w14:textId="1904D723" w:rsidR="00EE15BF" w:rsidRDefault="00EE15BF" w:rsidP="149A5D60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587</w:t>
                  </w:r>
                </w:p>
              </w:tc>
            </w:tr>
            <w:tr w:rsidR="149A5D60" w14:paraId="3D544824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46F5D6AF" w14:textId="26F081EB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3B41F7D" w14:textId="072C089B" w:rsidR="149A5D60" w:rsidRDefault="149A5D60" w:rsidP="149A5D60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149A5D60" w14:paraId="4BB4DD13" w14:textId="77777777" w:rsidTr="149A5D60">
              <w:trPr>
                <w:trHeight w:val="557"/>
              </w:trPr>
              <w:tc>
                <w:tcPr>
                  <w:tcW w:w="4132" w:type="dxa"/>
                </w:tcPr>
                <w:p w14:paraId="39937AB6" w14:textId="170F8ADE" w:rsidR="149A5D60" w:rsidRDefault="149A5D60" w:rsidP="149A5D60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043A43C8" w14:textId="106DC774" w:rsidR="149A5D60" w:rsidRDefault="149A5D60" w:rsidP="149A5D60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743E105D" w14:textId="77777777" w:rsidR="149A5D60" w:rsidRDefault="149A5D60" w:rsidP="149A5D60">
            <w:pPr>
              <w:rPr>
                <w:b w:val="0"/>
                <w:noProof/>
                <w:lang w:bidi="it-IT"/>
              </w:rPr>
            </w:pPr>
          </w:p>
        </w:tc>
      </w:tr>
      <w:tr w:rsidR="149A5D60" w14:paraId="2C41107B" w14:textId="77777777" w:rsidTr="00DB2829">
        <w:trPr>
          <w:trHeight w:val="365"/>
        </w:trPr>
        <w:tc>
          <w:tcPr>
            <w:tcW w:w="10024" w:type="dxa"/>
            <w:gridSpan w:val="3"/>
          </w:tcPr>
          <w:p w14:paraId="10F2D9A5" w14:textId="77777777" w:rsidR="149A5D60" w:rsidRDefault="149A5D60" w:rsidP="149A5D60">
            <w:pPr>
              <w:rPr>
                <w:b w:val="0"/>
                <w:noProof/>
                <w:lang w:bidi="it-IT"/>
              </w:rPr>
            </w:pPr>
          </w:p>
        </w:tc>
      </w:tr>
      <w:tr w:rsidR="149A5D60" w14:paraId="3A2A3B5D" w14:textId="77777777" w:rsidTr="00DB2829">
        <w:trPr>
          <w:trHeight w:val="378"/>
        </w:trPr>
        <w:tc>
          <w:tcPr>
            <w:tcW w:w="3557" w:type="dxa"/>
          </w:tcPr>
          <w:p w14:paraId="5628C710" w14:textId="77777777" w:rsidR="00EE15BF" w:rsidRDefault="00EE15BF" w:rsidP="149A5D60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1CB5A697" w14:textId="5119603E" w:rsidR="00EE15BF" w:rsidRDefault="00DB2829" w:rsidP="149A5D60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 w:rsidRPr="00DB2829">
              <w:rPr>
                <w:b w:val="0"/>
                <w:noProof/>
                <w:lang w:bidi="it-IT"/>
              </w:rPr>
              <w:t>Hai inserito dei caratteri non validi o campi mancanti</w:t>
            </w:r>
          </w:p>
        </w:tc>
      </w:tr>
    </w:tbl>
    <w:p w14:paraId="16D4938F" w14:textId="7453B9FE" w:rsidR="149A5D60" w:rsidRDefault="149A5D60" w:rsidP="149A5D60">
      <w:pPr>
        <w:rPr>
          <w:rFonts w:ascii="Calibri" w:hAnsi="Calibri"/>
          <w:bCs/>
          <w:szCs w:val="28"/>
        </w:rPr>
      </w:pPr>
    </w:p>
    <w:p w14:paraId="1A0E4B66" w14:textId="57D2D7C6" w:rsidR="00F5762E" w:rsidRDefault="00EE15BF" w:rsidP="00EE15BF">
      <w:pPr>
        <w:spacing w:after="200"/>
      </w:pPr>
      <w:r>
        <w:br w:type="page"/>
      </w:r>
    </w:p>
    <w:p w14:paraId="4E064EA2" w14:textId="4E572C6A" w:rsidR="00DB2829" w:rsidRDefault="00DB2829" w:rsidP="00DB2829">
      <w:pPr>
        <w:pStyle w:val="Paragrafoelenco"/>
        <w:numPr>
          <w:ilvl w:val="0"/>
          <w:numId w:val="21"/>
        </w:numPr>
        <w:spacing w:after="200"/>
        <w:outlineLvl w:val="2"/>
        <w:rPr>
          <w:b w:val="0"/>
          <w:bCs/>
        </w:rPr>
      </w:pPr>
      <w:bookmarkStart w:id="24" w:name="_Toc122625125"/>
      <w:r w:rsidRPr="00DB2829">
        <w:rPr>
          <w:b w:val="0"/>
          <w:bCs/>
        </w:rPr>
        <w:lastRenderedPageBreak/>
        <w:t>TC 2_16</w:t>
      </w:r>
      <w:bookmarkEnd w:id="24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DB2829" w14:paraId="013B5C0E" w14:textId="77777777" w:rsidTr="00F41C7B">
        <w:trPr>
          <w:trHeight w:val="365"/>
        </w:trPr>
        <w:tc>
          <w:tcPr>
            <w:tcW w:w="3568" w:type="dxa"/>
            <w:gridSpan w:val="2"/>
          </w:tcPr>
          <w:p w14:paraId="6D345F69" w14:textId="77777777" w:rsidR="00DB2829" w:rsidRDefault="00DB2829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0D3D3C34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Testing_registrazione</w:t>
            </w:r>
          </w:p>
        </w:tc>
      </w:tr>
      <w:tr w:rsidR="00DB2829" w14:paraId="0E54F4E1" w14:textId="77777777" w:rsidTr="00F41C7B">
        <w:trPr>
          <w:trHeight w:val="378"/>
        </w:trPr>
        <w:tc>
          <w:tcPr>
            <w:tcW w:w="10024" w:type="dxa"/>
            <w:gridSpan w:val="3"/>
          </w:tcPr>
          <w:p w14:paraId="5D472B4C" w14:textId="77777777" w:rsidR="00DB2829" w:rsidRDefault="00DB2829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DB2829" w14:paraId="1C1BCD39" w14:textId="77777777" w:rsidTr="00F41C7B">
        <w:trPr>
          <w:trHeight w:val="365"/>
        </w:trPr>
        <w:tc>
          <w:tcPr>
            <w:tcW w:w="3568" w:type="dxa"/>
            <w:gridSpan w:val="2"/>
          </w:tcPr>
          <w:p w14:paraId="6C431AC0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65662EBC" w14:textId="5023D3FE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TC 2.1</w:t>
            </w:r>
            <w:r>
              <w:rPr>
                <w:b w:val="0"/>
                <w:noProof/>
                <w:lang w:bidi="it-IT"/>
              </w:rPr>
              <w:t>6</w:t>
            </w:r>
          </w:p>
        </w:tc>
      </w:tr>
      <w:tr w:rsidR="00DB2829" w14:paraId="25546A6D" w14:textId="77777777" w:rsidTr="00F41C7B">
        <w:trPr>
          <w:trHeight w:val="365"/>
        </w:trPr>
        <w:tc>
          <w:tcPr>
            <w:tcW w:w="10024" w:type="dxa"/>
            <w:gridSpan w:val="3"/>
          </w:tcPr>
          <w:p w14:paraId="719CBEE6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DB2829" w14:paraId="02A6E0C8" w14:textId="77777777" w:rsidTr="00F41C7B">
        <w:trPr>
          <w:trHeight w:val="7395"/>
        </w:trPr>
        <w:tc>
          <w:tcPr>
            <w:tcW w:w="10024" w:type="dxa"/>
            <w:gridSpan w:val="3"/>
          </w:tcPr>
          <w:p w14:paraId="3283AE97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00CDAC47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DB2829" w14:paraId="445C4EA7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D56D5F7" w14:textId="77777777" w:rsidR="00DB2829" w:rsidRDefault="00DB2829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75B4B16" w14:textId="77777777" w:rsidR="00DB2829" w:rsidRDefault="00DB2829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DB2829" w14:paraId="2213DFBE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4423755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1B51897A" w14:textId="7CDB295A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Gianmarco</w:t>
                  </w:r>
                </w:p>
              </w:tc>
            </w:tr>
            <w:tr w:rsidR="00DB2829" w14:paraId="3970C37A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F7B4E5E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687A5DE3" w14:textId="04D2CE65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Ro</w:t>
                  </w:r>
                  <w:r>
                    <w:rPr>
                      <w:b w:val="0"/>
                      <w:noProof/>
                      <w:lang w:bidi="it-IT"/>
                    </w:rPr>
                    <w:t>487</w:t>
                  </w:r>
                  <w:r w:rsidRPr="149A5D60">
                    <w:rPr>
                      <w:b w:val="0"/>
                      <w:noProof/>
                      <w:lang w:bidi="it-IT"/>
                    </w:rPr>
                    <w:t>ssi</w:t>
                  </w:r>
                </w:p>
              </w:tc>
            </w:tr>
            <w:tr w:rsidR="00DB2829" w14:paraId="5D753C5D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607FC62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6B6A0601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M</w:t>
                  </w:r>
                </w:p>
              </w:tc>
            </w:tr>
            <w:tr w:rsidR="00DB2829" w14:paraId="29C2F917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5999A1E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20BA650A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Napoli,54876,Viale Kennedy</w:t>
                  </w:r>
                </w:p>
              </w:tc>
            </w:tr>
            <w:tr w:rsidR="00DB2829" w14:paraId="57BD48EC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7DAB3A2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5C2A243E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1999-05-11</w:t>
                  </w:r>
                </w:p>
              </w:tc>
            </w:tr>
            <w:tr w:rsidR="00DB2829" w14:paraId="0A703A3B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3A35CE1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7D2EE0BA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qwerty2</w:t>
                  </w:r>
                </w:p>
              </w:tc>
            </w:tr>
            <w:tr w:rsidR="00DB2829" w14:paraId="0E9A655B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E76AA40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96E114B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1234547825647846</w:t>
                  </w:r>
                </w:p>
              </w:tc>
            </w:tr>
            <w:tr w:rsidR="00DB2829" w14:paraId="712543F2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42F1851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DC4C779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2026-05-15</w:t>
                  </w:r>
                </w:p>
              </w:tc>
            </w:tr>
            <w:tr w:rsidR="00DB2829" w14:paraId="180715E2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DAC96B2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11E0734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587</w:t>
                  </w:r>
                </w:p>
              </w:tc>
            </w:tr>
            <w:tr w:rsidR="00DB2829" w14:paraId="14E42C4D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2DF3739" w14:textId="77777777" w:rsidR="00DB2829" w:rsidRDefault="00DB2829" w:rsidP="00F41C7B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2856616C" w14:textId="77777777" w:rsidR="00DB2829" w:rsidRDefault="00DB2829" w:rsidP="00F41C7B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DB2829" w14:paraId="4C7EAC38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0844511" w14:textId="77777777" w:rsidR="00DB2829" w:rsidRDefault="00DB2829" w:rsidP="00F41C7B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3D5A4E67" w14:textId="77777777" w:rsidR="00DB2829" w:rsidRDefault="00DB2829" w:rsidP="00F41C7B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32A1C247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DB2829" w14:paraId="39B96C6C" w14:textId="77777777" w:rsidTr="00F41C7B">
        <w:trPr>
          <w:trHeight w:val="365"/>
        </w:trPr>
        <w:tc>
          <w:tcPr>
            <w:tcW w:w="10024" w:type="dxa"/>
            <w:gridSpan w:val="3"/>
          </w:tcPr>
          <w:p w14:paraId="570A1AF7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DB2829" w14:paraId="5E8173F3" w14:textId="77777777" w:rsidTr="00F41C7B">
        <w:trPr>
          <w:trHeight w:val="378"/>
        </w:trPr>
        <w:tc>
          <w:tcPr>
            <w:tcW w:w="3557" w:type="dxa"/>
          </w:tcPr>
          <w:p w14:paraId="19812AED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0B5888B6" w14:textId="77777777" w:rsidR="00DB2829" w:rsidRDefault="00DB2829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 w:rsidRPr="00DB2829">
              <w:rPr>
                <w:b w:val="0"/>
                <w:noProof/>
                <w:lang w:bidi="it-IT"/>
              </w:rPr>
              <w:t>Hai inserito dei caratteri non validi o campi mancanti</w:t>
            </w:r>
          </w:p>
        </w:tc>
      </w:tr>
    </w:tbl>
    <w:p w14:paraId="014FCB3C" w14:textId="3746D580" w:rsidR="00DB2829" w:rsidRDefault="00DB2829" w:rsidP="00DB2829">
      <w:pPr>
        <w:pStyle w:val="Paragrafoelenco"/>
        <w:spacing w:after="200"/>
        <w:rPr>
          <w:b w:val="0"/>
          <w:bCs/>
        </w:rPr>
      </w:pPr>
    </w:p>
    <w:p w14:paraId="3379661E" w14:textId="0ABBC995" w:rsidR="00DB2829" w:rsidRDefault="00DB2829" w:rsidP="00DB2829">
      <w:pPr>
        <w:pStyle w:val="Paragrafoelenco"/>
        <w:spacing w:after="200"/>
        <w:rPr>
          <w:b w:val="0"/>
          <w:bCs/>
        </w:rPr>
      </w:pPr>
    </w:p>
    <w:p w14:paraId="613122DB" w14:textId="35132192" w:rsidR="00DB2829" w:rsidRDefault="00DB2829" w:rsidP="00DB2829">
      <w:pPr>
        <w:pStyle w:val="Paragrafoelenco"/>
        <w:spacing w:after="200"/>
        <w:rPr>
          <w:b w:val="0"/>
          <w:bCs/>
        </w:rPr>
      </w:pPr>
    </w:p>
    <w:p w14:paraId="39FBBB1A" w14:textId="09459EDA" w:rsidR="00DB2829" w:rsidRDefault="00DB2829" w:rsidP="00DB2829">
      <w:pPr>
        <w:pStyle w:val="Paragrafoelenco"/>
        <w:spacing w:after="200"/>
        <w:rPr>
          <w:b w:val="0"/>
          <w:bCs/>
        </w:rPr>
      </w:pPr>
    </w:p>
    <w:p w14:paraId="4EEBD2D5" w14:textId="480413B7" w:rsidR="00DB2829" w:rsidRDefault="00DB2829" w:rsidP="00DB2829">
      <w:pPr>
        <w:pStyle w:val="Paragrafoelenco"/>
        <w:spacing w:after="200"/>
        <w:rPr>
          <w:b w:val="0"/>
          <w:bCs/>
        </w:rPr>
      </w:pPr>
    </w:p>
    <w:p w14:paraId="5F752141" w14:textId="2B89A949" w:rsidR="00DB2829" w:rsidRDefault="00DB2829" w:rsidP="00DB2829">
      <w:pPr>
        <w:pStyle w:val="Paragrafoelenco"/>
        <w:spacing w:after="200"/>
        <w:rPr>
          <w:b w:val="0"/>
          <w:bCs/>
        </w:rPr>
      </w:pPr>
    </w:p>
    <w:p w14:paraId="5B3013DC" w14:textId="5E76BD8E" w:rsidR="00DB2829" w:rsidRDefault="00DB2829" w:rsidP="00DB2829">
      <w:pPr>
        <w:pStyle w:val="Paragrafoelenco"/>
        <w:spacing w:after="200"/>
        <w:rPr>
          <w:b w:val="0"/>
          <w:bCs/>
        </w:rPr>
      </w:pPr>
    </w:p>
    <w:p w14:paraId="0C52DA3D" w14:textId="618B0DFB" w:rsidR="00DB2829" w:rsidRDefault="00DB2829" w:rsidP="00DB2829">
      <w:pPr>
        <w:pStyle w:val="Paragrafoelenco"/>
        <w:spacing w:after="200"/>
        <w:rPr>
          <w:b w:val="0"/>
          <w:bCs/>
        </w:rPr>
      </w:pPr>
    </w:p>
    <w:p w14:paraId="319DD51D" w14:textId="44065CF8" w:rsidR="00DB2829" w:rsidRDefault="00DB2829" w:rsidP="00DB2829">
      <w:pPr>
        <w:pStyle w:val="Paragrafoelenco"/>
        <w:numPr>
          <w:ilvl w:val="0"/>
          <w:numId w:val="21"/>
        </w:numPr>
        <w:spacing w:after="200"/>
        <w:outlineLvl w:val="2"/>
        <w:rPr>
          <w:b w:val="0"/>
          <w:bCs/>
        </w:rPr>
      </w:pPr>
      <w:bookmarkStart w:id="25" w:name="_Toc122625126"/>
      <w:r>
        <w:rPr>
          <w:b w:val="0"/>
          <w:bCs/>
        </w:rPr>
        <w:lastRenderedPageBreak/>
        <w:t>TC 2_17</w:t>
      </w:r>
      <w:bookmarkEnd w:id="25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DB2829" w14:paraId="0B497C61" w14:textId="77777777" w:rsidTr="00F41C7B">
        <w:trPr>
          <w:trHeight w:val="365"/>
        </w:trPr>
        <w:tc>
          <w:tcPr>
            <w:tcW w:w="3568" w:type="dxa"/>
            <w:gridSpan w:val="2"/>
          </w:tcPr>
          <w:p w14:paraId="275639E5" w14:textId="77777777" w:rsidR="00DB2829" w:rsidRDefault="00DB2829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31F7D23F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Testing_registrazione</w:t>
            </w:r>
          </w:p>
        </w:tc>
      </w:tr>
      <w:tr w:rsidR="00DB2829" w14:paraId="1EC93673" w14:textId="77777777" w:rsidTr="00F41C7B">
        <w:trPr>
          <w:trHeight w:val="378"/>
        </w:trPr>
        <w:tc>
          <w:tcPr>
            <w:tcW w:w="10024" w:type="dxa"/>
            <w:gridSpan w:val="3"/>
          </w:tcPr>
          <w:p w14:paraId="1D353F47" w14:textId="77777777" w:rsidR="00DB2829" w:rsidRDefault="00DB2829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DB2829" w14:paraId="404C4C9B" w14:textId="77777777" w:rsidTr="00F41C7B">
        <w:trPr>
          <w:trHeight w:val="365"/>
        </w:trPr>
        <w:tc>
          <w:tcPr>
            <w:tcW w:w="3568" w:type="dxa"/>
            <w:gridSpan w:val="2"/>
          </w:tcPr>
          <w:p w14:paraId="283AA156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6C4C25A0" w14:textId="4C880211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TC 2.1</w:t>
            </w:r>
            <w:r>
              <w:rPr>
                <w:b w:val="0"/>
                <w:noProof/>
                <w:lang w:bidi="it-IT"/>
              </w:rPr>
              <w:t>7</w:t>
            </w:r>
          </w:p>
        </w:tc>
      </w:tr>
      <w:tr w:rsidR="00DB2829" w14:paraId="57FB1E86" w14:textId="77777777" w:rsidTr="00F41C7B">
        <w:trPr>
          <w:trHeight w:val="365"/>
        </w:trPr>
        <w:tc>
          <w:tcPr>
            <w:tcW w:w="10024" w:type="dxa"/>
            <w:gridSpan w:val="3"/>
          </w:tcPr>
          <w:p w14:paraId="4A23BC49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DB2829" w14:paraId="4F5C6167" w14:textId="77777777" w:rsidTr="00F41C7B">
        <w:trPr>
          <w:trHeight w:val="7395"/>
        </w:trPr>
        <w:tc>
          <w:tcPr>
            <w:tcW w:w="10024" w:type="dxa"/>
            <w:gridSpan w:val="3"/>
          </w:tcPr>
          <w:p w14:paraId="57CEEAFF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381A1D31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DB2829" w14:paraId="174DB4FB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CDEB17F" w14:textId="77777777" w:rsidR="00DB2829" w:rsidRDefault="00DB2829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64C4707" w14:textId="77777777" w:rsidR="00DB2829" w:rsidRDefault="00DB2829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DB2829" w14:paraId="675B4C3F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B24C811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6D1C0792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Gianmarco</w:t>
                  </w:r>
                </w:p>
              </w:tc>
            </w:tr>
            <w:tr w:rsidR="00DB2829" w14:paraId="6657023A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488EF6B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455B03F" w14:textId="73217ED1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Rossi</w:t>
                  </w:r>
                </w:p>
              </w:tc>
            </w:tr>
            <w:tr w:rsidR="00DB2829" w14:paraId="644C7858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2FD64C1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3E0F195A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M</w:t>
                  </w:r>
                </w:p>
              </w:tc>
            </w:tr>
            <w:tr w:rsidR="00DB2829" w14:paraId="4192EFF3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4B1C253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1278DBBF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Napoli,54876,Viale Kennedy</w:t>
                  </w:r>
                </w:p>
              </w:tc>
            </w:tr>
            <w:tr w:rsidR="00DB2829" w14:paraId="4FB23309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D0C14A5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1380CFD7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1999-05-11</w:t>
                  </w:r>
                </w:p>
              </w:tc>
            </w:tr>
            <w:tr w:rsidR="00DB2829" w14:paraId="41BCC3DE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25CC880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3C847D04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qwerty2</w:t>
                  </w:r>
                </w:p>
              </w:tc>
            </w:tr>
            <w:tr w:rsidR="00DB2829" w14:paraId="4C0BFB66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1B2FC16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4A7D82B3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1234547825647846</w:t>
                  </w:r>
                </w:p>
              </w:tc>
            </w:tr>
            <w:tr w:rsidR="00DB2829" w14:paraId="15DF01EF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2B857E4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5108584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2026-05-15</w:t>
                  </w:r>
                </w:p>
              </w:tc>
            </w:tr>
            <w:tr w:rsidR="00DB2829" w14:paraId="6B2FD6F4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759E44D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E981379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587</w:t>
                  </w:r>
                </w:p>
              </w:tc>
            </w:tr>
            <w:tr w:rsidR="00DB2829" w14:paraId="4C56898C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5565237" w14:textId="77777777" w:rsidR="00DB2829" w:rsidRDefault="00DB2829" w:rsidP="00F41C7B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7B9CE051" w14:textId="77777777" w:rsidR="00DB2829" w:rsidRDefault="00DB2829" w:rsidP="00F41C7B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DB2829" w14:paraId="5580298B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EE79F18" w14:textId="77777777" w:rsidR="00DB2829" w:rsidRDefault="00DB2829" w:rsidP="00F41C7B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06CF3064" w14:textId="56A95EBF" w:rsidR="00DB2829" w:rsidRDefault="00DB2829" w:rsidP="00F41C7B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Nap</w:t>
                  </w:r>
                  <w: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0’’</w:t>
                  </w: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oli</w:t>
                  </w:r>
                </w:p>
              </w:tc>
            </w:tr>
          </w:tbl>
          <w:p w14:paraId="30C6A2B2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DB2829" w14:paraId="092785DA" w14:textId="77777777" w:rsidTr="00F41C7B">
        <w:trPr>
          <w:trHeight w:val="365"/>
        </w:trPr>
        <w:tc>
          <w:tcPr>
            <w:tcW w:w="10024" w:type="dxa"/>
            <w:gridSpan w:val="3"/>
          </w:tcPr>
          <w:p w14:paraId="261184FC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DB2829" w14:paraId="6A392B4E" w14:textId="77777777" w:rsidTr="00F41C7B">
        <w:trPr>
          <w:trHeight w:val="378"/>
        </w:trPr>
        <w:tc>
          <w:tcPr>
            <w:tcW w:w="3557" w:type="dxa"/>
          </w:tcPr>
          <w:p w14:paraId="4C46A88D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4DBD1771" w14:textId="77777777" w:rsidR="00DB2829" w:rsidRDefault="00DB2829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 w:rsidRPr="00DB2829">
              <w:rPr>
                <w:b w:val="0"/>
                <w:noProof/>
                <w:lang w:bidi="it-IT"/>
              </w:rPr>
              <w:t>Hai inserito dei caratteri non validi o campi mancanti</w:t>
            </w:r>
          </w:p>
        </w:tc>
      </w:tr>
    </w:tbl>
    <w:p w14:paraId="43296D63" w14:textId="77777777" w:rsidR="00DB2829" w:rsidRPr="00DB2829" w:rsidRDefault="00DB2829" w:rsidP="00DB2829">
      <w:pPr>
        <w:pStyle w:val="Paragrafoelenco"/>
        <w:spacing w:after="200"/>
        <w:outlineLvl w:val="2"/>
        <w:rPr>
          <w:b w:val="0"/>
          <w:bCs/>
        </w:rPr>
      </w:pPr>
    </w:p>
    <w:p w14:paraId="1973C69E" w14:textId="4609F458" w:rsidR="00DB2829" w:rsidRDefault="00DB2829" w:rsidP="00DB2829">
      <w:pPr>
        <w:pStyle w:val="Paragrafoelenco"/>
        <w:spacing w:after="200"/>
        <w:rPr>
          <w:b w:val="0"/>
          <w:bCs/>
        </w:rPr>
      </w:pPr>
    </w:p>
    <w:p w14:paraId="06EFAA71" w14:textId="19D83F85" w:rsidR="00DB2829" w:rsidRDefault="00DB2829" w:rsidP="00DB2829">
      <w:pPr>
        <w:pStyle w:val="Paragrafoelenco"/>
        <w:spacing w:after="200"/>
        <w:rPr>
          <w:b w:val="0"/>
          <w:bCs/>
        </w:rPr>
      </w:pPr>
    </w:p>
    <w:p w14:paraId="1809A218" w14:textId="3AA4BBA0" w:rsidR="00DB2829" w:rsidRDefault="00DB2829" w:rsidP="00DB2829">
      <w:pPr>
        <w:pStyle w:val="Paragrafoelenco"/>
        <w:spacing w:after="200"/>
        <w:rPr>
          <w:b w:val="0"/>
          <w:bCs/>
        </w:rPr>
      </w:pPr>
    </w:p>
    <w:p w14:paraId="5CBEB4BA" w14:textId="1B2827FA" w:rsidR="00DB2829" w:rsidRDefault="00DB2829" w:rsidP="00DB2829">
      <w:pPr>
        <w:pStyle w:val="Paragrafoelenco"/>
        <w:spacing w:after="200"/>
        <w:rPr>
          <w:b w:val="0"/>
          <w:bCs/>
        </w:rPr>
      </w:pPr>
    </w:p>
    <w:p w14:paraId="6E926494" w14:textId="5025EF31" w:rsidR="00DB2829" w:rsidRDefault="00DB2829" w:rsidP="00DB2829">
      <w:pPr>
        <w:pStyle w:val="Paragrafoelenco"/>
        <w:spacing w:after="200"/>
        <w:rPr>
          <w:b w:val="0"/>
          <w:bCs/>
        </w:rPr>
      </w:pPr>
    </w:p>
    <w:p w14:paraId="5A56044D" w14:textId="38F33ED6" w:rsidR="00DB2829" w:rsidRDefault="00DB2829" w:rsidP="00DB2829">
      <w:pPr>
        <w:pStyle w:val="Paragrafoelenco"/>
        <w:spacing w:after="200"/>
        <w:rPr>
          <w:b w:val="0"/>
          <w:bCs/>
        </w:rPr>
      </w:pPr>
    </w:p>
    <w:p w14:paraId="66BE73AD" w14:textId="16C9A131" w:rsidR="00DB2829" w:rsidRDefault="00DB2829" w:rsidP="00DB2829">
      <w:pPr>
        <w:pStyle w:val="Paragrafoelenco"/>
        <w:spacing w:after="200"/>
        <w:rPr>
          <w:b w:val="0"/>
          <w:bCs/>
        </w:rPr>
      </w:pPr>
    </w:p>
    <w:p w14:paraId="50398AAC" w14:textId="352B5C3A" w:rsidR="00DB2829" w:rsidRDefault="00DB2829" w:rsidP="00DB2829">
      <w:pPr>
        <w:pStyle w:val="Paragrafoelenco"/>
        <w:numPr>
          <w:ilvl w:val="0"/>
          <w:numId w:val="21"/>
        </w:numPr>
        <w:spacing w:after="200"/>
        <w:outlineLvl w:val="2"/>
        <w:rPr>
          <w:b w:val="0"/>
          <w:bCs/>
        </w:rPr>
      </w:pPr>
      <w:bookmarkStart w:id="26" w:name="_Toc122625127"/>
      <w:r>
        <w:rPr>
          <w:b w:val="0"/>
          <w:bCs/>
        </w:rPr>
        <w:lastRenderedPageBreak/>
        <w:t>TC 2_18</w:t>
      </w:r>
      <w:bookmarkEnd w:id="26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DB2829" w14:paraId="22A7B359" w14:textId="77777777" w:rsidTr="00F41C7B">
        <w:trPr>
          <w:trHeight w:val="365"/>
        </w:trPr>
        <w:tc>
          <w:tcPr>
            <w:tcW w:w="3568" w:type="dxa"/>
            <w:gridSpan w:val="2"/>
          </w:tcPr>
          <w:p w14:paraId="7AD70F96" w14:textId="77777777" w:rsidR="00DB2829" w:rsidRDefault="00DB2829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277DDD83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Testing_registrazione</w:t>
            </w:r>
          </w:p>
        </w:tc>
      </w:tr>
      <w:tr w:rsidR="00DB2829" w14:paraId="64EEAE2B" w14:textId="77777777" w:rsidTr="00F41C7B">
        <w:trPr>
          <w:trHeight w:val="378"/>
        </w:trPr>
        <w:tc>
          <w:tcPr>
            <w:tcW w:w="10024" w:type="dxa"/>
            <w:gridSpan w:val="3"/>
          </w:tcPr>
          <w:p w14:paraId="16981F1F" w14:textId="77777777" w:rsidR="00DB2829" w:rsidRDefault="00DB2829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DB2829" w14:paraId="1C9E002D" w14:textId="77777777" w:rsidTr="00F41C7B">
        <w:trPr>
          <w:trHeight w:val="365"/>
        </w:trPr>
        <w:tc>
          <w:tcPr>
            <w:tcW w:w="3568" w:type="dxa"/>
            <w:gridSpan w:val="2"/>
          </w:tcPr>
          <w:p w14:paraId="339C9385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18D41E60" w14:textId="25506380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TC 2.1</w:t>
            </w:r>
            <w:r>
              <w:rPr>
                <w:b w:val="0"/>
                <w:noProof/>
                <w:lang w:bidi="it-IT"/>
              </w:rPr>
              <w:t>8</w:t>
            </w:r>
          </w:p>
        </w:tc>
      </w:tr>
      <w:tr w:rsidR="00DB2829" w14:paraId="725B39F5" w14:textId="77777777" w:rsidTr="00F41C7B">
        <w:trPr>
          <w:trHeight w:val="365"/>
        </w:trPr>
        <w:tc>
          <w:tcPr>
            <w:tcW w:w="10024" w:type="dxa"/>
            <w:gridSpan w:val="3"/>
          </w:tcPr>
          <w:p w14:paraId="747973C5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DB2829" w14:paraId="2D24B5C7" w14:textId="77777777" w:rsidTr="00F41C7B">
        <w:trPr>
          <w:trHeight w:val="7395"/>
        </w:trPr>
        <w:tc>
          <w:tcPr>
            <w:tcW w:w="10024" w:type="dxa"/>
            <w:gridSpan w:val="3"/>
          </w:tcPr>
          <w:p w14:paraId="30CB73B3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08227212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DB2829" w14:paraId="02316A13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C7EE06D" w14:textId="77777777" w:rsidR="00DB2829" w:rsidRDefault="00DB2829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A747ECE" w14:textId="77777777" w:rsidR="00DB2829" w:rsidRDefault="00DB2829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DB2829" w14:paraId="05B8CC3A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CBF0816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07A5FBC8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Gianmarco</w:t>
                  </w:r>
                </w:p>
              </w:tc>
            </w:tr>
            <w:tr w:rsidR="00DB2829" w14:paraId="02AFBAEB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D7F72C3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D626454" w14:textId="18691AD6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Rossi</w:t>
                  </w:r>
                </w:p>
              </w:tc>
            </w:tr>
            <w:tr w:rsidR="00DB2829" w14:paraId="3074C6D5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AA27907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3609C91A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M</w:t>
                  </w:r>
                </w:p>
              </w:tc>
            </w:tr>
            <w:tr w:rsidR="00DB2829" w14:paraId="261BBFEC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AFCB1CC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1B3D9F7A" w14:textId="39A02268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Napoli</w:t>
                  </w:r>
                  <w:r>
                    <w:rPr>
                      <w:b w:val="0"/>
                      <w:noProof/>
                      <w:lang w:bidi="it-IT"/>
                    </w:rPr>
                    <w:t>???</w:t>
                  </w:r>
                  <w:r w:rsidRPr="149A5D60">
                    <w:rPr>
                      <w:b w:val="0"/>
                      <w:noProof/>
                      <w:lang w:bidi="it-IT"/>
                    </w:rPr>
                    <w:t>54876,Viale Kennedy</w:t>
                  </w:r>
                </w:p>
              </w:tc>
            </w:tr>
            <w:tr w:rsidR="00DB2829" w14:paraId="456408A0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19E87D8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09CE2B69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1999-05-11</w:t>
                  </w:r>
                </w:p>
              </w:tc>
            </w:tr>
            <w:tr w:rsidR="00DB2829" w14:paraId="55C1AC7C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9ABC5C8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3DCF5376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qwerty2</w:t>
                  </w:r>
                </w:p>
              </w:tc>
            </w:tr>
            <w:tr w:rsidR="00DB2829" w14:paraId="1498996C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202E9FE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44D759B0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1234547825647846</w:t>
                  </w:r>
                </w:p>
              </w:tc>
            </w:tr>
            <w:tr w:rsidR="00DB2829" w14:paraId="017DF6B8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D427E9B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3AFFC6E4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2026-05-15</w:t>
                  </w:r>
                </w:p>
              </w:tc>
            </w:tr>
            <w:tr w:rsidR="00DB2829" w14:paraId="7C42875A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86E94CF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54FAA3C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587</w:t>
                  </w:r>
                </w:p>
              </w:tc>
            </w:tr>
            <w:tr w:rsidR="00DB2829" w14:paraId="6C23E20C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F4F7372" w14:textId="77777777" w:rsidR="00DB2829" w:rsidRDefault="00DB2829" w:rsidP="00F41C7B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60C97AF" w14:textId="77777777" w:rsidR="00DB2829" w:rsidRDefault="00DB2829" w:rsidP="00F41C7B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DB2829" w14:paraId="5E54E215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7A3DF85" w14:textId="77777777" w:rsidR="00DB2829" w:rsidRDefault="00DB2829" w:rsidP="00F41C7B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24C2C038" w14:textId="77777777" w:rsidR="00DB2829" w:rsidRDefault="00DB2829" w:rsidP="00F41C7B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7972333D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DB2829" w14:paraId="65C7006F" w14:textId="77777777" w:rsidTr="00F41C7B">
        <w:trPr>
          <w:trHeight w:val="365"/>
        </w:trPr>
        <w:tc>
          <w:tcPr>
            <w:tcW w:w="10024" w:type="dxa"/>
            <w:gridSpan w:val="3"/>
          </w:tcPr>
          <w:p w14:paraId="745E6EA1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DB2829" w14:paraId="65B1BC9D" w14:textId="77777777" w:rsidTr="00F41C7B">
        <w:trPr>
          <w:trHeight w:val="378"/>
        </w:trPr>
        <w:tc>
          <w:tcPr>
            <w:tcW w:w="3557" w:type="dxa"/>
          </w:tcPr>
          <w:p w14:paraId="1E689C89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2E49F110" w14:textId="77777777" w:rsidR="00DB2829" w:rsidRDefault="00DB2829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 w:rsidRPr="00DB2829">
              <w:rPr>
                <w:b w:val="0"/>
                <w:noProof/>
                <w:lang w:bidi="it-IT"/>
              </w:rPr>
              <w:t>Hai inserito dei caratteri non validi o campi mancanti</w:t>
            </w:r>
          </w:p>
        </w:tc>
      </w:tr>
    </w:tbl>
    <w:p w14:paraId="38106A90" w14:textId="77777777" w:rsidR="00DB2829" w:rsidRDefault="00DB2829" w:rsidP="00DB2829">
      <w:pPr>
        <w:rPr>
          <w:sz w:val="32"/>
        </w:rPr>
      </w:pPr>
      <w:bookmarkStart w:id="27" w:name="_Hlk93051911"/>
    </w:p>
    <w:p w14:paraId="4D2A6D09" w14:textId="4F54B3D1" w:rsidR="00DB2829" w:rsidRDefault="00DB2829" w:rsidP="00DB2829">
      <w:pPr>
        <w:rPr>
          <w:sz w:val="32"/>
        </w:rPr>
      </w:pPr>
    </w:p>
    <w:p w14:paraId="7F833010" w14:textId="66D7DF87" w:rsidR="00DB2829" w:rsidRDefault="00DB2829" w:rsidP="00DB2829">
      <w:pPr>
        <w:rPr>
          <w:sz w:val="32"/>
        </w:rPr>
      </w:pPr>
    </w:p>
    <w:p w14:paraId="02A738DB" w14:textId="643CD1DE" w:rsidR="00DB2829" w:rsidRDefault="00DB2829" w:rsidP="00DB2829">
      <w:pPr>
        <w:rPr>
          <w:sz w:val="32"/>
        </w:rPr>
      </w:pPr>
    </w:p>
    <w:p w14:paraId="0C4C2737" w14:textId="6089333C" w:rsidR="00DB2829" w:rsidRDefault="00DB2829" w:rsidP="00DB2829">
      <w:pPr>
        <w:rPr>
          <w:sz w:val="32"/>
        </w:rPr>
      </w:pPr>
    </w:p>
    <w:p w14:paraId="0A7F5EDD" w14:textId="5367047F" w:rsidR="00DB2829" w:rsidRDefault="00DB2829" w:rsidP="00DB2829">
      <w:pPr>
        <w:rPr>
          <w:sz w:val="32"/>
        </w:rPr>
      </w:pPr>
    </w:p>
    <w:p w14:paraId="32246F87" w14:textId="3AD75D65" w:rsidR="00DB2829" w:rsidRDefault="00DB2829" w:rsidP="00DB2829">
      <w:pPr>
        <w:rPr>
          <w:sz w:val="32"/>
        </w:rPr>
      </w:pPr>
    </w:p>
    <w:p w14:paraId="7326ACE0" w14:textId="76E0FCF2" w:rsidR="00DB2829" w:rsidRPr="00DB2829" w:rsidRDefault="00DB2829" w:rsidP="00DB2829">
      <w:pPr>
        <w:pStyle w:val="Paragrafoelenco"/>
        <w:numPr>
          <w:ilvl w:val="0"/>
          <w:numId w:val="21"/>
        </w:numPr>
        <w:outlineLvl w:val="2"/>
        <w:rPr>
          <w:sz w:val="32"/>
        </w:rPr>
      </w:pPr>
      <w:bookmarkStart w:id="28" w:name="_Toc122625128"/>
      <w:r>
        <w:rPr>
          <w:b w:val="0"/>
          <w:bCs/>
          <w:sz w:val="32"/>
        </w:rPr>
        <w:lastRenderedPageBreak/>
        <w:t>TC 2_19</w:t>
      </w:r>
      <w:bookmarkEnd w:id="28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DB2829" w14:paraId="78354807" w14:textId="77777777" w:rsidTr="00F41C7B">
        <w:trPr>
          <w:trHeight w:val="365"/>
        </w:trPr>
        <w:tc>
          <w:tcPr>
            <w:tcW w:w="3568" w:type="dxa"/>
            <w:gridSpan w:val="2"/>
          </w:tcPr>
          <w:p w14:paraId="3D514838" w14:textId="77777777" w:rsidR="00DB2829" w:rsidRDefault="00DB2829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724C67C1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Testing_registrazione</w:t>
            </w:r>
          </w:p>
        </w:tc>
      </w:tr>
      <w:tr w:rsidR="00DB2829" w14:paraId="738266B8" w14:textId="77777777" w:rsidTr="00F41C7B">
        <w:trPr>
          <w:trHeight w:val="378"/>
        </w:trPr>
        <w:tc>
          <w:tcPr>
            <w:tcW w:w="10024" w:type="dxa"/>
            <w:gridSpan w:val="3"/>
          </w:tcPr>
          <w:p w14:paraId="2F192A8E" w14:textId="77777777" w:rsidR="00DB2829" w:rsidRDefault="00DB2829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DB2829" w14:paraId="1560DD78" w14:textId="77777777" w:rsidTr="00F41C7B">
        <w:trPr>
          <w:trHeight w:val="365"/>
        </w:trPr>
        <w:tc>
          <w:tcPr>
            <w:tcW w:w="3568" w:type="dxa"/>
            <w:gridSpan w:val="2"/>
          </w:tcPr>
          <w:p w14:paraId="6CAB9894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0E0949CC" w14:textId="4C24FB96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TC 2.1</w:t>
            </w:r>
            <w:r>
              <w:rPr>
                <w:b w:val="0"/>
                <w:noProof/>
                <w:lang w:bidi="it-IT"/>
              </w:rPr>
              <w:t>9</w:t>
            </w:r>
          </w:p>
        </w:tc>
      </w:tr>
      <w:tr w:rsidR="00DB2829" w14:paraId="359E9718" w14:textId="77777777" w:rsidTr="00F41C7B">
        <w:trPr>
          <w:trHeight w:val="365"/>
        </w:trPr>
        <w:tc>
          <w:tcPr>
            <w:tcW w:w="10024" w:type="dxa"/>
            <w:gridSpan w:val="3"/>
          </w:tcPr>
          <w:p w14:paraId="401D0D93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DB2829" w14:paraId="68071665" w14:textId="77777777" w:rsidTr="00F41C7B">
        <w:trPr>
          <w:trHeight w:val="7395"/>
        </w:trPr>
        <w:tc>
          <w:tcPr>
            <w:tcW w:w="10024" w:type="dxa"/>
            <w:gridSpan w:val="3"/>
          </w:tcPr>
          <w:p w14:paraId="201753A1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39F00E25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DB2829" w14:paraId="2DD34E56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95B864B" w14:textId="77777777" w:rsidR="00DB2829" w:rsidRDefault="00DB2829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573BD7D1" w14:textId="77777777" w:rsidR="00DB2829" w:rsidRDefault="00DB2829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DB2829" w14:paraId="1B3E61E9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E70F1D1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6DF997B8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Gianmarco</w:t>
                  </w:r>
                </w:p>
              </w:tc>
            </w:tr>
            <w:tr w:rsidR="00DB2829" w14:paraId="403E6AE1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33EE90F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5F7FADE1" w14:textId="318C659A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Rossi</w:t>
                  </w:r>
                </w:p>
              </w:tc>
            </w:tr>
            <w:tr w:rsidR="00DB2829" w14:paraId="2FD6314E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59700EC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7D0B26A3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M</w:t>
                  </w:r>
                </w:p>
              </w:tc>
            </w:tr>
            <w:tr w:rsidR="00DB2829" w14:paraId="63BAB151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72E3B00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39A5BA5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Napoli,54876,Viale Kennedy</w:t>
                  </w:r>
                </w:p>
              </w:tc>
            </w:tr>
            <w:tr w:rsidR="00DB2829" w14:paraId="22AB70D8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C314B3E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5A2042B1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1999-05-11</w:t>
                  </w:r>
                </w:p>
              </w:tc>
            </w:tr>
            <w:tr w:rsidR="00DB2829" w14:paraId="44F10BBE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614E191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0A1E3C04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qwerty2</w:t>
                  </w:r>
                </w:p>
              </w:tc>
            </w:tr>
            <w:tr w:rsidR="00DB2829" w14:paraId="7A0F84A2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E5C4AE4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65B208FB" w14:textId="68BD9630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123</w:t>
                  </w:r>
                  <w:r w:rsidR="002B3DC7">
                    <w:rPr>
                      <w:b w:val="0"/>
                      <w:noProof/>
                      <w:lang w:bidi="it-IT"/>
                    </w:rPr>
                    <w:t>??</w:t>
                  </w:r>
                  <w:r w:rsidRPr="149A5D60">
                    <w:rPr>
                      <w:b w:val="0"/>
                      <w:noProof/>
                      <w:lang w:bidi="it-IT"/>
                    </w:rPr>
                    <w:t>47825647846</w:t>
                  </w:r>
                </w:p>
              </w:tc>
            </w:tr>
            <w:tr w:rsidR="00DB2829" w14:paraId="4C4E0C81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06039EE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69B3BB3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2026-05-15</w:t>
                  </w:r>
                </w:p>
              </w:tc>
            </w:tr>
            <w:tr w:rsidR="00DB2829" w14:paraId="1556FD5F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9429FD4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BFA8898" w14:textId="77777777" w:rsidR="00DB2829" w:rsidRDefault="00DB2829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587</w:t>
                  </w:r>
                </w:p>
              </w:tc>
            </w:tr>
            <w:tr w:rsidR="00DB2829" w14:paraId="68D04142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542EA4C" w14:textId="77777777" w:rsidR="00DB2829" w:rsidRDefault="00DB2829" w:rsidP="00F41C7B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32335B5" w14:textId="77777777" w:rsidR="00DB2829" w:rsidRDefault="00DB2829" w:rsidP="00F41C7B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DB2829" w14:paraId="20D5029E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8647F62" w14:textId="77777777" w:rsidR="00DB2829" w:rsidRDefault="00DB2829" w:rsidP="00F41C7B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6277967C" w14:textId="77777777" w:rsidR="00DB2829" w:rsidRDefault="00DB2829" w:rsidP="00F41C7B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26D22CA2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DB2829" w14:paraId="718D0207" w14:textId="77777777" w:rsidTr="00F41C7B">
        <w:trPr>
          <w:trHeight w:val="365"/>
        </w:trPr>
        <w:tc>
          <w:tcPr>
            <w:tcW w:w="10024" w:type="dxa"/>
            <w:gridSpan w:val="3"/>
          </w:tcPr>
          <w:p w14:paraId="72F30ED5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DB2829" w14:paraId="030CD67E" w14:textId="77777777" w:rsidTr="00F41C7B">
        <w:trPr>
          <w:trHeight w:val="378"/>
        </w:trPr>
        <w:tc>
          <w:tcPr>
            <w:tcW w:w="3557" w:type="dxa"/>
          </w:tcPr>
          <w:p w14:paraId="4993C219" w14:textId="77777777" w:rsidR="00DB2829" w:rsidRDefault="00DB2829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448A2727" w14:textId="77777777" w:rsidR="00DB2829" w:rsidRDefault="00DB2829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 w:rsidRPr="00DB2829">
              <w:rPr>
                <w:b w:val="0"/>
                <w:noProof/>
                <w:lang w:bidi="it-IT"/>
              </w:rPr>
              <w:t>Hai inserito dei caratteri non validi o campi mancanti</w:t>
            </w:r>
          </w:p>
        </w:tc>
      </w:tr>
    </w:tbl>
    <w:p w14:paraId="3054B931" w14:textId="77777777" w:rsidR="00DB2829" w:rsidRPr="00DB2829" w:rsidRDefault="00DB2829" w:rsidP="00DB2829">
      <w:pPr>
        <w:pStyle w:val="Paragrafoelenco"/>
        <w:rPr>
          <w:sz w:val="32"/>
        </w:rPr>
      </w:pPr>
    </w:p>
    <w:p w14:paraId="489C686F" w14:textId="4C379A36" w:rsidR="00DB2829" w:rsidRDefault="00DB2829" w:rsidP="00DB2829">
      <w:pPr>
        <w:rPr>
          <w:sz w:val="32"/>
        </w:rPr>
      </w:pPr>
    </w:p>
    <w:p w14:paraId="0C23DD3E" w14:textId="56EB3BE9" w:rsidR="002B3DC7" w:rsidRDefault="002B3DC7" w:rsidP="00DB2829">
      <w:pPr>
        <w:rPr>
          <w:sz w:val="32"/>
        </w:rPr>
      </w:pPr>
    </w:p>
    <w:p w14:paraId="19662FD1" w14:textId="0045140F" w:rsidR="002B3DC7" w:rsidRDefault="002B3DC7" w:rsidP="00DB2829">
      <w:pPr>
        <w:rPr>
          <w:sz w:val="32"/>
        </w:rPr>
      </w:pPr>
    </w:p>
    <w:p w14:paraId="751F4096" w14:textId="4AFDC316" w:rsidR="002B3DC7" w:rsidRDefault="002B3DC7" w:rsidP="00DB2829">
      <w:pPr>
        <w:rPr>
          <w:sz w:val="32"/>
        </w:rPr>
      </w:pPr>
    </w:p>
    <w:p w14:paraId="04321051" w14:textId="0FA8A76E" w:rsidR="002B3DC7" w:rsidRDefault="002B3DC7" w:rsidP="00DB2829">
      <w:pPr>
        <w:rPr>
          <w:sz w:val="32"/>
        </w:rPr>
      </w:pPr>
    </w:p>
    <w:p w14:paraId="542BDCAF" w14:textId="31BE087B" w:rsidR="002B3DC7" w:rsidRDefault="002B3DC7" w:rsidP="00DB2829">
      <w:pPr>
        <w:rPr>
          <w:sz w:val="32"/>
        </w:rPr>
      </w:pPr>
    </w:p>
    <w:p w14:paraId="62582788" w14:textId="05626427" w:rsidR="002B3DC7" w:rsidRPr="002B3DC7" w:rsidRDefault="002B3DC7" w:rsidP="002B3DC7">
      <w:pPr>
        <w:pStyle w:val="Paragrafoelenco"/>
        <w:numPr>
          <w:ilvl w:val="0"/>
          <w:numId w:val="21"/>
        </w:numPr>
        <w:outlineLvl w:val="2"/>
        <w:rPr>
          <w:sz w:val="32"/>
        </w:rPr>
      </w:pPr>
      <w:bookmarkStart w:id="29" w:name="_Toc122625129"/>
      <w:r>
        <w:rPr>
          <w:b w:val="0"/>
          <w:bCs/>
          <w:sz w:val="32"/>
        </w:rPr>
        <w:lastRenderedPageBreak/>
        <w:t>TC 2_20</w:t>
      </w:r>
      <w:bookmarkEnd w:id="29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2B3DC7" w14:paraId="568693B4" w14:textId="77777777" w:rsidTr="00F41C7B">
        <w:trPr>
          <w:trHeight w:val="365"/>
        </w:trPr>
        <w:tc>
          <w:tcPr>
            <w:tcW w:w="3568" w:type="dxa"/>
            <w:gridSpan w:val="2"/>
          </w:tcPr>
          <w:p w14:paraId="2E5BAECD" w14:textId="77777777" w:rsidR="002B3DC7" w:rsidRDefault="002B3DC7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0E4DB788" w14:textId="77777777" w:rsidR="002B3DC7" w:rsidRDefault="002B3DC7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Testing_registrazione</w:t>
            </w:r>
          </w:p>
        </w:tc>
      </w:tr>
      <w:tr w:rsidR="002B3DC7" w14:paraId="595A77BE" w14:textId="77777777" w:rsidTr="00F41C7B">
        <w:trPr>
          <w:trHeight w:val="378"/>
        </w:trPr>
        <w:tc>
          <w:tcPr>
            <w:tcW w:w="10024" w:type="dxa"/>
            <w:gridSpan w:val="3"/>
          </w:tcPr>
          <w:p w14:paraId="03DD3C2F" w14:textId="77777777" w:rsidR="002B3DC7" w:rsidRDefault="002B3DC7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2B3DC7" w14:paraId="6394759C" w14:textId="77777777" w:rsidTr="00F41C7B">
        <w:trPr>
          <w:trHeight w:val="365"/>
        </w:trPr>
        <w:tc>
          <w:tcPr>
            <w:tcW w:w="3568" w:type="dxa"/>
            <w:gridSpan w:val="2"/>
          </w:tcPr>
          <w:p w14:paraId="7EB0955A" w14:textId="77777777" w:rsidR="002B3DC7" w:rsidRDefault="002B3DC7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575E9C06" w14:textId="4FFCFC80" w:rsidR="002B3DC7" w:rsidRDefault="002B3DC7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TC 2.</w:t>
            </w:r>
            <w:r>
              <w:rPr>
                <w:b w:val="0"/>
                <w:noProof/>
                <w:lang w:bidi="it-IT"/>
              </w:rPr>
              <w:t>20</w:t>
            </w:r>
          </w:p>
        </w:tc>
      </w:tr>
      <w:tr w:rsidR="002B3DC7" w14:paraId="6D0CFFCD" w14:textId="77777777" w:rsidTr="00F41C7B">
        <w:trPr>
          <w:trHeight w:val="365"/>
        </w:trPr>
        <w:tc>
          <w:tcPr>
            <w:tcW w:w="10024" w:type="dxa"/>
            <w:gridSpan w:val="3"/>
          </w:tcPr>
          <w:p w14:paraId="5170BCEF" w14:textId="77777777" w:rsidR="002B3DC7" w:rsidRDefault="002B3DC7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2B3DC7" w14:paraId="0AF3D706" w14:textId="77777777" w:rsidTr="00F41C7B">
        <w:trPr>
          <w:trHeight w:val="7395"/>
        </w:trPr>
        <w:tc>
          <w:tcPr>
            <w:tcW w:w="10024" w:type="dxa"/>
            <w:gridSpan w:val="3"/>
          </w:tcPr>
          <w:p w14:paraId="26BE59A7" w14:textId="77777777" w:rsidR="002B3DC7" w:rsidRDefault="002B3DC7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6F823102" w14:textId="77777777" w:rsidR="002B3DC7" w:rsidRDefault="002B3DC7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2B3DC7" w14:paraId="29CECACB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09F15A8" w14:textId="77777777" w:rsidR="002B3DC7" w:rsidRDefault="002B3DC7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20EB8A8" w14:textId="77777777" w:rsidR="002B3DC7" w:rsidRDefault="002B3DC7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2B3DC7" w14:paraId="773ED7B0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D468557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15765245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Gianmarco</w:t>
                  </w:r>
                </w:p>
              </w:tc>
            </w:tr>
            <w:tr w:rsidR="002B3DC7" w14:paraId="7D8A22D4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0E564BD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B566C6B" w14:textId="61FBD1A9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Rossi</w:t>
                  </w:r>
                </w:p>
              </w:tc>
            </w:tr>
            <w:tr w:rsidR="002B3DC7" w14:paraId="3F48202E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76716AD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08DDC7D6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M</w:t>
                  </w:r>
                </w:p>
              </w:tc>
            </w:tr>
            <w:tr w:rsidR="002B3DC7" w14:paraId="1BE807E3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D074A78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2BC0BB8E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Napoli,54876,Viale Kennedy</w:t>
                  </w:r>
                </w:p>
              </w:tc>
            </w:tr>
            <w:tr w:rsidR="002B3DC7" w14:paraId="5C65FE9D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F834604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5A21C3EB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1999-05-11</w:t>
                  </w:r>
                </w:p>
              </w:tc>
            </w:tr>
            <w:tr w:rsidR="002B3DC7" w14:paraId="0838A149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FE5AA9F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38CF6A95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qwerty2</w:t>
                  </w:r>
                </w:p>
              </w:tc>
            </w:tr>
            <w:tr w:rsidR="002B3DC7" w14:paraId="6BBD03C6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F90281C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585FBC05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1234547825647846</w:t>
                  </w:r>
                </w:p>
              </w:tc>
            </w:tr>
            <w:tr w:rsidR="002B3DC7" w14:paraId="5B96E964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D46BBB7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D9C2DD4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2026-05-15</w:t>
                  </w:r>
                </w:p>
              </w:tc>
            </w:tr>
            <w:tr w:rsidR="002B3DC7" w14:paraId="22BBB3BF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7849731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44A901ED" w14:textId="4DCFDD71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5</w:t>
                  </w:r>
                  <w:r>
                    <w:rPr>
                      <w:b w:val="0"/>
                      <w:noProof/>
                      <w:lang w:bidi="it-IT"/>
                    </w:rPr>
                    <w:t>bg</w:t>
                  </w:r>
                  <w:r w:rsidRPr="149A5D60">
                    <w:rPr>
                      <w:b w:val="0"/>
                      <w:noProof/>
                      <w:lang w:bidi="it-IT"/>
                    </w:rPr>
                    <w:t>7</w:t>
                  </w:r>
                </w:p>
              </w:tc>
            </w:tr>
            <w:tr w:rsidR="002B3DC7" w14:paraId="45154ED2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5EB6747" w14:textId="77777777" w:rsidR="002B3DC7" w:rsidRDefault="002B3DC7" w:rsidP="00F41C7B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2E5CDD0" w14:textId="77777777" w:rsidR="002B3DC7" w:rsidRDefault="002B3DC7" w:rsidP="00F41C7B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2B3DC7" w14:paraId="5265B327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D7DB936" w14:textId="77777777" w:rsidR="002B3DC7" w:rsidRDefault="002B3DC7" w:rsidP="00F41C7B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3B37452D" w14:textId="77777777" w:rsidR="002B3DC7" w:rsidRDefault="002B3DC7" w:rsidP="00F41C7B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2296B6E9" w14:textId="77777777" w:rsidR="002B3DC7" w:rsidRDefault="002B3DC7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2B3DC7" w14:paraId="7BF5A2F5" w14:textId="77777777" w:rsidTr="00F41C7B">
        <w:trPr>
          <w:trHeight w:val="365"/>
        </w:trPr>
        <w:tc>
          <w:tcPr>
            <w:tcW w:w="10024" w:type="dxa"/>
            <w:gridSpan w:val="3"/>
          </w:tcPr>
          <w:p w14:paraId="478CB481" w14:textId="77777777" w:rsidR="002B3DC7" w:rsidRDefault="002B3DC7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2B3DC7" w14:paraId="42A494FD" w14:textId="77777777" w:rsidTr="00F41C7B">
        <w:trPr>
          <w:trHeight w:val="378"/>
        </w:trPr>
        <w:tc>
          <w:tcPr>
            <w:tcW w:w="3557" w:type="dxa"/>
          </w:tcPr>
          <w:p w14:paraId="19799900" w14:textId="77777777" w:rsidR="002B3DC7" w:rsidRDefault="002B3DC7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68EF628C" w14:textId="77777777" w:rsidR="002B3DC7" w:rsidRDefault="002B3DC7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 w:rsidRPr="00DB2829">
              <w:rPr>
                <w:b w:val="0"/>
                <w:noProof/>
                <w:lang w:bidi="it-IT"/>
              </w:rPr>
              <w:t>Hai inserito dei caratteri non validi o campi mancanti</w:t>
            </w:r>
          </w:p>
        </w:tc>
      </w:tr>
    </w:tbl>
    <w:p w14:paraId="2AA8F214" w14:textId="49E579B9" w:rsidR="002B3DC7" w:rsidRDefault="002B3DC7" w:rsidP="002B3DC7">
      <w:pPr>
        <w:ind w:left="360"/>
        <w:rPr>
          <w:sz w:val="32"/>
        </w:rPr>
      </w:pPr>
    </w:p>
    <w:p w14:paraId="037B88F3" w14:textId="3541847B" w:rsidR="002B3DC7" w:rsidRDefault="002B3DC7" w:rsidP="002B3DC7">
      <w:pPr>
        <w:ind w:left="360"/>
        <w:rPr>
          <w:sz w:val="32"/>
        </w:rPr>
      </w:pPr>
    </w:p>
    <w:p w14:paraId="2D8430FC" w14:textId="43580645" w:rsidR="002B3DC7" w:rsidRDefault="002B3DC7" w:rsidP="002B3DC7">
      <w:pPr>
        <w:ind w:left="360"/>
        <w:rPr>
          <w:sz w:val="32"/>
        </w:rPr>
      </w:pPr>
    </w:p>
    <w:p w14:paraId="22F54CED" w14:textId="3794DAFE" w:rsidR="002B3DC7" w:rsidRDefault="002B3DC7" w:rsidP="002B3DC7">
      <w:pPr>
        <w:ind w:left="360"/>
        <w:rPr>
          <w:sz w:val="32"/>
        </w:rPr>
      </w:pPr>
    </w:p>
    <w:p w14:paraId="64A21345" w14:textId="38CA2578" w:rsidR="002B3DC7" w:rsidRDefault="002B3DC7" w:rsidP="002B3DC7">
      <w:pPr>
        <w:ind w:left="360"/>
        <w:rPr>
          <w:sz w:val="32"/>
        </w:rPr>
      </w:pPr>
    </w:p>
    <w:p w14:paraId="3E0C398C" w14:textId="7608783D" w:rsidR="002B3DC7" w:rsidRDefault="002B3DC7" w:rsidP="002B3DC7">
      <w:pPr>
        <w:ind w:left="360"/>
        <w:rPr>
          <w:sz w:val="32"/>
        </w:rPr>
      </w:pPr>
    </w:p>
    <w:p w14:paraId="3DF9A7D5" w14:textId="2DA870F8" w:rsidR="002B3DC7" w:rsidRDefault="002B3DC7" w:rsidP="002B3DC7">
      <w:pPr>
        <w:ind w:left="360"/>
        <w:rPr>
          <w:sz w:val="32"/>
        </w:rPr>
      </w:pPr>
    </w:p>
    <w:p w14:paraId="3202A4B9" w14:textId="4D8F3EE7" w:rsidR="002B3DC7" w:rsidRPr="002B3DC7" w:rsidRDefault="002B3DC7" w:rsidP="002B3DC7">
      <w:pPr>
        <w:pStyle w:val="Paragrafoelenco"/>
        <w:numPr>
          <w:ilvl w:val="0"/>
          <w:numId w:val="21"/>
        </w:numPr>
        <w:outlineLvl w:val="2"/>
        <w:rPr>
          <w:sz w:val="32"/>
        </w:rPr>
      </w:pPr>
      <w:bookmarkStart w:id="30" w:name="_Toc122625130"/>
      <w:r>
        <w:rPr>
          <w:b w:val="0"/>
          <w:bCs/>
          <w:sz w:val="32"/>
        </w:rPr>
        <w:lastRenderedPageBreak/>
        <w:t>TC 2_21</w:t>
      </w:r>
      <w:bookmarkEnd w:id="30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2B3DC7" w14:paraId="168419A6" w14:textId="77777777" w:rsidTr="00F41C7B">
        <w:trPr>
          <w:trHeight w:val="365"/>
        </w:trPr>
        <w:tc>
          <w:tcPr>
            <w:tcW w:w="3568" w:type="dxa"/>
            <w:gridSpan w:val="2"/>
          </w:tcPr>
          <w:p w14:paraId="727A68AD" w14:textId="77777777" w:rsidR="002B3DC7" w:rsidRDefault="002B3DC7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5D0EA95C" w14:textId="77777777" w:rsidR="002B3DC7" w:rsidRDefault="002B3DC7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Testing_registrazione</w:t>
            </w:r>
          </w:p>
        </w:tc>
      </w:tr>
      <w:tr w:rsidR="002B3DC7" w14:paraId="6665771C" w14:textId="77777777" w:rsidTr="00F41C7B">
        <w:trPr>
          <w:trHeight w:val="378"/>
        </w:trPr>
        <w:tc>
          <w:tcPr>
            <w:tcW w:w="10024" w:type="dxa"/>
            <w:gridSpan w:val="3"/>
          </w:tcPr>
          <w:p w14:paraId="64D8A602" w14:textId="77777777" w:rsidR="002B3DC7" w:rsidRDefault="002B3DC7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2B3DC7" w14:paraId="68DF7153" w14:textId="77777777" w:rsidTr="00F41C7B">
        <w:trPr>
          <w:trHeight w:val="365"/>
        </w:trPr>
        <w:tc>
          <w:tcPr>
            <w:tcW w:w="3568" w:type="dxa"/>
            <w:gridSpan w:val="2"/>
          </w:tcPr>
          <w:p w14:paraId="5D976BF3" w14:textId="77777777" w:rsidR="002B3DC7" w:rsidRDefault="002B3DC7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15153002" w14:textId="05ABC85B" w:rsidR="002B3DC7" w:rsidRDefault="002B3DC7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TC 2.</w:t>
            </w:r>
            <w:r w:rsidR="0066672E">
              <w:rPr>
                <w:b w:val="0"/>
                <w:noProof/>
                <w:lang w:bidi="it-IT"/>
              </w:rPr>
              <w:t>21</w:t>
            </w:r>
          </w:p>
        </w:tc>
      </w:tr>
      <w:tr w:rsidR="002B3DC7" w14:paraId="54063E10" w14:textId="77777777" w:rsidTr="00F41C7B">
        <w:trPr>
          <w:trHeight w:val="365"/>
        </w:trPr>
        <w:tc>
          <w:tcPr>
            <w:tcW w:w="10024" w:type="dxa"/>
            <w:gridSpan w:val="3"/>
          </w:tcPr>
          <w:p w14:paraId="5F0B6A9F" w14:textId="77777777" w:rsidR="002B3DC7" w:rsidRDefault="002B3DC7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2B3DC7" w14:paraId="42B3CB15" w14:textId="77777777" w:rsidTr="00F41C7B">
        <w:trPr>
          <w:trHeight w:val="7395"/>
        </w:trPr>
        <w:tc>
          <w:tcPr>
            <w:tcW w:w="10024" w:type="dxa"/>
            <w:gridSpan w:val="3"/>
          </w:tcPr>
          <w:p w14:paraId="0E87BFA9" w14:textId="77777777" w:rsidR="002B3DC7" w:rsidRDefault="002B3DC7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08D073B1" w14:textId="77777777" w:rsidR="002B3DC7" w:rsidRDefault="002B3DC7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2B3DC7" w14:paraId="3BCF8F85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FF2F0BE" w14:textId="77777777" w:rsidR="002B3DC7" w:rsidRDefault="002B3DC7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60A7FA3" w14:textId="77777777" w:rsidR="002B3DC7" w:rsidRDefault="002B3DC7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2B3DC7" w14:paraId="0EABE343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4C1AC19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4F3F933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Gianmarco</w:t>
                  </w:r>
                </w:p>
              </w:tc>
            </w:tr>
            <w:tr w:rsidR="002B3DC7" w14:paraId="2F0D10FE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33A2A9F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9821930" w14:textId="4687A388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Rossi</w:t>
                  </w:r>
                </w:p>
              </w:tc>
            </w:tr>
            <w:tr w:rsidR="002B3DC7" w14:paraId="505B6B9F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351AFD9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0FD3EDEE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M</w:t>
                  </w:r>
                </w:p>
              </w:tc>
            </w:tr>
            <w:tr w:rsidR="002B3DC7" w14:paraId="32AEBFAC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E3C9A63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5FBA9D2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Napoli,54876,Viale Kennedy</w:t>
                  </w:r>
                </w:p>
              </w:tc>
            </w:tr>
            <w:tr w:rsidR="002B3DC7" w14:paraId="46D74E6F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4FBEFEA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002FDA53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1999-05-11</w:t>
                  </w:r>
                </w:p>
              </w:tc>
            </w:tr>
            <w:tr w:rsidR="002B3DC7" w14:paraId="58848373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CE8DF94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1CD5FE2B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qwerty2</w:t>
                  </w:r>
                </w:p>
              </w:tc>
            </w:tr>
            <w:tr w:rsidR="002B3DC7" w14:paraId="25EBAD24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EB3A5B8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CE986F7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1234547825647846</w:t>
                  </w:r>
                </w:p>
              </w:tc>
            </w:tr>
            <w:tr w:rsidR="002B3DC7" w14:paraId="2DF9CA2F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D5DF7D9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8FA1B64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2026-05-15</w:t>
                  </w:r>
                </w:p>
              </w:tc>
            </w:tr>
            <w:tr w:rsidR="002B3DC7" w14:paraId="37113B80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2CE347B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BC0307F" w14:textId="77777777" w:rsidR="002B3DC7" w:rsidRDefault="002B3DC7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587</w:t>
                  </w:r>
                </w:p>
              </w:tc>
            </w:tr>
            <w:tr w:rsidR="002B3DC7" w14:paraId="5D2F28A7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B245C4B" w14:textId="77777777" w:rsidR="002B3DC7" w:rsidRDefault="002B3DC7" w:rsidP="00F41C7B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2CF564F7" w14:textId="77777777" w:rsidR="002B3DC7" w:rsidRDefault="002B3DC7" w:rsidP="00F41C7B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2B3DC7" w14:paraId="31AFFB79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5376F19" w14:textId="77777777" w:rsidR="002B3DC7" w:rsidRDefault="002B3DC7" w:rsidP="00F41C7B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6AAE0984" w14:textId="77777777" w:rsidR="002B3DC7" w:rsidRDefault="002B3DC7" w:rsidP="00F41C7B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474F27B9" w14:textId="77777777" w:rsidR="002B3DC7" w:rsidRDefault="002B3DC7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2B3DC7" w14:paraId="63139945" w14:textId="77777777" w:rsidTr="00F41C7B">
        <w:trPr>
          <w:trHeight w:val="365"/>
        </w:trPr>
        <w:tc>
          <w:tcPr>
            <w:tcW w:w="10024" w:type="dxa"/>
            <w:gridSpan w:val="3"/>
          </w:tcPr>
          <w:p w14:paraId="0682CD88" w14:textId="77777777" w:rsidR="002B3DC7" w:rsidRDefault="002B3DC7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2B3DC7" w14:paraId="0AFD2FD7" w14:textId="77777777" w:rsidTr="00F41C7B">
        <w:trPr>
          <w:trHeight w:val="378"/>
        </w:trPr>
        <w:tc>
          <w:tcPr>
            <w:tcW w:w="3557" w:type="dxa"/>
          </w:tcPr>
          <w:p w14:paraId="01EBD51F" w14:textId="77777777" w:rsidR="002B3DC7" w:rsidRDefault="002B3DC7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4F5BACB3" w14:textId="6FF6052F" w:rsidR="002B3DC7" w:rsidRDefault="002B3DC7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 xml:space="preserve">Il sistema mostra </w:t>
            </w:r>
            <w:r>
              <w:rPr>
                <w:b w:val="0"/>
                <w:noProof/>
                <w:lang w:bidi="it-IT"/>
              </w:rPr>
              <w:t>la pagina di login all’utente</w:t>
            </w:r>
          </w:p>
        </w:tc>
      </w:tr>
    </w:tbl>
    <w:p w14:paraId="0B6D12E4" w14:textId="77777777" w:rsidR="002B3DC7" w:rsidRPr="002B3DC7" w:rsidRDefault="002B3DC7" w:rsidP="002B3DC7">
      <w:pPr>
        <w:pStyle w:val="Paragrafoelenco"/>
        <w:rPr>
          <w:sz w:val="32"/>
        </w:rPr>
      </w:pPr>
    </w:p>
    <w:p w14:paraId="6BEBACB7" w14:textId="2A32110B" w:rsidR="00DB2829" w:rsidRDefault="00DB2829" w:rsidP="00DB2829">
      <w:pPr>
        <w:rPr>
          <w:sz w:val="32"/>
        </w:rPr>
      </w:pPr>
    </w:p>
    <w:p w14:paraId="5DC49F7F" w14:textId="5B27B66F" w:rsidR="0066672E" w:rsidRDefault="0066672E" w:rsidP="00DB2829">
      <w:pPr>
        <w:rPr>
          <w:sz w:val="32"/>
        </w:rPr>
      </w:pPr>
    </w:p>
    <w:p w14:paraId="1D8E9E5D" w14:textId="035E07B1" w:rsidR="0066672E" w:rsidRDefault="0066672E" w:rsidP="00DB2829">
      <w:pPr>
        <w:rPr>
          <w:sz w:val="32"/>
        </w:rPr>
      </w:pPr>
    </w:p>
    <w:p w14:paraId="4959C3BA" w14:textId="13B699C7" w:rsidR="0066672E" w:rsidRDefault="0066672E" w:rsidP="00DB2829">
      <w:pPr>
        <w:rPr>
          <w:sz w:val="32"/>
        </w:rPr>
      </w:pPr>
    </w:p>
    <w:p w14:paraId="5F362DA6" w14:textId="3C8228A6" w:rsidR="0066672E" w:rsidRDefault="0066672E" w:rsidP="00DB2829">
      <w:pPr>
        <w:rPr>
          <w:sz w:val="32"/>
        </w:rPr>
      </w:pPr>
    </w:p>
    <w:p w14:paraId="685E3EFF" w14:textId="02A39C8D" w:rsidR="0066672E" w:rsidRDefault="0066672E" w:rsidP="00DB2829">
      <w:pPr>
        <w:rPr>
          <w:sz w:val="32"/>
        </w:rPr>
      </w:pPr>
    </w:p>
    <w:p w14:paraId="59B96D84" w14:textId="39AB45CF" w:rsidR="0066672E" w:rsidRDefault="0066672E" w:rsidP="00DB2829">
      <w:pPr>
        <w:rPr>
          <w:sz w:val="32"/>
        </w:rPr>
      </w:pPr>
    </w:p>
    <w:p w14:paraId="74E9925B" w14:textId="3FA09941" w:rsidR="0066672E" w:rsidRDefault="0066672E" w:rsidP="00DB2829">
      <w:pPr>
        <w:rPr>
          <w:sz w:val="32"/>
        </w:rPr>
      </w:pPr>
    </w:p>
    <w:p w14:paraId="0F24378C" w14:textId="6F03C345" w:rsidR="0066672E" w:rsidRPr="0066672E" w:rsidRDefault="0066672E" w:rsidP="0066672E">
      <w:pPr>
        <w:pStyle w:val="Paragrafoelenco"/>
        <w:numPr>
          <w:ilvl w:val="0"/>
          <w:numId w:val="21"/>
        </w:numPr>
        <w:outlineLvl w:val="2"/>
        <w:rPr>
          <w:sz w:val="32"/>
        </w:rPr>
      </w:pPr>
      <w:bookmarkStart w:id="31" w:name="_Toc122625131"/>
      <w:r>
        <w:rPr>
          <w:b w:val="0"/>
          <w:bCs/>
          <w:sz w:val="32"/>
        </w:rPr>
        <w:lastRenderedPageBreak/>
        <w:t>TC 2_22</w:t>
      </w:r>
      <w:bookmarkEnd w:id="31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66672E" w14:paraId="5B2AF9C0" w14:textId="77777777" w:rsidTr="00F41C7B">
        <w:trPr>
          <w:trHeight w:val="365"/>
        </w:trPr>
        <w:tc>
          <w:tcPr>
            <w:tcW w:w="3568" w:type="dxa"/>
            <w:gridSpan w:val="2"/>
          </w:tcPr>
          <w:p w14:paraId="5804F7C6" w14:textId="77777777" w:rsidR="0066672E" w:rsidRDefault="0066672E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51A251DA" w14:textId="77777777" w:rsidR="0066672E" w:rsidRDefault="0066672E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Testing_registrazione</w:t>
            </w:r>
          </w:p>
        </w:tc>
      </w:tr>
      <w:tr w:rsidR="0066672E" w14:paraId="3F48D5AE" w14:textId="77777777" w:rsidTr="00F41C7B">
        <w:trPr>
          <w:trHeight w:val="378"/>
        </w:trPr>
        <w:tc>
          <w:tcPr>
            <w:tcW w:w="10024" w:type="dxa"/>
            <w:gridSpan w:val="3"/>
          </w:tcPr>
          <w:p w14:paraId="1ABC27A0" w14:textId="77777777" w:rsidR="0066672E" w:rsidRDefault="0066672E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66672E" w14:paraId="3A1F8EB3" w14:textId="77777777" w:rsidTr="00F41C7B">
        <w:trPr>
          <w:trHeight w:val="365"/>
        </w:trPr>
        <w:tc>
          <w:tcPr>
            <w:tcW w:w="3568" w:type="dxa"/>
            <w:gridSpan w:val="2"/>
          </w:tcPr>
          <w:p w14:paraId="683A42A9" w14:textId="77777777" w:rsidR="0066672E" w:rsidRDefault="0066672E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1E1C2E0E" w14:textId="42A75D38" w:rsidR="0066672E" w:rsidRDefault="0066672E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TC 2.</w:t>
            </w:r>
            <w:r>
              <w:rPr>
                <w:b w:val="0"/>
                <w:noProof/>
                <w:lang w:bidi="it-IT"/>
              </w:rPr>
              <w:t>22</w:t>
            </w:r>
          </w:p>
        </w:tc>
      </w:tr>
      <w:tr w:rsidR="0066672E" w14:paraId="3DF56239" w14:textId="77777777" w:rsidTr="00F41C7B">
        <w:trPr>
          <w:trHeight w:val="365"/>
        </w:trPr>
        <w:tc>
          <w:tcPr>
            <w:tcW w:w="10024" w:type="dxa"/>
            <w:gridSpan w:val="3"/>
          </w:tcPr>
          <w:p w14:paraId="67B24B08" w14:textId="77777777" w:rsidR="0066672E" w:rsidRDefault="0066672E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66672E" w14:paraId="2F97E6ED" w14:textId="77777777" w:rsidTr="00F41C7B">
        <w:trPr>
          <w:trHeight w:val="7395"/>
        </w:trPr>
        <w:tc>
          <w:tcPr>
            <w:tcW w:w="10024" w:type="dxa"/>
            <w:gridSpan w:val="3"/>
          </w:tcPr>
          <w:p w14:paraId="09C60944" w14:textId="77777777" w:rsidR="0066672E" w:rsidRDefault="0066672E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0D5E200B" w14:textId="77777777" w:rsidR="0066672E" w:rsidRDefault="0066672E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66672E" w14:paraId="2FBBC0D6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EFFEB28" w14:textId="77777777" w:rsidR="0066672E" w:rsidRDefault="0066672E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AED6154" w14:textId="77777777" w:rsidR="0066672E" w:rsidRDefault="0066672E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66672E" w14:paraId="520F94FD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0E1AC2E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7C9743C3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Gianmarco</w:t>
                  </w:r>
                </w:p>
              </w:tc>
            </w:tr>
            <w:tr w:rsidR="0066672E" w14:paraId="1E07BB17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AD37F35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5EC3F12A" w14:textId="0DCA48C4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Rossi</w:t>
                  </w:r>
                </w:p>
              </w:tc>
            </w:tr>
            <w:tr w:rsidR="0066672E" w14:paraId="71D7D66B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9A12B3D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27047A62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M</w:t>
                  </w:r>
                </w:p>
              </w:tc>
            </w:tr>
            <w:tr w:rsidR="0066672E" w14:paraId="0001AF19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049B864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27338F00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Napoli,54876,Viale Kennedy</w:t>
                  </w:r>
                </w:p>
              </w:tc>
            </w:tr>
            <w:tr w:rsidR="0066672E" w14:paraId="3EEA4C2C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BA70781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31D7CD43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1999-05-11</w:t>
                  </w:r>
                </w:p>
              </w:tc>
            </w:tr>
            <w:tr w:rsidR="0066672E" w14:paraId="31CBDF79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D78FCBD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6584C6CF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qwerty2</w:t>
                  </w:r>
                </w:p>
              </w:tc>
            </w:tr>
            <w:tr w:rsidR="0066672E" w14:paraId="29EB1EC1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548EA7D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958ACD5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1234547825647846</w:t>
                  </w:r>
                </w:p>
              </w:tc>
            </w:tr>
            <w:tr w:rsidR="0066672E" w14:paraId="66C1246B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C078E82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08F2D424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2026-05-15</w:t>
                  </w:r>
                </w:p>
              </w:tc>
            </w:tr>
            <w:tr w:rsidR="0066672E" w14:paraId="41989FAA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A9F17AE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645C3CE2" w14:textId="77777777" w:rsidR="0066672E" w:rsidRDefault="0066672E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587</w:t>
                  </w:r>
                </w:p>
              </w:tc>
            </w:tr>
            <w:tr w:rsidR="0066672E" w14:paraId="152B0255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7321660" w14:textId="77777777" w:rsidR="0066672E" w:rsidRDefault="0066672E" w:rsidP="00F41C7B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77911DA4" w14:textId="7707851D" w:rsidR="0066672E" w:rsidRDefault="0066672E" w:rsidP="00F41C7B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Landolfo92</w:t>
                  </w:r>
                </w:p>
              </w:tc>
            </w:tr>
            <w:tr w:rsidR="0066672E" w14:paraId="57AB47B6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E054422" w14:textId="77777777" w:rsidR="0066672E" w:rsidRDefault="0066672E" w:rsidP="00F41C7B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1B138A3F" w14:textId="77777777" w:rsidR="0066672E" w:rsidRDefault="0066672E" w:rsidP="00F41C7B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60EAED21" w14:textId="77777777" w:rsidR="0066672E" w:rsidRDefault="0066672E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66672E" w14:paraId="45E75044" w14:textId="77777777" w:rsidTr="00F41C7B">
        <w:trPr>
          <w:trHeight w:val="365"/>
        </w:trPr>
        <w:tc>
          <w:tcPr>
            <w:tcW w:w="10024" w:type="dxa"/>
            <w:gridSpan w:val="3"/>
          </w:tcPr>
          <w:p w14:paraId="7182E710" w14:textId="77777777" w:rsidR="0066672E" w:rsidRDefault="0066672E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66672E" w14:paraId="2E94388B" w14:textId="77777777" w:rsidTr="00F41C7B">
        <w:trPr>
          <w:trHeight w:val="378"/>
        </w:trPr>
        <w:tc>
          <w:tcPr>
            <w:tcW w:w="3557" w:type="dxa"/>
          </w:tcPr>
          <w:p w14:paraId="55FF197E" w14:textId="77777777" w:rsidR="0066672E" w:rsidRDefault="0066672E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3681D9FB" w14:textId="2A12BCE3" w:rsidR="0066672E" w:rsidRDefault="00FE21DC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>
              <w:rPr>
                <w:b w:val="0"/>
                <w:noProof/>
                <w:lang w:bidi="it-IT"/>
              </w:rPr>
              <w:t xml:space="preserve">username già esistente” </w:t>
            </w:r>
          </w:p>
        </w:tc>
      </w:tr>
    </w:tbl>
    <w:p w14:paraId="7E673263" w14:textId="77777777" w:rsidR="0066672E" w:rsidRPr="0066672E" w:rsidRDefault="0066672E" w:rsidP="0066672E">
      <w:pPr>
        <w:rPr>
          <w:sz w:val="32"/>
        </w:rPr>
      </w:pPr>
    </w:p>
    <w:p w14:paraId="6BC20240" w14:textId="090FB1EA" w:rsidR="0066672E" w:rsidRDefault="0066672E" w:rsidP="00DB2829">
      <w:pPr>
        <w:rPr>
          <w:sz w:val="32"/>
        </w:rPr>
      </w:pPr>
    </w:p>
    <w:p w14:paraId="3A290B91" w14:textId="53AD7DEF" w:rsidR="00FE21DC" w:rsidRDefault="00FE21DC" w:rsidP="00DB2829">
      <w:pPr>
        <w:rPr>
          <w:sz w:val="32"/>
        </w:rPr>
      </w:pPr>
    </w:p>
    <w:p w14:paraId="41C525DF" w14:textId="434AB301" w:rsidR="00FE21DC" w:rsidRDefault="00FE21DC" w:rsidP="00DB2829">
      <w:pPr>
        <w:rPr>
          <w:sz w:val="32"/>
        </w:rPr>
      </w:pPr>
    </w:p>
    <w:p w14:paraId="23C202C9" w14:textId="64F18F31" w:rsidR="00FE21DC" w:rsidRDefault="00FE21DC" w:rsidP="00DB2829">
      <w:pPr>
        <w:rPr>
          <w:sz w:val="32"/>
        </w:rPr>
      </w:pPr>
    </w:p>
    <w:p w14:paraId="220F3128" w14:textId="3BDD83A7" w:rsidR="00FE21DC" w:rsidRDefault="00FE21DC" w:rsidP="00DB2829">
      <w:pPr>
        <w:rPr>
          <w:sz w:val="32"/>
        </w:rPr>
      </w:pPr>
    </w:p>
    <w:p w14:paraId="3C107961" w14:textId="5F0D64AA" w:rsidR="00FE21DC" w:rsidRDefault="00FE21DC" w:rsidP="00DB2829">
      <w:pPr>
        <w:rPr>
          <w:sz w:val="32"/>
        </w:rPr>
      </w:pPr>
    </w:p>
    <w:p w14:paraId="1FDBB337" w14:textId="4A76F635" w:rsidR="00FE21DC" w:rsidRDefault="00FE21DC" w:rsidP="00DB2829">
      <w:pPr>
        <w:rPr>
          <w:sz w:val="32"/>
        </w:rPr>
      </w:pPr>
    </w:p>
    <w:p w14:paraId="1E1917CE" w14:textId="7C9C6F55" w:rsidR="00FE21DC" w:rsidRPr="00FE21DC" w:rsidRDefault="00FE21DC" w:rsidP="00FE21DC">
      <w:pPr>
        <w:pStyle w:val="Paragrafoelenco"/>
        <w:numPr>
          <w:ilvl w:val="0"/>
          <w:numId w:val="21"/>
        </w:numPr>
        <w:outlineLvl w:val="2"/>
        <w:rPr>
          <w:sz w:val="32"/>
        </w:rPr>
      </w:pPr>
      <w:bookmarkStart w:id="32" w:name="_Toc122625132"/>
      <w:r>
        <w:rPr>
          <w:b w:val="0"/>
          <w:bCs/>
          <w:sz w:val="32"/>
        </w:rPr>
        <w:lastRenderedPageBreak/>
        <w:t>TC 2_23</w:t>
      </w:r>
      <w:bookmarkEnd w:id="32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FE21DC" w14:paraId="4F1ACC40" w14:textId="77777777" w:rsidTr="00F41C7B">
        <w:trPr>
          <w:trHeight w:val="365"/>
        </w:trPr>
        <w:tc>
          <w:tcPr>
            <w:tcW w:w="3568" w:type="dxa"/>
            <w:gridSpan w:val="2"/>
          </w:tcPr>
          <w:p w14:paraId="68274ADD" w14:textId="77777777" w:rsidR="00FE21DC" w:rsidRDefault="00FE21DC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466FEE6E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Testing_registrazione</w:t>
            </w:r>
          </w:p>
        </w:tc>
      </w:tr>
      <w:tr w:rsidR="00FE21DC" w14:paraId="5EEE652C" w14:textId="77777777" w:rsidTr="00F41C7B">
        <w:trPr>
          <w:trHeight w:val="378"/>
        </w:trPr>
        <w:tc>
          <w:tcPr>
            <w:tcW w:w="10024" w:type="dxa"/>
            <w:gridSpan w:val="3"/>
          </w:tcPr>
          <w:p w14:paraId="521A885E" w14:textId="77777777" w:rsidR="00FE21DC" w:rsidRDefault="00FE21DC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FE21DC" w14:paraId="0B90BF4F" w14:textId="77777777" w:rsidTr="00F41C7B">
        <w:trPr>
          <w:trHeight w:val="365"/>
        </w:trPr>
        <w:tc>
          <w:tcPr>
            <w:tcW w:w="3568" w:type="dxa"/>
            <w:gridSpan w:val="2"/>
          </w:tcPr>
          <w:p w14:paraId="7AAC3FD1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3D193847" w14:textId="5C743F79" w:rsidR="00FE21DC" w:rsidRDefault="00FE21DC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TC 2.</w:t>
            </w:r>
            <w:r>
              <w:rPr>
                <w:b w:val="0"/>
                <w:noProof/>
                <w:lang w:bidi="it-IT"/>
              </w:rPr>
              <w:t>2</w:t>
            </w:r>
            <w:r>
              <w:rPr>
                <w:b w:val="0"/>
                <w:noProof/>
                <w:lang w:bidi="it-IT"/>
              </w:rPr>
              <w:t>3</w:t>
            </w:r>
          </w:p>
        </w:tc>
      </w:tr>
      <w:tr w:rsidR="00FE21DC" w14:paraId="082B9FA8" w14:textId="77777777" w:rsidTr="00F41C7B">
        <w:trPr>
          <w:trHeight w:val="365"/>
        </w:trPr>
        <w:tc>
          <w:tcPr>
            <w:tcW w:w="10024" w:type="dxa"/>
            <w:gridSpan w:val="3"/>
          </w:tcPr>
          <w:p w14:paraId="4B07E010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FE21DC" w14:paraId="65896144" w14:textId="77777777" w:rsidTr="00F41C7B">
        <w:trPr>
          <w:trHeight w:val="7395"/>
        </w:trPr>
        <w:tc>
          <w:tcPr>
            <w:tcW w:w="10024" w:type="dxa"/>
            <w:gridSpan w:val="3"/>
          </w:tcPr>
          <w:p w14:paraId="0C989B58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558C31FE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FE21DC" w14:paraId="617F66AF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E66D1DC" w14:textId="77777777" w:rsidR="00FE21DC" w:rsidRDefault="00FE21DC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98DD70A" w14:textId="77777777" w:rsidR="00FE21DC" w:rsidRDefault="00FE21DC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FE21DC" w14:paraId="1D8A64BB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F932F6C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7C8F38FE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Gianmarco</w:t>
                  </w:r>
                </w:p>
              </w:tc>
            </w:tr>
            <w:tr w:rsidR="00FE21DC" w14:paraId="296D55BD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1472888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1EAD801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Rossi</w:t>
                  </w:r>
                </w:p>
              </w:tc>
            </w:tr>
            <w:tr w:rsidR="00FE21DC" w14:paraId="44678FA4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27EF00E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3ACC2300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M</w:t>
                  </w:r>
                </w:p>
              </w:tc>
            </w:tr>
            <w:tr w:rsidR="00FE21DC" w14:paraId="55CB048E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3FE5BD8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016626E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Napoli,54876,Viale Kennedy</w:t>
                  </w:r>
                </w:p>
              </w:tc>
            </w:tr>
            <w:tr w:rsidR="00FE21DC" w14:paraId="6205DAC5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87A9952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4258C18B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1999-05-11</w:t>
                  </w:r>
                </w:p>
              </w:tc>
            </w:tr>
            <w:tr w:rsidR="00FE21DC" w14:paraId="0E6FEE0E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5A69947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3352E6E0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qwerty2</w:t>
                  </w:r>
                </w:p>
              </w:tc>
            </w:tr>
            <w:tr w:rsidR="00FE21DC" w14:paraId="29FA6377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70C37EB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ACA325A" w14:textId="0D9C58D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FE21DC">
                    <w:rPr>
                      <w:b w:val="0"/>
                      <w:noProof/>
                      <w:lang w:bidi="it-IT"/>
                    </w:rPr>
                    <w:t>5157922939240219</w:t>
                  </w:r>
                </w:p>
              </w:tc>
            </w:tr>
            <w:tr w:rsidR="00FE21DC" w14:paraId="39BE379A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5C68BA0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CE71FDD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2026-05-15</w:t>
                  </w:r>
                </w:p>
              </w:tc>
            </w:tr>
            <w:tr w:rsidR="00FE21DC" w14:paraId="3572A9B2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167F260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BCA2824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587</w:t>
                  </w:r>
                </w:p>
              </w:tc>
            </w:tr>
            <w:tr w:rsidR="00FE21DC" w14:paraId="7E41871C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AE4E97C" w14:textId="77777777" w:rsidR="00FE21DC" w:rsidRDefault="00FE21DC" w:rsidP="00F41C7B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ADDE908" w14:textId="77777777" w:rsidR="00FE21DC" w:rsidRDefault="00FE21DC" w:rsidP="00F41C7B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Landolfo92</w:t>
                  </w:r>
                </w:p>
              </w:tc>
            </w:tr>
            <w:tr w:rsidR="00FE21DC" w14:paraId="402488D4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2E927A5" w14:textId="77777777" w:rsidR="00FE21DC" w:rsidRDefault="00FE21DC" w:rsidP="00F41C7B">
                  <w:pPr>
                    <w:rPr>
                      <w:rFonts w:ascii="Calibri" w:hAnsi="Calibri"/>
                      <w:bCs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35A2C321" w14:textId="77777777" w:rsidR="00FE21DC" w:rsidRDefault="00FE21DC" w:rsidP="00F41C7B">
                  <w:pPr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</w:pPr>
                  <w:r w:rsidRPr="149A5D60">
                    <w:rPr>
                      <w:rFonts w:ascii="Calibri" w:hAnsi="Calibri"/>
                      <w:b w:val="0"/>
                      <w:noProof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54A1FD90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FE21DC" w14:paraId="643C9CBC" w14:textId="77777777" w:rsidTr="00F41C7B">
        <w:trPr>
          <w:trHeight w:val="365"/>
        </w:trPr>
        <w:tc>
          <w:tcPr>
            <w:tcW w:w="10024" w:type="dxa"/>
            <w:gridSpan w:val="3"/>
          </w:tcPr>
          <w:p w14:paraId="62655361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FE21DC" w14:paraId="0AF1907C" w14:textId="77777777" w:rsidTr="00F41C7B">
        <w:trPr>
          <w:trHeight w:val="378"/>
        </w:trPr>
        <w:tc>
          <w:tcPr>
            <w:tcW w:w="3557" w:type="dxa"/>
          </w:tcPr>
          <w:p w14:paraId="0455B2BD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66B6B95A" w14:textId="41AD28B6" w:rsidR="00FE21DC" w:rsidRDefault="00FE21DC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>
              <w:rPr>
                <w:b w:val="0"/>
                <w:noProof/>
                <w:lang w:bidi="it-IT"/>
              </w:rPr>
              <w:t>carta</w:t>
            </w:r>
            <w:r>
              <w:rPr>
                <w:b w:val="0"/>
                <w:noProof/>
                <w:lang w:bidi="it-IT"/>
              </w:rPr>
              <w:t xml:space="preserve"> già esistente” </w:t>
            </w:r>
          </w:p>
        </w:tc>
      </w:tr>
    </w:tbl>
    <w:p w14:paraId="1867FB7B" w14:textId="77777777" w:rsidR="00FE21DC" w:rsidRPr="00FE21DC" w:rsidRDefault="00FE21DC" w:rsidP="00FE21DC">
      <w:pPr>
        <w:rPr>
          <w:sz w:val="32"/>
        </w:rPr>
      </w:pPr>
    </w:p>
    <w:p w14:paraId="1F4E9A8D" w14:textId="258BD4B6" w:rsidR="0066672E" w:rsidRDefault="0066672E" w:rsidP="00DB2829">
      <w:pPr>
        <w:rPr>
          <w:sz w:val="32"/>
        </w:rPr>
      </w:pPr>
    </w:p>
    <w:p w14:paraId="006C1A85" w14:textId="4208E9CD" w:rsidR="0066672E" w:rsidRDefault="0066672E" w:rsidP="00DB2829">
      <w:pPr>
        <w:rPr>
          <w:sz w:val="32"/>
        </w:rPr>
      </w:pPr>
    </w:p>
    <w:p w14:paraId="6AFE3210" w14:textId="007DC41F" w:rsidR="00FE21DC" w:rsidRDefault="00FE21DC" w:rsidP="00DB2829">
      <w:pPr>
        <w:rPr>
          <w:sz w:val="32"/>
        </w:rPr>
      </w:pPr>
    </w:p>
    <w:p w14:paraId="73D9883D" w14:textId="7B4C8817" w:rsidR="00FE21DC" w:rsidRDefault="00FE21DC" w:rsidP="00DB2829">
      <w:pPr>
        <w:rPr>
          <w:sz w:val="32"/>
        </w:rPr>
      </w:pPr>
    </w:p>
    <w:p w14:paraId="420DD05E" w14:textId="26FF8349" w:rsidR="00FE21DC" w:rsidRDefault="00FE21DC" w:rsidP="00DB2829">
      <w:pPr>
        <w:rPr>
          <w:sz w:val="32"/>
        </w:rPr>
      </w:pPr>
    </w:p>
    <w:p w14:paraId="335C58E5" w14:textId="78CB06B4" w:rsidR="00FE21DC" w:rsidRDefault="00FE21DC" w:rsidP="00DB2829">
      <w:pPr>
        <w:rPr>
          <w:sz w:val="32"/>
        </w:rPr>
      </w:pPr>
    </w:p>
    <w:p w14:paraId="1FCD2C77" w14:textId="1D2F9B7D" w:rsidR="00FE21DC" w:rsidRDefault="00FE21DC" w:rsidP="00DB2829">
      <w:pPr>
        <w:rPr>
          <w:sz w:val="32"/>
        </w:rPr>
      </w:pPr>
    </w:p>
    <w:p w14:paraId="466CBE1C" w14:textId="3B9C49FE" w:rsidR="00FE21DC" w:rsidRPr="00296B20" w:rsidRDefault="00FE21DC" w:rsidP="00296B20">
      <w:pPr>
        <w:pStyle w:val="Paragrafoelenco"/>
        <w:numPr>
          <w:ilvl w:val="0"/>
          <w:numId w:val="29"/>
        </w:numPr>
        <w:outlineLvl w:val="1"/>
        <w:rPr>
          <w:sz w:val="32"/>
        </w:rPr>
      </w:pPr>
      <w:bookmarkStart w:id="33" w:name="_Toc122625133"/>
      <w:proofErr w:type="spellStart"/>
      <w:r w:rsidRPr="00296B20">
        <w:rPr>
          <w:sz w:val="32"/>
        </w:rPr>
        <w:lastRenderedPageBreak/>
        <w:t>EditProfilo</w:t>
      </w:r>
      <w:bookmarkEnd w:id="33"/>
      <w:proofErr w:type="spellEnd"/>
    </w:p>
    <w:p w14:paraId="33B31657" w14:textId="243785FD" w:rsidR="00FE21DC" w:rsidRDefault="00FE21DC" w:rsidP="00FE21DC">
      <w:pPr>
        <w:pStyle w:val="Paragrafoelenco"/>
        <w:numPr>
          <w:ilvl w:val="0"/>
          <w:numId w:val="26"/>
        </w:numPr>
        <w:outlineLvl w:val="2"/>
        <w:rPr>
          <w:b w:val="0"/>
          <w:bCs/>
          <w:sz w:val="32"/>
        </w:rPr>
      </w:pPr>
      <w:bookmarkStart w:id="34" w:name="_Toc122625134"/>
      <w:r w:rsidRPr="00FE21DC">
        <w:rPr>
          <w:b w:val="0"/>
          <w:bCs/>
          <w:sz w:val="32"/>
        </w:rPr>
        <w:t>TC 8_1</w:t>
      </w:r>
      <w:bookmarkEnd w:id="34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FE21DC" w14:paraId="479046E3" w14:textId="77777777" w:rsidTr="00F41C7B">
        <w:trPr>
          <w:trHeight w:val="365"/>
        </w:trPr>
        <w:tc>
          <w:tcPr>
            <w:tcW w:w="3568" w:type="dxa"/>
            <w:gridSpan w:val="2"/>
          </w:tcPr>
          <w:p w14:paraId="04F542D4" w14:textId="77777777" w:rsidR="00FE21DC" w:rsidRDefault="00FE21DC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50116D05" w14:textId="71A4FEA3" w:rsidR="00FE21DC" w:rsidRDefault="00FE21DC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</w:t>
            </w:r>
            <w:r>
              <w:rPr>
                <w:b w:val="0"/>
                <w:noProof/>
              </w:rPr>
              <w:t>editProfilo</w:t>
            </w:r>
          </w:p>
        </w:tc>
      </w:tr>
      <w:tr w:rsidR="00FE21DC" w14:paraId="5D0E0942" w14:textId="77777777" w:rsidTr="00F41C7B">
        <w:trPr>
          <w:trHeight w:val="378"/>
        </w:trPr>
        <w:tc>
          <w:tcPr>
            <w:tcW w:w="10024" w:type="dxa"/>
            <w:gridSpan w:val="3"/>
          </w:tcPr>
          <w:p w14:paraId="04FC45CA" w14:textId="77777777" w:rsidR="00FE21DC" w:rsidRDefault="00FE21DC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FE21DC" w14:paraId="7518CB59" w14:textId="77777777" w:rsidTr="00F41C7B">
        <w:trPr>
          <w:trHeight w:val="365"/>
        </w:trPr>
        <w:tc>
          <w:tcPr>
            <w:tcW w:w="3568" w:type="dxa"/>
            <w:gridSpan w:val="2"/>
          </w:tcPr>
          <w:p w14:paraId="7E860FA0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7812677B" w14:textId="483A4671" w:rsidR="00FE21DC" w:rsidRDefault="00FE21DC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 xml:space="preserve">TC </w:t>
            </w:r>
            <w:r>
              <w:rPr>
                <w:b w:val="0"/>
                <w:noProof/>
                <w:lang w:bidi="it-IT"/>
              </w:rPr>
              <w:t>8.1</w:t>
            </w:r>
          </w:p>
        </w:tc>
      </w:tr>
      <w:tr w:rsidR="00FE21DC" w14:paraId="0D37D844" w14:textId="77777777" w:rsidTr="00F41C7B">
        <w:trPr>
          <w:trHeight w:val="365"/>
        </w:trPr>
        <w:tc>
          <w:tcPr>
            <w:tcW w:w="10024" w:type="dxa"/>
            <w:gridSpan w:val="3"/>
          </w:tcPr>
          <w:p w14:paraId="533E044D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FE21DC" w14:paraId="36B3C2A7" w14:textId="77777777" w:rsidTr="00FE21DC">
        <w:trPr>
          <w:trHeight w:val="4918"/>
        </w:trPr>
        <w:tc>
          <w:tcPr>
            <w:tcW w:w="10024" w:type="dxa"/>
            <w:gridSpan w:val="3"/>
          </w:tcPr>
          <w:p w14:paraId="32705776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1AD80A88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FE21DC" w14:paraId="4E511215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D18D3E0" w14:textId="77777777" w:rsidR="00FE21DC" w:rsidRDefault="00FE21DC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C853BB9" w14:textId="77777777" w:rsidR="00FE21DC" w:rsidRDefault="00FE21DC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FE21DC" w14:paraId="17511B1F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72F7C6F" w14:textId="6721EE3B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13C568C5" w14:textId="5A63C4EB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FE21DC" w14:paraId="6F60DF60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D8A27AA" w14:textId="4C38BDC6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8206F76" w14:textId="4086400A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FE21DC" w14:paraId="38BA7C11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3000350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28BD015" w14:textId="7953A336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FE21DC" w14:paraId="19362E71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ED0E07A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4E4070DA" w14:textId="18A937D2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FE21DC" w14:paraId="2DDABAEF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EA07752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D0E6F8F" w14:textId="2ECF27AA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FE21DC" w14:paraId="17C07889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B423193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7574AA91" w14:textId="5C317D52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</w:tbl>
          <w:p w14:paraId="264B6D7B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FE21DC" w14:paraId="7E382221" w14:textId="77777777" w:rsidTr="00F41C7B">
        <w:trPr>
          <w:trHeight w:val="365"/>
        </w:trPr>
        <w:tc>
          <w:tcPr>
            <w:tcW w:w="10024" w:type="dxa"/>
            <w:gridSpan w:val="3"/>
          </w:tcPr>
          <w:p w14:paraId="293F58A3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FE21DC" w14:paraId="6602789B" w14:textId="77777777" w:rsidTr="00F41C7B">
        <w:trPr>
          <w:trHeight w:val="378"/>
        </w:trPr>
        <w:tc>
          <w:tcPr>
            <w:tcW w:w="3557" w:type="dxa"/>
          </w:tcPr>
          <w:p w14:paraId="4A823FAD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01D1BB13" w14:textId="6C11B539" w:rsidR="00FE21DC" w:rsidRDefault="00FE21DC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>
              <w:rPr>
                <w:b w:val="0"/>
                <w:noProof/>
                <w:lang w:bidi="it-IT"/>
              </w:rPr>
              <w:t>Inserire dati mancanti</w:t>
            </w:r>
            <w:r>
              <w:rPr>
                <w:b w:val="0"/>
                <w:noProof/>
                <w:lang w:bidi="it-IT"/>
              </w:rPr>
              <w:t xml:space="preserve">” </w:t>
            </w:r>
          </w:p>
        </w:tc>
      </w:tr>
    </w:tbl>
    <w:p w14:paraId="576B8B03" w14:textId="1A2FCAC2" w:rsidR="0066672E" w:rsidRDefault="0066672E" w:rsidP="00DB2829">
      <w:pPr>
        <w:rPr>
          <w:sz w:val="32"/>
        </w:rPr>
      </w:pPr>
    </w:p>
    <w:p w14:paraId="368232AB" w14:textId="263323DB" w:rsidR="00FE21DC" w:rsidRDefault="00FE21DC" w:rsidP="00DB2829">
      <w:pPr>
        <w:rPr>
          <w:sz w:val="32"/>
        </w:rPr>
      </w:pPr>
    </w:p>
    <w:p w14:paraId="12F352F7" w14:textId="1BC28F5F" w:rsidR="00FE21DC" w:rsidRDefault="00FE21DC" w:rsidP="00DB2829">
      <w:pPr>
        <w:rPr>
          <w:sz w:val="32"/>
        </w:rPr>
      </w:pPr>
    </w:p>
    <w:p w14:paraId="1202E77C" w14:textId="14774DD3" w:rsidR="00FE21DC" w:rsidRDefault="00FE21DC" w:rsidP="00DB2829">
      <w:pPr>
        <w:rPr>
          <w:sz w:val="32"/>
        </w:rPr>
      </w:pPr>
    </w:p>
    <w:p w14:paraId="3FF15FF5" w14:textId="29FB1EB6" w:rsidR="00FE21DC" w:rsidRDefault="00FE21DC" w:rsidP="00DB2829">
      <w:pPr>
        <w:rPr>
          <w:sz w:val="32"/>
        </w:rPr>
      </w:pPr>
    </w:p>
    <w:p w14:paraId="21D5E464" w14:textId="25A7939E" w:rsidR="00FE21DC" w:rsidRDefault="00FE21DC" w:rsidP="00DB2829">
      <w:pPr>
        <w:rPr>
          <w:sz w:val="32"/>
        </w:rPr>
      </w:pPr>
    </w:p>
    <w:p w14:paraId="28D6CC39" w14:textId="5365668C" w:rsidR="00FE21DC" w:rsidRDefault="00FE21DC" w:rsidP="00DB2829">
      <w:pPr>
        <w:rPr>
          <w:sz w:val="32"/>
        </w:rPr>
      </w:pPr>
    </w:p>
    <w:p w14:paraId="741BD968" w14:textId="6B704EBC" w:rsidR="00FE21DC" w:rsidRDefault="00FE21DC" w:rsidP="00DB2829">
      <w:pPr>
        <w:rPr>
          <w:sz w:val="32"/>
        </w:rPr>
      </w:pPr>
    </w:p>
    <w:p w14:paraId="4E896820" w14:textId="086C67C6" w:rsidR="00FE21DC" w:rsidRDefault="00FE21DC" w:rsidP="00DB2829">
      <w:pPr>
        <w:rPr>
          <w:sz w:val="32"/>
        </w:rPr>
      </w:pPr>
    </w:p>
    <w:p w14:paraId="41D5C9BB" w14:textId="41A8EA9E" w:rsidR="00FE21DC" w:rsidRDefault="00FE21DC" w:rsidP="00DB2829">
      <w:pPr>
        <w:rPr>
          <w:sz w:val="32"/>
        </w:rPr>
      </w:pPr>
    </w:p>
    <w:p w14:paraId="083D8785" w14:textId="3B849DCF" w:rsidR="00FE21DC" w:rsidRDefault="00FE21DC" w:rsidP="00DB2829">
      <w:pPr>
        <w:rPr>
          <w:sz w:val="32"/>
        </w:rPr>
      </w:pPr>
    </w:p>
    <w:p w14:paraId="69A6D348" w14:textId="40045D21" w:rsidR="00FE21DC" w:rsidRDefault="00FE21DC" w:rsidP="00DB2829">
      <w:pPr>
        <w:rPr>
          <w:sz w:val="32"/>
        </w:rPr>
      </w:pPr>
    </w:p>
    <w:p w14:paraId="02758B04" w14:textId="7262CBA0" w:rsidR="00FE21DC" w:rsidRDefault="00FE21DC" w:rsidP="00DB2829">
      <w:pPr>
        <w:rPr>
          <w:sz w:val="32"/>
        </w:rPr>
      </w:pPr>
    </w:p>
    <w:p w14:paraId="532ABBA7" w14:textId="689AC3F9" w:rsidR="00FE21DC" w:rsidRPr="00FE21DC" w:rsidRDefault="00FE21DC" w:rsidP="00296B20">
      <w:pPr>
        <w:pStyle w:val="Paragrafoelenco"/>
        <w:numPr>
          <w:ilvl w:val="0"/>
          <w:numId w:val="33"/>
        </w:numPr>
        <w:outlineLvl w:val="2"/>
        <w:rPr>
          <w:sz w:val="32"/>
        </w:rPr>
      </w:pPr>
      <w:bookmarkStart w:id="35" w:name="_Toc122625135"/>
      <w:r>
        <w:rPr>
          <w:b w:val="0"/>
          <w:bCs/>
          <w:sz w:val="32"/>
        </w:rPr>
        <w:lastRenderedPageBreak/>
        <w:t>TC 8_2</w:t>
      </w:r>
      <w:bookmarkEnd w:id="35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FE21DC" w14:paraId="791DEFF2" w14:textId="77777777" w:rsidTr="00F41C7B">
        <w:trPr>
          <w:trHeight w:val="365"/>
        </w:trPr>
        <w:tc>
          <w:tcPr>
            <w:tcW w:w="3568" w:type="dxa"/>
            <w:gridSpan w:val="2"/>
          </w:tcPr>
          <w:p w14:paraId="5357609F" w14:textId="77777777" w:rsidR="00FE21DC" w:rsidRDefault="00FE21DC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5A22838F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</w:t>
            </w:r>
            <w:r>
              <w:rPr>
                <w:b w:val="0"/>
                <w:noProof/>
              </w:rPr>
              <w:t>editProfilo</w:t>
            </w:r>
          </w:p>
        </w:tc>
      </w:tr>
      <w:tr w:rsidR="00FE21DC" w14:paraId="4B765483" w14:textId="77777777" w:rsidTr="00F41C7B">
        <w:trPr>
          <w:trHeight w:val="378"/>
        </w:trPr>
        <w:tc>
          <w:tcPr>
            <w:tcW w:w="10024" w:type="dxa"/>
            <w:gridSpan w:val="3"/>
          </w:tcPr>
          <w:p w14:paraId="0C8AFF71" w14:textId="77777777" w:rsidR="00FE21DC" w:rsidRDefault="00FE21DC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FE21DC" w14:paraId="6BB1B7CA" w14:textId="77777777" w:rsidTr="00F41C7B">
        <w:trPr>
          <w:trHeight w:val="365"/>
        </w:trPr>
        <w:tc>
          <w:tcPr>
            <w:tcW w:w="3568" w:type="dxa"/>
            <w:gridSpan w:val="2"/>
          </w:tcPr>
          <w:p w14:paraId="159503DA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10C18901" w14:textId="3363EBE7" w:rsidR="00FE21DC" w:rsidRDefault="00FE21DC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 xml:space="preserve">TC </w:t>
            </w:r>
            <w:r>
              <w:rPr>
                <w:b w:val="0"/>
                <w:noProof/>
                <w:lang w:bidi="it-IT"/>
              </w:rPr>
              <w:t>8.</w:t>
            </w:r>
            <w:r>
              <w:rPr>
                <w:b w:val="0"/>
                <w:noProof/>
                <w:lang w:bidi="it-IT"/>
              </w:rPr>
              <w:t>2</w:t>
            </w:r>
          </w:p>
        </w:tc>
      </w:tr>
      <w:tr w:rsidR="00FE21DC" w14:paraId="2D8FBC5A" w14:textId="77777777" w:rsidTr="00F41C7B">
        <w:trPr>
          <w:trHeight w:val="365"/>
        </w:trPr>
        <w:tc>
          <w:tcPr>
            <w:tcW w:w="10024" w:type="dxa"/>
            <w:gridSpan w:val="3"/>
          </w:tcPr>
          <w:p w14:paraId="1BE4A4B7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FE21DC" w14:paraId="4A3540BE" w14:textId="77777777" w:rsidTr="00F41C7B">
        <w:trPr>
          <w:trHeight w:val="4918"/>
        </w:trPr>
        <w:tc>
          <w:tcPr>
            <w:tcW w:w="10024" w:type="dxa"/>
            <w:gridSpan w:val="3"/>
          </w:tcPr>
          <w:p w14:paraId="7E398130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7F1E0CFD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FE21DC" w14:paraId="341A0A1B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EE53E2C" w14:textId="77777777" w:rsidR="00FE21DC" w:rsidRDefault="00FE21DC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B8EE5FD" w14:textId="77777777" w:rsidR="00FE21DC" w:rsidRDefault="00FE21DC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FE21DC" w14:paraId="081A4D24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6027690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078B5A77" w14:textId="13D2003A" w:rsidR="00FE21DC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1A48C1">
                    <w:rPr>
                      <w:b w:val="0"/>
                      <w:noProof/>
                      <w:lang w:bidi="it-IT"/>
                    </w:rPr>
                    <w:t>BCCLDL92D30H501M</w:t>
                  </w:r>
                </w:p>
              </w:tc>
            </w:tr>
            <w:tr w:rsidR="00FE21DC" w14:paraId="0711DB18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40E239C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D790717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FE21DC" w14:paraId="4B5BCA1F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30EE41C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7D51EF71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FE21DC" w14:paraId="009AB42A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B65DBB5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DAA7D6E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FE21DC" w14:paraId="48E5AC46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9FE6282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3F15F85C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FE21DC" w14:paraId="2590935B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E0EE4E1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0C6F515A" w14:textId="77777777" w:rsidR="00FE21DC" w:rsidRDefault="00FE21DC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</w:tbl>
          <w:p w14:paraId="3671E399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FE21DC" w14:paraId="71D31E47" w14:textId="77777777" w:rsidTr="00F41C7B">
        <w:trPr>
          <w:trHeight w:val="365"/>
        </w:trPr>
        <w:tc>
          <w:tcPr>
            <w:tcW w:w="10024" w:type="dxa"/>
            <w:gridSpan w:val="3"/>
          </w:tcPr>
          <w:p w14:paraId="7801A2E5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FE21DC" w14:paraId="484B08F6" w14:textId="77777777" w:rsidTr="00F41C7B">
        <w:trPr>
          <w:trHeight w:val="378"/>
        </w:trPr>
        <w:tc>
          <w:tcPr>
            <w:tcW w:w="3557" w:type="dxa"/>
          </w:tcPr>
          <w:p w14:paraId="4B3D89FF" w14:textId="77777777" w:rsidR="00FE21DC" w:rsidRDefault="00FE21DC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12E3CD63" w14:textId="77777777" w:rsidR="00FE21DC" w:rsidRDefault="00FE21DC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>
              <w:rPr>
                <w:b w:val="0"/>
                <w:noProof/>
                <w:lang w:bidi="it-IT"/>
              </w:rPr>
              <w:t xml:space="preserve">Inserire dati mancanti” </w:t>
            </w:r>
          </w:p>
        </w:tc>
      </w:tr>
    </w:tbl>
    <w:p w14:paraId="65E635D1" w14:textId="4BAB705C" w:rsidR="00FE21DC" w:rsidRDefault="00FE21DC" w:rsidP="00DB2829">
      <w:pPr>
        <w:rPr>
          <w:sz w:val="32"/>
        </w:rPr>
      </w:pPr>
    </w:p>
    <w:p w14:paraId="0B0266AC" w14:textId="76298183" w:rsidR="00FE21DC" w:rsidRDefault="00FE21DC" w:rsidP="00DB2829">
      <w:pPr>
        <w:rPr>
          <w:sz w:val="32"/>
        </w:rPr>
      </w:pPr>
    </w:p>
    <w:p w14:paraId="315A852A" w14:textId="78B3586C" w:rsidR="00FE21DC" w:rsidRDefault="00FE21DC" w:rsidP="00DB2829">
      <w:pPr>
        <w:rPr>
          <w:sz w:val="32"/>
        </w:rPr>
      </w:pPr>
    </w:p>
    <w:p w14:paraId="135421F8" w14:textId="1DA7EEF4" w:rsidR="00FE21DC" w:rsidRDefault="00FE21DC" w:rsidP="00DB2829">
      <w:pPr>
        <w:rPr>
          <w:sz w:val="32"/>
        </w:rPr>
      </w:pPr>
    </w:p>
    <w:p w14:paraId="4E86C189" w14:textId="22BB75C5" w:rsidR="00FE21DC" w:rsidRDefault="00FE21DC" w:rsidP="00DB2829">
      <w:pPr>
        <w:rPr>
          <w:sz w:val="32"/>
        </w:rPr>
      </w:pPr>
    </w:p>
    <w:p w14:paraId="0CA1C79C" w14:textId="7A5F709B" w:rsidR="00FE21DC" w:rsidRDefault="00FE21DC" w:rsidP="00DB2829">
      <w:pPr>
        <w:rPr>
          <w:sz w:val="32"/>
        </w:rPr>
      </w:pPr>
    </w:p>
    <w:p w14:paraId="3A6FEBB6" w14:textId="72B27344" w:rsidR="001A48C1" w:rsidRDefault="001A48C1" w:rsidP="00DB2829">
      <w:pPr>
        <w:rPr>
          <w:sz w:val="32"/>
        </w:rPr>
      </w:pPr>
    </w:p>
    <w:p w14:paraId="42FCE2DA" w14:textId="7A979571" w:rsidR="001A48C1" w:rsidRDefault="001A48C1" w:rsidP="00DB2829">
      <w:pPr>
        <w:rPr>
          <w:sz w:val="32"/>
        </w:rPr>
      </w:pPr>
    </w:p>
    <w:p w14:paraId="244CFE7F" w14:textId="38CC1E16" w:rsidR="001A48C1" w:rsidRDefault="001A48C1" w:rsidP="00DB2829">
      <w:pPr>
        <w:rPr>
          <w:sz w:val="32"/>
        </w:rPr>
      </w:pPr>
    </w:p>
    <w:p w14:paraId="09AB0491" w14:textId="00DAE899" w:rsidR="001A48C1" w:rsidRDefault="001A48C1" w:rsidP="00DB2829">
      <w:pPr>
        <w:rPr>
          <w:sz w:val="32"/>
        </w:rPr>
      </w:pPr>
    </w:p>
    <w:p w14:paraId="6919F8B7" w14:textId="24677B18" w:rsidR="001A48C1" w:rsidRDefault="001A48C1" w:rsidP="00DB2829">
      <w:pPr>
        <w:rPr>
          <w:sz w:val="32"/>
        </w:rPr>
      </w:pPr>
    </w:p>
    <w:p w14:paraId="30EA1B44" w14:textId="2024C77D" w:rsidR="001A48C1" w:rsidRDefault="001A48C1" w:rsidP="00DB2829">
      <w:pPr>
        <w:rPr>
          <w:sz w:val="32"/>
        </w:rPr>
      </w:pPr>
    </w:p>
    <w:p w14:paraId="3E05BA56" w14:textId="7CCA4A5B" w:rsidR="001A48C1" w:rsidRDefault="001A48C1" w:rsidP="00DB2829">
      <w:pPr>
        <w:rPr>
          <w:sz w:val="32"/>
        </w:rPr>
      </w:pPr>
    </w:p>
    <w:p w14:paraId="77939272" w14:textId="73661653" w:rsidR="001A48C1" w:rsidRDefault="001A48C1" w:rsidP="00DB2829">
      <w:pPr>
        <w:rPr>
          <w:sz w:val="32"/>
        </w:rPr>
      </w:pPr>
    </w:p>
    <w:p w14:paraId="7B185DE8" w14:textId="06E2BE9A" w:rsidR="001A48C1" w:rsidRPr="001A48C1" w:rsidRDefault="001A48C1" w:rsidP="001A48C1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36" w:name="_Toc122625136"/>
      <w:r>
        <w:rPr>
          <w:b w:val="0"/>
          <w:bCs/>
          <w:sz w:val="32"/>
        </w:rPr>
        <w:lastRenderedPageBreak/>
        <w:t>TC 8_3</w:t>
      </w:r>
      <w:bookmarkEnd w:id="36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1A48C1" w14:paraId="6DB12E50" w14:textId="77777777" w:rsidTr="00F41C7B">
        <w:trPr>
          <w:trHeight w:val="365"/>
        </w:trPr>
        <w:tc>
          <w:tcPr>
            <w:tcW w:w="3568" w:type="dxa"/>
            <w:gridSpan w:val="2"/>
          </w:tcPr>
          <w:p w14:paraId="19DD656F" w14:textId="77777777" w:rsidR="001A48C1" w:rsidRDefault="001A48C1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5D890C7E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</w:t>
            </w:r>
            <w:r>
              <w:rPr>
                <w:b w:val="0"/>
                <w:noProof/>
              </w:rPr>
              <w:t>editProfilo</w:t>
            </w:r>
          </w:p>
        </w:tc>
      </w:tr>
      <w:tr w:rsidR="001A48C1" w14:paraId="68C95516" w14:textId="77777777" w:rsidTr="00F41C7B">
        <w:trPr>
          <w:trHeight w:val="378"/>
        </w:trPr>
        <w:tc>
          <w:tcPr>
            <w:tcW w:w="10024" w:type="dxa"/>
            <w:gridSpan w:val="3"/>
          </w:tcPr>
          <w:p w14:paraId="414AAC86" w14:textId="77777777" w:rsidR="001A48C1" w:rsidRDefault="001A48C1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1A48C1" w14:paraId="15B19E36" w14:textId="77777777" w:rsidTr="00F41C7B">
        <w:trPr>
          <w:trHeight w:val="365"/>
        </w:trPr>
        <w:tc>
          <w:tcPr>
            <w:tcW w:w="3568" w:type="dxa"/>
            <w:gridSpan w:val="2"/>
          </w:tcPr>
          <w:p w14:paraId="0ED226FB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2F2E1392" w14:textId="786A883C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 xml:space="preserve">TC </w:t>
            </w:r>
            <w:r>
              <w:rPr>
                <w:b w:val="0"/>
                <w:noProof/>
                <w:lang w:bidi="it-IT"/>
              </w:rPr>
              <w:t>8.</w:t>
            </w:r>
            <w:r>
              <w:rPr>
                <w:b w:val="0"/>
                <w:noProof/>
                <w:lang w:bidi="it-IT"/>
              </w:rPr>
              <w:t>3</w:t>
            </w:r>
          </w:p>
        </w:tc>
      </w:tr>
      <w:tr w:rsidR="001A48C1" w14:paraId="13347EE5" w14:textId="77777777" w:rsidTr="00F41C7B">
        <w:trPr>
          <w:trHeight w:val="365"/>
        </w:trPr>
        <w:tc>
          <w:tcPr>
            <w:tcW w:w="10024" w:type="dxa"/>
            <w:gridSpan w:val="3"/>
          </w:tcPr>
          <w:p w14:paraId="5A0F2CBF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1A48C1" w14:paraId="23C8F9C8" w14:textId="77777777" w:rsidTr="00F41C7B">
        <w:trPr>
          <w:trHeight w:val="4918"/>
        </w:trPr>
        <w:tc>
          <w:tcPr>
            <w:tcW w:w="10024" w:type="dxa"/>
            <w:gridSpan w:val="3"/>
          </w:tcPr>
          <w:p w14:paraId="5FF4D30F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4E51C54F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1A48C1" w14:paraId="0DF6CAA2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20B3FE4" w14:textId="77777777" w:rsidR="001A48C1" w:rsidRDefault="001A48C1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49EDFA6" w14:textId="77777777" w:rsidR="001A48C1" w:rsidRDefault="001A48C1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1A48C1" w14:paraId="4131A3B6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FC86EE9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5753B41D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1A48C1">
                    <w:rPr>
                      <w:b w:val="0"/>
                      <w:noProof/>
                      <w:lang w:bidi="it-IT"/>
                    </w:rPr>
                    <w:t>BCCLDL92D30H501M</w:t>
                  </w:r>
                </w:p>
              </w:tc>
            </w:tr>
            <w:tr w:rsidR="001A48C1" w14:paraId="15CFEF92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8625B87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05E1EC9" w14:textId="40A83D61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landolfo93</w:t>
                  </w:r>
                </w:p>
              </w:tc>
            </w:tr>
            <w:tr w:rsidR="001A48C1" w14:paraId="0826531E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52672C1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0F0D313B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1A48C1" w14:paraId="0191EE2E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14F5F98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D131ED1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1A48C1" w14:paraId="31DBEF94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66AFB4E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137B9B3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1A48C1" w14:paraId="05756A0C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D82DBA7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00317C2D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</w:tbl>
          <w:p w14:paraId="0471FB79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1A48C1" w14:paraId="11040AB7" w14:textId="77777777" w:rsidTr="00F41C7B">
        <w:trPr>
          <w:trHeight w:val="365"/>
        </w:trPr>
        <w:tc>
          <w:tcPr>
            <w:tcW w:w="10024" w:type="dxa"/>
            <w:gridSpan w:val="3"/>
          </w:tcPr>
          <w:p w14:paraId="70233062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1A48C1" w14:paraId="199DCE7E" w14:textId="77777777" w:rsidTr="00F41C7B">
        <w:trPr>
          <w:trHeight w:val="378"/>
        </w:trPr>
        <w:tc>
          <w:tcPr>
            <w:tcW w:w="3557" w:type="dxa"/>
          </w:tcPr>
          <w:p w14:paraId="631BC7F3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3BD29B55" w14:textId="5670506F" w:rsidR="001A48C1" w:rsidRDefault="001A48C1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</w:t>
            </w:r>
            <w:r>
              <w:rPr>
                <w:b w:val="0"/>
                <w:noProof/>
                <w:lang w:bidi="it-IT"/>
              </w:rPr>
              <w:t xml:space="preserve"> effetua la modifca e mostra la pagina di profilo</w:t>
            </w:r>
            <w:r>
              <w:rPr>
                <w:b w:val="0"/>
                <w:noProof/>
                <w:lang w:bidi="it-IT"/>
              </w:rPr>
              <w:t xml:space="preserve"> </w:t>
            </w:r>
          </w:p>
        </w:tc>
      </w:tr>
    </w:tbl>
    <w:p w14:paraId="43B6CB2C" w14:textId="77777777" w:rsidR="001A48C1" w:rsidRPr="001A48C1" w:rsidRDefault="001A48C1" w:rsidP="001A48C1">
      <w:pPr>
        <w:rPr>
          <w:sz w:val="32"/>
        </w:rPr>
      </w:pPr>
    </w:p>
    <w:p w14:paraId="24279CB9" w14:textId="67E3414A" w:rsidR="00FE21DC" w:rsidRDefault="00FE21DC" w:rsidP="00DB2829">
      <w:pPr>
        <w:rPr>
          <w:sz w:val="32"/>
        </w:rPr>
      </w:pPr>
    </w:p>
    <w:p w14:paraId="144CAFAB" w14:textId="5CFBE94B" w:rsidR="001A48C1" w:rsidRDefault="001A48C1" w:rsidP="00DB2829">
      <w:pPr>
        <w:rPr>
          <w:sz w:val="32"/>
        </w:rPr>
      </w:pPr>
    </w:p>
    <w:p w14:paraId="4731C899" w14:textId="5BE97411" w:rsidR="001A48C1" w:rsidRDefault="001A48C1" w:rsidP="00DB2829">
      <w:pPr>
        <w:rPr>
          <w:sz w:val="32"/>
        </w:rPr>
      </w:pPr>
    </w:p>
    <w:p w14:paraId="26168BE4" w14:textId="4A0169E4" w:rsidR="001A48C1" w:rsidRDefault="001A48C1" w:rsidP="00DB2829">
      <w:pPr>
        <w:rPr>
          <w:sz w:val="32"/>
        </w:rPr>
      </w:pPr>
    </w:p>
    <w:p w14:paraId="33483548" w14:textId="7430E2BF" w:rsidR="001A48C1" w:rsidRDefault="001A48C1" w:rsidP="00DB2829">
      <w:pPr>
        <w:rPr>
          <w:sz w:val="32"/>
        </w:rPr>
      </w:pPr>
    </w:p>
    <w:p w14:paraId="1277A031" w14:textId="1249335F" w:rsidR="001A48C1" w:rsidRDefault="001A48C1" w:rsidP="00DB2829">
      <w:pPr>
        <w:rPr>
          <w:sz w:val="32"/>
        </w:rPr>
      </w:pPr>
    </w:p>
    <w:p w14:paraId="3F2161E3" w14:textId="7EB51083" w:rsidR="001A48C1" w:rsidRDefault="001A48C1" w:rsidP="00DB2829">
      <w:pPr>
        <w:rPr>
          <w:sz w:val="32"/>
        </w:rPr>
      </w:pPr>
    </w:p>
    <w:p w14:paraId="034763A2" w14:textId="64C60302" w:rsidR="001A48C1" w:rsidRDefault="001A48C1" w:rsidP="00DB2829">
      <w:pPr>
        <w:rPr>
          <w:sz w:val="32"/>
        </w:rPr>
      </w:pPr>
    </w:p>
    <w:p w14:paraId="1B6E56AC" w14:textId="72FFC106" w:rsidR="001A48C1" w:rsidRDefault="001A48C1" w:rsidP="00DB2829">
      <w:pPr>
        <w:rPr>
          <w:sz w:val="32"/>
        </w:rPr>
      </w:pPr>
    </w:p>
    <w:p w14:paraId="589CFA64" w14:textId="193EA7DF" w:rsidR="001A48C1" w:rsidRDefault="001A48C1" w:rsidP="00DB2829">
      <w:pPr>
        <w:rPr>
          <w:sz w:val="32"/>
        </w:rPr>
      </w:pPr>
    </w:p>
    <w:p w14:paraId="13BACBD0" w14:textId="0029AE14" w:rsidR="001A48C1" w:rsidRDefault="001A48C1" w:rsidP="00DB2829">
      <w:pPr>
        <w:rPr>
          <w:sz w:val="32"/>
        </w:rPr>
      </w:pPr>
    </w:p>
    <w:p w14:paraId="5A07DBA1" w14:textId="7A818953" w:rsidR="001A48C1" w:rsidRDefault="001A48C1" w:rsidP="00DB2829">
      <w:pPr>
        <w:rPr>
          <w:sz w:val="32"/>
        </w:rPr>
      </w:pPr>
    </w:p>
    <w:p w14:paraId="567E3B93" w14:textId="43C04B25" w:rsidR="001A48C1" w:rsidRDefault="001A48C1" w:rsidP="00DB2829">
      <w:pPr>
        <w:rPr>
          <w:sz w:val="32"/>
        </w:rPr>
      </w:pPr>
    </w:p>
    <w:p w14:paraId="430FB4FD" w14:textId="6A84F23A" w:rsidR="001A48C1" w:rsidRPr="001A48C1" w:rsidRDefault="001A48C1" w:rsidP="001A48C1">
      <w:pPr>
        <w:pStyle w:val="Paragrafoelenco"/>
        <w:numPr>
          <w:ilvl w:val="0"/>
          <w:numId w:val="28"/>
        </w:numPr>
        <w:outlineLvl w:val="2"/>
        <w:rPr>
          <w:b w:val="0"/>
          <w:bCs/>
          <w:sz w:val="32"/>
        </w:rPr>
      </w:pPr>
      <w:bookmarkStart w:id="37" w:name="_Toc122625137"/>
      <w:r w:rsidRPr="001A48C1">
        <w:rPr>
          <w:b w:val="0"/>
          <w:bCs/>
          <w:sz w:val="32"/>
        </w:rPr>
        <w:lastRenderedPageBreak/>
        <w:t>TC 8_4</w:t>
      </w:r>
      <w:bookmarkEnd w:id="37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1A48C1" w14:paraId="6DAA941F" w14:textId="77777777" w:rsidTr="00F41C7B">
        <w:trPr>
          <w:trHeight w:val="365"/>
        </w:trPr>
        <w:tc>
          <w:tcPr>
            <w:tcW w:w="3568" w:type="dxa"/>
            <w:gridSpan w:val="2"/>
          </w:tcPr>
          <w:p w14:paraId="63CA8985" w14:textId="77777777" w:rsidR="001A48C1" w:rsidRDefault="001A48C1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6C0A995E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</w:t>
            </w:r>
            <w:r>
              <w:rPr>
                <w:b w:val="0"/>
                <w:noProof/>
              </w:rPr>
              <w:t>editProfilo</w:t>
            </w:r>
          </w:p>
        </w:tc>
      </w:tr>
      <w:tr w:rsidR="001A48C1" w14:paraId="023B2E62" w14:textId="77777777" w:rsidTr="00F41C7B">
        <w:trPr>
          <w:trHeight w:val="378"/>
        </w:trPr>
        <w:tc>
          <w:tcPr>
            <w:tcW w:w="10024" w:type="dxa"/>
            <w:gridSpan w:val="3"/>
          </w:tcPr>
          <w:p w14:paraId="44015588" w14:textId="77777777" w:rsidR="001A48C1" w:rsidRDefault="001A48C1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1A48C1" w14:paraId="6976E8E7" w14:textId="77777777" w:rsidTr="00F41C7B">
        <w:trPr>
          <w:trHeight w:val="365"/>
        </w:trPr>
        <w:tc>
          <w:tcPr>
            <w:tcW w:w="3568" w:type="dxa"/>
            <w:gridSpan w:val="2"/>
          </w:tcPr>
          <w:p w14:paraId="336F0F43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46A956E2" w14:textId="7E2051CB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 xml:space="preserve">TC </w:t>
            </w:r>
            <w:r>
              <w:rPr>
                <w:b w:val="0"/>
                <w:noProof/>
                <w:lang w:bidi="it-IT"/>
              </w:rPr>
              <w:t>8.</w:t>
            </w:r>
            <w:r>
              <w:rPr>
                <w:b w:val="0"/>
                <w:noProof/>
                <w:lang w:bidi="it-IT"/>
              </w:rPr>
              <w:t>4</w:t>
            </w:r>
          </w:p>
        </w:tc>
      </w:tr>
      <w:tr w:rsidR="001A48C1" w14:paraId="37C19B1F" w14:textId="77777777" w:rsidTr="00F41C7B">
        <w:trPr>
          <w:trHeight w:val="365"/>
        </w:trPr>
        <w:tc>
          <w:tcPr>
            <w:tcW w:w="10024" w:type="dxa"/>
            <w:gridSpan w:val="3"/>
          </w:tcPr>
          <w:p w14:paraId="11D1C6BA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1A48C1" w14:paraId="720D4767" w14:textId="77777777" w:rsidTr="00F41C7B">
        <w:trPr>
          <w:trHeight w:val="4918"/>
        </w:trPr>
        <w:tc>
          <w:tcPr>
            <w:tcW w:w="10024" w:type="dxa"/>
            <w:gridSpan w:val="3"/>
          </w:tcPr>
          <w:p w14:paraId="1968CE07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64B4AD3F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1A48C1" w14:paraId="4370308F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2672767" w14:textId="77777777" w:rsidR="001A48C1" w:rsidRDefault="001A48C1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A5F41E8" w14:textId="77777777" w:rsidR="001A48C1" w:rsidRDefault="001A48C1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1A48C1" w14:paraId="71846B0C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203AF2C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226400EE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1A48C1">
                    <w:rPr>
                      <w:b w:val="0"/>
                      <w:noProof/>
                      <w:lang w:bidi="it-IT"/>
                    </w:rPr>
                    <w:t>BCCLDL92D30H501M</w:t>
                  </w:r>
                </w:p>
              </w:tc>
            </w:tr>
            <w:tr w:rsidR="001A48C1" w14:paraId="652444A4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00B9B3B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84EE140" w14:textId="41989D18" w:rsidR="001A48C1" w:rsidRDefault="001A48C1" w:rsidP="001A48C1">
                  <w:pPr>
                    <w:tabs>
                      <w:tab w:val="center" w:pos="1958"/>
                    </w:tabs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1A48C1" w14:paraId="6BA2AF2E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B6A40BD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7642617B" w14:textId="2A966C9B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 xml:space="preserve">Via roma 5 </w:t>
                  </w:r>
                </w:p>
              </w:tc>
            </w:tr>
            <w:tr w:rsidR="001A48C1" w14:paraId="562401B7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B276F85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2EE2C3E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1A48C1" w14:paraId="01E5627D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E62B65A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BFA719C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1A48C1" w14:paraId="2616430D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8000FC7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56A323E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</w:tbl>
          <w:p w14:paraId="3F170AFC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1A48C1" w14:paraId="7B52AAFA" w14:textId="77777777" w:rsidTr="00F41C7B">
        <w:trPr>
          <w:trHeight w:val="365"/>
        </w:trPr>
        <w:tc>
          <w:tcPr>
            <w:tcW w:w="10024" w:type="dxa"/>
            <w:gridSpan w:val="3"/>
          </w:tcPr>
          <w:p w14:paraId="02791CCE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1A48C1" w14:paraId="2FF5F705" w14:textId="77777777" w:rsidTr="00F41C7B">
        <w:trPr>
          <w:trHeight w:val="378"/>
        </w:trPr>
        <w:tc>
          <w:tcPr>
            <w:tcW w:w="3557" w:type="dxa"/>
          </w:tcPr>
          <w:p w14:paraId="2D76361B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2B0668FA" w14:textId="77777777" w:rsidR="001A48C1" w:rsidRDefault="001A48C1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</w:t>
            </w:r>
            <w:r>
              <w:rPr>
                <w:b w:val="0"/>
                <w:noProof/>
                <w:lang w:bidi="it-IT"/>
              </w:rPr>
              <w:t xml:space="preserve"> effetua la modifca e mostra la pagina di profilo </w:t>
            </w:r>
          </w:p>
        </w:tc>
      </w:tr>
    </w:tbl>
    <w:p w14:paraId="00CFE478" w14:textId="36E2BA7C" w:rsidR="00FE21DC" w:rsidRDefault="00FE21DC" w:rsidP="00DB2829">
      <w:pPr>
        <w:rPr>
          <w:sz w:val="32"/>
        </w:rPr>
      </w:pPr>
    </w:p>
    <w:p w14:paraId="33190AB4" w14:textId="62BC6531" w:rsidR="001A48C1" w:rsidRDefault="001A48C1" w:rsidP="00DB2829">
      <w:pPr>
        <w:rPr>
          <w:sz w:val="32"/>
        </w:rPr>
      </w:pPr>
    </w:p>
    <w:p w14:paraId="708305C7" w14:textId="6D81A298" w:rsidR="001A48C1" w:rsidRDefault="001A48C1" w:rsidP="00DB2829">
      <w:pPr>
        <w:rPr>
          <w:sz w:val="32"/>
        </w:rPr>
      </w:pPr>
    </w:p>
    <w:p w14:paraId="21479270" w14:textId="51C997D8" w:rsidR="001A48C1" w:rsidRDefault="001A48C1" w:rsidP="00DB2829">
      <w:pPr>
        <w:rPr>
          <w:sz w:val="32"/>
        </w:rPr>
      </w:pPr>
    </w:p>
    <w:p w14:paraId="3DD32C69" w14:textId="695B840B" w:rsidR="001A48C1" w:rsidRDefault="001A48C1" w:rsidP="00DB2829">
      <w:pPr>
        <w:rPr>
          <w:sz w:val="32"/>
        </w:rPr>
      </w:pPr>
    </w:p>
    <w:p w14:paraId="76E59A45" w14:textId="615C4811" w:rsidR="001A48C1" w:rsidRDefault="001A48C1" w:rsidP="00DB2829">
      <w:pPr>
        <w:rPr>
          <w:sz w:val="32"/>
        </w:rPr>
      </w:pPr>
    </w:p>
    <w:p w14:paraId="2C45AFE2" w14:textId="087946AC" w:rsidR="001A48C1" w:rsidRDefault="001A48C1" w:rsidP="00DB2829">
      <w:pPr>
        <w:rPr>
          <w:sz w:val="32"/>
        </w:rPr>
      </w:pPr>
    </w:p>
    <w:p w14:paraId="2F98F898" w14:textId="1A85BD55" w:rsidR="001A48C1" w:rsidRDefault="001A48C1" w:rsidP="00DB2829">
      <w:pPr>
        <w:rPr>
          <w:sz w:val="32"/>
        </w:rPr>
      </w:pPr>
    </w:p>
    <w:p w14:paraId="17BD1EC1" w14:textId="4D51806B" w:rsidR="001A48C1" w:rsidRDefault="001A48C1" w:rsidP="00DB2829">
      <w:pPr>
        <w:rPr>
          <w:sz w:val="32"/>
        </w:rPr>
      </w:pPr>
    </w:p>
    <w:p w14:paraId="4AB86C73" w14:textId="202560FB" w:rsidR="001A48C1" w:rsidRDefault="001A48C1" w:rsidP="00DB2829">
      <w:pPr>
        <w:rPr>
          <w:sz w:val="32"/>
        </w:rPr>
      </w:pPr>
    </w:p>
    <w:p w14:paraId="5506318F" w14:textId="69A81383" w:rsidR="001A48C1" w:rsidRDefault="001A48C1" w:rsidP="00DB2829">
      <w:pPr>
        <w:rPr>
          <w:sz w:val="32"/>
        </w:rPr>
      </w:pPr>
    </w:p>
    <w:p w14:paraId="70017D40" w14:textId="042EF957" w:rsidR="001A48C1" w:rsidRDefault="001A48C1" w:rsidP="00DB2829">
      <w:pPr>
        <w:rPr>
          <w:sz w:val="32"/>
        </w:rPr>
      </w:pPr>
    </w:p>
    <w:p w14:paraId="1920201A" w14:textId="007C4058" w:rsidR="001A48C1" w:rsidRDefault="001A48C1" w:rsidP="00DB2829">
      <w:pPr>
        <w:rPr>
          <w:sz w:val="32"/>
        </w:rPr>
      </w:pPr>
    </w:p>
    <w:p w14:paraId="39BD1A9B" w14:textId="26B26D59" w:rsidR="001A48C1" w:rsidRDefault="001A48C1" w:rsidP="00DB2829">
      <w:pPr>
        <w:rPr>
          <w:sz w:val="32"/>
        </w:rPr>
      </w:pPr>
    </w:p>
    <w:p w14:paraId="2619C7C0" w14:textId="4B5FA243" w:rsidR="001A48C1" w:rsidRPr="001A48C1" w:rsidRDefault="001A48C1" w:rsidP="001A48C1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38" w:name="_Toc122625138"/>
      <w:r>
        <w:rPr>
          <w:b w:val="0"/>
          <w:bCs/>
          <w:sz w:val="32"/>
        </w:rPr>
        <w:lastRenderedPageBreak/>
        <w:t>TC 8_5</w:t>
      </w:r>
      <w:bookmarkEnd w:id="38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1A48C1" w14:paraId="40F9E4D8" w14:textId="77777777" w:rsidTr="00F41C7B">
        <w:trPr>
          <w:trHeight w:val="365"/>
        </w:trPr>
        <w:tc>
          <w:tcPr>
            <w:tcW w:w="3568" w:type="dxa"/>
            <w:gridSpan w:val="2"/>
          </w:tcPr>
          <w:p w14:paraId="07D208EA" w14:textId="77777777" w:rsidR="001A48C1" w:rsidRDefault="001A48C1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1FACBDCB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</w:t>
            </w:r>
            <w:r>
              <w:rPr>
                <w:b w:val="0"/>
                <w:noProof/>
              </w:rPr>
              <w:t>editProfilo</w:t>
            </w:r>
          </w:p>
        </w:tc>
      </w:tr>
      <w:tr w:rsidR="001A48C1" w14:paraId="4F5DD8DC" w14:textId="77777777" w:rsidTr="00F41C7B">
        <w:trPr>
          <w:trHeight w:val="378"/>
        </w:trPr>
        <w:tc>
          <w:tcPr>
            <w:tcW w:w="10024" w:type="dxa"/>
            <w:gridSpan w:val="3"/>
          </w:tcPr>
          <w:p w14:paraId="4DCD12FA" w14:textId="77777777" w:rsidR="001A48C1" w:rsidRDefault="001A48C1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1A48C1" w14:paraId="0BFA040A" w14:textId="77777777" w:rsidTr="00F41C7B">
        <w:trPr>
          <w:trHeight w:val="365"/>
        </w:trPr>
        <w:tc>
          <w:tcPr>
            <w:tcW w:w="3568" w:type="dxa"/>
            <w:gridSpan w:val="2"/>
          </w:tcPr>
          <w:p w14:paraId="5E555A2B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0B711331" w14:textId="69237B90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 xml:space="preserve">TC </w:t>
            </w:r>
            <w:r>
              <w:rPr>
                <w:b w:val="0"/>
                <w:noProof/>
                <w:lang w:bidi="it-IT"/>
              </w:rPr>
              <w:t>8.</w:t>
            </w:r>
            <w:r>
              <w:rPr>
                <w:b w:val="0"/>
                <w:noProof/>
                <w:lang w:bidi="it-IT"/>
              </w:rPr>
              <w:t>5</w:t>
            </w:r>
          </w:p>
        </w:tc>
      </w:tr>
      <w:tr w:rsidR="001A48C1" w14:paraId="021B39B6" w14:textId="77777777" w:rsidTr="00F41C7B">
        <w:trPr>
          <w:trHeight w:val="365"/>
        </w:trPr>
        <w:tc>
          <w:tcPr>
            <w:tcW w:w="10024" w:type="dxa"/>
            <w:gridSpan w:val="3"/>
          </w:tcPr>
          <w:p w14:paraId="1179A0D1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1A48C1" w14:paraId="06C5F898" w14:textId="77777777" w:rsidTr="00F41C7B">
        <w:trPr>
          <w:trHeight w:val="4918"/>
        </w:trPr>
        <w:tc>
          <w:tcPr>
            <w:tcW w:w="10024" w:type="dxa"/>
            <w:gridSpan w:val="3"/>
          </w:tcPr>
          <w:p w14:paraId="6981AF0A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2F250E1E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1A48C1" w14:paraId="35A90971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B9B6C91" w14:textId="77777777" w:rsidR="001A48C1" w:rsidRDefault="001A48C1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54A0BE15" w14:textId="77777777" w:rsidR="001A48C1" w:rsidRDefault="001A48C1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1A48C1" w14:paraId="3F74B1B1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0DBF76A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01AF5C4D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1A48C1">
                    <w:rPr>
                      <w:b w:val="0"/>
                      <w:noProof/>
                      <w:lang w:bidi="it-IT"/>
                    </w:rPr>
                    <w:t>BCCLDL92D30H501M</w:t>
                  </w:r>
                </w:p>
              </w:tc>
            </w:tr>
            <w:tr w:rsidR="001A48C1" w14:paraId="33DC5199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AD1A439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7961624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landolfo93</w:t>
                  </w:r>
                </w:p>
              </w:tc>
            </w:tr>
            <w:tr w:rsidR="001A48C1" w14:paraId="31097C28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633315A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14F90A36" w14:textId="0D747150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Via roma 5</w:t>
                  </w:r>
                </w:p>
              </w:tc>
            </w:tr>
            <w:tr w:rsidR="001A48C1" w14:paraId="4A4A15D3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3ECC965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3DF710BE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1A48C1" w14:paraId="0F250EA3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7342076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5CE1C6B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1A48C1" w14:paraId="3A1A64F4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BAF4DEC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F4D0DE2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</w:tbl>
          <w:p w14:paraId="219FB3EB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1A48C1" w14:paraId="3D74DF6A" w14:textId="77777777" w:rsidTr="00F41C7B">
        <w:trPr>
          <w:trHeight w:val="365"/>
        </w:trPr>
        <w:tc>
          <w:tcPr>
            <w:tcW w:w="10024" w:type="dxa"/>
            <w:gridSpan w:val="3"/>
          </w:tcPr>
          <w:p w14:paraId="73DE97DD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1A48C1" w14:paraId="5CF0265E" w14:textId="77777777" w:rsidTr="00F41C7B">
        <w:trPr>
          <w:trHeight w:val="378"/>
        </w:trPr>
        <w:tc>
          <w:tcPr>
            <w:tcW w:w="3557" w:type="dxa"/>
          </w:tcPr>
          <w:p w14:paraId="47ABAF2A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206BA6F1" w14:textId="77777777" w:rsidR="001A48C1" w:rsidRDefault="001A48C1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</w:t>
            </w:r>
            <w:r>
              <w:rPr>
                <w:b w:val="0"/>
                <w:noProof/>
                <w:lang w:bidi="it-IT"/>
              </w:rPr>
              <w:t xml:space="preserve"> effetua la modifca e mostra la pagina di profilo </w:t>
            </w:r>
          </w:p>
        </w:tc>
      </w:tr>
    </w:tbl>
    <w:p w14:paraId="2EE0D183" w14:textId="77777777" w:rsidR="001A48C1" w:rsidRPr="001A48C1" w:rsidRDefault="001A48C1" w:rsidP="001A48C1">
      <w:pPr>
        <w:rPr>
          <w:sz w:val="32"/>
        </w:rPr>
      </w:pPr>
    </w:p>
    <w:p w14:paraId="4029FF47" w14:textId="472BC255" w:rsidR="00FE21DC" w:rsidRDefault="00FE21DC" w:rsidP="00DB2829">
      <w:pPr>
        <w:rPr>
          <w:sz w:val="32"/>
        </w:rPr>
      </w:pPr>
    </w:p>
    <w:p w14:paraId="74CB2086" w14:textId="2FABB93B" w:rsidR="001A48C1" w:rsidRDefault="001A48C1" w:rsidP="00DB2829">
      <w:pPr>
        <w:rPr>
          <w:sz w:val="32"/>
        </w:rPr>
      </w:pPr>
    </w:p>
    <w:p w14:paraId="69EDCC58" w14:textId="624704CF" w:rsidR="001A48C1" w:rsidRDefault="001A48C1" w:rsidP="00DB2829">
      <w:pPr>
        <w:rPr>
          <w:sz w:val="32"/>
        </w:rPr>
      </w:pPr>
    </w:p>
    <w:p w14:paraId="5990622C" w14:textId="5A53F3C1" w:rsidR="001A48C1" w:rsidRDefault="001A48C1" w:rsidP="00DB2829">
      <w:pPr>
        <w:rPr>
          <w:sz w:val="32"/>
        </w:rPr>
      </w:pPr>
    </w:p>
    <w:p w14:paraId="61BB1066" w14:textId="15C585B2" w:rsidR="001A48C1" w:rsidRDefault="001A48C1" w:rsidP="00DB2829">
      <w:pPr>
        <w:rPr>
          <w:sz w:val="32"/>
        </w:rPr>
      </w:pPr>
    </w:p>
    <w:p w14:paraId="55A6C0E0" w14:textId="22189BF6" w:rsidR="001A48C1" w:rsidRDefault="001A48C1" w:rsidP="00DB2829">
      <w:pPr>
        <w:rPr>
          <w:sz w:val="32"/>
        </w:rPr>
      </w:pPr>
    </w:p>
    <w:p w14:paraId="2523F486" w14:textId="440FD2DC" w:rsidR="001A48C1" w:rsidRDefault="001A48C1" w:rsidP="00DB2829">
      <w:pPr>
        <w:rPr>
          <w:sz w:val="32"/>
        </w:rPr>
      </w:pPr>
    </w:p>
    <w:p w14:paraId="2E1907C2" w14:textId="6F7C7844" w:rsidR="001A48C1" w:rsidRDefault="001A48C1" w:rsidP="00DB2829">
      <w:pPr>
        <w:rPr>
          <w:sz w:val="32"/>
        </w:rPr>
      </w:pPr>
    </w:p>
    <w:p w14:paraId="151ECE61" w14:textId="34B746EF" w:rsidR="001A48C1" w:rsidRDefault="001A48C1" w:rsidP="00DB2829">
      <w:pPr>
        <w:rPr>
          <w:sz w:val="32"/>
        </w:rPr>
      </w:pPr>
    </w:p>
    <w:p w14:paraId="7629160A" w14:textId="18F16FB2" w:rsidR="001A48C1" w:rsidRDefault="001A48C1" w:rsidP="00DB2829">
      <w:pPr>
        <w:rPr>
          <w:sz w:val="32"/>
        </w:rPr>
      </w:pPr>
    </w:p>
    <w:p w14:paraId="0156CF78" w14:textId="4E2D5390" w:rsidR="001A48C1" w:rsidRDefault="001A48C1" w:rsidP="00DB2829">
      <w:pPr>
        <w:rPr>
          <w:sz w:val="32"/>
        </w:rPr>
      </w:pPr>
    </w:p>
    <w:p w14:paraId="3BEB9886" w14:textId="65DCB67C" w:rsidR="001A48C1" w:rsidRDefault="001A48C1" w:rsidP="00DB2829">
      <w:pPr>
        <w:rPr>
          <w:sz w:val="32"/>
        </w:rPr>
      </w:pPr>
    </w:p>
    <w:p w14:paraId="5F51A024" w14:textId="7B8BD824" w:rsidR="001A48C1" w:rsidRDefault="001A48C1" w:rsidP="00DB2829">
      <w:pPr>
        <w:rPr>
          <w:sz w:val="32"/>
        </w:rPr>
      </w:pPr>
    </w:p>
    <w:p w14:paraId="3EEFDEDB" w14:textId="630DF8FB" w:rsidR="001A48C1" w:rsidRPr="001A48C1" w:rsidRDefault="001A48C1" w:rsidP="001A48C1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39" w:name="_Toc122625139"/>
      <w:r>
        <w:rPr>
          <w:b w:val="0"/>
          <w:bCs/>
          <w:sz w:val="32"/>
        </w:rPr>
        <w:lastRenderedPageBreak/>
        <w:t>TC 8_6</w:t>
      </w:r>
      <w:bookmarkEnd w:id="39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1A48C1" w14:paraId="631C4265" w14:textId="77777777" w:rsidTr="00F41C7B">
        <w:trPr>
          <w:trHeight w:val="365"/>
        </w:trPr>
        <w:tc>
          <w:tcPr>
            <w:tcW w:w="3568" w:type="dxa"/>
            <w:gridSpan w:val="2"/>
          </w:tcPr>
          <w:p w14:paraId="18CAAE33" w14:textId="77777777" w:rsidR="001A48C1" w:rsidRDefault="001A48C1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328994BF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</w:t>
            </w:r>
            <w:r>
              <w:rPr>
                <w:b w:val="0"/>
                <w:noProof/>
              </w:rPr>
              <w:t>editProfilo</w:t>
            </w:r>
          </w:p>
        </w:tc>
      </w:tr>
      <w:tr w:rsidR="001A48C1" w14:paraId="0974FBDF" w14:textId="77777777" w:rsidTr="00F41C7B">
        <w:trPr>
          <w:trHeight w:val="378"/>
        </w:trPr>
        <w:tc>
          <w:tcPr>
            <w:tcW w:w="10024" w:type="dxa"/>
            <w:gridSpan w:val="3"/>
          </w:tcPr>
          <w:p w14:paraId="4E2C02D1" w14:textId="77777777" w:rsidR="001A48C1" w:rsidRDefault="001A48C1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1A48C1" w14:paraId="3673443F" w14:textId="77777777" w:rsidTr="00F41C7B">
        <w:trPr>
          <w:trHeight w:val="365"/>
        </w:trPr>
        <w:tc>
          <w:tcPr>
            <w:tcW w:w="3568" w:type="dxa"/>
            <w:gridSpan w:val="2"/>
          </w:tcPr>
          <w:p w14:paraId="67EF5BB9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649EAD82" w14:textId="3986DA3A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 xml:space="preserve">TC </w:t>
            </w:r>
            <w:r>
              <w:rPr>
                <w:b w:val="0"/>
                <w:noProof/>
                <w:lang w:bidi="it-IT"/>
              </w:rPr>
              <w:t>8.</w:t>
            </w:r>
            <w:r>
              <w:rPr>
                <w:b w:val="0"/>
                <w:noProof/>
                <w:lang w:bidi="it-IT"/>
              </w:rPr>
              <w:t>6</w:t>
            </w:r>
          </w:p>
        </w:tc>
      </w:tr>
      <w:tr w:rsidR="001A48C1" w14:paraId="545FB4DB" w14:textId="77777777" w:rsidTr="00F41C7B">
        <w:trPr>
          <w:trHeight w:val="365"/>
        </w:trPr>
        <w:tc>
          <w:tcPr>
            <w:tcW w:w="10024" w:type="dxa"/>
            <w:gridSpan w:val="3"/>
          </w:tcPr>
          <w:p w14:paraId="7F0DED90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1A48C1" w14:paraId="14037271" w14:textId="77777777" w:rsidTr="00F41C7B">
        <w:trPr>
          <w:trHeight w:val="4918"/>
        </w:trPr>
        <w:tc>
          <w:tcPr>
            <w:tcW w:w="10024" w:type="dxa"/>
            <w:gridSpan w:val="3"/>
          </w:tcPr>
          <w:p w14:paraId="76AA2606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7881A6AB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1A48C1" w14:paraId="6EDDDC47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0E3DCF1" w14:textId="77777777" w:rsidR="001A48C1" w:rsidRDefault="001A48C1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09FD5E7" w14:textId="77777777" w:rsidR="001A48C1" w:rsidRDefault="001A48C1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1A48C1" w14:paraId="2CC5A0CB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0587612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6CB66821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1A48C1">
                    <w:rPr>
                      <w:b w:val="0"/>
                      <w:noProof/>
                      <w:lang w:bidi="it-IT"/>
                    </w:rPr>
                    <w:t>BCCLDL92D30H501M</w:t>
                  </w:r>
                </w:p>
              </w:tc>
            </w:tr>
            <w:tr w:rsidR="001A48C1" w14:paraId="13D4F1D3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4B64751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FDAB169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landolfo93</w:t>
                  </w:r>
                </w:p>
              </w:tc>
            </w:tr>
            <w:tr w:rsidR="001A48C1" w14:paraId="7D6492BE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B4DD59C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2408B716" w14:textId="6D2BB17E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Via ^^^</w:t>
                  </w:r>
                </w:p>
              </w:tc>
            </w:tr>
            <w:tr w:rsidR="001A48C1" w14:paraId="0654A163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65E755E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40C951D1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1A48C1" w14:paraId="22015EC0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7BFFA00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1AE6C431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1A48C1" w14:paraId="5E5B8526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99CA226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790560B2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</w:tbl>
          <w:p w14:paraId="780FDFA3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1A48C1" w14:paraId="2ECEBAAD" w14:textId="77777777" w:rsidTr="00F41C7B">
        <w:trPr>
          <w:trHeight w:val="365"/>
        </w:trPr>
        <w:tc>
          <w:tcPr>
            <w:tcW w:w="10024" w:type="dxa"/>
            <w:gridSpan w:val="3"/>
          </w:tcPr>
          <w:p w14:paraId="634A2733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1A48C1" w14:paraId="2EDE5947" w14:textId="77777777" w:rsidTr="00F41C7B">
        <w:trPr>
          <w:trHeight w:val="378"/>
        </w:trPr>
        <w:tc>
          <w:tcPr>
            <w:tcW w:w="3557" w:type="dxa"/>
          </w:tcPr>
          <w:p w14:paraId="4BDC4EF2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5DCD7A6C" w14:textId="75AD04F4" w:rsidR="001A48C1" w:rsidRDefault="001A48C1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>
              <w:rPr>
                <w:b w:val="0"/>
                <w:noProof/>
                <w:lang w:bidi="it-IT"/>
              </w:rPr>
              <w:t>Hai inserito dei caratteri non validi</w:t>
            </w:r>
            <w:r>
              <w:rPr>
                <w:b w:val="0"/>
                <w:noProof/>
                <w:lang w:bidi="it-IT"/>
              </w:rPr>
              <w:t>”</w:t>
            </w:r>
          </w:p>
        </w:tc>
      </w:tr>
    </w:tbl>
    <w:p w14:paraId="2A1595FE" w14:textId="3BF631B6" w:rsidR="001A48C1" w:rsidRDefault="001A48C1" w:rsidP="001A48C1">
      <w:pPr>
        <w:rPr>
          <w:sz w:val="32"/>
        </w:rPr>
      </w:pPr>
    </w:p>
    <w:p w14:paraId="6EDDE8D5" w14:textId="056EA78F" w:rsidR="001A48C1" w:rsidRDefault="001A48C1" w:rsidP="001A48C1">
      <w:pPr>
        <w:rPr>
          <w:sz w:val="32"/>
        </w:rPr>
      </w:pPr>
    </w:p>
    <w:p w14:paraId="011ECD2E" w14:textId="15B201FB" w:rsidR="001A48C1" w:rsidRDefault="001A48C1" w:rsidP="001A48C1">
      <w:pPr>
        <w:rPr>
          <w:sz w:val="32"/>
        </w:rPr>
      </w:pPr>
    </w:p>
    <w:p w14:paraId="6902AA5D" w14:textId="264E8F43" w:rsidR="001A48C1" w:rsidRDefault="001A48C1" w:rsidP="001A48C1">
      <w:pPr>
        <w:rPr>
          <w:sz w:val="32"/>
        </w:rPr>
      </w:pPr>
    </w:p>
    <w:p w14:paraId="2EDAB47D" w14:textId="174AED43" w:rsidR="001A48C1" w:rsidRDefault="001A48C1" w:rsidP="001A48C1">
      <w:pPr>
        <w:rPr>
          <w:sz w:val="32"/>
        </w:rPr>
      </w:pPr>
    </w:p>
    <w:p w14:paraId="307CF29E" w14:textId="4474519E" w:rsidR="001A48C1" w:rsidRDefault="001A48C1" w:rsidP="001A48C1">
      <w:pPr>
        <w:rPr>
          <w:sz w:val="32"/>
        </w:rPr>
      </w:pPr>
    </w:p>
    <w:p w14:paraId="3D6BF968" w14:textId="724BF0E8" w:rsidR="001A48C1" w:rsidRDefault="001A48C1" w:rsidP="001A48C1">
      <w:pPr>
        <w:rPr>
          <w:sz w:val="32"/>
        </w:rPr>
      </w:pPr>
    </w:p>
    <w:p w14:paraId="6665E439" w14:textId="6DF146EE" w:rsidR="001A48C1" w:rsidRDefault="001A48C1" w:rsidP="001A48C1">
      <w:pPr>
        <w:rPr>
          <w:sz w:val="32"/>
        </w:rPr>
      </w:pPr>
    </w:p>
    <w:p w14:paraId="5C3B0BB3" w14:textId="603CB9F4" w:rsidR="001A48C1" w:rsidRDefault="001A48C1" w:rsidP="001A48C1">
      <w:pPr>
        <w:rPr>
          <w:sz w:val="32"/>
        </w:rPr>
      </w:pPr>
    </w:p>
    <w:p w14:paraId="14B69D03" w14:textId="3CB227A0" w:rsidR="001A48C1" w:rsidRDefault="001A48C1" w:rsidP="001A48C1">
      <w:pPr>
        <w:rPr>
          <w:sz w:val="32"/>
        </w:rPr>
      </w:pPr>
    </w:p>
    <w:p w14:paraId="19A6ED0F" w14:textId="33E11A50" w:rsidR="001A48C1" w:rsidRDefault="001A48C1" w:rsidP="001A48C1">
      <w:pPr>
        <w:rPr>
          <w:sz w:val="32"/>
        </w:rPr>
      </w:pPr>
    </w:p>
    <w:p w14:paraId="5DBB3BF0" w14:textId="72F74DF6" w:rsidR="001A48C1" w:rsidRDefault="001A48C1" w:rsidP="001A48C1">
      <w:pPr>
        <w:rPr>
          <w:sz w:val="32"/>
        </w:rPr>
      </w:pPr>
    </w:p>
    <w:p w14:paraId="1476C62A" w14:textId="2B9CED09" w:rsidR="001A48C1" w:rsidRDefault="001A48C1" w:rsidP="001A48C1">
      <w:pPr>
        <w:rPr>
          <w:sz w:val="32"/>
        </w:rPr>
      </w:pPr>
    </w:p>
    <w:p w14:paraId="3E3E3974" w14:textId="742EE00B" w:rsidR="001A48C1" w:rsidRDefault="001A48C1" w:rsidP="001A48C1">
      <w:pPr>
        <w:rPr>
          <w:sz w:val="32"/>
        </w:rPr>
      </w:pPr>
    </w:p>
    <w:p w14:paraId="4555FC15" w14:textId="0DA1748B" w:rsidR="001A48C1" w:rsidRDefault="001A48C1" w:rsidP="001A48C1">
      <w:pPr>
        <w:pStyle w:val="Paragrafoelenco"/>
        <w:numPr>
          <w:ilvl w:val="0"/>
          <w:numId w:val="28"/>
        </w:numPr>
        <w:rPr>
          <w:b w:val="0"/>
          <w:bCs/>
          <w:sz w:val="32"/>
        </w:rPr>
      </w:pPr>
      <w:r w:rsidRPr="001A48C1">
        <w:rPr>
          <w:b w:val="0"/>
          <w:bCs/>
          <w:sz w:val="32"/>
        </w:rPr>
        <w:lastRenderedPageBreak/>
        <w:t>TC 8_7</w:t>
      </w:r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1A48C1" w14:paraId="62CADF92" w14:textId="77777777" w:rsidTr="00F41C7B">
        <w:trPr>
          <w:trHeight w:val="365"/>
        </w:trPr>
        <w:tc>
          <w:tcPr>
            <w:tcW w:w="3568" w:type="dxa"/>
            <w:gridSpan w:val="2"/>
          </w:tcPr>
          <w:p w14:paraId="2749F272" w14:textId="77777777" w:rsidR="001A48C1" w:rsidRDefault="001A48C1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5AE6C971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</w:t>
            </w:r>
            <w:r>
              <w:rPr>
                <w:b w:val="0"/>
                <w:noProof/>
              </w:rPr>
              <w:t>editProfilo</w:t>
            </w:r>
          </w:p>
        </w:tc>
      </w:tr>
      <w:tr w:rsidR="001A48C1" w14:paraId="5B172716" w14:textId="77777777" w:rsidTr="00F41C7B">
        <w:trPr>
          <w:trHeight w:val="378"/>
        </w:trPr>
        <w:tc>
          <w:tcPr>
            <w:tcW w:w="10024" w:type="dxa"/>
            <w:gridSpan w:val="3"/>
          </w:tcPr>
          <w:p w14:paraId="1BEFD6FB" w14:textId="77777777" w:rsidR="001A48C1" w:rsidRDefault="001A48C1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1A48C1" w14:paraId="558DAF00" w14:textId="77777777" w:rsidTr="00F41C7B">
        <w:trPr>
          <w:trHeight w:val="365"/>
        </w:trPr>
        <w:tc>
          <w:tcPr>
            <w:tcW w:w="3568" w:type="dxa"/>
            <w:gridSpan w:val="2"/>
          </w:tcPr>
          <w:p w14:paraId="224350E9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0B83ACED" w14:textId="5AC2AD95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 xml:space="preserve">TC </w:t>
            </w:r>
            <w:r>
              <w:rPr>
                <w:b w:val="0"/>
                <w:noProof/>
                <w:lang w:bidi="it-IT"/>
              </w:rPr>
              <w:t>8.</w:t>
            </w:r>
            <w:r>
              <w:rPr>
                <w:b w:val="0"/>
                <w:noProof/>
                <w:lang w:bidi="it-IT"/>
              </w:rPr>
              <w:t>7</w:t>
            </w:r>
          </w:p>
        </w:tc>
      </w:tr>
      <w:tr w:rsidR="001A48C1" w14:paraId="328FD6F6" w14:textId="77777777" w:rsidTr="00F41C7B">
        <w:trPr>
          <w:trHeight w:val="365"/>
        </w:trPr>
        <w:tc>
          <w:tcPr>
            <w:tcW w:w="10024" w:type="dxa"/>
            <w:gridSpan w:val="3"/>
          </w:tcPr>
          <w:p w14:paraId="377F87F7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1A48C1" w14:paraId="16A64B6E" w14:textId="77777777" w:rsidTr="00F41C7B">
        <w:trPr>
          <w:trHeight w:val="4918"/>
        </w:trPr>
        <w:tc>
          <w:tcPr>
            <w:tcW w:w="10024" w:type="dxa"/>
            <w:gridSpan w:val="3"/>
          </w:tcPr>
          <w:p w14:paraId="5336791A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6BD0BD33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1A48C1" w14:paraId="0AC0F108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1F736CD" w14:textId="77777777" w:rsidR="001A48C1" w:rsidRDefault="001A48C1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3FE3841" w14:textId="77777777" w:rsidR="001A48C1" w:rsidRDefault="001A48C1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1A48C1" w14:paraId="58E31D1F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6EB6419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2F6BE2A8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1A48C1">
                    <w:rPr>
                      <w:b w:val="0"/>
                      <w:noProof/>
                      <w:lang w:bidi="it-IT"/>
                    </w:rPr>
                    <w:t>BCCLDL92D30H501M</w:t>
                  </w:r>
                </w:p>
              </w:tc>
            </w:tr>
            <w:tr w:rsidR="001A48C1" w14:paraId="6B306DD1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BE12327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270E506F" w14:textId="798A0684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1A48C1" w14:paraId="2286C62C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BF1CD4F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65E1635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1A48C1" w14:paraId="2E11B12A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76D5470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84D06FC" w14:textId="1FBAA240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1A48C1">
                    <w:rPr>
                      <w:b w:val="0"/>
                      <w:noProof/>
                      <w:lang w:bidi="it-IT"/>
                    </w:rPr>
                    <w:t>4485136236688436</w:t>
                  </w:r>
                </w:p>
              </w:tc>
            </w:tr>
            <w:tr w:rsidR="001A48C1" w14:paraId="67AEE5A3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7C653E6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0E8D8EE0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1A48C1" w14:paraId="6C2CEF0E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BAC9C3F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67F2E44B" w14:textId="77777777" w:rsidR="001A48C1" w:rsidRDefault="001A48C1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</w:tbl>
          <w:p w14:paraId="12DBD5D0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1A48C1" w14:paraId="4EE9161B" w14:textId="77777777" w:rsidTr="00F41C7B">
        <w:trPr>
          <w:trHeight w:val="365"/>
        </w:trPr>
        <w:tc>
          <w:tcPr>
            <w:tcW w:w="10024" w:type="dxa"/>
            <w:gridSpan w:val="3"/>
          </w:tcPr>
          <w:p w14:paraId="04A87DA7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1A48C1" w14:paraId="79D0500A" w14:textId="77777777" w:rsidTr="00F41C7B">
        <w:trPr>
          <w:trHeight w:val="378"/>
        </w:trPr>
        <w:tc>
          <w:tcPr>
            <w:tcW w:w="3557" w:type="dxa"/>
          </w:tcPr>
          <w:p w14:paraId="5F01EA9D" w14:textId="77777777" w:rsidR="001A48C1" w:rsidRDefault="001A48C1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67927CF2" w14:textId="6E86C58C" w:rsidR="001A48C1" w:rsidRDefault="00040858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 w:rsidRPr="00040858">
              <w:rPr>
                <w:b w:val="0"/>
                <w:noProof/>
                <w:lang w:bidi="it-IT"/>
              </w:rPr>
              <w:t>Inserire carta,cvv e scadenza</w:t>
            </w:r>
            <w:r>
              <w:rPr>
                <w:b w:val="0"/>
                <w:noProof/>
                <w:lang w:bidi="it-IT"/>
              </w:rPr>
              <w:t>”</w:t>
            </w:r>
          </w:p>
        </w:tc>
      </w:tr>
    </w:tbl>
    <w:p w14:paraId="0600C2B6" w14:textId="77777777" w:rsidR="001A48C1" w:rsidRPr="001A48C1" w:rsidRDefault="001A48C1" w:rsidP="001A48C1">
      <w:pPr>
        <w:rPr>
          <w:b w:val="0"/>
          <w:bCs/>
          <w:sz w:val="32"/>
        </w:rPr>
      </w:pPr>
    </w:p>
    <w:p w14:paraId="1CAEBA54" w14:textId="33AE303F" w:rsidR="001A48C1" w:rsidRDefault="001A48C1" w:rsidP="001A48C1">
      <w:pPr>
        <w:rPr>
          <w:sz w:val="32"/>
        </w:rPr>
      </w:pPr>
    </w:p>
    <w:p w14:paraId="3C7DAAEB" w14:textId="43558D09" w:rsidR="001A48C1" w:rsidRDefault="001A48C1" w:rsidP="001A48C1">
      <w:pPr>
        <w:rPr>
          <w:sz w:val="32"/>
        </w:rPr>
      </w:pPr>
    </w:p>
    <w:p w14:paraId="441071CE" w14:textId="45EAB604" w:rsidR="00040858" w:rsidRDefault="00040858" w:rsidP="001A48C1">
      <w:pPr>
        <w:rPr>
          <w:sz w:val="32"/>
        </w:rPr>
      </w:pPr>
    </w:p>
    <w:p w14:paraId="58558A8C" w14:textId="64B1078E" w:rsidR="00040858" w:rsidRDefault="00040858" w:rsidP="001A48C1">
      <w:pPr>
        <w:rPr>
          <w:sz w:val="32"/>
        </w:rPr>
      </w:pPr>
    </w:p>
    <w:p w14:paraId="767BC599" w14:textId="055877D2" w:rsidR="00040858" w:rsidRDefault="00040858" w:rsidP="001A48C1">
      <w:pPr>
        <w:rPr>
          <w:sz w:val="32"/>
        </w:rPr>
      </w:pPr>
    </w:p>
    <w:p w14:paraId="2DF962DF" w14:textId="5352C599" w:rsidR="00040858" w:rsidRDefault="00040858" w:rsidP="001A48C1">
      <w:pPr>
        <w:rPr>
          <w:sz w:val="32"/>
        </w:rPr>
      </w:pPr>
    </w:p>
    <w:p w14:paraId="29736E74" w14:textId="4C6112E2" w:rsidR="00040858" w:rsidRDefault="00040858" w:rsidP="001A48C1">
      <w:pPr>
        <w:rPr>
          <w:sz w:val="32"/>
        </w:rPr>
      </w:pPr>
    </w:p>
    <w:p w14:paraId="431E5187" w14:textId="7D2A7152" w:rsidR="00040858" w:rsidRDefault="00040858" w:rsidP="001A48C1">
      <w:pPr>
        <w:rPr>
          <w:sz w:val="32"/>
        </w:rPr>
      </w:pPr>
    </w:p>
    <w:p w14:paraId="604A495A" w14:textId="1CECF78F" w:rsidR="00040858" w:rsidRDefault="00040858" w:rsidP="001A48C1">
      <w:pPr>
        <w:rPr>
          <w:sz w:val="32"/>
        </w:rPr>
      </w:pPr>
    </w:p>
    <w:p w14:paraId="49E1F813" w14:textId="7CF6C38B" w:rsidR="00040858" w:rsidRDefault="00040858" w:rsidP="001A48C1">
      <w:pPr>
        <w:rPr>
          <w:sz w:val="32"/>
        </w:rPr>
      </w:pPr>
    </w:p>
    <w:p w14:paraId="21B8B91D" w14:textId="46A24CB3" w:rsidR="00040858" w:rsidRDefault="00040858" w:rsidP="001A48C1">
      <w:pPr>
        <w:rPr>
          <w:sz w:val="32"/>
        </w:rPr>
      </w:pPr>
    </w:p>
    <w:p w14:paraId="5B654D96" w14:textId="585E562C" w:rsidR="00040858" w:rsidRDefault="00040858" w:rsidP="001A48C1">
      <w:pPr>
        <w:rPr>
          <w:sz w:val="32"/>
        </w:rPr>
      </w:pPr>
    </w:p>
    <w:p w14:paraId="361CB84B" w14:textId="06D6D4B7" w:rsidR="00040858" w:rsidRDefault="00040858" w:rsidP="001A48C1">
      <w:pPr>
        <w:rPr>
          <w:sz w:val="32"/>
        </w:rPr>
      </w:pPr>
    </w:p>
    <w:p w14:paraId="715CCFBA" w14:textId="134F6742" w:rsidR="00040858" w:rsidRPr="00040858" w:rsidRDefault="00040858" w:rsidP="00040858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40" w:name="_Toc122625140"/>
      <w:r>
        <w:rPr>
          <w:b w:val="0"/>
          <w:bCs/>
          <w:sz w:val="32"/>
        </w:rPr>
        <w:lastRenderedPageBreak/>
        <w:t>TC 8_8</w:t>
      </w:r>
      <w:bookmarkEnd w:id="40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040858" w14:paraId="2AF88529" w14:textId="77777777" w:rsidTr="00F41C7B">
        <w:trPr>
          <w:trHeight w:val="365"/>
        </w:trPr>
        <w:tc>
          <w:tcPr>
            <w:tcW w:w="3568" w:type="dxa"/>
            <w:gridSpan w:val="2"/>
          </w:tcPr>
          <w:p w14:paraId="75DBCEA9" w14:textId="77777777" w:rsidR="00040858" w:rsidRDefault="00040858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0C942913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</w:t>
            </w:r>
            <w:r>
              <w:rPr>
                <w:b w:val="0"/>
                <w:noProof/>
              </w:rPr>
              <w:t>editProfilo</w:t>
            </w:r>
          </w:p>
        </w:tc>
      </w:tr>
      <w:tr w:rsidR="00040858" w14:paraId="3396622C" w14:textId="77777777" w:rsidTr="00F41C7B">
        <w:trPr>
          <w:trHeight w:val="378"/>
        </w:trPr>
        <w:tc>
          <w:tcPr>
            <w:tcW w:w="10024" w:type="dxa"/>
            <w:gridSpan w:val="3"/>
          </w:tcPr>
          <w:p w14:paraId="1B1945C5" w14:textId="77777777" w:rsidR="00040858" w:rsidRDefault="00040858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040858" w14:paraId="7303271A" w14:textId="77777777" w:rsidTr="00F41C7B">
        <w:trPr>
          <w:trHeight w:val="365"/>
        </w:trPr>
        <w:tc>
          <w:tcPr>
            <w:tcW w:w="3568" w:type="dxa"/>
            <w:gridSpan w:val="2"/>
          </w:tcPr>
          <w:p w14:paraId="2B40F007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7544FF4D" w14:textId="5AFBB2D8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 xml:space="preserve">TC </w:t>
            </w:r>
            <w:r>
              <w:rPr>
                <w:b w:val="0"/>
                <w:noProof/>
                <w:lang w:bidi="it-IT"/>
              </w:rPr>
              <w:t>8.</w:t>
            </w:r>
            <w:r>
              <w:rPr>
                <w:b w:val="0"/>
                <w:noProof/>
                <w:lang w:bidi="it-IT"/>
              </w:rPr>
              <w:t>8</w:t>
            </w:r>
          </w:p>
        </w:tc>
      </w:tr>
      <w:tr w:rsidR="00040858" w14:paraId="2CFE7CE1" w14:textId="77777777" w:rsidTr="00F41C7B">
        <w:trPr>
          <w:trHeight w:val="365"/>
        </w:trPr>
        <w:tc>
          <w:tcPr>
            <w:tcW w:w="10024" w:type="dxa"/>
            <w:gridSpan w:val="3"/>
          </w:tcPr>
          <w:p w14:paraId="5B0013A5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040858" w14:paraId="52743DFB" w14:textId="77777777" w:rsidTr="00F41C7B">
        <w:trPr>
          <w:trHeight w:val="4918"/>
        </w:trPr>
        <w:tc>
          <w:tcPr>
            <w:tcW w:w="10024" w:type="dxa"/>
            <w:gridSpan w:val="3"/>
          </w:tcPr>
          <w:p w14:paraId="3A0998B5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1D3430D9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040858" w14:paraId="0E3DD19F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642A72E" w14:textId="77777777" w:rsidR="00040858" w:rsidRDefault="00040858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614924F" w14:textId="77777777" w:rsidR="00040858" w:rsidRDefault="00040858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040858" w14:paraId="74F298C9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49F6A0B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22B42B6C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1A48C1">
                    <w:rPr>
                      <w:b w:val="0"/>
                      <w:noProof/>
                      <w:lang w:bidi="it-IT"/>
                    </w:rPr>
                    <w:t>BCCLDL92D30H501M</w:t>
                  </w:r>
                </w:p>
              </w:tc>
            </w:tr>
            <w:tr w:rsidR="00040858" w14:paraId="7D183258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9DC4CF6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381293F" w14:textId="7911D64C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040858" w14:paraId="2EAF5134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4505FB8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A74D229" w14:textId="1D4D48EB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040858" w14:paraId="680FEE2F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6CAF75C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3803222" w14:textId="40F8A135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040858">
                    <w:rPr>
                      <w:b w:val="0"/>
                      <w:noProof/>
                      <w:lang w:bidi="it-IT"/>
                    </w:rPr>
                    <w:t>4485136236688436</w:t>
                  </w:r>
                </w:p>
              </w:tc>
            </w:tr>
            <w:tr w:rsidR="00040858" w14:paraId="13DEB410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63164E1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FF7E37A" w14:textId="1F9128FE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1-2023</w:t>
                  </w:r>
                </w:p>
              </w:tc>
            </w:tr>
            <w:tr w:rsidR="00040858" w14:paraId="468A8DFA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1AE7D49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7E09518D" w14:textId="31549408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040858">
                    <w:rPr>
                      <w:b w:val="0"/>
                      <w:noProof/>
                      <w:lang w:bidi="it-IT"/>
                    </w:rPr>
                    <w:t>589</w:t>
                  </w:r>
                </w:p>
              </w:tc>
            </w:tr>
          </w:tbl>
          <w:p w14:paraId="4C757E1F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040858" w14:paraId="0E67B4AE" w14:textId="77777777" w:rsidTr="00F41C7B">
        <w:trPr>
          <w:trHeight w:val="365"/>
        </w:trPr>
        <w:tc>
          <w:tcPr>
            <w:tcW w:w="10024" w:type="dxa"/>
            <w:gridSpan w:val="3"/>
          </w:tcPr>
          <w:p w14:paraId="507AB467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040858" w14:paraId="497831F6" w14:textId="77777777" w:rsidTr="00F41C7B">
        <w:trPr>
          <w:trHeight w:val="378"/>
        </w:trPr>
        <w:tc>
          <w:tcPr>
            <w:tcW w:w="3557" w:type="dxa"/>
          </w:tcPr>
          <w:p w14:paraId="3B8B21D9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639E42DE" w14:textId="77777777" w:rsidR="00040858" w:rsidRDefault="00040858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</w:t>
            </w:r>
            <w:r>
              <w:rPr>
                <w:b w:val="0"/>
                <w:noProof/>
                <w:lang w:bidi="it-IT"/>
              </w:rPr>
              <w:t xml:space="preserve"> effetua la modifca e mostra la pagina di profilo </w:t>
            </w:r>
          </w:p>
        </w:tc>
      </w:tr>
    </w:tbl>
    <w:p w14:paraId="1D9D637B" w14:textId="77777777" w:rsidR="00040858" w:rsidRPr="00040858" w:rsidRDefault="00040858" w:rsidP="00040858">
      <w:pPr>
        <w:rPr>
          <w:sz w:val="32"/>
        </w:rPr>
      </w:pPr>
    </w:p>
    <w:p w14:paraId="382E5FC3" w14:textId="1EDE5B43" w:rsidR="001A48C1" w:rsidRDefault="001A48C1" w:rsidP="001A48C1">
      <w:pPr>
        <w:rPr>
          <w:sz w:val="32"/>
        </w:rPr>
      </w:pPr>
    </w:p>
    <w:p w14:paraId="535FDBA7" w14:textId="1F7A65FE" w:rsidR="00040858" w:rsidRDefault="00040858" w:rsidP="001A48C1">
      <w:pPr>
        <w:rPr>
          <w:sz w:val="32"/>
        </w:rPr>
      </w:pPr>
    </w:p>
    <w:p w14:paraId="35A79053" w14:textId="78588BD4" w:rsidR="00040858" w:rsidRDefault="00040858" w:rsidP="001A48C1">
      <w:pPr>
        <w:rPr>
          <w:sz w:val="32"/>
        </w:rPr>
      </w:pPr>
    </w:p>
    <w:p w14:paraId="77F92F63" w14:textId="2D9BCE0B" w:rsidR="00040858" w:rsidRDefault="00040858" w:rsidP="001A48C1">
      <w:pPr>
        <w:rPr>
          <w:sz w:val="32"/>
        </w:rPr>
      </w:pPr>
    </w:p>
    <w:p w14:paraId="4D3C572F" w14:textId="1EE98217" w:rsidR="00040858" w:rsidRDefault="00040858" w:rsidP="001A48C1">
      <w:pPr>
        <w:rPr>
          <w:sz w:val="32"/>
        </w:rPr>
      </w:pPr>
    </w:p>
    <w:p w14:paraId="7F3061ED" w14:textId="7E29BC6D" w:rsidR="00040858" w:rsidRDefault="00040858" w:rsidP="001A48C1">
      <w:pPr>
        <w:rPr>
          <w:sz w:val="32"/>
        </w:rPr>
      </w:pPr>
    </w:p>
    <w:p w14:paraId="222EA134" w14:textId="71EB0840" w:rsidR="00040858" w:rsidRDefault="00040858" w:rsidP="001A48C1">
      <w:pPr>
        <w:rPr>
          <w:sz w:val="32"/>
        </w:rPr>
      </w:pPr>
    </w:p>
    <w:p w14:paraId="60A88093" w14:textId="3B597506" w:rsidR="00040858" w:rsidRDefault="00040858" w:rsidP="001A48C1">
      <w:pPr>
        <w:rPr>
          <w:sz w:val="32"/>
        </w:rPr>
      </w:pPr>
    </w:p>
    <w:p w14:paraId="71EB370D" w14:textId="67ABDFB0" w:rsidR="00040858" w:rsidRDefault="00040858" w:rsidP="001A48C1">
      <w:pPr>
        <w:rPr>
          <w:sz w:val="32"/>
        </w:rPr>
      </w:pPr>
    </w:p>
    <w:p w14:paraId="47B1476B" w14:textId="770D9D99" w:rsidR="00040858" w:rsidRDefault="00040858" w:rsidP="001A48C1">
      <w:pPr>
        <w:rPr>
          <w:sz w:val="32"/>
        </w:rPr>
      </w:pPr>
    </w:p>
    <w:p w14:paraId="6063EC98" w14:textId="7478605A" w:rsidR="00040858" w:rsidRDefault="00040858" w:rsidP="001A48C1">
      <w:pPr>
        <w:rPr>
          <w:sz w:val="32"/>
        </w:rPr>
      </w:pPr>
    </w:p>
    <w:p w14:paraId="4915546E" w14:textId="5254E3FD" w:rsidR="00040858" w:rsidRDefault="00040858" w:rsidP="001A48C1">
      <w:pPr>
        <w:rPr>
          <w:sz w:val="32"/>
        </w:rPr>
      </w:pPr>
    </w:p>
    <w:p w14:paraId="1DBB4D8F" w14:textId="359B28F6" w:rsidR="00040858" w:rsidRDefault="00040858" w:rsidP="001A48C1">
      <w:pPr>
        <w:rPr>
          <w:sz w:val="32"/>
        </w:rPr>
      </w:pPr>
    </w:p>
    <w:p w14:paraId="1440820A" w14:textId="1F0F79C7" w:rsidR="00040858" w:rsidRPr="00040858" w:rsidRDefault="00040858" w:rsidP="00040858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41" w:name="_Toc122625141"/>
      <w:r>
        <w:rPr>
          <w:b w:val="0"/>
          <w:bCs/>
          <w:sz w:val="32"/>
        </w:rPr>
        <w:lastRenderedPageBreak/>
        <w:t>TC 8_9</w:t>
      </w:r>
      <w:bookmarkEnd w:id="41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040858" w14:paraId="461A5069" w14:textId="77777777" w:rsidTr="00F41C7B">
        <w:trPr>
          <w:trHeight w:val="365"/>
        </w:trPr>
        <w:tc>
          <w:tcPr>
            <w:tcW w:w="3568" w:type="dxa"/>
            <w:gridSpan w:val="2"/>
          </w:tcPr>
          <w:p w14:paraId="76D17614" w14:textId="77777777" w:rsidR="00040858" w:rsidRDefault="00040858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5CABCE68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</w:t>
            </w:r>
            <w:r>
              <w:rPr>
                <w:b w:val="0"/>
                <w:noProof/>
              </w:rPr>
              <w:t>editProfilo</w:t>
            </w:r>
          </w:p>
        </w:tc>
      </w:tr>
      <w:tr w:rsidR="00040858" w14:paraId="5A1829F8" w14:textId="77777777" w:rsidTr="00F41C7B">
        <w:trPr>
          <w:trHeight w:val="378"/>
        </w:trPr>
        <w:tc>
          <w:tcPr>
            <w:tcW w:w="10024" w:type="dxa"/>
            <w:gridSpan w:val="3"/>
          </w:tcPr>
          <w:p w14:paraId="7A8BA3CF" w14:textId="77777777" w:rsidR="00040858" w:rsidRDefault="00040858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040858" w14:paraId="67AD399F" w14:textId="77777777" w:rsidTr="00F41C7B">
        <w:trPr>
          <w:trHeight w:val="365"/>
        </w:trPr>
        <w:tc>
          <w:tcPr>
            <w:tcW w:w="3568" w:type="dxa"/>
            <w:gridSpan w:val="2"/>
          </w:tcPr>
          <w:p w14:paraId="6C0EECFA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13A62384" w14:textId="7AD9A895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 xml:space="preserve">TC </w:t>
            </w:r>
            <w:r>
              <w:rPr>
                <w:b w:val="0"/>
                <w:noProof/>
                <w:lang w:bidi="it-IT"/>
              </w:rPr>
              <w:t>8.</w:t>
            </w:r>
            <w:r>
              <w:rPr>
                <w:b w:val="0"/>
                <w:noProof/>
                <w:lang w:bidi="it-IT"/>
              </w:rPr>
              <w:t>9</w:t>
            </w:r>
          </w:p>
        </w:tc>
      </w:tr>
      <w:tr w:rsidR="00040858" w14:paraId="3B8610BF" w14:textId="77777777" w:rsidTr="00F41C7B">
        <w:trPr>
          <w:trHeight w:val="365"/>
        </w:trPr>
        <w:tc>
          <w:tcPr>
            <w:tcW w:w="10024" w:type="dxa"/>
            <w:gridSpan w:val="3"/>
          </w:tcPr>
          <w:p w14:paraId="7B886B37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040858" w14:paraId="755117C2" w14:textId="77777777" w:rsidTr="00F41C7B">
        <w:trPr>
          <w:trHeight w:val="4918"/>
        </w:trPr>
        <w:tc>
          <w:tcPr>
            <w:tcW w:w="10024" w:type="dxa"/>
            <w:gridSpan w:val="3"/>
          </w:tcPr>
          <w:p w14:paraId="213D3B4B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45185FCC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040858" w14:paraId="4F36F26A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31FEDC0" w14:textId="77777777" w:rsidR="00040858" w:rsidRDefault="00040858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AF0B406" w14:textId="77777777" w:rsidR="00040858" w:rsidRDefault="00040858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040858" w14:paraId="5B2C7177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9FEBB1B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0C5CB22F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1A48C1">
                    <w:rPr>
                      <w:b w:val="0"/>
                      <w:noProof/>
                      <w:lang w:bidi="it-IT"/>
                    </w:rPr>
                    <w:t>BCCLDL92D30H501M</w:t>
                  </w:r>
                </w:p>
              </w:tc>
            </w:tr>
            <w:tr w:rsidR="00040858" w14:paraId="2069B67C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309CB81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9D0F592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040858" w14:paraId="0C022066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28A81BA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69F6567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040858" w14:paraId="08DC261A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8A1A5D2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C634F0A" w14:textId="4C8C2F16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040858">
                    <w:rPr>
                      <w:b w:val="0"/>
                      <w:noProof/>
                      <w:lang w:bidi="it-IT"/>
                    </w:rPr>
                    <w:t>4485136236688436</w:t>
                  </w:r>
                </w:p>
              </w:tc>
            </w:tr>
            <w:tr w:rsidR="00040858" w14:paraId="362C9134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0AE637B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3D2B035B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1-2023</w:t>
                  </w:r>
                </w:p>
              </w:tc>
            </w:tr>
            <w:tr w:rsidR="00040858" w14:paraId="5883D110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6CB4058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E70629D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040858">
                    <w:rPr>
                      <w:b w:val="0"/>
                      <w:noProof/>
                      <w:lang w:bidi="it-IT"/>
                    </w:rPr>
                    <w:t>589</w:t>
                  </w:r>
                </w:p>
              </w:tc>
            </w:tr>
          </w:tbl>
          <w:p w14:paraId="53F83D36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040858" w14:paraId="576ECFD2" w14:textId="77777777" w:rsidTr="00F41C7B">
        <w:trPr>
          <w:trHeight w:val="365"/>
        </w:trPr>
        <w:tc>
          <w:tcPr>
            <w:tcW w:w="10024" w:type="dxa"/>
            <w:gridSpan w:val="3"/>
          </w:tcPr>
          <w:p w14:paraId="430950D5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040858" w14:paraId="119C9719" w14:textId="77777777" w:rsidTr="00F41C7B">
        <w:trPr>
          <w:trHeight w:val="378"/>
        </w:trPr>
        <w:tc>
          <w:tcPr>
            <w:tcW w:w="3557" w:type="dxa"/>
          </w:tcPr>
          <w:p w14:paraId="5127A054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783E85B6" w14:textId="58835C75" w:rsidR="00040858" w:rsidRDefault="00040858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>
              <w:rPr>
                <w:b w:val="0"/>
                <w:noProof/>
                <w:lang w:bidi="it-IT"/>
              </w:rPr>
              <w:t>Carta già in uso</w:t>
            </w:r>
            <w:r>
              <w:rPr>
                <w:b w:val="0"/>
                <w:noProof/>
                <w:lang w:bidi="it-IT"/>
              </w:rPr>
              <w:t>”</w:t>
            </w:r>
          </w:p>
        </w:tc>
      </w:tr>
    </w:tbl>
    <w:p w14:paraId="2FBF80EA" w14:textId="427ED2B0" w:rsidR="00040858" w:rsidRDefault="00040858" w:rsidP="00040858">
      <w:pPr>
        <w:rPr>
          <w:sz w:val="32"/>
        </w:rPr>
      </w:pPr>
    </w:p>
    <w:p w14:paraId="16659024" w14:textId="515785A0" w:rsidR="00040858" w:rsidRDefault="00040858" w:rsidP="00040858">
      <w:pPr>
        <w:rPr>
          <w:sz w:val="32"/>
        </w:rPr>
      </w:pPr>
    </w:p>
    <w:p w14:paraId="25AE2F15" w14:textId="2650F7F2" w:rsidR="00040858" w:rsidRDefault="00040858" w:rsidP="00040858">
      <w:pPr>
        <w:rPr>
          <w:sz w:val="32"/>
        </w:rPr>
      </w:pPr>
    </w:p>
    <w:p w14:paraId="0B44C50D" w14:textId="684837CC" w:rsidR="00040858" w:rsidRDefault="00040858" w:rsidP="00040858">
      <w:pPr>
        <w:rPr>
          <w:sz w:val="32"/>
        </w:rPr>
      </w:pPr>
    </w:p>
    <w:p w14:paraId="3591702A" w14:textId="2788DA0B" w:rsidR="00040858" w:rsidRDefault="00040858" w:rsidP="00040858">
      <w:pPr>
        <w:rPr>
          <w:sz w:val="32"/>
        </w:rPr>
      </w:pPr>
    </w:p>
    <w:p w14:paraId="4821A938" w14:textId="4E659F49" w:rsidR="00040858" w:rsidRDefault="00040858" w:rsidP="00040858">
      <w:pPr>
        <w:rPr>
          <w:sz w:val="32"/>
        </w:rPr>
      </w:pPr>
    </w:p>
    <w:p w14:paraId="2B9C9A79" w14:textId="31DEDD76" w:rsidR="00040858" w:rsidRDefault="00040858" w:rsidP="00040858">
      <w:pPr>
        <w:rPr>
          <w:sz w:val="32"/>
        </w:rPr>
      </w:pPr>
    </w:p>
    <w:p w14:paraId="4DE2D8F9" w14:textId="12AAB1E2" w:rsidR="00040858" w:rsidRDefault="00040858" w:rsidP="00040858">
      <w:pPr>
        <w:rPr>
          <w:sz w:val="32"/>
        </w:rPr>
      </w:pPr>
    </w:p>
    <w:p w14:paraId="3976F462" w14:textId="238A1FCE" w:rsidR="00040858" w:rsidRDefault="00040858" w:rsidP="00040858">
      <w:pPr>
        <w:rPr>
          <w:sz w:val="32"/>
        </w:rPr>
      </w:pPr>
    </w:p>
    <w:p w14:paraId="04F2F144" w14:textId="771E5F7E" w:rsidR="00040858" w:rsidRDefault="00040858" w:rsidP="00040858">
      <w:pPr>
        <w:rPr>
          <w:sz w:val="32"/>
        </w:rPr>
      </w:pPr>
    </w:p>
    <w:p w14:paraId="634261E7" w14:textId="04B2C1F3" w:rsidR="00040858" w:rsidRDefault="00040858" w:rsidP="00040858">
      <w:pPr>
        <w:rPr>
          <w:sz w:val="32"/>
        </w:rPr>
      </w:pPr>
    </w:p>
    <w:p w14:paraId="58C73163" w14:textId="6CBE7FF3" w:rsidR="00040858" w:rsidRDefault="00040858" w:rsidP="00040858">
      <w:pPr>
        <w:rPr>
          <w:sz w:val="32"/>
        </w:rPr>
      </w:pPr>
    </w:p>
    <w:p w14:paraId="633F7713" w14:textId="14C80007" w:rsidR="00040858" w:rsidRDefault="00040858" w:rsidP="00040858">
      <w:pPr>
        <w:rPr>
          <w:sz w:val="32"/>
        </w:rPr>
      </w:pPr>
    </w:p>
    <w:p w14:paraId="57B5C423" w14:textId="73326A5F" w:rsidR="00040858" w:rsidRDefault="00040858" w:rsidP="00040858">
      <w:pPr>
        <w:rPr>
          <w:sz w:val="32"/>
        </w:rPr>
      </w:pPr>
    </w:p>
    <w:p w14:paraId="7027C1C9" w14:textId="6ECF3A95" w:rsidR="00040858" w:rsidRPr="00040858" w:rsidRDefault="00040858" w:rsidP="00040858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42" w:name="_Toc122625142"/>
      <w:r>
        <w:rPr>
          <w:b w:val="0"/>
          <w:bCs/>
          <w:sz w:val="32"/>
        </w:rPr>
        <w:lastRenderedPageBreak/>
        <w:t>TC 8_10</w:t>
      </w:r>
      <w:bookmarkEnd w:id="42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040858" w14:paraId="0C78B4AA" w14:textId="77777777" w:rsidTr="00F41C7B">
        <w:trPr>
          <w:trHeight w:val="365"/>
        </w:trPr>
        <w:tc>
          <w:tcPr>
            <w:tcW w:w="3568" w:type="dxa"/>
            <w:gridSpan w:val="2"/>
          </w:tcPr>
          <w:p w14:paraId="11F489D9" w14:textId="77777777" w:rsidR="00040858" w:rsidRDefault="00040858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6D590DF0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</w:t>
            </w:r>
            <w:r>
              <w:rPr>
                <w:b w:val="0"/>
                <w:noProof/>
              </w:rPr>
              <w:t>editProfilo</w:t>
            </w:r>
          </w:p>
        </w:tc>
      </w:tr>
      <w:tr w:rsidR="00040858" w14:paraId="571A7328" w14:textId="77777777" w:rsidTr="00F41C7B">
        <w:trPr>
          <w:trHeight w:val="378"/>
        </w:trPr>
        <w:tc>
          <w:tcPr>
            <w:tcW w:w="10024" w:type="dxa"/>
            <w:gridSpan w:val="3"/>
          </w:tcPr>
          <w:p w14:paraId="0DB796A2" w14:textId="77777777" w:rsidR="00040858" w:rsidRDefault="00040858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040858" w14:paraId="715D973F" w14:textId="77777777" w:rsidTr="00F41C7B">
        <w:trPr>
          <w:trHeight w:val="365"/>
        </w:trPr>
        <w:tc>
          <w:tcPr>
            <w:tcW w:w="3568" w:type="dxa"/>
            <w:gridSpan w:val="2"/>
          </w:tcPr>
          <w:p w14:paraId="2CC0A91D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7624805E" w14:textId="1D32505A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 xml:space="preserve">TC </w:t>
            </w:r>
            <w:r>
              <w:rPr>
                <w:b w:val="0"/>
                <w:noProof/>
                <w:lang w:bidi="it-IT"/>
              </w:rPr>
              <w:t>8.</w:t>
            </w:r>
            <w:r>
              <w:rPr>
                <w:b w:val="0"/>
                <w:noProof/>
                <w:lang w:bidi="it-IT"/>
              </w:rPr>
              <w:t>10</w:t>
            </w:r>
          </w:p>
        </w:tc>
      </w:tr>
      <w:tr w:rsidR="00040858" w14:paraId="0AC5E22D" w14:textId="77777777" w:rsidTr="00F41C7B">
        <w:trPr>
          <w:trHeight w:val="365"/>
        </w:trPr>
        <w:tc>
          <w:tcPr>
            <w:tcW w:w="10024" w:type="dxa"/>
            <w:gridSpan w:val="3"/>
          </w:tcPr>
          <w:p w14:paraId="2E804AE4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040858" w14:paraId="1FD1B700" w14:textId="77777777" w:rsidTr="00F41C7B">
        <w:trPr>
          <w:trHeight w:val="4918"/>
        </w:trPr>
        <w:tc>
          <w:tcPr>
            <w:tcW w:w="10024" w:type="dxa"/>
            <w:gridSpan w:val="3"/>
          </w:tcPr>
          <w:p w14:paraId="6482878D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7E9716B1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040858" w14:paraId="673A66ED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54E88C7" w14:textId="77777777" w:rsidR="00040858" w:rsidRDefault="00040858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0E1F32A" w14:textId="77777777" w:rsidR="00040858" w:rsidRDefault="00040858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040858" w14:paraId="5FCE4219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68B75AD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6F2E570B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1A48C1">
                    <w:rPr>
                      <w:b w:val="0"/>
                      <w:noProof/>
                      <w:lang w:bidi="it-IT"/>
                    </w:rPr>
                    <w:t>BCCLDL92D30H501M</w:t>
                  </w:r>
                </w:p>
              </w:tc>
            </w:tr>
            <w:tr w:rsidR="00040858" w14:paraId="0F0785EC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6CA91BA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24453B7A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040858" w14:paraId="2CCF1AFD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EA976F7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645BF77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040858" w14:paraId="41A5EE15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04B1ED3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CEA3FFE" w14:textId="70BE246F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040858">
                    <w:rPr>
                      <w:b w:val="0"/>
                      <w:noProof/>
                      <w:lang w:bidi="it-IT"/>
                    </w:rPr>
                    <w:t>44851988-*-18902</w:t>
                  </w:r>
                </w:p>
              </w:tc>
            </w:tr>
            <w:tr w:rsidR="00040858" w14:paraId="2B002847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5AB6A62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C1CE167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1-2023</w:t>
                  </w:r>
                </w:p>
              </w:tc>
            </w:tr>
            <w:tr w:rsidR="00040858" w14:paraId="3A1390D6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015E902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398DAEE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040858">
                    <w:rPr>
                      <w:b w:val="0"/>
                      <w:noProof/>
                      <w:lang w:bidi="it-IT"/>
                    </w:rPr>
                    <w:t>589</w:t>
                  </w:r>
                </w:p>
              </w:tc>
            </w:tr>
          </w:tbl>
          <w:p w14:paraId="1BA83A4F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040858" w14:paraId="2EC07A11" w14:textId="77777777" w:rsidTr="00F41C7B">
        <w:trPr>
          <w:trHeight w:val="365"/>
        </w:trPr>
        <w:tc>
          <w:tcPr>
            <w:tcW w:w="10024" w:type="dxa"/>
            <w:gridSpan w:val="3"/>
          </w:tcPr>
          <w:p w14:paraId="4B664DB8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040858" w14:paraId="13B2272C" w14:textId="77777777" w:rsidTr="00F41C7B">
        <w:trPr>
          <w:trHeight w:val="378"/>
        </w:trPr>
        <w:tc>
          <w:tcPr>
            <w:tcW w:w="3557" w:type="dxa"/>
          </w:tcPr>
          <w:p w14:paraId="29179912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0958188A" w14:textId="762B1A84" w:rsidR="00040858" w:rsidRDefault="00040858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>
              <w:rPr>
                <w:b w:val="0"/>
                <w:noProof/>
                <w:lang w:bidi="it-IT"/>
              </w:rPr>
              <w:t>Dati errati</w:t>
            </w:r>
            <w:r>
              <w:rPr>
                <w:b w:val="0"/>
                <w:noProof/>
                <w:lang w:bidi="it-IT"/>
              </w:rPr>
              <w:t>”</w:t>
            </w:r>
          </w:p>
        </w:tc>
      </w:tr>
    </w:tbl>
    <w:p w14:paraId="1F07606A" w14:textId="77777777" w:rsidR="00040858" w:rsidRPr="00040858" w:rsidRDefault="00040858" w:rsidP="00040858">
      <w:pPr>
        <w:rPr>
          <w:sz w:val="32"/>
        </w:rPr>
      </w:pPr>
    </w:p>
    <w:p w14:paraId="096A11BF" w14:textId="6EA53E93" w:rsidR="00040858" w:rsidRDefault="00040858" w:rsidP="00040858">
      <w:pPr>
        <w:rPr>
          <w:sz w:val="32"/>
        </w:rPr>
      </w:pPr>
    </w:p>
    <w:p w14:paraId="545E7AB9" w14:textId="4796E5A5" w:rsidR="00040858" w:rsidRDefault="00040858" w:rsidP="00040858">
      <w:pPr>
        <w:rPr>
          <w:sz w:val="32"/>
        </w:rPr>
      </w:pPr>
    </w:p>
    <w:p w14:paraId="02F4CE00" w14:textId="048F8E6D" w:rsidR="00040858" w:rsidRDefault="00040858" w:rsidP="00040858">
      <w:pPr>
        <w:rPr>
          <w:sz w:val="32"/>
        </w:rPr>
      </w:pPr>
    </w:p>
    <w:p w14:paraId="12579676" w14:textId="4533F371" w:rsidR="00040858" w:rsidRDefault="00040858" w:rsidP="00040858">
      <w:pPr>
        <w:rPr>
          <w:sz w:val="32"/>
        </w:rPr>
      </w:pPr>
    </w:p>
    <w:p w14:paraId="750F04AF" w14:textId="5C33B2CC" w:rsidR="00040858" w:rsidRDefault="00040858" w:rsidP="00040858">
      <w:pPr>
        <w:rPr>
          <w:sz w:val="32"/>
        </w:rPr>
      </w:pPr>
    </w:p>
    <w:p w14:paraId="465F1473" w14:textId="48A05F89" w:rsidR="00040858" w:rsidRDefault="00040858" w:rsidP="00040858">
      <w:pPr>
        <w:rPr>
          <w:sz w:val="32"/>
        </w:rPr>
      </w:pPr>
    </w:p>
    <w:p w14:paraId="4B7DE9DA" w14:textId="38813D4B" w:rsidR="00040858" w:rsidRDefault="00040858" w:rsidP="00040858">
      <w:pPr>
        <w:rPr>
          <w:sz w:val="32"/>
        </w:rPr>
      </w:pPr>
    </w:p>
    <w:p w14:paraId="51192BB4" w14:textId="4DAE80D7" w:rsidR="00040858" w:rsidRDefault="00040858" w:rsidP="00040858">
      <w:pPr>
        <w:rPr>
          <w:sz w:val="32"/>
        </w:rPr>
      </w:pPr>
    </w:p>
    <w:p w14:paraId="3A9199E3" w14:textId="7EC974E0" w:rsidR="00040858" w:rsidRDefault="00040858" w:rsidP="00040858">
      <w:pPr>
        <w:rPr>
          <w:sz w:val="32"/>
        </w:rPr>
      </w:pPr>
    </w:p>
    <w:p w14:paraId="1195A64C" w14:textId="35195AE5" w:rsidR="00040858" w:rsidRDefault="00040858" w:rsidP="00040858">
      <w:pPr>
        <w:rPr>
          <w:sz w:val="32"/>
        </w:rPr>
      </w:pPr>
    </w:p>
    <w:p w14:paraId="28C0E041" w14:textId="0A67E805" w:rsidR="00040858" w:rsidRDefault="00040858" w:rsidP="00040858">
      <w:pPr>
        <w:rPr>
          <w:sz w:val="32"/>
        </w:rPr>
      </w:pPr>
    </w:p>
    <w:p w14:paraId="4F3CC974" w14:textId="6A094579" w:rsidR="00040858" w:rsidRDefault="00040858" w:rsidP="00040858">
      <w:pPr>
        <w:rPr>
          <w:sz w:val="32"/>
        </w:rPr>
      </w:pPr>
    </w:p>
    <w:p w14:paraId="00BB271A" w14:textId="26D7B264" w:rsidR="00040858" w:rsidRDefault="00040858" w:rsidP="00040858">
      <w:pPr>
        <w:rPr>
          <w:sz w:val="32"/>
        </w:rPr>
      </w:pPr>
    </w:p>
    <w:p w14:paraId="32F05BF3" w14:textId="234398AB" w:rsidR="00040858" w:rsidRPr="00040858" w:rsidRDefault="00040858" w:rsidP="00040858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43" w:name="_Toc122625143"/>
      <w:r>
        <w:rPr>
          <w:b w:val="0"/>
          <w:bCs/>
          <w:sz w:val="32"/>
        </w:rPr>
        <w:lastRenderedPageBreak/>
        <w:t>TC 8_11</w:t>
      </w:r>
      <w:bookmarkEnd w:id="43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040858" w14:paraId="22BABC1C" w14:textId="77777777" w:rsidTr="00F41C7B">
        <w:trPr>
          <w:trHeight w:val="365"/>
        </w:trPr>
        <w:tc>
          <w:tcPr>
            <w:tcW w:w="3568" w:type="dxa"/>
            <w:gridSpan w:val="2"/>
          </w:tcPr>
          <w:p w14:paraId="69EFB7E3" w14:textId="77777777" w:rsidR="00040858" w:rsidRDefault="00040858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2C6E68E4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</w:t>
            </w:r>
            <w:r>
              <w:rPr>
                <w:b w:val="0"/>
                <w:noProof/>
              </w:rPr>
              <w:t>editProfilo</w:t>
            </w:r>
          </w:p>
        </w:tc>
      </w:tr>
      <w:tr w:rsidR="00040858" w14:paraId="5B65144C" w14:textId="77777777" w:rsidTr="00F41C7B">
        <w:trPr>
          <w:trHeight w:val="378"/>
        </w:trPr>
        <w:tc>
          <w:tcPr>
            <w:tcW w:w="10024" w:type="dxa"/>
            <w:gridSpan w:val="3"/>
          </w:tcPr>
          <w:p w14:paraId="70CF4A5F" w14:textId="77777777" w:rsidR="00040858" w:rsidRDefault="00040858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040858" w14:paraId="398B40FE" w14:textId="77777777" w:rsidTr="00F41C7B">
        <w:trPr>
          <w:trHeight w:val="365"/>
        </w:trPr>
        <w:tc>
          <w:tcPr>
            <w:tcW w:w="3568" w:type="dxa"/>
            <w:gridSpan w:val="2"/>
          </w:tcPr>
          <w:p w14:paraId="4FC89621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5D3446C1" w14:textId="1ECA43BE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 xml:space="preserve">TC </w:t>
            </w:r>
            <w:r>
              <w:rPr>
                <w:b w:val="0"/>
                <w:noProof/>
                <w:lang w:bidi="it-IT"/>
              </w:rPr>
              <w:t>8.1</w:t>
            </w:r>
            <w:r>
              <w:rPr>
                <w:b w:val="0"/>
                <w:noProof/>
                <w:lang w:bidi="it-IT"/>
              </w:rPr>
              <w:t>1</w:t>
            </w:r>
          </w:p>
        </w:tc>
      </w:tr>
      <w:tr w:rsidR="00040858" w14:paraId="4463746D" w14:textId="77777777" w:rsidTr="00F41C7B">
        <w:trPr>
          <w:trHeight w:val="365"/>
        </w:trPr>
        <w:tc>
          <w:tcPr>
            <w:tcW w:w="10024" w:type="dxa"/>
            <w:gridSpan w:val="3"/>
          </w:tcPr>
          <w:p w14:paraId="2E4912D0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040858" w14:paraId="2FBF3687" w14:textId="77777777" w:rsidTr="00F41C7B">
        <w:trPr>
          <w:trHeight w:val="4918"/>
        </w:trPr>
        <w:tc>
          <w:tcPr>
            <w:tcW w:w="10024" w:type="dxa"/>
            <w:gridSpan w:val="3"/>
          </w:tcPr>
          <w:p w14:paraId="367662A6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76B3471A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040858" w14:paraId="1A0B450B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6BBB79D" w14:textId="77777777" w:rsidR="00040858" w:rsidRDefault="00040858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A7FF5F2" w14:textId="77777777" w:rsidR="00040858" w:rsidRDefault="00040858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040858" w14:paraId="5F5F88C3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D6481DA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53D64D47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1A48C1">
                    <w:rPr>
                      <w:b w:val="0"/>
                      <w:noProof/>
                      <w:lang w:bidi="it-IT"/>
                    </w:rPr>
                    <w:t>BCCLDL92D30H501M</w:t>
                  </w:r>
                </w:p>
              </w:tc>
            </w:tr>
            <w:tr w:rsidR="00040858" w14:paraId="4562EDE9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F0E9739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1DCC659D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040858" w14:paraId="239D33B9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F4DCE1F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6E96A3A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040858" w14:paraId="76C9CD2E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0D61553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FFCF82F" w14:textId="01C056C3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040858">
                    <w:rPr>
                      <w:b w:val="0"/>
                      <w:noProof/>
                      <w:lang w:bidi="it-IT"/>
                    </w:rPr>
                    <w:t>44851988</w:t>
                  </w:r>
                  <w:r>
                    <w:rPr>
                      <w:b w:val="0"/>
                      <w:noProof/>
                      <w:lang w:bidi="it-IT"/>
                    </w:rPr>
                    <w:t>7645464</w:t>
                  </w:r>
                  <w:r w:rsidRPr="00040858">
                    <w:rPr>
                      <w:b w:val="0"/>
                      <w:noProof/>
                      <w:lang w:bidi="it-IT"/>
                    </w:rPr>
                    <w:t>8902</w:t>
                  </w:r>
                </w:p>
              </w:tc>
            </w:tr>
            <w:tr w:rsidR="00040858" w14:paraId="2DB34AE1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6D16110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19856653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1-2023</w:t>
                  </w:r>
                </w:p>
              </w:tc>
            </w:tr>
            <w:tr w:rsidR="00040858" w14:paraId="049B9015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524C7394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59FAC670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040858">
                    <w:rPr>
                      <w:b w:val="0"/>
                      <w:noProof/>
                      <w:lang w:bidi="it-IT"/>
                    </w:rPr>
                    <w:t>589</w:t>
                  </w:r>
                </w:p>
              </w:tc>
            </w:tr>
          </w:tbl>
          <w:p w14:paraId="5EF31D7D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040858" w14:paraId="4F1691B3" w14:textId="77777777" w:rsidTr="00F41C7B">
        <w:trPr>
          <w:trHeight w:val="365"/>
        </w:trPr>
        <w:tc>
          <w:tcPr>
            <w:tcW w:w="10024" w:type="dxa"/>
            <w:gridSpan w:val="3"/>
          </w:tcPr>
          <w:p w14:paraId="559BA505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040858" w14:paraId="5C6EA3F1" w14:textId="77777777" w:rsidTr="00F41C7B">
        <w:trPr>
          <w:trHeight w:val="378"/>
        </w:trPr>
        <w:tc>
          <w:tcPr>
            <w:tcW w:w="3557" w:type="dxa"/>
          </w:tcPr>
          <w:p w14:paraId="2FE0548C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4C185481" w14:textId="77777777" w:rsidR="00040858" w:rsidRDefault="00040858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>
              <w:rPr>
                <w:b w:val="0"/>
                <w:noProof/>
                <w:lang w:bidi="it-IT"/>
              </w:rPr>
              <w:t>Dati errati”</w:t>
            </w:r>
          </w:p>
        </w:tc>
      </w:tr>
    </w:tbl>
    <w:p w14:paraId="7344AA17" w14:textId="77777777" w:rsidR="00040858" w:rsidRPr="00040858" w:rsidRDefault="00040858" w:rsidP="00040858">
      <w:pPr>
        <w:rPr>
          <w:sz w:val="32"/>
        </w:rPr>
      </w:pPr>
    </w:p>
    <w:p w14:paraId="6A334BE8" w14:textId="4ACD388D" w:rsidR="001A48C1" w:rsidRDefault="001A48C1" w:rsidP="001A48C1">
      <w:pPr>
        <w:rPr>
          <w:sz w:val="32"/>
        </w:rPr>
      </w:pPr>
    </w:p>
    <w:p w14:paraId="3DFF5E87" w14:textId="08DA41B4" w:rsidR="00040858" w:rsidRDefault="00040858" w:rsidP="001A48C1">
      <w:pPr>
        <w:rPr>
          <w:sz w:val="32"/>
        </w:rPr>
      </w:pPr>
    </w:p>
    <w:p w14:paraId="38175601" w14:textId="724B465E" w:rsidR="00040858" w:rsidRDefault="00040858" w:rsidP="001A48C1">
      <w:pPr>
        <w:rPr>
          <w:sz w:val="32"/>
        </w:rPr>
      </w:pPr>
    </w:p>
    <w:p w14:paraId="4CD77477" w14:textId="009BDDDD" w:rsidR="00040858" w:rsidRDefault="00040858" w:rsidP="001A48C1">
      <w:pPr>
        <w:rPr>
          <w:sz w:val="32"/>
        </w:rPr>
      </w:pPr>
    </w:p>
    <w:p w14:paraId="769B1896" w14:textId="370B2044" w:rsidR="00040858" w:rsidRDefault="00040858" w:rsidP="001A48C1">
      <w:pPr>
        <w:rPr>
          <w:sz w:val="32"/>
        </w:rPr>
      </w:pPr>
    </w:p>
    <w:p w14:paraId="40E193C4" w14:textId="28EE8F7C" w:rsidR="00040858" w:rsidRDefault="00040858" w:rsidP="001A48C1">
      <w:pPr>
        <w:rPr>
          <w:sz w:val="32"/>
        </w:rPr>
      </w:pPr>
    </w:p>
    <w:p w14:paraId="6303543F" w14:textId="11C3EAAD" w:rsidR="00040858" w:rsidRDefault="00040858" w:rsidP="001A48C1">
      <w:pPr>
        <w:rPr>
          <w:sz w:val="32"/>
        </w:rPr>
      </w:pPr>
    </w:p>
    <w:p w14:paraId="240EB701" w14:textId="638F7821" w:rsidR="00040858" w:rsidRDefault="00040858" w:rsidP="001A48C1">
      <w:pPr>
        <w:rPr>
          <w:sz w:val="32"/>
        </w:rPr>
      </w:pPr>
    </w:p>
    <w:p w14:paraId="120070DE" w14:textId="35F6B730" w:rsidR="00040858" w:rsidRDefault="00040858" w:rsidP="001A48C1">
      <w:pPr>
        <w:rPr>
          <w:sz w:val="32"/>
        </w:rPr>
      </w:pPr>
    </w:p>
    <w:p w14:paraId="54DE6B4D" w14:textId="73C75205" w:rsidR="00040858" w:rsidRDefault="00040858" w:rsidP="001A48C1">
      <w:pPr>
        <w:rPr>
          <w:sz w:val="32"/>
        </w:rPr>
      </w:pPr>
    </w:p>
    <w:p w14:paraId="40A27CFB" w14:textId="34A18A11" w:rsidR="00040858" w:rsidRDefault="00040858" w:rsidP="001A48C1">
      <w:pPr>
        <w:rPr>
          <w:sz w:val="32"/>
        </w:rPr>
      </w:pPr>
    </w:p>
    <w:p w14:paraId="343A82B2" w14:textId="43B4BC4F" w:rsidR="00040858" w:rsidRDefault="00040858" w:rsidP="001A48C1">
      <w:pPr>
        <w:rPr>
          <w:sz w:val="32"/>
        </w:rPr>
      </w:pPr>
    </w:p>
    <w:p w14:paraId="07A8EDC8" w14:textId="76B6C547" w:rsidR="00040858" w:rsidRDefault="00040858" w:rsidP="001A48C1">
      <w:pPr>
        <w:rPr>
          <w:sz w:val="32"/>
        </w:rPr>
      </w:pPr>
    </w:p>
    <w:p w14:paraId="5CBB3AC3" w14:textId="66C1D1E6" w:rsidR="00040858" w:rsidRPr="00040858" w:rsidRDefault="00040858" w:rsidP="00040858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44" w:name="_Toc122625144"/>
      <w:r>
        <w:rPr>
          <w:b w:val="0"/>
          <w:bCs/>
          <w:sz w:val="32"/>
        </w:rPr>
        <w:lastRenderedPageBreak/>
        <w:t>TC 8_12</w:t>
      </w:r>
      <w:bookmarkEnd w:id="44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040858" w14:paraId="19BB4A39" w14:textId="77777777" w:rsidTr="00F41C7B">
        <w:trPr>
          <w:trHeight w:val="365"/>
        </w:trPr>
        <w:tc>
          <w:tcPr>
            <w:tcW w:w="3568" w:type="dxa"/>
            <w:gridSpan w:val="2"/>
          </w:tcPr>
          <w:p w14:paraId="5AD31C1F" w14:textId="77777777" w:rsidR="00040858" w:rsidRDefault="00040858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6FEAB1FE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</w:t>
            </w:r>
            <w:r>
              <w:rPr>
                <w:b w:val="0"/>
                <w:noProof/>
              </w:rPr>
              <w:t>editProfilo</w:t>
            </w:r>
          </w:p>
        </w:tc>
      </w:tr>
      <w:tr w:rsidR="00040858" w14:paraId="494F7581" w14:textId="77777777" w:rsidTr="00F41C7B">
        <w:trPr>
          <w:trHeight w:val="378"/>
        </w:trPr>
        <w:tc>
          <w:tcPr>
            <w:tcW w:w="10024" w:type="dxa"/>
            <w:gridSpan w:val="3"/>
          </w:tcPr>
          <w:p w14:paraId="411B2461" w14:textId="77777777" w:rsidR="00040858" w:rsidRDefault="00040858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040858" w14:paraId="29FB9ABC" w14:textId="77777777" w:rsidTr="00F41C7B">
        <w:trPr>
          <w:trHeight w:val="365"/>
        </w:trPr>
        <w:tc>
          <w:tcPr>
            <w:tcW w:w="3568" w:type="dxa"/>
            <w:gridSpan w:val="2"/>
          </w:tcPr>
          <w:p w14:paraId="085BAEA8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40481FE0" w14:textId="36980F40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 xml:space="preserve">TC </w:t>
            </w:r>
            <w:r>
              <w:rPr>
                <w:b w:val="0"/>
                <w:noProof/>
                <w:lang w:bidi="it-IT"/>
              </w:rPr>
              <w:t>8.1</w:t>
            </w:r>
            <w:r>
              <w:rPr>
                <w:b w:val="0"/>
                <w:noProof/>
                <w:lang w:bidi="it-IT"/>
              </w:rPr>
              <w:t>2</w:t>
            </w:r>
          </w:p>
        </w:tc>
      </w:tr>
      <w:tr w:rsidR="00040858" w14:paraId="2A94657D" w14:textId="77777777" w:rsidTr="00F41C7B">
        <w:trPr>
          <w:trHeight w:val="365"/>
        </w:trPr>
        <w:tc>
          <w:tcPr>
            <w:tcW w:w="10024" w:type="dxa"/>
            <w:gridSpan w:val="3"/>
          </w:tcPr>
          <w:p w14:paraId="346BE747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040858" w14:paraId="0DA62A2D" w14:textId="77777777" w:rsidTr="00F41C7B">
        <w:trPr>
          <w:trHeight w:val="4918"/>
        </w:trPr>
        <w:tc>
          <w:tcPr>
            <w:tcW w:w="10024" w:type="dxa"/>
            <w:gridSpan w:val="3"/>
          </w:tcPr>
          <w:p w14:paraId="1A0625F5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78EAEEA8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040858" w14:paraId="24F290A7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7D2AE3F" w14:textId="77777777" w:rsidR="00040858" w:rsidRDefault="00040858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873939C" w14:textId="77777777" w:rsidR="00040858" w:rsidRDefault="00040858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040858" w14:paraId="79FF3D88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8A42D5D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1D6D0255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1A48C1">
                    <w:rPr>
                      <w:b w:val="0"/>
                      <w:noProof/>
                      <w:lang w:bidi="it-IT"/>
                    </w:rPr>
                    <w:t>BCCLDL92D30H501M</w:t>
                  </w:r>
                </w:p>
              </w:tc>
            </w:tr>
            <w:tr w:rsidR="00040858" w14:paraId="0A971B08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FE8959F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28C0E17C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040858" w14:paraId="0F70F16A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61F4B23C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036687B6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040858" w14:paraId="0BF0DEBD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7AEA2DFF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4F37C36" w14:textId="19D70A0D" w:rsidR="00040858" w:rsidRDefault="008429C3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8429C3">
                    <w:rPr>
                      <w:b w:val="0"/>
                      <w:noProof/>
                      <w:lang w:bidi="it-IT"/>
                    </w:rPr>
                    <w:t>4485198853818902</w:t>
                  </w:r>
                </w:p>
              </w:tc>
            </w:tr>
            <w:tr w:rsidR="00040858" w14:paraId="731C23C0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29DB833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7B05790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1-2023</w:t>
                  </w:r>
                </w:p>
              </w:tc>
            </w:tr>
            <w:tr w:rsidR="00040858" w14:paraId="6EDAF936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199460EF" w14:textId="77777777" w:rsidR="00040858" w:rsidRDefault="00040858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6C575EC1" w14:textId="620C69F5" w:rsidR="00040858" w:rsidRDefault="008429C3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7=7</w:t>
                  </w:r>
                </w:p>
              </w:tc>
            </w:tr>
          </w:tbl>
          <w:p w14:paraId="61978A6C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040858" w14:paraId="11F96F1B" w14:textId="77777777" w:rsidTr="00F41C7B">
        <w:trPr>
          <w:trHeight w:val="365"/>
        </w:trPr>
        <w:tc>
          <w:tcPr>
            <w:tcW w:w="10024" w:type="dxa"/>
            <w:gridSpan w:val="3"/>
          </w:tcPr>
          <w:p w14:paraId="3AACCB20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040858" w14:paraId="3CF2A6B8" w14:textId="77777777" w:rsidTr="00F41C7B">
        <w:trPr>
          <w:trHeight w:val="378"/>
        </w:trPr>
        <w:tc>
          <w:tcPr>
            <w:tcW w:w="3557" w:type="dxa"/>
          </w:tcPr>
          <w:p w14:paraId="2928288A" w14:textId="77777777" w:rsidR="00040858" w:rsidRDefault="00040858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04A805C9" w14:textId="77777777" w:rsidR="00040858" w:rsidRDefault="00040858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>
              <w:rPr>
                <w:b w:val="0"/>
                <w:noProof/>
                <w:lang w:bidi="it-IT"/>
              </w:rPr>
              <w:t>Dati errati”</w:t>
            </w:r>
          </w:p>
        </w:tc>
      </w:tr>
    </w:tbl>
    <w:p w14:paraId="349E62A9" w14:textId="77777777" w:rsidR="00040858" w:rsidRPr="00040858" w:rsidRDefault="00040858" w:rsidP="00040858">
      <w:pPr>
        <w:rPr>
          <w:sz w:val="32"/>
        </w:rPr>
      </w:pPr>
    </w:p>
    <w:p w14:paraId="306D76AA" w14:textId="1149D58A" w:rsidR="001A48C1" w:rsidRDefault="001A48C1" w:rsidP="001A48C1">
      <w:pPr>
        <w:rPr>
          <w:sz w:val="32"/>
        </w:rPr>
      </w:pPr>
    </w:p>
    <w:p w14:paraId="5891DA6F" w14:textId="6E75C337" w:rsidR="008429C3" w:rsidRDefault="008429C3" w:rsidP="001A48C1">
      <w:pPr>
        <w:rPr>
          <w:sz w:val="32"/>
        </w:rPr>
      </w:pPr>
    </w:p>
    <w:p w14:paraId="36CF0E97" w14:textId="406F8934" w:rsidR="008429C3" w:rsidRDefault="008429C3" w:rsidP="001A48C1">
      <w:pPr>
        <w:rPr>
          <w:sz w:val="32"/>
        </w:rPr>
      </w:pPr>
    </w:p>
    <w:p w14:paraId="11EF5B46" w14:textId="268D3591" w:rsidR="008429C3" w:rsidRDefault="008429C3" w:rsidP="001A48C1">
      <w:pPr>
        <w:rPr>
          <w:sz w:val="32"/>
        </w:rPr>
      </w:pPr>
    </w:p>
    <w:p w14:paraId="124CCACE" w14:textId="270CED1F" w:rsidR="008429C3" w:rsidRDefault="008429C3" w:rsidP="001A48C1">
      <w:pPr>
        <w:rPr>
          <w:sz w:val="32"/>
        </w:rPr>
      </w:pPr>
    </w:p>
    <w:p w14:paraId="35F17F27" w14:textId="0CA7BA30" w:rsidR="008429C3" w:rsidRDefault="008429C3" w:rsidP="001A48C1">
      <w:pPr>
        <w:rPr>
          <w:sz w:val="32"/>
        </w:rPr>
      </w:pPr>
    </w:p>
    <w:p w14:paraId="199E6DB3" w14:textId="6DE33096" w:rsidR="008429C3" w:rsidRDefault="008429C3" w:rsidP="001A48C1">
      <w:pPr>
        <w:rPr>
          <w:sz w:val="32"/>
        </w:rPr>
      </w:pPr>
    </w:p>
    <w:p w14:paraId="3FCBCC0D" w14:textId="085FD562" w:rsidR="008429C3" w:rsidRDefault="008429C3" w:rsidP="001A48C1">
      <w:pPr>
        <w:rPr>
          <w:sz w:val="32"/>
        </w:rPr>
      </w:pPr>
    </w:p>
    <w:p w14:paraId="5F89CF17" w14:textId="44DA91ED" w:rsidR="008429C3" w:rsidRDefault="008429C3" w:rsidP="001A48C1">
      <w:pPr>
        <w:rPr>
          <w:sz w:val="32"/>
        </w:rPr>
      </w:pPr>
    </w:p>
    <w:p w14:paraId="101D1282" w14:textId="465BBDCC" w:rsidR="008429C3" w:rsidRDefault="008429C3" w:rsidP="001A48C1">
      <w:pPr>
        <w:rPr>
          <w:sz w:val="32"/>
        </w:rPr>
      </w:pPr>
    </w:p>
    <w:p w14:paraId="488D1A45" w14:textId="683596C4" w:rsidR="008429C3" w:rsidRDefault="008429C3" w:rsidP="001A48C1">
      <w:pPr>
        <w:rPr>
          <w:sz w:val="32"/>
        </w:rPr>
      </w:pPr>
    </w:p>
    <w:p w14:paraId="6AE5C4E7" w14:textId="0BBFBABF" w:rsidR="008429C3" w:rsidRDefault="008429C3" w:rsidP="001A48C1">
      <w:pPr>
        <w:rPr>
          <w:sz w:val="32"/>
        </w:rPr>
      </w:pPr>
    </w:p>
    <w:p w14:paraId="08FDFB19" w14:textId="1296ADED" w:rsidR="008429C3" w:rsidRDefault="008429C3" w:rsidP="001A48C1">
      <w:pPr>
        <w:rPr>
          <w:sz w:val="32"/>
        </w:rPr>
      </w:pPr>
    </w:p>
    <w:p w14:paraId="399B0748" w14:textId="4AFCAF47" w:rsidR="008429C3" w:rsidRPr="008429C3" w:rsidRDefault="008429C3" w:rsidP="008429C3">
      <w:pPr>
        <w:pStyle w:val="Paragrafoelenco"/>
        <w:numPr>
          <w:ilvl w:val="0"/>
          <w:numId w:val="28"/>
        </w:numPr>
        <w:outlineLvl w:val="2"/>
        <w:rPr>
          <w:sz w:val="32"/>
        </w:rPr>
      </w:pPr>
      <w:bookmarkStart w:id="45" w:name="_Toc122625145"/>
      <w:r>
        <w:rPr>
          <w:b w:val="0"/>
          <w:bCs/>
          <w:sz w:val="32"/>
        </w:rPr>
        <w:lastRenderedPageBreak/>
        <w:t>TC 8_13</w:t>
      </w:r>
      <w:bookmarkEnd w:id="45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8429C3" w14:paraId="50F585F0" w14:textId="77777777" w:rsidTr="00F41C7B">
        <w:trPr>
          <w:trHeight w:val="365"/>
        </w:trPr>
        <w:tc>
          <w:tcPr>
            <w:tcW w:w="3568" w:type="dxa"/>
            <w:gridSpan w:val="2"/>
          </w:tcPr>
          <w:p w14:paraId="4A330FAB" w14:textId="77777777" w:rsidR="008429C3" w:rsidRDefault="008429C3" w:rsidP="00F41C7B">
            <w:pPr>
              <w:rPr>
                <w:b w:val="0"/>
                <w:noProof/>
                <w:lang w:val="en-GB" w:bidi="it-IT"/>
              </w:rPr>
            </w:pPr>
            <w:r w:rsidRPr="149A5D60">
              <w:rPr>
                <w:b w:val="0"/>
                <w:noProof/>
                <w:lang w:val="en-GB" w:bidi="it-IT"/>
              </w:rPr>
              <w:t>Identificativo</w:t>
            </w:r>
          </w:p>
        </w:tc>
        <w:tc>
          <w:tcPr>
            <w:tcW w:w="6456" w:type="dxa"/>
          </w:tcPr>
          <w:p w14:paraId="23ECDD61" w14:textId="77777777" w:rsidR="008429C3" w:rsidRDefault="008429C3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</w:rPr>
              <w:t>Testing_</w:t>
            </w:r>
            <w:r>
              <w:rPr>
                <w:b w:val="0"/>
                <w:noProof/>
              </w:rPr>
              <w:t>editProfilo</w:t>
            </w:r>
          </w:p>
        </w:tc>
      </w:tr>
      <w:tr w:rsidR="008429C3" w14:paraId="4BAEE23B" w14:textId="77777777" w:rsidTr="00F41C7B">
        <w:trPr>
          <w:trHeight w:val="378"/>
        </w:trPr>
        <w:tc>
          <w:tcPr>
            <w:tcW w:w="10024" w:type="dxa"/>
            <w:gridSpan w:val="3"/>
          </w:tcPr>
          <w:p w14:paraId="76202EC3" w14:textId="77777777" w:rsidR="008429C3" w:rsidRDefault="008429C3" w:rsidP="00F41C7B">
            <w:pPr>
              <w:jc w:val="center"/>
              <w:rPr>
                <w:b w:val="0"/>
                <w:noProof/>
                <w:lang w:bidi="it-IT"/>
              </w:rPr>
            </w:pPr>
          </w:p>
        </w:tc>
      </w:tr>
      <w:tr w:rsidR="008429C3" w14:paraId="516FEC24" w14:textId="77777777" w:rsidTr="00F41C7B">
        <w:trPr>
          <w:trHeight w:val="365"/>
        </w:trPr>
        <w:tc>
          <w:tcPr>
            <w:tcW w:w="3568" w:type="dxa"/>
            <w:gridSpan w:val="2"/>
          </w:tcPr>
          <w:p w14:paraId="0F29C0C9" w14:textId="77777777" w:rsidR="008429C3" w:rsidRDefault="008429C3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4FD5A035" w14:textId="0B21103D" w:rsidR="008429C3" w:rsidRDefault="008429C3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 xml:space="preserve">TC </w:t>
            </w:r>
            <w:r>
              <w:rPr>
                <w:b w:val="0"/>
                <w:noProof/>
                <w:lang w:bidi="it-IT"/>
              </w:rPr>
              <w:t>8.1</w:t>
            </w:r>
            <w:r>
              <w:rPr>
                <w:b w:val="0"/>
                <w:noProof/>
                <w:lang w:bidi="it-IT"/>
              </w:rPr>
              <w:t>3</w:t>
            </w:r>
          </w:p>
        </w:tc>
      </w:tr>
      <w:tr w:rsidR="008429C3" w14:paraId="4E06A530" w14:textId="77777777" w:rsidTr="00F41C7B">
        <w:trPr>
          <w:trHeight w:val="365"/>
        </w:trPr>
        <w:tc>
          <w:tcPr>
            <w:tcW w:w="10024" w:type="dxa"/>
            <w:gridSpan w:val="3"/>
          </w:tcPr>
          <w:p w14:paraId="4DC30794" w14:textId="77777777" w:rsidR="008429C3" w:rsidRDefault="008429C3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8429C3" w14:paraId="7098A8E8" w14:textId="77777777" w:rsidTr="00F41C7B">
        <w:trPr>
          <w:trHeight w:val="4918"/>
        </w:trPr>
        <w:tc>
          <w:tcPr>
            <w:tcW w:w="10024" w:type="dxa"/>
            <w:gridSpan w:val="3"/>
          </w:tcPr>
          <w:p w14:paraId="6FFBF5E8" w14:textId="77777777" w:rsidR="008429C3" w:rsidRDefault="008429C3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Flusso di eventi</w:t>
            </w:r>
          </w:p>
          <w:p w14:paraId="3015AC75" w14:textId="77777777" w:rsidR="008429C3" w:rsidRDefault="008429C3" w:rsidP="00F41C7B">
            <w:pPr>
              <w:rPr>
                <w:b w:val="0"/>
                <w:noProof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8429C3" w14:paraId="7ECCBD2F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A85E2FD" w14:textId="77777777" w:rsidR="008429C3" w:rsidRDefault="008429C3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D61DFA0" w14:textId="77777777" w:rsidR="008429C3" w:rsidRDefault="008429C3" w:rsidP="00F41C7B">
                  <w:pPr>
                    <w:jc w:val="center"/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Valore</w:t>
                  </w:r>
                </w:p>
              </w:tc>
            </w:tr>
            <w:tr w:rsidR="008429C3" w14:paraId="2B2D606A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F82BFE5" w14:textId="77777777" w:rsidR="008429C3" w:rsidRDefault="008429C3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26086592" w14:textId="77777777" w:rsidR="008429C3" w:rsidRDefault="008429C3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001A48C1">
                    <w:rPr>
                      <w:b w:val="0"/>
                      <w:noProof/>
                      <w:lang w:bidi="it-IT"/>
                    </w:rPr>
                    <w:t>BCCLDL92D30H501M</w:t>
                  </w:r>
                </w:p>
              </w:tc>
            </w:tr>
            <w:tr w:rsidR="008429C3" w14:paraId="282F2FF9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6D89C33" w14:textId="77777777" w:rsidR="008429C3" w:rsidRDefault="008429C3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EED1443" w14:textId="452D5D1A" w:rsidR="008429C3" w:rsidRDefault="008429C3" w:rsidP="00F41C7B">
                  <w:pPr>
                    <w:rPr>
                      <w:b w:val="0"/>
                      <w:noProof/>
                      <w:lang w:bidi="it-IT"/>
                    </w:rPr>
                  </w:pPr>
                  <w:r>
                    <w:rPr>
                      <w:b w:val="0"/>
                      <w:noProof/>
                      <w:lang w:bidi="it-IT"/>
                    </w:rPr>
                    <w:t>landolfo92</w:t>
                  </w:r>
                </w:p>
              </w:tc>
            </w:tr>
            <w:tr w:rsidR="008429C3" w14:paraId="13678997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355030EF" w14:textId="77777777" w:rsidR="008429C3" w:rsidRDefault="008429C3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072139E" w14:textId="77777777" w:rsidR="008429C3" w:rsidRDefault="008429C3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8429C3" w14:paraId="716764CC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06161CA2" w14:textId="77777777" w:rsidR="008429C3" w:rsidRDefault="008429C3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9551DDD" w14:textId="6DFFCAF4" w:rsidR="008429C3" w:rsidRDefault="008429C3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8429C3" w14:paraId="78C55494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2692EB2F" w14:textId="77777777" w:rsidR="008429C3" w:rsidRDefault="008429C3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D553453" w14:textId="4080DD14" w:rsidR="008429C3" w:rsidRDefault="008429C3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  <w:tr w:rsidR="008429C3" w14:paraId="0D649DA4" w14:textId="77777777" w:rsidTr="00F41C7B">
              <w:trPr>
                <w:trHeight w:val="557"/>
              </w:trPr>
              <w:tc>
                <w:tcPr>
                  <w:tcW w:w="4132" w:type="dxa"/>
                </w:tcPr>
                <w:p w14:paraId="454A987E" w14:textId="77777777" w:rsidR="008429C3" w:rsidRDefault="008429C3" w:rsidP="00F41C7B">
                  <w:pPr>
                    <w:rPr>
                      <w:b w:val="0"/>
                      <w:noProof/>
                      <w:lang w:bidi="it-IT"/>
                    </w:rPr>
                  </w:pPr>
                  <w:r w:rsidRPr="149A5D60">
                    <w:rPr>
                      <w:b w:val="0"/>
                      <w:noProof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59C8F4CF" w14:textId="2AAE2B9F" w:rsidR="008429C3" w:rsidRDefault="008429C3" w:rsidP="00F41C7B">
                  <w:pPr>
                    <w:rPr>
                      <w:b w:val="0"/>
                      <w:noProof/>
                      <w:lang w:bidi="it-IT"/>
                    </w:rPr>
                  </w:pPr>
                </w:p>
              </w:tc>
            </w:tr>
          </w:tbl>
          <w:p w14:paraId="68005A64" w14:textId="77777777" w:rsidR="008429C3" w:rsidRDefault="008429C3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8429C3" w14:paraId="0766F7EF" w14:textId="77777777" w:rsidTr="00F41C7B">
        <w:trPr>
          <w:trHeight w:val="365"/>
        </w:trPr>
        <w:tc>
          <w:tcPr>
            <w:tcW w:w="10024" w:type="dxa"/>
            <w:gridSpan w:val="3"/>
          </w:tcPr>
          <w:p w14:paraId="2B94D2C7" w14:textId="77777777" w:rsidR="008429C3" w:rsidRDefault="008429C3" w:rsidP="00F41C7B">
            <w:pPr>
              <w:rPr>
                <w:b w:val="0"/>
                <w:noProof/>
                <w:lang w:bidi="it-IT"/>
              </w:rPr>
            </w:pPr>
          </w:p>
        </w:tc>
      </w:tr>
      <w:tr w:rsidR="008429C3" w14:paraId="30A81F22" w14:textId="77777777" w:rsidTr="00F41C7B">
        <w:trPr>
          <w:trHeight w:val="378"/>
        </w:trPr>
        <w:tc>
          <w:tcPr>
            <w:tcW w:w="3557" w:type="dxa"/>
          </w:tcPr>
          <w:p w14:paraId="144244EC" w14:textId="77777777" w:rsidR="008429C3" w:rsidRDefault="008429C3" w:rsidP="00F41C7B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4D5AD4F2" w14:textId="1F0D6D2F" w:rsidR="008429C3" w:rsidRDefault="008429C3" w:rsidP="00F41C7B">
            <w:pPr>
              <w:rPr>
                <w:noProof/>
                <w:lang w:bidi="it-IT"/>
              </w:rPr>
            </w:pPr>
            <w:r w:rsidRPr="4F35CFB5">
              <w:rPr>
                <w:b w:val="0"/>
                <w:noProof/>
                <w:lang w:bidi="it-IT"/>
              </w:rPr>
              <w:t>Il sistema mostra un pop-up di errore con un messaggio “</w:t>
            </w:r>
            <w:r>
              <w:rPr>
                <w:b w:val="0"/>
                <w:noProof/>
                <w:lang w:bidi="it-IT"/>
              </w:rPr>
              <w:t>Username già esistente</w:t>
            </w:r>
            <w:r>
              <w:rPr>
                <w:b w:val="0"/>
                <w:noProof/>
                <w:lang w:bidi="it-IT"/>
              </w:rPr>
              <w:t>”</w:t>
            </w:r>
          </w:p>
        </w:tc>
      </w:tr>
    </w:tbl>
    <w:p w14:paraId="5ADD20E4" w14:textId="77777777" w:rsidR="008429C3" w:rsidRPr="008429C3" w:rsidRDefault="008429C3" w:rsidP="008429C3">
      <w:pPr>
        <w:rPr>
          <w:sz w:val="32"/>
        </w:rPr>
      </w:pPr>
    </w:p>
    <w:p w14:paraId="5614A676" w14:textId="6305846B" w:rsidR="001A48C1" w:rsidRDefault="001A48C1" w:rsidP="001A48C1">
      <w:pPr>
        <w:rPr>
          <w:sz w:val="32"/>
        </w:rPr>
      </w:pPr>
    </w:p>
    <w:p w14:paraId="65B5F547" w14:textId="241A6FE3" w:rsidR="00A11068" w:rsidRDefault="00A11068" w:rsidP="001A48C1">
      <w:pPr>
        <w:rPr>
          <w:sz w:val="32"/>
        </w:rPr>
      </w:pPr>
    </w:p>
    <w:p w14:paraId="254311D6" w14:textId="71188CF6" w:rsidR="00A11068" w:rsidRDefault="00A11068" w:rsidP="001A48C1">
      <w:pPr>
        <w:rPr>
          <w:sz w:val="32"/>
        </w:rPr>
      </w:pPr>
    </w:p>
    <w:p w14:paraId="55E49A66" w14:textId="123900FF" w:rsidR="00A11068" w:rsidRDefault="00A11068" w:rsidP="001A48C1">
      <w:pPr>
        <w:rPr>
          <w:sz w:val="32"/>
        </w:rPr>
      </w:pPr>
    </w:p>
    <w:p w14:paraId="2FE7E398" w14:textId="279334AD" w:rsidR="00A11068" w:rsidRDefault="00A11068" w:rsidP="001A48C1">
      <w:pPr>
        <w:rPr>
          <w:sz w:val="32"/>
        </w:rPr>
      </w:pPr>
    </w:p>
    <w:p w14:paraId="5558AA16" w14:textId="1AEF8F6B" w:rsidR="00A11068" w:rsidRDefault="00A11068" w:rsidP="001A48C1">
      <w:pPr>
        <w:rPr>
          <w:sz w:val="32"/>
        </w:rPr>
      </w:pPr>
    </w:p>
    <w:p w14:paraId="735DBD6E" w14:textId="666AD646" w:rsidR="00A11068" w:rsidRDefault="00A11068" w:rsidP="001A48C1">
      <w:pPr>
        <w:rPr>
          <w:sz w:val="32"/>
        </w:rPr>
      </w:pPr>
    </w:p>
    <w:p w14:paraId="2BAB2262" w14:textId="5E2C616E" w:rsidR="00A11068" w:rsidRDefault="00A11068" w:rsidP="001A48C1">
      <w:pPr>
        <w:rPr>
          <w:sz w:val="32"/>
        </w:rPr>
      </w:pPr>
    </w:p>
    <w:p w14:paraId="67A2A89A" w14:textId="39C06C9C" w:rsidR="00A11068" w:rsidRDefault="00A11068" w:rsidP="001A48C1">
      <w:pPr>
        <w:rPr>
          <w:sz w:val="32"/>
        </w:rPr>
      </w:pPr>
    </w:p>
    <w:p w14:paraId="26137371" w14:textId="77777777" w:rsidR="00A11068" w:rsidRPr="001A48C1" w:rsidRDefault="00A11068" w:rsidP="001A48C1">
      <w:pPr>
        <w:rPr>
          <w:sz w:val="32"/>
        </w:rPr>
      </w:pPr>
    </w:p>
    <w:p w14:paraId="3169B9E3" w14:textId="1709D790" w:rsidR="00E349AF" w:rsidRDefault="00A11068" w:rsidP="00A11068">
      <w:pPr>
        <w:pStyle w:val="Titolo1"/>
        <w:rPr>
          <w:sz w:val="32"/>
        </w:rPr>
      </w:pPr>
      <w:bookmarkStart w:id="46" w:name="_Toc122625146"/>
      <w:r w:rsidRPr="00A11068">
        <w:rPr>
          <w:sz w:val="32"/>
        </w:rPr>
        <w:lastRenderedPageBreak/>
        <w:t>2. Gestione veicolo</w:t>
      </w:r>
      <w:bookmarkEnd w:id="46"/>
    </w:p>
    <w:p w14:paraId="6F9F5F0A" w14:textId="6D62EB1D" w:rsidR="00A11068" w:rsidRPr="00A11068" w:rsidRDefault="00A11068" w:rsidP="00A11068">
      <w:pPr>
        <w:pStyle w:val="Titolo2"/>
        <w:numPr>
          <w:ilvl w:val="0"/>
          <w:numId w:val="31"/>
        </w:numPr>
        <w:rPr>
          <w:b/>
          <w:bCs/>
          <w:sz w:val="32"/>
          <w:szCs w:val="32"/>
        </w:rPr>
      </w:pPr>
      <w:bookmarkStart w:id="47" w:name="_Toc122625147"/>
      <w:r w:rsidRPr="00A11068">
        <w:rPr>
          <w:b/>
          <w:bCs/>
          <w:sz w:val="32"/>
          <w:szCs w:val="32"/>
        </w:rPr>
        <w:t>Inserimento auto</w:t>
      </w:r>
      <w:bookmarkEnd w:id="47"/>
    </w:p>
    <w:p w14:paraId="19F609B7" w14:textId="3763C55D" w:rsidR="00C247A0" w:rsidRPr="0066672E" w:rsidRDefault="00E02D77" w:rsidP="0066672E">
      <w:pPr>
        <w:pStyle w:val="Titolo3"/>
        <w:numPr>
          <w:ilvl w:val="0"/>
          <w:numId w:val="21"/>
        </w:numPr>
        <w:rPr>
          <w:rFonts w:asciiTheme="minorHAnsi" w:hAnsiTheme="minorHAnsi" w:cstheme="minorHAnsi"/>
          <w:b w:val="0"/>
          <w:bCs/>
          <w:sz w:val="32"/>
        </w:rPr>
      </w:pPr>
      <w:bookmarkStart w:id="48" w:name="_Toc122625148"/>
      <w:r w:rsidRPr="0066672E">
        <w:rPr>
          <w:rFonts w:asciiTheme="minorHAnsi" w:hAnsiTheme="minorHAnsi" w:cstheme="minorHAnsi"/>
          <w:b w:val="0"/>
          <w:bCs/>
          <w:sz w:val="32"/>
        </w:rPr>
        <w:t xml:space="preserve">TC </w:t>
      </w:r>
      <w:r w:rsidR="00C247A0" w:rsidRPr="0066672E">
        <w:rPr>
          <w:rFonts w:asciiTheme="minorHAnsi" w:hAnsiTheme="minorHAnsi" w:cstheme="minorHAnsi"/>
          <w:b w:val="0"/>
          <w:bCs/>
          <w:sz w:val="32"/>
        </w:rPr>
        <w:t>3</w:t>
      </w:r>
      <w:r w:rsidRPr="0066672E">
        <w:rPr>
          <w:rFonts w:asciiTheme="minorHAnsi" w:hAnsiTheme="minorHAnsi" w:cstheme="minorHAnsi"/>
          <w:b w:val="0"/>
          <w:bCs/>
          <w:sz w:val="32"/>
        </w:rPr>
        <w:t>_</w:t>
      </w:r>
      <w:r w:rsidR="00C247A0" w:rsidRPr="0066672E">
        <w:rPr>
          <w:rFonts w:asciiTheme="minorHAnsi" w:hAnsiTheme="minorHAnsi" w:cstheme="minorHAnsi"/>
          <w:b w:val="0"/>
          <w:bCs/>
          <w:sz w:val="32"/>
        </w:rPr>
        <w:t>1</w:t>
      </w:r>
      <w:bookmarkEnd w:id="48"/>
      <w:r w:rsidR="00C247A0" w:rsidRPr="0066672E">
        <w:rPr>
          <w:rFonts w:asciiTheme="minorHAnsi" w:hAnsiTheme="minorHAnsi" w:cstheme="minorHAnsi"/>
          <w:b w:val="0"/>
          <w:bCs/>
          <w:sz w:val="32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A705C6" w:rsidRPr="00275CB6" w14:paraId="622BC40F" w14:textId="77777777" w:rsidTr="00384A2B">
        <w:trPr>
          <w:trHeight w:val="365"/>
        </w:trPr>
        <w:tc>
          <w:tcPr>
            <w:tcW w:w="3648" w:type="dxa"/>
            <w:gridSpan w:val="2"/>
          </w:tcPr>
          <w:p w14:paraId="5B4F9CD0" w14:textId="574E848B" w:rsidR="00A705C6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183FC9C2" w14:textId="400BEC78" w:rsidR="00A705C6" w:rsidRPr="00E02D77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proofErr w:type="spellStart"/>
            <w:r w:rsidRPr="004A5BC7">
              <w:rPr>
                <w:b w:val="0"/>
                <w:bCs/>
                <w:szCs w:val="20"/>
              </w:rPr>
              <w:t>Testing</w:t>
            </w:r>
            <w:r w:rsidR="0066672E">
              <w:rPr>
                <w:b w:val="0"/>
                <w:bCs/>
                <w:szCs w:val="20"/>
              </w:rPr>
              <w:t>_</w:t>
            </w:r>
            <w:r w:rsidRPr="004A5BC7">
              <w:rPr>
                <w:b w:val="0"/>
                <w:bCs/>
                <w:szCs w:val="20"/>
              </w:rPr>
              <w:t>auto</w:t>
            </w:r>
            <w:proofErr w:type="spellEnd"/>
            <w:r w:rsidR="00A705C6" w:rsidRPr="00E02D77">
              <w:rPr>
                <w:b w:val="0"/>
                <w:bCs/>
                <w:noProof/>
                <w:szCs w:val="28"/>
                <w:lang w:val="en-GB" w:bidi="it-IT"/>
              </w:rPr>
              <w:t xml:space="preserve"> </w:t>
            </w:r>
          </w:p>
        </w:tc>
      </w:tr>
      <w:tr w:rsidR="00A705C6" w:rsidRPr="00275CB6" w14:paraId="4DCAFC83" w14:textId="77777777" w:rsidTr="00384A2B">
        <w:trPr>
          <w:trHeight w:val="378"/>
        </w:trPr>
        <w:tc>
          <w:tcPr>
            <w:tcW w:w="10334" w:type="dxa"/>
            <w:gridSpan w:val="3"/>
          </w:tcPr>
          <w:p w14:paraId="440D5036" w14:textId="77777777" w:rsidR="00A705C6" w:rsidRPr="00275CB6" w:rsidRDefault="00A705C6" w:rsidP="00384A2B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A705C6" w:rsidRPr="00275CB6" w14:paraId="4A09FD94" w14:textId="77777777" w:rsidTr="00384A2B">
        <w:trPr>
          <w:trHeight w:val="365"/>
        </w:trPr>
        <w:tc>
          <w:tcPr>
            <w:tcW w:w="3648" w:type="dxa"/>
            <w:gridSpan w:val="2"/>
          </w:tcPr>
          <w:p w14:paraId="7F45FFB5" w14:textId="77777777" w:rsidR="00A705C6" w:rsidRPr="00275CB6" w:rsidRDefault="00A705C6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3B6FC5F4" w14:textId="68C414F5" w:rsidR="00A705C6" w:rsidRPr="00275CB6" w:rsidRDefault="00A705C6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3.1</w:t>
            </w:r>
          </w:p>
        </w:tc>
      </w:tr>
      <w:tr w:rsidR="00A705C6" w:rsidRPr="00275CB6" w14:paraId="6DCD6462" w14:textId="77777777" w:rsidTr="00384A2B">
        <w:trPr>
          <w:trHeight w:val="365"/>
        </w:trPr>
        <w:tc>
          <w:tcPr>
            <w:tcW w:w="10334" w:type="dxa"/>
            <w:gridSpan w:val="3"/>
          </w:tcPr>
          <w:p w14:paraId="7C51EBBB" w14:textId="77777777" w:rsidR="00A705C6" w:rsidRPr="00275CB6" w:rsidRDefault="00A705C6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A705C6" w:rsidRPr="00275CB6" w14:paraId="06A7EAB2" w14:textId="77777777" w:rsidTr="00A11068">
        <w:trPr>
          <w:trHeight w:val="6799"/>
        </w:trPr>
        <w:tc>
          <w:tcPr>
            <w:tcW w:w="10334" w:type="dxa"/>
            <w:gridSpan w:val="3"/>
          </w:tcPr>
          <w:p w14:paraId="7B9102C0" w14:textId="77777777" w:rsidR="00A705C6" w:rsidRPr="00275CB6" w:rsidRDefault="00A705C6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05238966" w14:textId="77777777" w:rsidR="00A705C6" w:rsidRPr="00275CB6" w:rsidRDefault="00A705C6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A705C6" w:rsidRPr="00275CB6" w14:paraId="1FC73EC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F5AB518" w14:textId="77777777" w:rsidR="00A705C6" w:rsidRPr="00275CB6" w:rsidRDefault="00A705C6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5E2258D" w14:textId="77777777" w:rsidR="00A705C6" w:rsidRPr="00275CB6" w:rsidRDefault="00A705C6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A705C6" w:rsidRPr="00275CB6" w14:paraId="4AA19D71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39C14199" w14:textId="2AA53107" w:rsidR="00A705C6" w:rsidRPr="00275CB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45FE5F7A" w14:textId="535B66C6" w:rsidR="00A705C6" w:rsidRPr="00275CB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705C6" w:rsidRPr="00275CB6" w14:paraId="4D743884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521D4E3" w14:textId="166755BC" w:rsidR="00A705C6" w:rsidRPr="00275CB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6DF0E453" w14:textId="4027D677" w:rsidR="00A705C6" w:rsidRPr="00275CB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705C6" w:rsidRPr="00275CB6" w14:paraId="2F07933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EA8FD3C" w14:textId="5C25274B" w:rsidR="00A705C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3407EC78" w14:textId="2727382A" w:rsidR="00A705C6" w:rsidRPr="00275CB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705C6" w:rsidRPr="00275CB6" w14:paraId="0C964FA3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0A81DE4" w14:textId="648DE1CF" w:rsidR="00A705C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5C8F9D67" w14:textId="170D9A92" w:rsidR="00A705C6" w:rsidRPr="00275CB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705C6" w:rsidRPr="00275CB6" w14:paraId="76576FF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D79E42C" w14:textId="7C37579E" w:rsidR="00A705C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48336285" w14:textId="668F005B" w:rsidR="00A705C6" w:rsidRPr="00275CB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705C6" w:rsidRPr="00275CB6" w14:paraId="1068CB6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36E5269" w14:textId="71209720" w:rsidR="00A705C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0A5C4251" w14:textId="7F6526D0" w:rsidR="00A705C6" w:rsidRPr="00275CB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705C6" w:rsidRPr="00275CB6" w14:paraId="1D0FE95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F512908" w14:textId="0095B4F0" w:rsidR="00A705C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079FEB3B" w14:textId="77777777" w:rsidR="00A705C6" w:rsidRPr="00275CB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705C6" w:rsidRPr="00275CB6" w14:paraId="6467390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765CF21" w14:textId="4C33FD7D" w:rsidR="00A705C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47C82604" w14:textId="77777777" w:rsidR="00A705C6" w:rsidRPr="00275CB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705C6" w:rsidRPr="00275CB6" w14:paraId="500CCF3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B8CCA89" w14:textId="4FA0F883" w:rsidR="00A705C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2342ADA8" w14:textId="77777777" w:rsidR="00A705C6" w:rsidRPr="00275CB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705C6" w:rsidRPr="00275CB6" w14:paraId="6D98B4F7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1F345F2" w14:textId="5C10E1E9" w:rsidR="00A705C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3CCF08FD" w14:textId="77777777" w:rsidR="00A705C6" w:rsidRPr="00275CB6" w:rsidRDefault="00A705C6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0676625B" w14:textId="77777777" w:rsidR="00A705C6" w:rsidRPr="00275CB6" w:rsidRDefault="00A705C6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A705C6" w:rsidRPr="00275CB6" w14:paraId="160849F9" w14:textId="77777777" w:rsidTr="00384A2B">
        <w:trPr>
          <w:trHeight w:val="365"/>
        </w:trPr>
        <w:tc>
          <w:tcPr>
            <w:tcW w:w="10334" w:type="dxa"/>
            <w:gridSpan w:val="3"/>
          </w:tcPr>
          <w:p w14:paraId="72E35387" w14:textId="77777777" w:rsidR="00A705C6" w:rsidRPr="00275CB6" w:rsidRDefault="00A705C6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A705C6" w:rsidRPr="00275CB6" w14:paraId="00B64707" w14:textId="77777777" w:rsidTr="00384A2B">
        <w:trPr>
          <w:trHeight w:val="378"/>
        </w:trPr>
        <w:tc>
          <w:tcPr>
            <w:tcW w:w="3637" w:type="dxa"/>
          </w:tcPr>
          <w:p w14:paraId="570A8689" w14:textId="77777777" w:rsidR="00A705C6" w:rsidRPr="00275CB6" w:rsidRDefault="00A705C6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9D80EA2" w14:textId="77777777" w:rsidR="00A705C6" w:rsidRPr="000B76AA" w:rsidRDefault="00A705C6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459409FA" w14:textId="0CF81BFF" w:rsidR="00A705C6" w:rsidRDefault="00A705C6" w:rsidP="00A705C6"/>
    <w:p w14:paraId="2556CD45" w14:textId="77777777" w:rsidR="00A705C6" w:rsidRDefault="00A705C6">
      <w:pPr>
        <w:spacing w:after="200"/>
      </w:pPr>
      <w:r>
        <w:br w:type="page"/>
      </w:r>
    </w:p>
    <w:p w14:paraId="5376BB31" w14:textId="46FBB411" w:rsidR="00A705C6" w:rsidRPr="00A11068" w:rsidRDefault="00E02D77" w:rsidP="00A11068">
      <w:pPr>
        <w:pStyle w:val="Titolo3"/>
        <w:numPr>
          <w:ilvl w:val="0"/>
          <w:numId w:val="32"/>
        </w:numPr>
        <w:rPr>
          <w:b w:val="0"/>
          <w:bCs/>
        </w:rPr>
      </w:pPr>
      <w:bookmarkStart w:id="49" w:name="_Toc122625149"/>
      <w:r w:rsidRPr="00A11068">
        <w:rPr>
          <w:b w:val="0"/>
          <w:bCs/>
        </w:rPr>
        <w:lastRenderedPageBreak/>
        <w:t xml:space="preserve">TC </w:t>
      </w:r>
      <w:r w:rsidR="000553EE" w:rsidRPr="00A11068">
        <w:rPr>
          <w:b w:val="0"/>
          <w:bCs/>
        </w:rPr>
        <w:t>3</w:t>
      </w:r>
      <w:r w:rsidRPr="00A11068">
        <w:rPr>
          <w:b w:val="0"/>
          <w:bCs/>
        </w:rPr>
        <w:t>_</w:t>
      </w:r>
      <w:r w:rsidR="000553EE" w:rsidRPr="00A11068">
        <w:rPr>
          <w:b w:val="0"/>
          <w:bCs/>
        </w:rPr>
        <w:t>2</w:t>
      </w:r>
      <w:bookmarkEnd w:id="49"/>
      <w:r w:rsidR="000553EE" w:rsidRPr="00A11068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0553EE" w:rsidRPr="00275CB6" w14:paraId="4255F680" w14:textId="77777777" w:rsidTr="00384A2B">
        <w:trPr>
          <w:trHeight w:val="365"/>
        </w:trPr>
        <w:tc>
          <w:tcPr>
            <w:tcW w:w="3648" w:type="dxa"/>
            <w:gridSpan w:val="2"/>
          </w:tcPr>
          <w:p w14:paraId="55F4DE43" w14:textId="782F18CC" w:rsidR="000553EE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2DFF9DD0" w14:textId="36613E89" w:rsidR="000553EE" w:rsidRPr="00E02D77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4A5BC7">
              <w:rPr>
                <w:b w:val="0"/>
                <w:bCs/>
                <w:szCs w:val="20"/>
              </w:rPr>
              <w:t>Testing_auto</w:t>
            </w:r>
            <w:proofErr w:type="spellEnd"/>
          </w:p>
        </w:tc>
      </w:tr>
      <w:tr w:rsidR="000553EE" w:rsidRPr="00275CB6" w14:paraId="4C22F39F" w14:textId="77777777" w:rsidTr="00384A2B">
        <w:trPr>
          <w:trHeight w:val="378"/>
        </w:trPr>
        <w:tc>
          <w:tcPr>
            <w:tcW w:w="10334" w:type="dxa"/>
            <w:gridSpan w:val="3"/>
          </w:tcPr>
          <w:p w14:paraId="76DE6057" w14:textId="77777777" w:rsidR="000553EE" w:rsidRPr="00E02D77" w:rsidRDefault="000553EE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553EE" w:rsidRPr="00275CB6" w14:paraId="0FBC6324" w14:textId="77777777" w:rsidTr="00384A2B">
        <w:trPr>
          <w:trHeight w:val="365"/>
        </w:trPr>
        <w:tc>
          <w:tcPr>
            <w:tcW w:w="3648" w:type="dxa"/>
            <w:gridSpan w:val="2"/>
          </w:tcPr>
          <w:p w14:paraId="73E90B14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E5AE2D2" w14:textId="5DAD3246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3.2</w:t>
            </w:r>
          </w:p>
        </w:tc>
      </w:tr>
      <w:tr w:rsidR="000553EE" w:rsidRPr="00275CB6" w14:paraId="6D372CE7" w14:textId="77777777" w:rsidTr="00384A2B">
        <w:trPr>
          <w:trHeight w:val="365"/>
        </w:trPr>
        <w:tc>
          <w:tcPr>
            <w:tcW w:w="10334" w:type="dxa"/>
            <w:gridSpan w:val="3"/>
          </w:tcPr>
          <w:p w14:paraId="49340F2E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553EE" w:rsidRPr="00275CB6" w14:paraId="66D87913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78C287E9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59E4E85C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0553EE" w:rsidRPr="00275CB6" w14:paraId="6230963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DB2EEDC" w14:textId="77777777" w:rsidR="000553EE" w:rsidRPr="00275CB6" w:rsidRDefault="000553EE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48234CF" w14:textId="77777777" w:rsidR="000553EE" w:rsidRPr="00275CB6" w:rsidRDefault="000553EE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0553EE" w:rsidRPr="00275CB6" w14:paraId="5E7B819D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7D0035A3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C16B71D" w14:textId="7CB96FD6" w:rsidR="000553EE" w:rsidRPr="00275CB6" w:rsidRDefault="00A11068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A11068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0553EE" w:rsidRPr="00275CB6" w14:paraId="2E13A81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3285913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7DEDFD19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2E4E9C6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3232A94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37255585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4D2886E9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8D38B31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068F93DF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20F272E5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6CC7BA0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0DAF80F2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39B8E463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02E90C3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65744CF3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4298E7BE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51E8934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7F823E31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4C965D54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A0DA2B0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38270923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08590EC5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F8742A5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431499B2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240D4AA7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B984B85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7C9610BE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2CF5A570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553EE" w:rsidRPr="00275CB6" w14:paraId="206C0978" w14:textId="77777777" w:rsidTr="00384A2B">
        <w:trPr>
          <w:trHeight w:val="365"/>
        </w:trPr>
        <w:tc>
          <w:tcPr>
            <w:tcW w:w="10334" w:type="dxa"/>
            <w:gridSpan w:val="3"/>
          </w:tcPr>
          <w:p w14:paraId="19A9C15F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553EE" w:rsidRPr="00275CB6" w14:paraId="57F36B29" w14:textId="77777777" w:rsidTr="00384A2B">
        <w:trPr>
          <w:trHeight w:val="378"/>
        </w:trPr>
        <w:tc>
          <w:tcPr>
            <w:tcW w:w="3637" w:type="dxa"/>
          </w:tcPr>
          <w:p w14:paraId="6BB3FDA8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31717A8" w14:textId="77777777" w:rsidR="000553EE" w:rsidRPr="000B76AA" w:rsidRDefault="000553EE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67AD6FBF" w14:textId="533AB938" w:rsidR="000553EE" w:rsidRDefault="000553EE" w:rsidP="000553EE"/>
    <w:p w14:paraId="0EE0841F" w14:textId="77777777" w:rsidR="000553EE" w:rsidRDefault="000553EE">
      <w:pPr>
        <w:spacing w:after="200"/>
      </w:pPr>
      <w:r>
        <w:br w:type="page"/>
      </w:r>
    </w:p>
    <w:p w14:paraId="28E0CD8F" w14:textId="7884B35A" w:rsidR="000553EE" w:rsidRPr="00A11068" w:rsidRDefault="00E02D77" w:rsidP="00A11068">
      <w:pPr>
        <w:pStyle w:val="Titolo3"/>
        <w:numPr>
          <w:ilvl w:val="0"/>
          <w:numId w:val="32"/>
        </w:numPr>
        <w:rPr>
          <w:b w:val="0"/>
          <w:bCs/>
        </w:rPr>
      </w:pPr>
      <w:bookmarkStart w:id="50" w:name="_Toc122625150"/>
      <w:r w:rsidRPr="00A11068">
        <w:rPr>
          <w:b w:val="0"/>
          <w:bCs/>
        </w:rPr>
        <w:lastRenderedPageBreak/>
        <w:t xml:space="preserve">TC </w:t>
      </w:r>
      <w:r w:rsidR="000553EE" w:rsidRPr="00A11068">
        <w:rPr>
          <w:b w:val="0"/>
          <w:bCs/>
        </w:rPr>
        <w:t>3</w:t>
      </w:r>
      <w:r w:rsidRPr="00A11068">
        <w:rPr>
          <w:b w:val="0"/>
          <w:bCs/>
        </w:rPr>
        <w:t>_</w:t>
      </w:r>
      <w:r w:rsidR="000553EE" w:rsidRPr="00A11068">
        <w:rPr>
          <w:b w:val="0"/>
          <w:bCs/>
        </w:rPr>
        <w:t>3</w:t>
      </w:r>
      <w:bookmarkEnd w:id="50"/>
      <w:r w:rsidR="000553EE" w:rsidRPr="00A11068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0553EE" w:rsidRPr="00275CB6" w14:paraId="1473F346" w14:textId="77777777" w:rsidTr="00384A2B">
        <w:trPr>
          <w:trHeight w:val="365"/>
        </w:trPr>
        <w:tc>
          <w:tcPr>
            <w:tcW w:w="3648" w:type="dxa"/>
            <w:gridSpan w:val="2"/>
          </w:tcPr>
          <w:p w14:paraId="01F0009E" w14:textId="791D09E5" w:rsidR="000553EE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6F546A03" w14:textId="293783F1" w:rsidR="000553EE" w:rsidRPr="00E02D77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4A5BC7">
              <w:rPr>
                <w:b w:val="0"/>
                <w:bCs/>
                <w:szCs w:val="20"/>
              </w:rPr>
              <w:t>Testing_auto</w:t>
            </w:r>
            <w:proofErr w:type="spellEnd"/>
          </w:p>
        </w:tc>
      </w:tr>
      <w:tr w:rsidR="000553EE" w:rsidRPr="00275CB6" w14:paraId="5CF5B0E1" w14:textId="77777777" w:rsidTr="00384A2B">
        <w:trPr>
          <w:trHeight w:val="378"/>
        </w:trPr>
        <w:tc>
          <w:tcPr>
            <w:tcW w:w="10334" w:type="dxa"/>
            <w:gridSpan w:val="3"/>
          </w:tcPr>
          <w:p w14:paraId="3F488A7D" w14:textId="77777777" w:rsidR="000553EE" w:rsidRPr="00E02D77" w:rsidRDefault="000553EE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553EE" w:rsidRPr="00275CB6" w14:paraId="0F8D2E9E" w14:textId="77777777" w:rsidTr="00384A2B">
        <w:trPr>
          <w:trHeight w:val="365"/>
        </w:trPr>
        <w:tc>
          <w:tcPr>
            <w:tcW w:w="3648" w:type="dxa"/>
            <w:gridSpan w:val="2"/>
          </w:tcPr>
          <w:p w14:paraId="588F8EEA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166A856C" w14:textId="76850CC0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3.3</w:t>
            </w:r>
          </w:p>
        </w:tc>
      </w:tr>
      <w:tr w:rsidR="000553EE" w:rsidRPr="00275CB6" w14:paraId="22F56436" w14:textId="77777777" w:rsidTr="00384A2B">
        <w:trPr>
          <w:trHeight w:val="365"/>
        </w:trPr>
        <w:tc>
          <w:tcPr>
            <w:tcW w:w="10334" w:type="dxa"/>
            <w:gridSpan w:val="3"/>
          </w:tcPr>
          <w:p w14:paraId="36422796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553EE" w:rsidRPr="00275CB6" w14:paraId="6241FD3B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3B12205E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41708B31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0553EE" w:rsidRPr="00275CB6" w14:paraId="4450A691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598B6DD" w14:textId="77777777" w:rsidR="000553EE" w:rsidRPr="00275CB6" w:rsidRDefault="000553EE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EABEA85" w14:textId="77777777" w:rsidR="000553EE" w:rsidRPr="00275CB6" w:rsidRDefault="000553EE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0553EE" w:rsidRPr="00275CB6" w14:paraId="2A0F9E12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6512CFA2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1DB45438" w14:textId="0A4EBAD5" w:rsidR="000553EE" w:rsidRPr="00275CB6" w:rsidRDefault="00A11068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A11068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0553EE" w:rsidRPr="00275CB6" w14:paraId="033EBCCA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42FD515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2A0E577A" w14:textId="7804852D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0553EE" w:rsidRPr="00275CB6" w14:paraId="2E7C7B64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8DD4037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AF5459C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529B12A8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8967FC5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0B09D9B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2290A0F5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2279E96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4FB9504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620CAB55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17B9D10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1E454249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14184DAD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B15BA4B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2B987DA1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0B200ED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12110A3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C8811CE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757ADF4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7E50884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5884B0AE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4EEE1AF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5D54985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62721DCD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1F8C3E62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553EE" w:rsidRPr="00275CB6" w14:paraId="4E91962A" w14:textId="77777777" w:rsidTr="00384A2B">
        <w:trPr>
          <w:trHeight w:val="365"/>
        </w:trPr>
        <w:tc>
          <w:tcPr>
            <w:tcW w:w="10334" w:type="dxa"/>
            <w:gridSpan w:val="3"/>
          </w:tcPr>
          <w:p w14:paraId="189CB327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553EE" w:rsidRPr="00275CB6" w14:paraId="4E97BA5A" w14:textId="77777777" w:rsidTr="00384A2B">
        <w:trPr>
          <w:trHeight w:val="378"/>
        </w:trPr>
        <w:tc>
          <w:tcPr>
            <w:tcW w:w="3637" w:type="dxa"/>
          </w:tcPr>
          <w:p w14:paraId="423AAF89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06CF249" w14:textId="77777777" w:rsidR="000553EE" w:rsidRPr="000B76AA" w:rsidRDefault="000553EE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34734FB0" w14:textId="588B64AC" w:rsidR="000553EE" w:rsidRDefault="000553EE" w:rsidP="000553EE"/>
    <w:p w14:paraId="76A2113E" w14:textId="77777777" w:rsidR="000553EE" w:rsidRDefault="000553EE">
      <w:pPr>
        <w:spacing w:after="200"/>
      </w:pPr>
      <w:r>
        <w:br w:type="page"/>
      </w:r>
    </w:p>
    <w:p w14:paraId="2A429CF0" w14:textId="36A1502E" w:rsidR="000553EE" w:rsidRPr="00A11068" w:rsidRDefault="00E02D77" w:rsidP="00A11068">
      <w:pPr>
        <w:pStyle w:val="Titolo3"/>
        <w:numPr>
          <w:ilvl w:val="0"/>
          <w:numId w:val="32"/>
        </w:numPr>
        <w:rPr>
          <w:b w:val="0"/>
          <w:bCs/>
        </w:rPr>
      </w:pPr>
      <w:bookmarkStart w:id="51" w:name="_Toc122625151"/>
      <w:r w:rsidRPr="00A11068">
        <w:rPr>
          <w:b w:val="0"/>
          <w:bCs/>
        </w:rPr>
        <w:lastRenderedPageBreak/>
        <w:t xml:space="preserve">TC </w:t>
      </w:r>
      <w:r w:rsidR="000553EE" w:rsidRPr="00A11068">
        <w:rPr>
          <w:b w:val="0"/>
          <w:bCs/>
        </w:rPr>
        <w:t>3</w:t>
      </w:r>
      <w:r w:rsidRPr="00A11068">
        <w:rPr>
          <w:b w:val="0"/>
          <w:bCs/>
        </w:rPr>
        <w:t>_</w:t>
      </w:r>
      <w:r w:rsidR="000553EE" w:rsidRPr="00A11068">
        <w:rPr>
          <w:b w:val="0"/>
          <w:bCs/>
        </w:rPr>
        <w:t>4</w:t>
      </w:r>
      <w:bookmarkEnd w:id="51"/>
      <w:r w:rsidR="000553EE" w:rsidRPr="00A11068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0553EE" w:rsidRPr="00275CB6" w14:paraId="431760BC" w14:textId="77777777" w:rsidTr="00384A2B">
        <w:trPr>
          <w:trHeight w:val="365"/>
        </w:trPr>
        <w:tc>
          <w:tcPr>
            <w:tcW w:w="3648" w:type="dxa"/>
            <w:gridSpan w:val="2"/>
          </w:tcPr>
          <w:p w14:paraId="16A0D291" w14:textId="3FD1D1B8" w:rsidR="000553EE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2BACB56" w14:textId="52CBA74E" w:rsidR="000553EE" w:rsidRPr="00E02D77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4A5BC7">
              <w:rPr>
                <w:b w:val="0"/>
                <w:bCs/>
                <w:szCs w:val="20"/>
              </w:rPr>
              <w:t>Testing_auto</w:t>
            </w:r>
            <w:proofErr w:type="spellEnd"/>
          </w:p>
        </w:tc>
      </w:tr>
      <w:tr w:rsidR="000553EE" w:rsidRPr="00275CB6" w14:paraId="1C268046" w14:textId="77777777" w:rsidTr="00384A2B">
        <w:trPr>
          <w:trHeight w:val="378"/>
        </w:trPr>
        <w:tc>
          <w:tcPr>
            <w:tcW w:w="10334" w:type="dxa"/>
            <w:gridSpan w:val="3"/>
          </w:tcPr>
          <w:p w14:paraId="72E6D280" w14:textId="77777777" w:rsidR="000553EE" w:rsidRPr="00E02D77" w:rsidRDefault="000553EE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553EE" w:rsidRPr="00275CB6" w14:paraId="2AB1DB99" w14:textId="77777777" w:rsidTr="00384A2B">
        <w:trPr>
          <w:trHeight w:val="365"/>
        </w:trPr>
        <w:tc>
          <w:tcPr>
            <w:tcW w:w="3648" w:type="dxa"/>
            <w:gridSpan w:val="2"/>
          </w:tcPr>
          <w:p w14:paraId="0C13B601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6B39FD28" w14:textId="6772F075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3.4</w:t>
            </w:r>
          </w:p>
        </w:tc>
      </w:tr>
      <w:tr w:rsidR="000553EE" w:rsidRPr="00275CB6" w14:paraId="7C512910" w14:textId="77777777" w:rsidTr="00384A2B">
        <w:trPr>
          <w:trHeight w:val="365"/>
        </w:trPr>
        <w:tc>
          <w:tcPr>
            <w:tcW w:w="10334" w:type="dxa"/>
            <w:gridSpan w:val="3"/>
          </w:tcPr>
          <w:p w14:paraId="04423E00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553EE" w:rsidRPr="00275CB6" w14:paraId="35369FFC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50A14B50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56D329AE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0553EE" w:rsidRPr="00275CB6" w14:paraId="3980D6B8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DF2EE72" w14:textId="77777777" w:rsidR="000553EE" w:rsidRPr="00275CB6" w:rsidRDefault="000553EE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BB27D61" w14:textId="77777777" w:rsidR="000553EE" w:rsidRPr="00275CB6" w:rsidRDefault="000553EE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0553EE" w:rsidRPr="00275CB6" w14:paraId="7C37BEAC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1EBA1AA7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649D28EB" w14:textId="723BECD5" w:rsidR="000553EE" w:rsidRPr="00275CB6" w:rsidRDefault="00A11068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A11068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0553EE" w:rsidRPr="00275CB6" w14:paraId="7389CEC7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19ABDA1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286987C1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0553EE" w:rsidRPr="00275CB6" w14:paraId="2BD0A883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8CEA191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A18FDE1" w14:textId="1E20947E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bianco</w:t>
                  </w:r>
                </w:p>
              </w:tc>
            </w:tr>
            <w:tr w:rsidR="000553EE" w:rsidRPr="00275CB6" w14:paraId="6EBB4CE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EDD6228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0E0B9E0F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34F9BF87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2836277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2565299A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63C9DD6A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C357BED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5AE023CA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7214062D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2400DF6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7E648A21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481E4B84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4419998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03AE1312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5345989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D43E6B6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40F6B334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6AD0CA8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FFCF796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16B2F795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66F73845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553EE" w:rsidRPr="00275CB6" w14:paraId="3A88B95B" w14:textId="77777777" w:rsidTr="00384A2B">
        <w:trPr>
          <w:trHeight w:val="365"/>
        </w:trPr>
        <w:tc>
          <w:tcPr>
            <w:tcW w:w="10334" w:type="dxa"/>
            <w:gridSpan w:val="3"/>
          </w:tcPr>
          <w:p w14:paraId="0BA45620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553EE" w:rsidRPr="00275CB6" w14:paraId="3E1B92F8" w14:textId="77777777" w:rsidTr="00384A2B">
        <w:trPr>
          <w:trHeight w:val="378"/>
        </w:trPr>
        <w:tc>
          <w:tcPr>
            <w:tcW w:w="3637" w:type="dxa"/>
          </w:tcPr>
          <w:p w14:paraId="2A3BA696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D7289C1" w14:textId="77777777" w:rsidR="000553EE" w:rsidRPr="000B76AA" w:rsidRDefault="000553EE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746660E9" w14:textId="24D2C798" w:rsidR="000553EE" w:rsidRDefault="000553EE" w:rsidP="000553EE"/>
    <w:p w14:paraId="453FD8BA" w14:textId="77777777" w:rsidR="000553EE" w:rsidRDefault="000553EE">
      <w:pPr>
        <w:spacing w:after="200"/>
      </w:pPr>
      <w:r>
        <w:br w:type="page"/>
      </w:r>
    </w:p>
    <w:p w14:paraId="4AE3EB9D" w14:textId="553D52E6" w:rsidR="000553EE" w:rsidRPr="00A11068" w:rsidRDefault="00E02D77" w:rsidP="00A11068">
      <w:pPr>
        <w:pStyle w:val="Titolo3"/>
        <w:numPr>
          <w:ilvl w:val="0"/>
          <w:numId w:val="32"/>
        </w:numPr>
        <w:rPr>
          <w:b w:val="0"/>
          <w:bCs/>
        </w:rPr>
      </w:pPr>
      <w:bookmarkStart w:id="52" w:name="_Toc122625152"/>
      <w:r w:rsidRPr="00A11068">
        <w:rPr>
          <w:b w:val="0"/>
          <w:bCs/>
        </w:rPr>
        <w:lastRenderedPageBreak/>
        <w:t xml:space="preserve">TC </w:t>
      </w:r>
      <w:r w:rsidR="000553EE" w:rsidRPr="00A11068">
        <w:rPr>
          <w:b w:val="0"/>
          <w:bCs/>
        </w:rPr>
        <w:t>3</w:t>
      </w:r>
      <w:r w:rsidRPr="00A11068">
        <w:rPr>
          <w:b w:val="0"/>
          <w:bCs/>
        </w:rPr>
        <w:t>_</w:t>
      </w:r>
      <w:r w:rsidR="000553EE" w:rsidRPr="00A11068">
        <w:rPr>
          <w:b w:val="0"/>
          <w:bCs/>
        </w:rPr>
        <w:t>5</w:t>
      </w:r>
      <w:bookmarkEnd w:id="52"/>
      <w:r w:rsidR="000553EE" w:rsidRPr="00A11068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0553EE" w:rsidRPr="00275CB6" w14:paraId="3EA93A02" w14:textId="77777777" w:rsidTr="00384A2B">
        <w:trPr>
          <w:trHeight w:val="365"/>
        </w:trPr>
        <w:tc>
          <w:tcPr>
            <w:tcW w:w="3648" w:type="dxa"/>
            <w:gridSpan w:val="2"/>
          </w:tcPr>
          <w:p w14:paraId="1A5BF5E0" w14:textId="67C0A496" w:rsidR="000553EE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54F463E5" w14:textId="0E799C34" w:rsidR="000553EE" w:rsidRPr="00E02D77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4A5BC7">
              <w:rPr>
                <w:b w:val="0"/>
                <w:bCs/>
                <w:szCs w:val="20"/>
              </w:rPr>
              <w:t>Testing_auto</w:t>
            </w:r>
            <w:proofErr w:type="spellEnd"/>
          </w:p>
        </w:tc>
      </w:tr>
      <w:tr w:rsidR="000553EE" w:rsidRPr="00275CB6" w14:paraId="4ABC8A2B" w14:textId="77777777" w:rsidTr="00384A2B">
        <w:trPr>
          <w:trHeight w:val="378"/>
        </w:trPr>
        <w:tc>
          <w:tcPr>
            <w:tcW w:w="10334" w:type="dxa"/>
            <w:gridSpan w:val="3"/>
          </w:tcPr>
          <w:p w14:paraId="7D233531" w14:textId="77777777" w:rsidR="000553EE" w:rsidRPr="00E02D77" w:rsidRDefault="000553EE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553EE" w:rsidRPr="00275CB6" w14:paraId="2C78625D" w14:textId="77777777" w:rsidTr="00384A2B">
        <w:trPr>
          <w:trHeight w:val="365"/>
        </w:trPr>
        <w:tc>
          <w:tcPr>
            <w:tcW w:w="3648" w:type="dxa"/>
            <w:gridSpan w:val="2"/>
          </w:tcPr>
          <w:p w14:paraId="3E0D66B8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32A652E" w14:textId="36417D1A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3.5</w:t>
            </w:r>
          </w:p>
        </w:tc>
      </w:tr>
      <w:tr w:rsidR="000553EE" w:rsidRPr="00275CB6" w14:paraId="55896ED3" w14:textId="77777777" w:rsidTr="00384A2B">
        <w:trPr>
          <w:trHeight w:val="365"/>
        </w:trPr>
        <w:tc>
          <w:tcPr>
            <w:tcW w:w="10334" w:type="dxa"/>
            <w:gridSpan w:val="3"/>
          </w:tcPr>
          <w:p w14:paraId="21625CA8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553EE" w:rsidRPr="00275CB6" w14:paraId="55CCBAE5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146D6DAC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45150ADE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0553EE" w:rsidRPr="00275CB6" w14:paraId="6AF6F481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34EC701" w14:textId="77777777" w:rsidR="000553EE" w:rsidRPr="00275CB6" w:rsidRDefault="000553EE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03561D5" w14:textId="77777777" w:rsidR="000553EE" w:rsidRPr="00275CB6" w:rsidRDefault="000553EE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0553EE" w:rsidRPr="00275CB6" w14:paraId="7F599174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1F0EE7AF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19DAF0EE" w14:textId="1C8CE0A2" w:rsidR="000553EE" w:rsidRPr="00275CB6" w:rsidRDefault="00A11068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A11068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0553EE" w:rsidRPr="00275CB6" w14:paraId="21A61AB1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A2E1BC8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45EC9F3F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0553EE" w:rsidRPr="00275CB6" w14:paraId="7C050375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C5AB3DE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3EB334FF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bianco</w:t>
                  </w:r>
                </w:p>
              </w:tc>
            </w:tr>
            <w:tr w:rsidR="000553EE" w:rsidRPr="00275CB6" w14:paraId="6D77BA46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762A420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E3F4CF2" w14:textId="28BB40C0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fiat</w:t>
                  </w:r>
                </w:p>
              </w:tc>
            </w:tr>
            <w:tr w:rsidR="000553EE" w:rsidRPr="00275CB6" w14:paraId="3FCEB5A9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53211E2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0CE4C7B9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54E814B1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81BE9BC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61E2CD3A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49948492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66EB658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0564B53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40D07FF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D64B54B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B8BE4AB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154ABC6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9C8F1EE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4CF605D6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0553EE" w:rsidRPr="00275CB6" w14:paraId="082DB22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F2BB20F" w14:textId="77777777" w:rsidR="000553EE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7A5ACB14" w14:textId="77777777" w:rsidR="000553EE" w:rsidRPr="00275CB6" w:rsidRDefault="000553EE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5C19688C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553EE" w:rsidRPr="00275CB6" w14:paraId="44916E5B" w14:textId="77777777" w:rsidTr="00384A2B">
        <w:trPr>
          <w:trHeight w:val="365"/>
        </w:trPr>
        <w:tc>
          <w:tcPr>
            <w:tcW w:w="10334" w:type="dxa"/>
            <w:gridSpan w:val="3"/>
          </w:tcPr>
          <w:p w14:paraId="2A2ABC95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0553EE" w:rsidRPr="00275CB6" w14:paraId="7C81CE03" w14:textId="77777777" w:rsidTr="00384A2B">
        <w:trPr>
          <w:trHeight w:val="378"/>
        </w:trPr>
        <w:tc>
          <w:tcPr>
            <w:tcW w:w="3637" w:type="dxa"/>
          </w:tcPr>
          <w:p w14:paraId="1A4364D0" w14:textId="77777777" w:rsidR="000553EE" w:rsidRPr="00275CB6" w:rsidRDefault="000553EE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67F4B8B" w14:textId="77777777" w:rsidR="000553EE" w:rsidRPr="000B76AA" w:rsidRDefault="000553EE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6286A60E" w14:textId="5D00A6FE" w:rsidR="000553EE" w:rsidRDefault="000553EE" w:rsidP="000553EE"/>
    <w:p w14:paraId="7D134958" w14:textId="77777777" w:rsidR="000553EE" w:rsidRDefault="000553EE">
      <w:pPr>
        <w:spacing w:after="200"/>
      </w:pPr>
      <w:r>
        <w:br w:type="page"/>
      </w:r>
    </w:p>
    <w:p w14:paraId="1B3F0DC9" w14:textId="1CDB8A76" w:rsidR="000553EE" w:rsidRPr="00A11068" w:rsidRDefault="00E02D77" w:rsidP="00A11068">
      <w:pPr>
        <w:pStyle w:val="Titolo3"/>
        <w:numPr>
          <w:ilvl w:val="0"/>
          <w:numId w:val="32"/>
        </w:numPr>
        <w:rPr>
          <w:b w:val="0"/>
          <w:bCs/>
        </w:rPr>
      </w:pPr>
      <w:bookmarkStart w:id="53" w:name="_Toc122625153"/>
      <w:r w:rsidRPr="00A11068">
        <w:rPr>
          <w:b w:val="0"/>
          <w:bCs/>
        </w:rPr>
        <w:lastRenderedPageBreak/>
        <w:t xml:space="preserve">TC </w:t>
      </w:r>
      <w:r w:rsidR="00DA0433" w:rsidRPr="00A11068">
        <w:rPr>
          <w:b w:val="0"/>
          <w:bCs/>
        </w:rPr>
        <w:t>3</w:t>
      </w:r>
      <w:r w:rsidRPr="00A11068">
        <w:rPr>
          <w:b w:val="0"/>
          <w:bCs/>
        </w:rPr>
        <w:t>_</w:t>
      </w:r>
      <w:r w:rsidR="00DA0433" w:rsidRPr="00A11068">
        <w:rPr>
          <w:b w:val="0"/>
          <w:bCs/>
        </w:rPr>
        <w:t>6</w:t>
      </w:r>
      <w:bookmarkEnd w:id="53"/>
      <w:r w:rsidR="00DA0433" w:rsidRPr="00A11068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DA0433" w:rsidRPr="00275CB6" w14:paraId="421C8B34" w14:textId="77777777" w:rsidTr="00384A2B">
        <w:trPr>
          <w:trHeight w:val="365"/>
        </w:trPr>
        <w:tc>
          <w:tcPr>
            <w:tcW w:w="3648" w:type="dxa"/>
            <w:gridSpan w:val="2"/>
          </w:tcPr>
          <w:p w14:paraId="652ED2E8" w14:textId="41BE8AE9" w:rsidR="00DA0433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505E0617" w14:textId="0424DE21" w:rsidR="00DA0433" w:rsidRPr="00E02D77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4A5BC7">
              <w:rPr>
                <w:b w:val="0"/>
                <w:bCs/>
                <w:szCs w:val="20"/>
              </w:rPr>
              <w:t>Testing_auto</w:t>
            </w:r>
            <w:proofErr w:type="spellEnd"/>
          </w:p>
        </w:tc>
      </w:tr>
      <w:tr w:rsidR="00DA0433" w:rsidRPr="00275CB6" w14:paraId="32254D50" w14:textId="77777777" w:rsidTr="00384A2B">
        <w:trPr>
          <w:trHeight w:val="378"/>
        </w:trPr>
        <w:tc>
          <w:tcPr>
            <w:tcW w:w="10334" w:type="dxa"/>
            <w:gridSpan w:val="3"/>
          </w:tcPr>
          <w:p w14:paraId="5C15247A" w14:textId="77777777" w:rsidR="00DA0433" w:rsidRPr="00E02D77" w:rsidRDefault="00DA0433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DA0433" w:rsidRPr="00275CB6" w14:paraId="6E1F210E" w14:textId="77777777" w:rsidTr="00384A2B">
        <w:trPr>
          <w:trHeight w:val="365"/>
        </w:trPr>
        <w:tc>
          <w:tcPr>
            <w:tcW w:w="3648" w:type="dxa"/>
            <w:gridSpan w:val="2"/>
          </w:tcPr>
          <w:p w14:paraId="5C13CC9A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E9D2847" w14:textId="7D32804B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3.6</w:t>
            </w:r>
          </w:p>
        </w:tc>
      </w:tr>
      <w:tr w:rsidR="00DA0433" w:rsidRPr="00275CB6" w14:paraId="39E4D700" w14:textId="77777777" w:rsidTr="00384A2B">
        <w:trPr>
          <w:trHeight w:val="365"/>
        </w:trPr>
        <w:tc>
          <w:tcPr>
            <w:tcW w:w="10334" w:type="dxa"/>
            <w:gridSpan w:val="3"/>
          </w:tcPr>
          <w:p w14:paraId="3B43FA44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DA0433" w:rsidRPr="00275CB6" w14:paraId="1460B86A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1B18DBBE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23B2B91B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DA0433" w:rsidRPr="00275CB6" w14:paraId="4C1CDE9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A73F350" w14:textId="77777777" w:rsidR="00DA0433" w:rsidRPr="00275CB6" w:rsidRDefault="00DA0433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D4A07DF" w14:textId="77777777" w:rsidR="00DA0433" w:rsidRPr="00275CB6" w:rsidRDefault="00DA0433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DA0433" w:rsidRPr="00275CB6" w14:paraId="678752CD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0A94F665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FBD2D80" w14:textId="311F787F" w:rsidR="00DA0433" w:rsidRPr="00275CB6" w:rsidRDefault="00A11068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A11068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DA0433" w:rsidRPr="00275CB6" w14:paraId="6EBE52F6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D80715E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5389F665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DA0433" w:rsidRPr="00275CB6" w14:paraId="679E7BA5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6819225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03D042C7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bianco</w:t>
                  </w:r>
                </w:p>
              </w:tc>
            </w:tr>
            <w:tr w:rsidR="00DA0433" w:rsidRPr="00275CB6" w14:paraId="0611674D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5FA615A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31758F90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fiat</w:t>
                  </w:r>
                </w:p>
              </w:tc>
            </w:tr>
            <w:tr w:rsidR="00DA0433" w:rsidRPr="00275CB6" w14:paraId="7E0149F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4B49C3C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FDA8A87" w14:textId="1D973F30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DA0433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panda</w:t>
                  </w:r>
                </w:p>
              </w:tc>
            </w:tr>
            <w:tr w:rsidR="00DA0433" w:rsidRPr="00275CB6" w14:paraId="38ED755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2804CF3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5F14B841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DA0433" w:rsidRPr="00275CB6" w14:paraId="430BC8E2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8BC9C99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6D06050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DA0433" w:rsidRPr="00275CB6" w14:paraId="3A0D99B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2A57AD9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6166A67B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DA0433" w:rsidRPr="00275CB6" w14:paraId="7C4D54E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6CFFECB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646E7362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DA0433" w:rsidRPr="00275CB6" w14:paraId="0993A1B8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DC048F7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14BBF430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7FAFBFDF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DA0433" w:rsidRPr="00275CB6" w14:paraId="6213B2DF" w14:textId="77777777" w:rsidTr="00384A2B">
        <w:trPr>
          <w:trHeight w:val="365"/>
        </w:trPr>
        <w:tc>
          <w:tcPr>
            <w:tcW w:w="10334" w:type="dxa"/>
            <w:gridSpan w:val="3"/>
          </w:tcPr>
          <w:p w14:paraId="5D8F6B49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DA0433" w:rsidRPr="00275CB6" w14:paraId="268F3426" w14:textId="77777777" w:rsidTr="00384A2B">
        <w:trPr>
          <w:trHeight w:val="378"/>
        </w:trPr>
        <w:tc>
          <w:tcPr>
            <w:tcW w:w="3637" w:type="dxa"/>
          </w:tcPr>
          <w:p w14:paraId="28C20FAC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37DFFA39" w14:textId="77777777" w:rsidR="00DA0433" w:rsidRPr="000B76AA" w:rsidRDefault="00DA0433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78B2247D" w14:textId="058F3D5B" w:rsidR="00DA0433" w:rsidRDefault="00DA0433" w:rsidP="00DA0433"/>
    <w:p w14:paraId="633178F0" w14:textId="77777777" w:rsidR="00DA0433" w:rsidRDefault="00DA0433">
      <w:pPr>
        <w:spacing w:after="200"/>
      </w:pPr>
      <w:r>
        <w:br w:type="page"/>
      </w:r>
    </w:p>
    <w:p w14:paraId="504516F9" w14:textId="7CBFFFDD" w:rsidR="00DA0433" w:rsidRPr="00A11068" w:rsidRDefault="00E02D77" w:rsidP="00A11068">
      <w:pPr>
        <w:pStyle w:val="Titolo3"/>
        <w:numPr>
          <w:ilvl w:val="0"/>
          <w:numId w:val="32"/>
        </w:numPr>
        <w:rPr>
          <w:b w:val="0"/>
          <w:bCs/>
        </w:rPr>
      </w:pPr>
      <w:bookmarkStart w:id="54" w:name="_Toc122625154"/>
      <w:r w:rsidRPr="00A11068">
        <w:rPr>
          <w:b w:val="0"/>
          <w:bCs/>
        </w:rPr>
        <w:lastRenderedPageBreak/>
        <w:t xml:space="preserve">TC </w:t>
      </w:r>
      <w:r w:rsidR="00DA0433" w:rsidRPr="00A11068">
        <w:rPr>
          <w:b w:val="0"/>
          <w:bCs/>
        </w:rPr>
        <w:t>3</w:t>
      </w:r>
      <w:r w:rsidRPr="00A11068">
        <w:rPr>
          <w:b w:val="0"/>
          <w:bCs/>
        </w:rPr>
        <w:t>_</w:t>
      </w:r>
      <w:r w:rsidR="00DA0433" w:rsidRPr="00A11068">
        <w:rPr>
          <w:b w:val="0"/>
          <w:bCs/>
        </w:rPr>
        <w:t>7</w:t>
      </w:r>
      <w:bookmarkEnd w:id="54"/>
      <w:r w:rsidR="00DA0433" w:rsidRPr="00A11068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DA0433" w:rsidRPr="00275CB6" w14:paraId="23EE6B7C" w14:textId="77777777" w:rsidTr="00384A2B">
        <w:trPr>
          <w:trHeight w:val="365"/>
        </w:trPr>
        <w:tc>
          <w:tcPr>
            <w:tcW w:w="3648" w:type="dxa"/>
            <w:gridSpan w:val="2"/>
          </w:tcPr>
          <w:p w14:paraId="04033817" w14:textId="54E55F82" w:rsidR="00DA0433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A8B7AB0" w14:textId="29064F9A" w:rsidR="00DA0433" w:rsidRPr="00E02D77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4A5BC7">
              <w:rPr>
                <w:b w:val="0"/>
                <w:bCs/>
                <w:szCs w:val="20"/>
              </w:rPr>
              <w:t>Testing_auto</w:t>
            </w:r>
            <w:proofErr w:type="spellEnd"/>
          </w:p>
        </w:tc>
      </w:tr>
      <w:tr w:rsidR="00DA0433" w:rsidRPr="00275CB6" w14:paraId="2D3EF03F" w14:textId="77777777" w:rsidTr="00384A2B">
        <w:trPr>
          <w:trHeight w:val="378"/>
        </w:trPr>
        <w:tc>
          <w:tcPr>
            <w:tcW w:w="10334" w:type="dxa"/>
            <w:gridSpan w:val="3"/>
          </w:tcPr>
          <w:p w14:paraId="0C9E3AB5" w14:textId="77777777" w:rsidR="00DA0433" w:rsidRPr="00E02D77" w:rsidRDefault="00DA0433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DA0433" w:rsidRPr="00275CB6" w14:paraId="73F0DB8E" w14:textId="77777777" w:rsidTr="00384A2B">
        <w:trPr>
          <w:trHeight w:val="365"/>
        </w:trPr>
        <w:tc>
          <w:tcPr>
            <w:tcW w:w="3648" w:type="dxa"/>
            <w:gridSpan w:val="2"/>
          </w:tcPr>
          <w:p w14:paraId="62936718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BE6E520" w14:textId="4AAD610B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3.7</w:t>
            </w:r>
          </w:p>
        </w:tc>
      </w:tr>
      <w:tr w:rsidR="00DA0433" w:rsidRPr="00275CB6" w14:paraId="4CBFEC06" w14:textId="77777777" w:rsidTr="00384A2B">
        <w:trPr>
          <w:trHeight w:val="365"/>
        </w:trPr>
        <w:tc>
          <w:tcPr>
            <w:tcW w:w="10334" w:type="dxa"/>
            <w:gridSpan w:val="3"/>
          </w:tcPr>
          <w:p w14:paraId="7A23DC1B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DA0433" w:rsidRPr="00275CB6" w14:paraId="7B691579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79CE7187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7FE62F97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DA0433" w:rsidRPr="00275CB6" w14:paraId="5D877DC5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CBCB542" w14:textId="77777777" w:rsidR="00DA0433" w:rsidRPr="00275CB6" w:rsidRDefault="00DA0433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E827321" w14:textId="77777777" w:rsidR="00DA0433" w:rsidRPr="00275CB6" w:rsidRDefault="00DA0433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DA0433" w:rsidRPr="00275CB6" w14:paraId="6A80B0C3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31F0E507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18F1E0E" w14:textId="3FB51197" w:rsidR="00DA0433" w:rsidRPr="00275CB6" w:rsidRDefault="00A11068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A11068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DA0433" w:rsidRPr="00275CB6" w14:paraId="15717FC3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60A1316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2B8B2E07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DA0433" w:rsidRPr="00275CB6" w14:paraId="14782C0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E3F1EAD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1688AD97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bianco</w:t>
                  </w:r>
                </w:p>
              </w:tc>
            </w:tr>
            <w:tr w:rsidR="00DA0433" w:rsidRPr="00275CB6" w14:paraId="40EE32D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13F09BF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A65DD78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fiat</w:t>
                  </w:r>
                </w:p>
              </w:tc>
            </w:tr>
            <w:tr w:rsidR="00DA0433" w:rsidRPr="00275CB6" w14:paraId="6D2CC2E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D2036D3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27E3E74A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DA0433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panda</w:t>
                  </w:r>
                </w:p>
              </w:tc>
            </w:tr>
            <w:tr w:rsidR="00DA0433" w:rsidRPr="00275CB6" w14:paraId="05883AF9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93EA4AF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2340BC65" w14:textId="1B5C0923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69</w:t>
                  </w:r>
                </w:p>
              </w:tc>
            </w:tr>
            <w:tr w:rsidR="00DA0433" w:rsidRPr="00275CB6" w14:paraId="3DA4318E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64B127C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19110973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DA0433" w:rsidRPr="00275CB6" w14:paraId="3E2DCCE7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66AD57B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B8CA89F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DA0433" w:rsidRPr="00275CB6" w14:paraId="2A9586A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E1A9E65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5E3B78C8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DA0433" w:rsidRPr="00275CB6" w14:paraId="790E5451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55C2B2F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7BF1747A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35C5AC20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DA0433" w:rsidRPr="00275CB6" w14:paraId="37DB7FF4" w14:textId="77777777" w:rsidTr="00384A2B">
        <w:trPr>
          <w:trHeight w:val="365"/>
        </w:trPr>
        <w:tc>
          <w:tcPr>
            <w:tcW w:w="10334" w:type="dxa"/>
            <w:gridSpan w:val="3"/>
          </w:tcPr>
          <w:p w14:paraId="0969B899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DA0433" w:rsidRPr="00275CB6" w14:paraId="0ED423A0" w14:textId="77777777" w:rsidTr="00384A2B">
        <w:trPr>
          <w:trHeight w:val="378"/>
        </w:trPr>
        <w:tc>
          <w:tcPr>
            <w:tcW w:w="3637" w:type="dxa"/>
          </w:tcPr>
          <w:p w14:paraId="7AC87A38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805BA97" w14:textId="77777777" w:rsidR="00DA0433" w:rsidRPr="000B76AA" w:rsidRDefault="00DA0433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7653B2E7" w14:textId="6C9E6C69" w:rsidR="00DA0433" w:rsidRDefault="00DA0433" w:rsidP="00DA0433"/>
    <w:p w14:paraId="14B1EBD6" w14:textId="77777777" w:rsidR="00DA0433" w:rsidRDefault="00DA0433">
      <w:pPr>
        <w:spacing w:after="200"/>
      </w:pPr>
      <w:r>
        <w:br w:type="page"/>
      </w:r>
    </w:p>
    <w:p w14:paraId="408C978A" w14:textId="70F5E400" w:rsidR="00DA0433" w:rsidRPr="00A11068" w:rsidRDefault="00E02D77" w:rsidP="00A11068">
      <w:pPr>
        <w:pStyle w:val="Titolo3"/>
        <w:numPr>
          <w:ilvl w:val="0"/>
          <w:numId w:val="32"/>
        </w:numPr>
        <w:rPr>
          <w:b w:val="0"/>
          <w:bCs/>
        </w:rPr>
      </w:pPr>
      <w:bookmarkStart w:id="55" w:name="_Toc122625155"/>
      <w:r w:rsidRPr="00A11068">
        <w:rPr>
          <w:b w:val="0"/>
          <w:bCs/>
        </w:rPr>
        <w:lastRenderedPageBreak/>
        <w:t xml:space="preserve">TC </w:t>
      </w:r>
      <w:r w:rsidR="00DA0433" w:rsidRPr="00A11068">
        <w:rPr>
          <w:b w:val="0"/>
          <w:bCs/>
        </w:rPr>
        <w:t>3</w:t>
      </w:r>
      <w:r w:rsidRPr="00A11068">
        <w:rPr>
          <w:b w:val="0"/>
          <w:bCs/>
        </w:rPr>
        <w:t>_</w:t>
      </w:r>
      <w:r w:rsidR="00DA0433" w:rsidRPr="00A11068">
        <w:rPr>
          <w:b w:val="0"/>
          <w:bCs/>
        </w:rPr>
        <w:t>8</w:t>
      </w:r>
      <w:bookmarkEnd w:id="55"/>
      <w:r w:rsidR="00DA0433" w:rsidRPr="00A11068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DA0433" w:rsidRPr="00275CB6" w14:paraId="2D1F1AAA" w14:textId="77777777" w:rsidTr="00384A2B">
        <w:trPr>
          <w:trHeight w:val="365"/>
        </w:trPr>
        <w:tc>
          <w:tcPr>
            <w:tcW w:w="3648" w:type="dxa"/>
            <w:gridSpan w:val="2"/>
          </w:tcPr>
          <w:p w14:paraId="6B4D227B" w14:textId="24C8FD47" w:rsidR="00DA0433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930B868" w14:textId="1BEF2DB8" w:rsidR="00DA0433" w:rsidRPr="00E02D77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4A5BC7">
              <w:rPr>
                <w:b w:val="0"/>
                <w:bCs/>
                <w:szCs w:val="20"/>
              </w:rPr>
              <w:t>Testing_auto</w:t>
            </w:r>
            <w:proofErr w:type="spellEnd"/>
          </w:p>
        </w:tc>
      </w:tr>
      <w:tr w:rsidR="00DA0433" w:rsidRPr="00275CB6" w14:paraId="70DCFD50" w14:textId="77777777" w:rsidTr="00384A2B">
        <w:trPr>
          <w:trHeight w:val="378"/>
        </w:trPr>
        <w:tc>
          <w:tcPr>
            <w:tcW w:w="10334" w:type="dxa"/>
            <w:gridSpan w:val="3"/>
          </w:tcPr>
          <w:p w14:paraId="1D4EBE08" w14:textId="77777777" w:rsidR="00DA0433" w:rsidRPr="00E02D77" w:rsidRDefault="00DA0433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DA0433" w:rsidRPr="00275CB6" w14:paraId="794F3756" w14:textId="77777777" w:rsidTr="00384A2B">
        <w:trPr>
          <w:trHeight w:val="365"/>
        </w:trPr>
        <w:tc>
          <w:tcPr>
            <w:tcW w:w="3648" w:type="dxa"/>
            <w:gridSpan w:val="2"/>
          </w:tcPr>
          <w:p w14:paraId="68EEE00B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F15FB1C" w14:textId="36B85361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3.8</w:t>
            </w:r>
          </w:p>
        </w:tc>
      </w:tr>
      <w:tr w:rsidR="00DA0433" w:rsidRPr="00275CB6" w14:paraId="0E5DD4AA" w14:textId="77777777" w:rsidTr="00384A2B">
        <w:trPr>
          <w:trHeight w:val="365"/>
        </w:trPr>
        <w:tc>
          <w:tcPr>
            <w:tcW w:w="10334" w:type="dxa"/>
            <w:gridSpan w:val="3"/>
          </w:tcPr>
          <w:p w14:paraId="6F0ADA19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DA0433" w:rsidRPr="00275CB6" w14:paraId="14A36823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40B440AB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5E21C1D3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DA0433" w:rsidRPr="00275CB6" w14:paraId="2E2CF2B2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015B676" w14:textId="77777777" w:rsidR="00DA0433" w:rsidRPr="00275CB6" w:rsidRDefault="00DA0433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C059B8A" w14:textId="77777777" w:rsidR="00DA0433" w:rsidRPr="00275CB6" w:rsidRDefault="00DA0433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DA0433" w:rsidRPr="00275CB6" w14:paraId="52CD4B60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0D67705B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544E16CB" w14:textId="106489B6" w:rsidR="00DA0433" w:rsidRPr="00275CB6" w:rsidRDefault="00A11068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A11068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DA0433" w:rsidRPr="00275CB6" w14:paraId="649F529E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8D195B7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0B696048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DA0433" w:rsidRPr="00275CB6" w14:paraId="2E2491F5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F315489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3284DD25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bianco</w:t>
                  </w:r>
                </w:p>
              </w:tc>
            </w:tr>
            <w:tr w:rsidR="00DA0433" w:rsidRPr="00275CB6" w14:paraId="0BB6765D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C0042B6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10C30BC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fiat</w:t>
                  </w:r>
                </w:p>
              </w:tc>
            </w:tr>
            <w:tr w:rsidR="00DA0433" w:rsidRPr="00275CB6" w14:paraId="29C6D2E5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1E78DFF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5B3F6306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DA0433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panda</w:t>
                  </w:r>
                </w:p>
              </w:tc>
            </w:tr>
            <w:tr w:rsidR="00DA0433" w:rsidRPr="00275CB6" w14:paraId="460E422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B955C61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3C05D020" w14:textId="6F29C511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69</w:t>
                  </w:r>
                </w:p>
              </w:tc>
            </w:tr>
            <w:tr w:rsidR="00DA0433" w:rsidRPr="00275CB6" w14:paraId="20AF3132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C0BB20C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57BA49D4" w14:textId="3DAA7F77" w:rsidR="00DA0433" w:rsidRPr="00275CB6" w:rsidRDefault="009550B1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12500</w:t>
                  </w:r>
                </w:p>
              </w:tc>
            </w:tr>
            <w:tr w:rsidR="00DA0433" w:rsidRPr="00275CB6" w14:paraId="6848308A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376510B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D0FF573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DA0433" w:rsidRPr="00275CB6" w14:paraId="20E5ECB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47B1066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7030F2F7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DA0433" w:rsidRPr="00275CB6" w14:paraId="260BFFE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FB7BDA4" w14:textId="77777777" w:rsidR="00DA0433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36F31226" w14:textId="77777777" w:rsidR="00DA0433" w:rsidRPr="00275CB6" w:rsidRDefault="00DA043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3565921E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DA0433" w:rsidRPr="00275CB6" w14:paraId="09D36466" w14:textId="77777777" w:rsidTr="00384A2B">
        <w:trPr>
          <w:trHeight w:val="365"/>
        </w:trPr>
        <w:tc>
          <w:tcPr>
            <w:tcW w:w="10334" w:type="dxa"/>
            <w:gridSpan w:val="3"/>
          </w:tcPr>
          <w:p w14:paraId="5BDEB505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DA0433" w:rsidRPr="00275CB6" w14:paraId="6B59FB3D" w14:textId="77777777" w:rsidTr="00384A2B">
        <w:trPr>
          <w:trHeight w:val="378"/>
        </w:trPr>
        <w:tc>
          <w:tcPr>
            <w:tcW w:w="3637" w:type="dxa"/>
          </w:tcPr>
          <w:p w14:paraId="0DBF5FE5" w14:textId="77777777" w:rsidR="00DA0433" w:rsidRPr="00275CB6" w:rsidRDefault="00DA0433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1CE8892" w14:textId="77777777" w:rsidR="00DA0433" w:rsidRPr="000B76AA" w:rsidRDefault="00DA0433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61008076" w14:textId="27CA99CC" w:rsidR="001470C0" w:rsidRDefault="001470C0" w:rsidP="00DA0433"/>
    <w:p w14:paraId="227AFD81" w14:textId="77777777" w:rsidR="001470C0" w:rsidRDefault="001470C0">
      <w:pPr>
        <w:spacing w:after="200"/>
      </w:pPr>
      <w:r>
        <w:br w:type="page"/>
      </w:r>
    </w:p>
    <w:p w14:paraId="4CF68149" w14:textId="7357A50B" w:rsidR="00DA0433" w:rsidRPr="00A11068" w:rsidRDefault="0048768D" w:rsidP="00A11068">
      <w:pPr>
        <w:pStyle w:val="Titolo3"/>
        <w:numPr>
          <w:ilvl w:val="0"/>
          <w:numId w:val="32"/>
        </w:numPr>
        <w:rPr>
          <w:b w:val="0"/>
          <w:bCs/>
        </w:rPr>
      </w:pPr>
      <w:bookmarkStart w:id="56" w:name="_Toc122625156"/>
      <w:r w:rsidRPr="00A11068">
        <w:rPr>
          <w:b w:val="0"/>
          <w:bCs/>
        </w:rPr>
        <w:lastRenderedPageBreak/>
        <w:t xml:space="preserve">TC </w:t>
      </w:r>
      <w:r w:rsidR="001470C0" w:rsidRPr="00A11068">
        <w:rPr>
          <w:b w:val="0"/>
          <w:bCs/>
        </w:rPr>
        <w:t>3</w:t>
      </w:r>
      <w:r w:rsidRPr="00A11068">
        <w:rPr>
          <w:b w:val="0"/>
          <w:bCs/>
        </w:rPr>
        <w:t>_</w:t>
      </w:r>
      <w:r w:rsidR="001470C0" w:rsidRPr="00A11068">
        <w:rPr>
          <w:b w:val="0"/>
          <w:bCs/>
        </w:rPr>
        <w:t>9</w:t>
      </w:r>
      <w:bookmarkEnd w:id="56"/>
      <w:r w:rsidR="001470C0" w:rsidRPr="00A11068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1470C0" w:rsidRPr="00275CB6" w14:paraId="234601F9" w14:textId="77777777" w:rsidTr="00384A2B">
        <w:trPr>
          <w:trHeight w:val="365"/>
        </w:trPr>
        <w:tc>
          <w:tcPr>
            <w:tcW w:w="3648" w:type="dxa"/>
            <w:gridSpan w:val="2"/>
          </w:tcPr>
          <w:p w14:paraId="501D12B2" w14:textId="74664274" w:rsidR="001470C0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6631C6C" w14:textId="0C1E7C10" w:rsidR="001470C0" w:rsidRPr="0048768D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4A5BC7">
              <w:rPr>
                <w:b w:val="0"/>
                <w:bCs/>
                <w:szCs w:val="20"/>
              </w:rPr>
              <w:t>Testing_auto</w:t>
            </w:r>
            <w:proofErr w:type="spellEnd"/>
          </w:p>
        </w:tc>
      </w:tr>
      <w:tr w:rsidR="001470C0" w:rsidRPr="00275CB6" w14:paraId="0DBA265D" w14:textId="77777777" w:rsidTr="00384A2B">
        <w:trPr>
          <w:trHeight w:val="378"/>
        </w:trPr>
        <w:tc>
          <w:tcPr>
            <w:tcW w:w="10334" w:type="dxa"/>
            <w:gridSpan w:val="3"/>
          </w:tcPr>
          <w:p w14:paraId="4FC683C6" w14:textId="77777777" w:rsidR="001470C0" w:rsidRPr="0048768D" w:rsidRDefault="001470C0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1470C0" w:rsidRPr="00275CB6" w14:paraId="19D0CD68" w14:textId="77777777" w:rsidTr="00384A2B">
        <w:trPr>
          <w:trHeight w:val="365"/>
        </w:trPr>
        <w:tc>
          <w:tcPr>
            <w:tcW w:w="3648" w:type="dxa"/>
            <w:gridSpan w:val="2"/>
          </w:tcPr>
          <w:p w14:paraId="395E72AF" w14:textId="77777777" w:rsidR="001470C0" w:rsidRPr="00275CB6" w:rsidRDefault="001470C0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762868D" w14:textId="33F98F1F" w:rsidR="001470C0" w:rsidRPr="00275CB6" w:rsidRDefault="001470C0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3.</w:t>
            </w:r>
            <w:r w:rsidR="00C65EED">
              <w:rPr>
                <w:b w:val="0"/>
                <w:bCs/>
                <w:noProof/>
                <w:szCs w:val="28"/>
                <w:lang w:bidi="it-IT"/>
              </w:rPr>
              <w:t>9</w:t>
            </w:r>
          </w:p>
        </w:tc>
      </w:tr>
      <w:tr w:rsidR="001470C0" w:rsidRPr="00275CB6" w14:paraId="05D0B769" w14:textId="77777777" w:rsidTr="00384A2B">
        <w:trPr>
          <w:trHeight w:val="365"/>
        </w:trPr>
        <w:tc>
          <w:tcPr>
            <w:tcW w:w="10334" w:type="dxa"/>
            <w:gridSpan w:val="3"/>
          </w:tcPr>
          <w:p w14:paraId="7A64BDC2" w14:textId="77777777" w:rsidR="001470C0" w:rsidRPr="00275CB6" w:rsidRDefault="001470C0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1470C0" w:rsidRPr="00275CB6" w14:paraId="5213CF95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3318FB68" w14:textId="77777777" w:rsidR="001470C0" w:rsidRPr="00275CB6" w:rsidRDefault="001470C0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60718A77" w14:textId="77777777" w:rsidR="001470C0" w:rsidRPr="00275CB6" w:rsidRDefault="001470C0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1470C0" w:rsidRPr="00275CB6" w14:paraId="362E462A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ED9CE38" w14:textId="77777777" w:rsidR="001470C0" w:rsidRPr="00275CB6" w:rsidRDefault="001470C0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4C93621" w14:textId="77777777" w:rsidR="001470C0" w:rsidRPr="00275CB6" w:rsidRDefault="001470C0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1470C0" w:rsidRPr="00275CB6" w14:paraId="2F99CC3A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28467940" w14:textId="77777777" w:rsidR="001470C0" w:rsidRPr="00275CB6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32A6445F" w14:textId="20594D19" w:rsidR="001470C0" w:rsidRPr="00275CB6" w:rsidRDefault="00A11068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A11068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1470C0" w:rsidRPr="00275CB6" w14:paraId="3CE6546D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A3C8D22" w14:textId="77777777" w:rsidR="001470C0" w:rsidRPr="00275CB6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3FFF36CE" w14:textId="77777777" w:rsidR="001470C0" w:rsidRPr="00275CB6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1470C0" w:rsidRPr="00275CB6" w14:paraId="2409AEF9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B41C066" w14:textId="77777777" w:rsidR="001470C0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547EEAFC" w14:textId="77777777" w:rsidR="001470C0" w:rsidRPr="00275CB6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bianco</w:t>
                  </w:r>
                </w:p>
              </w:tc>
            </w:tr>
            <w:tr w:rsidR="001470C0" w:rsidRPr="00275CB6" w14:paraId="3F7CDAB6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28A4FBD" w14:textId="77777777" w:rsidR="001470C0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2F21D1DD" w14:textId="77777777" w:rsidR="001470C0" w:rsidRPr="00275CB6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fiat</w:t>
                  </w:r>
                </w:p>
              </w:tc>
            </w:tr>
            <w:tr w:rsidR="001470C0" w:rsidRPr="00275CB6" w14:paraId="358F290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3DF4046" w14:textId="77777777" w:rsidR="001470C0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16B19433" w14:textId="77777777" w:rsidR="001470C0" w:rsidRPr="00275CB6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DA0433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panda</w:t>
                  </w:r>
                </w:p>
              </w:tc>
            </w:tr>
            <w:tr w:rsidR="001470C0" w:rsidRPr="00275CB6" w14:paraId="0E8B12E8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0264D88" w14:textId="77777777" w:rsidR="001470C0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68793FA2" w14:textId="77777777" w:rsidR="001470C0" w:rsidRPr="00275CB6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69</w:t>
                  </w:r>
                </w:p>
              </w:tc>
            </w:tr>
            <w:tr w:rsidR="001470C0" w:rsidRPr="00275CB6" w14:paraId="2E2D2F38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860F4B9" w14:textId="77777777" w:rsidR="001470C0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0A9917A8" w14:textId="45690A9B" w:rsidR="001470C0" w:rsidRPr="00275CB6" w:rsidRDefault="009550B1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12500</w:t>
                  </w:r>
                </w:p>
              </w:tc>
            </w:tr>
            <w:tr w:rsidR="001470C0" w:rsidRPr="00275CB6" w14:paraId="17D65E9D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8693951" w14:textId="77777777" w:rsidR="001470C0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67C8A7B3" w14:textId="07B5EADA" w:rsidR="001470C0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path</w:t>
                  </w:r>
                </w:p>
              </w:tc>
            </w:tr>
            <w:tr w:rsidR="001470C0" w:rsidRPr="00275CB6" w14:paraId="3ED0952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5F865AF" w14:textId="77777777" w:rsidR="001470C0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7561AA56" w14:textId="77777777" w:rsidR="001470C0" w:rsidRPr="00275CB6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1470C0" w:rsidRPr="00275CB6" w14:paraId="57545E9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2F8144C" w14:textId="77777777" w:rsidR="001470C0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622F9AD9" w14:textId="77777777" w:rsidR="001470C0" w:rsidRPr="00275CB6" w:rsidRDefault="001470C0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5ABE501A" w14:textId="77777777" w:rsidR="001470C0" w:rsidRPr="00275CB6" w:rsidRDefault="001470C0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1470C0" w:rsidRPr="00275CB6" w14:paraId="34FBD9C1" w14:textId="77777777" w:rsidTr="00384A2B">
        <w:trPr>
          <w:trHeight w:val="365"/>
        </w:trPr>
        <w:tc>
          <w:tcPr>
            <w:tcW w:w="10334" w:type="dxa"/>
            <w:gridSpan w:val="3"/>
          </w:tcPr>
          <w:p w14:paraId="5D0F74AC" w14:textId="77777777" w:rsidR="001470C0" w:rsidRPr="00275CB6" w:rsidRDefault="001470C0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1470C0" w:rsidRPr="00275CB6" w14:paraId="74238336" w14:textId="77777777" w:rsidTr="00384A2B">
        <w:trPr>
          <w:trHeight w:val="378"/>
        </w:trPr>
        <w:tc>
          <w:tcPr>
            <w:tcW w:w="3637" w:type="dxa"/>
          </w:tcPr>
          <w:p w14:paraId="3CDD90D6" w14:textId="77777777" w:rsidR="001470C0" w:rsidRPr="00275CB6" w:rsidRDefault="001470C0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B0A45C6" w14:textId="77777777" w:rsidR="001470C0" w:rsidRPr="000B76AA" w:rsidRDefault="001470C0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516A5B56" w14:textId="489EC08A" w:rsidR="001470C0" w:rsidRDefault="001470C0" w:rsidP="001470C0"/>
    <w:p w14:paraId="0D4D4C8C" w14:textId="77777777" w:rsidR="001470C0" w:rsidRDefault="001470C0">
      <w:pPr>
        <w:spacing w:after="200"/>
      </w:pPr>
      <w:r>
        <w:br w:type="page"/>
      </w:r>
    </w:p>
    <w:p w14:paraId="36F74F02" w14:textId="53C3A6F0" w:rsidR="001470C0" w:rsidRPr="00A11068" w:rsidRDefault="0048768D" w:rsidP="00A11068">
      <w:pPr>
        <w:pStyle w:val="Titolo3"/>
        <w:numPr>
          <w:ilvl w:val="0"/>
          <w:numId w:val="32"/>
        </w:numPr>
        <w:rPr>
          <w:b w:val="0"/>
          <w:bCs/>
        </w:rPr>
      </w:pPr>
      <w:bookmarkStart w:id="57" w:name="_Toc122625157"/>
      <w:r w:rsidRPr="00A11068">
        <w:rPr>
          <w:b w:val="0"/>
          <w:bCs/>
        </w:rPr>
        <w:lastRenderedPageBreak/>
        <w:t xml:space="preserve">TC </w:t>
      </w:r>
      <w:r w:rsidR="00C65EED" w:rsidRPr="00A11068">
        <w:rPr>
          <w:b w:val="0"/>
          <w:bCs/>
        </w:rPr>
        <w:t>3</w:t>
      </w:r>
      <w:r w:rsidRPr="00A11068">
        <w:rPr>
          <w:b w:val="0"/>
          <w:bCs/>
        </w:rPr>
        <w:t>_</w:t>
      </w:r>
      <w:r w:rsidR="00C65EED" w:rsidRPr="00A11068">
        <w:rPr>
          <w:b w:val="0"/>
          <w:bCs/>
        </w:rPr>
        <w:t>10</w:t>
      </w:r>
      <w:bookmarkEnd w:id="57"/>
      <w:r w:rsidR="00C65EED" w:rsidRPr="00A11068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C65EED" w:rsidRPr="00275CB6" w14:paraId="01E20690" w14:textId="77777777" w:rsidTr="00384A2B">
        <w:trPr>
          <w:trHeight w:val="365"/>
        </w:trPr>
        <w:tc>
          <w:tcPr>
            <w:tcW w:w="3648" w:type="dxa"/>
            <w:gridSpan w:val="2"/>
          </w:tcPr>
          <w:p w14:paraId="22D2079E" w14:textId="19CD210B" w:rsidR="00C65EED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6E7B0E57" w14:textId="3926BE23" w:rsidR="00C65EED" w:rsidRPr="0048768D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4A5BC7">
              <w:rPr>
                <w:b w:val="0"/>
                <w:bCs/>
                <w:szCs w:val="20"/>
              </w:rPr>
              <w:t>Testing_auto</w:t>
            </w:r>
            <w:proofErr w:type="spellEnd"/>
          </w:p>
        </w:tc>
      </w:tr>
      <w:tr w:rsidR="00C65EED" w:rsidRPr="00275CB6" w14:paraId="5DA0B3FD" w14:textId="77777777" w:rsidTr="00384A2B">
        <w:trPr>
          <w:trHeight w:val="378"/>
        </w:trPr>
        <w:tc>
          <w:tcPr>
            <w:tcW w:w="10334" w:type="dxa"/>
            <w:gridSpan w:val="3"/>
          </w:tcPr>
          <w:p w14:paraId="5722659A" w14:textId="77777777" w:rsidR="00C65EED" w:rsidRPr="0048768D" w:rsidRDefault="00C65EED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65EED" w:rsidRPr="00275CB6" w14:paraId="55D6036B" w14:textId="77777777" w:rsidTr="00384A2B">
        <w:trPr>
          <w:trHeight w:val="365"/>
        </w:trPr>
        <w:tc>
          <w:tcPr>
            <w:tcW w:w="3648" w:type="dxa"/>
            <w:gridSpan w:val="2"/>
          </w:tcPr>
          <w:p w14:paraId="7925E918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3E6C250C" w14:textId="09437E0D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3.10</w:t>
            </w:r>
          </w:p>
        </w:tc>
      </w:tr>
      <w:tr w:rsidR="00C65EED" w:rsidRPr="00275CB6" w14:paraId="5F7D37C8" w14:textId="77777777" w:rsidTr="00384A2B">
        <w:trPr>
          <w:trHeight w:val="365"/>
        </w:trPr>
        <w:tc>
          <w:tcPr>
            <w:tcW w:w="10334" w:type="dxa"/>
            <w:gridSpan w:val="3"/>
          </w:tcPr>
          <w:p w14:paraId="0E4DF358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65EED" w:rsidRPr="00275CB6" w14:paraId="77DD5811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61D1D210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4974AAEB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C65EED" w:rsidRPr="00275CB6" w14:paraId="51FE7DE4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BCDE3EC" w14:textId="77777777" w:rsidR="00C65EED" w:rsidRPr="00275CB6" w:rsidRDefault="00C65EED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4AD9373" w14:textId="77777777" w:rsidR="00C65EED" w:rsidRPr="00275CB6" w:rsidRDefault="00C65EED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C65EED" w:rsidRPr="00275CB6" w14:paraId="17CC6E23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2B3068E0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7B341311" w14:textId="665EF294" w:rsidR="00C65EED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BF62B4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C65EED" w:rsidRPr="00275CB6" w14:paraId="33AAC031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8A9EB0A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49AAAC8F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C65EED" w:rsidRPr="00275CB6" w14:paraId="7AA7D4C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89BF443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51F68DB9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bianco</w:t>
                  </w:r>
                </w:p>
              </w:tc>
            </w:tr>
            <w:tr w:rsidR="00C65EED" w:rsidRPr="00275CB6" w14:paraId="12A51F6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39C0AE7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645B0394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fiat</w:t>
                  </w:r>
                </w:p>
              </w:tc>
            </w:tr>
            <w:tr w:rsidR="00C65EED" w:rsidRPr="00275CB6" w14:paraId="55585ED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3B3908E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ABD905E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DA0433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panda</w:t>
                  </w:r>
                </w:p>
              </w:tc>
            </w:tr>
            <w:tr w:rsidR="00C65EED" w:rsidRPr="00275CB6" w14:paraId="4982A0F9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A3BE960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2774DE58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69</w:t>
                  </w:r>
                </w:p>
              </w:tc>
            </w:tr>
            <w:tr w:rsidR="00C65EED" w:rsidRPr="00275CB6" w14:paraId="6DAB5A7E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366437B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7537830C" w14:textId="0773B8C9" w:rsidR="00C65EED" w:rsidRPr="00275CB6" w:rsidRDefault="009550B1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12500</w:t>
                  </w:r>
                </w:p>
              </w:tc>
            </w:tr>
            <w:tr w:rsidR="00C65EED" w:rsidRPr="00275CB6" w14:paraId="6372FF73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B28C60F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6430065" w14:textId="4AAA1921" w:rsidR="00C65EED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path</w:t>
                  </w:r>
                </w:p>
              </w:tc>
            </w:tr>
            <w:tr w:rsidR="00C65EED" w:rsidRPr="00275CB6" w14:paraId="216EA22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DBEDA09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2DBF5D64" w14:textId="25891ED2" w:rsidR="00C65EED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5%</w:t>
                  </w:r>
                </w:p>
              </w:tc>
            </w:tr>
            <w:tr w:rsidR="00C65EED" w:rsidRPr="00275CB6" w14:paraId="220D778E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C50011F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1447D044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79B0348F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65EED" w:rsidRPr="00275CB6" w14:paraId="6E1A45AC" w14:textId="77777777" w:rsidTr="00384A2B">
        <w:trPr>
          <w:trHeight w:val="365"/>
        </w:trPr>
        <w:tc>
          <w:tcPr>
            <w:tcW w:w="10334" w:type="dxa"/>
            <w:gridSpan w:val="3"/>
          </w:tcPr>
          <w:p w14:paraId="018889C7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65EED" w:rsidRPr="00275CB6" w14:paraId="04EEF7C0" w14:textId="77777777" w:rsidTr="00384A2B">
        <w:trPr>
          <w:trHeight w:val="378"/>
        </w:trPr>
        <w:tc>
          <w:tcPr>
            <w:tcW w:w="3637" w:type="dxa"/>
          </w:tcPr>
          <w:p w14:paraId="00EFC20A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8F39D87" w14:textId="77777777" w:rsidR="00C65EED" w:rsidRPr="000B76AA" w:rsidRDefault="00C65EED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12532AB6" w14:textId="74DA0765" w:rsidR="00C65EED" w:rsidRDefault="00C65EED" w:rsidP="00C65EED"/>
    <w:p w14:paraId="6B5AB3BC" w14:textId="77777777" w:rsidR="00C65EED" w:rsidRDefault="00C65EED">
      <w:pPr>
        <w:spacing w:after="200"/>
      </w:pPr>
      <w:r>
        <w:br w:type="page"/>
      </w:r>
    </w:p>
    <w:p w14:paraId="29030B6C" w14:textId="1A429C72" w:rsidR="00C65EED" w:rsidRPr="00BF62B4" w:rsidRDefault="0048768D" w:rsidP="00BF62B4">
      <w:pPr>
        <w:pStyle w:val="Titolo3"/>
        <w:numPr>
          <w:ilvl w:val="0"/>
          <w:numId w:val="32"/>
        </w:numPr>
        <w:rPr>
          <w:b w:val="0"/>
          <w:bCs/>
        </w:rPr>
      </w:pPr>
      <w:bookmarkStart w:id="58" w:name="_Toc122625158"/>
      <w:r w:rsidRPr="00BF62B4">
        <w:rPr>
          <w:b w:val="0"/>
          <w:bCs/>
        </w:rPr>
        <w:lastRenderedPageBreak/>
        <w:t xml:space="preserve">TC </w:t>
      </w:r>
      <w:r w:rsidR="00C65EED" w:rsidRPr="00BF62B4">
        <w:rPr>
          <w:b w:val="0"/>
          <w:bCs/>
        </w:rPr>
        <w:t>3</w:t>
      </w:r>
      <w:r w:rsidRPr="00BF62B4">
        <w:rPr>
          <w:b w:val="0"/>
          <w:bCs/>
        </w:rPr>
        <w:t>_</w:t>
      </w:r>
      <w:r w:rsidR="00C65EED" w:rsidRPr="00BF62B4">
        <w:rPr>
          <w:b w:val="0"/>
          <w:bCs/>
        </w:rPr>
        <w:t>11</w:t>
      </w:r>
      <w:bookmarkEnd w:id="58"/>
      <w:r w:rsidR="00C65EED" w:rsidRPr="00BF62B4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C65EED" w:rsidRPr="00275CB6" w14:paraId="2DED3076" w14:textId="77777777" w:rsidTr="00384A2B">
        <w:trPr>
          <w:trHeight w:val="365"/>
        </w:trPr>
        <w:tc>
          <w:tcPr>
            <w:tcW w:w="3648" w:type="dxa"/>
            <w:gridSpan w:val="2"/>
          </w:tcPr>
          <w:p w14:paraId="6267EF44" w14:textId="66A8E714" w:rsidR="00C65EED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bookmarkStart w:id="59" w:name="_Hlk93051084"/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4852DCCB" w14:textId="5D323108" w:rsidR="00C65EED" w:rsidRPr="0048768D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4A5BC7">
              <w:rPr>
                <w:b w:val="0"/>
                <w:bCs/>
                <w:szCs w:val="20"/>
              </w:rPr>
              <w:t>Testing_auto</w:t>
            </w:r>
            <w:proofErr w:type="spellEnd"/>
          </w:p>
        </w:tc>
      </w:tr>
      <w:tr w:rsidR="00C65EED" w:rsidRPr="00275CB6" w14:paraId="79760549" w14:textId="77777777" w:rsidTr="00384A2B">
        <w:trPr>
          <w:trHeight w:val="378"/>
        </w:trPr>
        <w:tc>
          <w:tcPr>
            <w:tcW w:w="10334" w:type="dxa"/>
            <w:gridSpan w:val="3"/>
          </w:tcPr>
          <w:p w14:paraId="7F68FB1A" w14:textId="77777777" w:rsidR="00C65EED" w:rsidRPr="0048768D" w:rsidRDefault="00C65EED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65EED" w:rsidRPr="00275CB6" w14:paraId="7AE2CCED" w14:textId="77777777" w:rsidTr="00384A2B">
        <w:trPr>
          <w:trHeight w:val="365"/>
        </w:trPr>
        <w:tc>
          <w:tcPr>
            <w:tcW w:w="3648" w:type="dxa"/>
            <w:gridSpan w:val="2"/>
          </w:tcPr>
          <w:p w14:paraId="3FB5B0A3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38464571" w14:textId="1B60BE00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3.11</w:t>
            </w:r>
          </w:p>
        </w:tc>
      </w:tr>
      <w:tr w:rsidR="00C65EED" w:rsidRPr="00275CB6" w14:paraId="4C5565E1" w14:textId="77777777" w:rsidTr="00384A2B">
        <w:trPr>
          <w:trHeight w:val="365"/>
        </w:trPr>
        <w:tc>
          <w:tcPr>
            <w:tcW w:w="10334" w:type="dxa"/>
            <w:gridSpan w:val="3"/>
          </w:tcPr>
          <w:p w14:paraId="69DC87DF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65EED" w:rsidRPr="00275CB6" w14:paraId="34BAAED8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033249D9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3B47CCE5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C65EED" w:rsidRPr="00275CB6" w14:paraId="780A489D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C8C3679" w14:textId="77777777" w:rsidR="00C65EED" w:rsidRPr="00275CB6" w:rsidRDefault="00C65EED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A12A32A" w14:textId="77777777" w:rsidR="00C65EED" w:rsidRPr="00275CB6" w:rsidRDefault="00C65EED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C65EED" w:rsidRPr="00275CB6" w14:paraId="0173DB1D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3D909E61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7018C614" w14:textId="637DF4B3" w:rsidR="00C65EED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BF62B4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C65EED" w:rsidRPr="00275CB6" w14:paraId="7D62BC82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4A9A619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0B5600A0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C65EED" w:rsidRPr="00275CB6" w14:paraId="3EFE27D4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FE6C4E1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631BDD1A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bianco</w:t>
                  </w:r>
                </w:p>
              </w:tc>
            </w:tr>
            <w:tr w:rsidR="00C65EED" w:rsidRPr="00275CB6" w14:paraId="34475264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74AD3BF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CAA1729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fiat</w:t>
                  </w:r>
                </w:p>
              </w:tc>
            </w:tr>
            <w:tr w:rsidR="00C65EED" w:rsidRPr="00275CB6" w14:paraId="1C6A2867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F309FA5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7694432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DA0433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panda</w:t>
                  </w:r>
                </w:p>
              </w:tc>
            </w:tr>
            <w:tr w:rsidR="00C65EED" w:rsidRPr="00275CB6" w14:paraId="6CFAD03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F9CC32C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2BF83AF7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69</w:t>
                  </w:r>
                </w:p>
              </w:tc>
            </w:tr>
            <w:tr w:rsidR="00C65EED" w:rsidRPr="00275CB6" w14:paraId="6CF904C5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D13FBC4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32AE8A36" w14:textId="444B3C5C" w:rsidR="00C65EED" w:rsidRPr="00275CB6" w:rsidRDefault="009550B1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12500</w:t>
                  </w:r>
                </w:p>
              </w:tc>
            </w:tr>
            <w:tr w:rsidR="00C65EED" w:rsidRPr="00275CB6" w14:paraId="591C8F22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90933AD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31104B11" w14:textId="1CAB6C40" w:rsidR="00C65EED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path</w:t>
                  </w:r>
                </w:p>
              </w:tc>
            </w:tr>
            <w:tr w:rsidR="00C65EED" w:rsidRPr="00275CB6" w14:paraId="63E81978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7AC01E4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5CD148F0" w14:textId="00BCB5A6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5%</w:t>
                  </w:r>
                </w:p>
              </w:tc>
            </w:tr>
            <w:tr w:rsidR="00C65EED" w:rsidRPr="00275CB6" w14:paraId="2D1B3889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A25FB37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7E235906" w14:textId="187034C2" w:rsidR="00C65EED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5</w:t>
                  </w:r>
                </w:p>
              </w:tc>
            </w:tr>
          </w:tbl>
          <w:p w14:paraId="0854B544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65EED" w:rsidRPr="00275CB6" w14:paraId="3D208FE3" w14:textId="77777777" w:rsidTr="00384A2B">
        <w:trPr>
          <w:trHeight w:val="365"/>
        </w:trPr>
        <w:tc>
          <w:tcPr>
            <w:tcW w:w="10334" w:type="dxa"/>
            <w:gridSpan w:val="3"/>
          </w:tcPr>
          <w:p w14:paraId="78D276B2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65EED" w:rsidRPr="00275CB6" w14:paraId="0ACD334E" w14:textId="77777777" w:rsidTr="00384A2B">
        <w:trPr>
          <w:trHeight w:val="378"/>
        </w:trPr>
        <w:tc>
          <w:tcPr>
            <w:tcW w:w="3637" w:type="dxa"/>
          </w:tcPr>
          <w:p w14:paraId="253CCFCF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8FCF199" w14:textId="3DA22E15" w:rsidR="00C65EED" w:rsidRPr="000B76AA" w:rsidRDefault="00C65EED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 xml:space="preserve">Il sistema </w:t>
            </w:r>
            <w:r w:rsidR="00BF62B4">
              <w:rPr>
                <w:b w:val="0"/>
                <w:bCs/>
                <w:noProof/>
                <w:szCs w:val="28"/>
                <w:lang w:bidi="it-IT"/>
              </w:rPr>
              <w:t>inserisce l’auto e ridereziona l’admin alla sua homepage</w:t>
            </w:r>
          </w:p>
        </w:tc>
      </w:tr>
      <w:bookmarkEnd w:id="59"/>
    </w:tbl>
    <w:p w14:paraId="3DA79AE2" w14:textId="0965C117" w:rsidR="00C65EED" w:rsidRDefault="00C65EED" w:rsidP="00C65EED"/>
    <w:p w14:paraId="1FAD48D4" w14:textId="77777777" w:rsidR="00C65EED" w:rsidRDefault="00C65EED">
      <w:pPr>
        <w:spacing w:after="200"/>
      </w:pPr>
      <w:r>
        <w:br w:type="page"/>
      </w:r>
    </w:p>
    <w:p w14:paraId="7C0C92B9" w14:textId="4F332CDD" w:rsidR="00C65EED" w:rsidRPr="00BF62B4" w:rsidRDefault="0048768D" w:rsidP="00BF62B4">
      <w:pPr>
        <w:pStyle w:val="Titolo3"/>
        <w:numPr>
          <w:ilvl w:val="0"/>
          <w:numId w:val="32"/>
        </w:numPr>
        <w:rPr>
          <w:b w:val="0"/>
          <w:bCs/>
        </w:rPr>
      </w:pPr>
      <w:bookmarkStart w:id="60" w:name="_Toc122625159"/>
      <w:r w:rsidRPr="00BF62B4">
        <w:rPr>
          <w:b w:val="0"/>
          <w:bCs/>
        </w:rPr>
        <w:lastRenderedPageBreak/>
        <w:t xml:space="preserve">TC </w:t>
      </w:r>
      <w:r w:rsidR="00C65EED" w:rsidRPr="00BF62B4">
        <w:rPr>
          <w:b w:val="0"/>
          <w:bCs/>
        </w:rPr>
        <w:t>3</w:t>
      </w:r>
      <w:r w:rsidRPr="00BF62B4">
        <w:rPr>
          <w:b w:val="0"/>
          <w:bCs/>
        </w:rPr>
        <w:t>_</w:t>
      </w:r>
      <w:r w:rsidR="00C65EED" w:rsidRPr="00BF62B4">
        <w:rPr>
          <w:b w:val="0"/>
          <w:bCs/>
        </w:rPr>
        <w:t>12</w:t>
      </w:r>
      <w:bookmarkEnd w:id="60"/>
      <w:r w:rsidR="00C65EED" w:rsidRPr="00BF62B4">
        <w:rPr>
          <w:b w:val="0"/>
          <w:bCs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C65EED" w:rsidRPr="00275CB6" w14:paraId="49A805AB" w14:textId="77777777" w:rsidTr="00384A2B">
        <w:trPr>
          <w:trHeight w:val="365"/>
        </w:trPr>
        <w:tc>
          <w:tcPr>
            <w:tcW w:w="3648" w:type="dxa"/>
            <w:gridSpan w:val="2"/>
          </w:tcPr>
          <w:p w14:paraId="5FCF7A17" w14:textId="5CA747E6" w:rsidR="00C65EED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58BA790" w14:textId="4F9E3AAD" w:rsidR="00C65EED" w:rsidRPr="0048768D" w:rsidRDefault="004A5BC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4A5BC7">
              <w:rPr>
                <w:b w:val="0"/>
                <w:bCs/>
                <w:szCs w:val="20"/>
              </w:rPr>
              <w:t>Testing_auto</w:t>
            </w:r>
            <w:proofErr w:type="spellEnd"/>
          </w:p>
        </w:tc>
      </w:tr>
      <w:tr w:rsidR="00C65EED" w:rsidRPr="00275CB6" w14:paraId="4CF78BEC" w14:textId="77777777" w:rsidTr="00384A2B">
        <w:trPr>
          <w:trHeight w:val="378"/>
        </w:trPr>
        <w:tc>
          <w:tcPr>
            <w:tcW w:w="10334" w:type="dxa"/>
            <w:gridSpan w:val="3"/>
          </w:tcPr>
          <w:p w14:paraId="4DEE6077" w14:textId="77777777" w:rsidR="00C65EED" w:rsidRPr="0048768D" w:rsidRDefault="00C65EED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65EED" w:rsidRPr="00275CB6" w14:paraId="7819EE6F" w14:textId="77777777" w:rsidTr="00384A2B">
        <w:trPr>
          <w:trHeight w:val="365"/>
        </w:trPr>
        <w:tc>
          <w:tcPr>
            <w:tcW w:w="3648" w:type="dxa"/>
            <w:gridSpan w:val="2"/>
          </w:tcPr>
          <w:p w14:paraId="4FBFBCA4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09B4CC9A" w14:textId="37E12A9D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3.1</w:t>
            </w:r>
            <w:r w:rsidR="007C5C9F">
              <w:rPr>
                <w:b w:val="0"/>
                <w:bCs/>
                <w:noProof/>
                <w:szCs w:val="28"/>
                <w:lang w:bidi="it-IT"/>
              </w:rPr>
              <w:t>2</w:t>
            </w:r>
          </w:p>
        </w:tc>
      </w:tr>
      <w:tr w:rsidR="00C65EED" w:rsidRPr="00275CB6" w14:paraId="5B11A6AC" w14:textId="77777777" w:rsidTr="00384A2B">
        <w:trPr>
          <w:trHeight w:val="365"/>
        </w:trPr>
        <w:tc>
          <w:tcPr>
            <w:tcW w:w="10334" w:type="dxa"/>
            <w:gridSpan w:val="3"/>
          </w:tcPr>
          <w:p w14:paraId="15DD04E6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65EED" w:rsidRPr="00275CB6" w14:paraId="2F6D33B4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4F33FA63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18198301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C65EED" w:rsidRPr="00275CB6" w14:paraId="15A4B7D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5C38B71" w14:textId="77777777" w:rsidR="00C65EED" w:rsidRPr="00275CB6" w:rsidRDefault="00C65EED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59C92BDE" w14:textId="77777777" w:rsidR="00C65EED" w:rsidRPr="00275CB6" w:rsidRDefault="00C65EED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C65EED" w:rsidRPr="00275CB6" w14:paraId="091A17FD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6B2E9FC7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76B49737" w14:textId="4A75BFAB" w:rsidR="00C65EED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BF62B4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C65EED" w:rsidRPr="00275CB6" w14:paraId="169AD82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916F3E4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10974766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C65EED" w:rsidRPr="00275CB6" w14:paraId="645AEE45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D63A15E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02327263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bianco</w:t>
                  </w:r>
                </w:p>
              </w:tc>
            </w:tr>
            <w:tr w:rsidR="00C65EED" w:rsidRPr="00275CB6" w14:paraId="6C281F1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F73B0A7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644CAA24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0553EE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fiat</w:t>
                  </w:r>
                </w:p>
              </w:tc>
            </w:tr>
            <w:tr w:rsidR="00C65EED" w:rsidRPr="00275CB6" w14:paraId="2A82F9C7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A3E74EC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29187666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DA0433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panda</w:t>
                  </w:r>
                </w:p>
              </w:tc>
            </w:tr>
            <w:tr w:rsidR="00C65EED" w:rsidRPr="00275CB6" w14:paraId="42DC64F6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DB50F25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26130610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69</w:t>
                  </w:r>
                </w:p>
              </w:tc>
            </w:tr>
            <w:tr w:rsidR="00C65EED" w:rsidRPr="00275CB6" w14:paraId="10368058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C1A0058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2C8BF4AE" w14:textId="1D9E7EBB" w:rsidR="00C65EED" w:rsidRPr="00275CB6" w:rsidRDefault="009550B1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12500</w:t>
                  </w:r>
                </w:p>
              </w:tc>
            </w:tr>
            <w:tr w:rsidR="00C65EED" w:rsidRPr="00275CB6" w14:paraId="17AF6026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B415A06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452781E7" w14:textId="0C090A34" w:rsidR="00C65EED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path</w:t>
                  </w:r>
                </w:p>
              </w:tc>
            </w:tr>
            <w:tr w:rsidR="00C65EED" w:rsidRPr="00275CB6" w14:paraId="30071236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E08547E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609E3293" w14:textId="77777777" w:rsidR="00C65EED" w:rsidRPr="00275CB6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5%</w:t>
                  </w:r>
                </w:p>
              </w:tc>
            </w:tr>
            <w:tr w:rsidR="00C65EED" w:rsidRPr="00275CB6" w14:paraId="25EC06A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A526F2C" w14:textId="77777777" w:rsidR="00C65EED" w:rsidRDefault="00C65EED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677F9E62" w14:textId="116CD401" w:rsidR="00C65EED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5</w:t>
                  </w:r>
                </w:p>
              </w:tc>
            </w:tr>
          </w:tbl>
          <w:p w14:paraId="6AC8ABA1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65EED" w:rsidRPr="00275CB6" w14:paraId="48B0ED36" w14:textId="77777777" w:rsidTr="00384A2B">
        <w:trPr>
          <w:trHeight w:val="365"/>
        </w:trPr>
        <w:tc>
          <w:tcPr>
            <w:tcW w:w="10334" w:type="dxa"/>
            <w:gridSpan w:val="3"/>
          </w:tcPr>
          <w:p w14:paraId="0B654FBE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65EED" w:rsidRPr="00275CB6" w14:paraId="024AEE36" w14:textId="77777777" w:rsidTr="00384A2B">
        <w:trPr>
          <w:trHeight w:val="378"/>
        </w:trPr>
        <w:tc>
          <w:tcPr>
            <w:tcW w:w="3637" w:type="dxa"/>
          </w:tcPr>
          <w:p w14:paraId="46890B81" w14:textId="77777777" w:rsidR="00C65EED" w:rsidRPr="00275CB6" w:rsidRDefault="00C65EED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28B3A5E" w14:textId="470675BC" w:rsidR="00C65EED" w:rsidRPr="000B76AA" w:rsidRDefault="00C65EED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 xml:space="preserve">Il sistema mostra un pop-up </w:t>
            </w:r>
            <w:r w:rsidR="00BF62B4">
              <w:rPr>
                <w:b w:val="0"/>
                <w:bCs/>
                <w:noProof/>
                <w:szCs w:val="28"/>
                <w:lang w:bidi="it-IT"/>
              </w:rPr>
              <w:t xml:space="preserve">“auto già esistente” </w:t>
            </w:r>
          </w:p>
        </w:tc>
      </w:tr>
    </w:tbl>
    <w:p w14:paraId="33E59845" w14:textId="1DADB218" w:rsidR="00D479EA" w:rsidRDefault="00D479EA" w:rsidP="00C65EED"/>
    <w:p w14:paraId="2B9614C4" w14:textId="77777777" w:rsidR="00D479EA" w:rsidRDefault="00D479EA">
      <w:pPr>
        <w:spacing w:after="200"/>
      </w:pPr>
      <w:r>
        <w:br w:type="page"/>
      </w:r>
    </w:p>
    <w:p w14:paraId="384A8FA9" w14:textId="5DDF905A" w:rsidR="00570C65" w:rsidRPr="00BF62B4" w:rsidRDefault="00570C65" w:rsidP="00BF62B4">
      <w:pPr>
        <w:pStyle w:val="Titolo2"/>
        <w:rPr>
          <w:b/>
          <w:bCs/>
          <w:sz w:val="32"/>
        </w:rPr>
      </w:pPr>
      <w:bookmarkStart w:id="61" w:name="_Toc122625160"/>
      <w:bookmarkEnd w:id="27"/>
      <w:r w:rsidRPr="00BF62B4">
        <w:rPr>
          <w:b/>
          <w:bCs/>
          <w:sz w:val="32"/>
        </w:rPr>
        <w:lastRenderedPageBreak/>
        <w:t>Inserimento moto</w:t>
      </w:r>
      <w:bookmarkEnd w:id="61"/>
    </w:p>
    <w:p w14:paraId="1F761200" w14:textId="4F89B94E" w:rsidR="00570C65" w:rsidRPr="00BF62B4" w:rsidRDefault="0048768D" w:rsidP="00BF62B4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62" w:name="_Toc122625161"/>
      <w:r w:rsidRPr="00BF62B4">
        <w:rPr>
          <w:b w:val="0"/>
          <w:bCs/>
          <w:szCs w:val="20"/>
        </w:rPr>
        <w:t>TC 4_1</w:t>
      </w:r>
      <w:bookmarkEnd w:id="62"/>
      <w:r w:rsidR="00570C65" w:rsidRPr="00BF62B4"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70C65" w:rsidRPr="00275CB6" w14:paraId="2B7B363F" w14:textId="77777777" w:rsidTr="00384A2B">
        <w:trPr>
          <w:trHeight w:val="365"/>
        </w:trPr>
        <w:tc>
          <w:tcPr>
            <w:tcW w:w="3648" w:type="dxa"/>
            <w:gridSpan w:val="2"/>
          </w:tcPr>
          <w:p w14:paraId="0F9D480B" w14:textId="77BF418A" w:rsidR="00570C65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1FE190C2" w14:textId="77B34AE5" w:rsidR="00570C65" w:rsidRPr="009C1CB2" w:rsidRDefault="004A5BC7" w:rsidP="00384A2B">
            <w:pPr>
              <w:rPr>
                <w:b w:val="0"/>
                <w:bCs/>
                <w:noProof/>
                <w:szCs w:val="20"/>
                <w:lang w:val="en-GB" w:bidi="it-IT"/>
              </w:rPr>
            </w:pPr>
            <w:proofErr w:type="spellStart"/>
            <w:r w:rsidRPr="009C1CB2">
              <w:rPr>
                <w:b w:val="0"/>
                <w:bCs/>
                <w:szCs w:val="20"/>
              </w:rPr>
              <w:t>Testing_moto</w:t>
            </w:r>
            <w:proofErr w:type="spellEnd"/>
          </w:p>
        </w:tc>
      </w:tr>
      <w:tr w:rsidR="00570C65" w:rsidRPr="00275CB6" w14:paraId="26463454" w14:textId="77777777" w:rsidTr="00384A2B">
        <w:trPr>
          <w:trHeight w:val="378"/>
        </w:trPr>
        <w:tc>
          <w:tcPr>
            <w:tcW w:w="10334" w:type="dxa"/>
            <w:gridSpan w:val="3"/>
          </w:tcPr>
          <w:p w14:paraId="30DCEB93" w14:textId="77777777" w:rsidR="00570C65" w:rsidRPr="00275CB6" w:rsidRDefault="00570C65" w:rsidP="00384A2B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570C65" w:rsidRPr="00275CB6" w14:paraId="46711CB9" w14:textId="77777777" w:rsidTr="00384A2B">
        <w:trPr>
          <w:trHeight w:val="365"/>
        </w:trPr>
        <w:tc>
          <w:tcPr>
            <w:tcW w:w="3648" w:type="dxa"/>
            <w:gridSpan w:val="2"/>
          </w:tcPr>
          <w:p w14:paraId="6E5250C1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66F0FEF0" w14:textId="5D0B7A41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4.1</w:t>
            </w:r>
          </w:p>
        </w:tc>
      </w:tr>
      <w:tr w:rsidR="00570C65" w:rsidRPr="00275CB6" w14:paraId="30C03C10" w14:textId="77777777" w:rsidTr="00384A2B">
        <w:trPr>
          <w:trHeight w:val="365"/>
        </w:trPr>
        <w:tc>
          <w:tcPr>
            <w:tcW w:w="10334" w:type="dxa"/>
            <w:gridSpan w:val="3"/>
          </w:tcPr>
          <w:p w14:paraId="7C67AF62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106AD077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59CCF639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270EBC54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70C65" w:rsidRPr="00275CB6" w14:paraId="791A67A7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B5BB143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7AC53E0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70C65" w:rsidRPr="00275CB6" w14:paraId="3BF5DB3F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0507631D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7720350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5802569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1E8C8CA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3A6BE378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4DF70D6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CC1FE68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6949C427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3224144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9CAA860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0EAA30F0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5F7DEFA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D2B686C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551D5A4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49B85FC2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D60F732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0BF82537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7F664895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13E78D5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14AE57AD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1FA7C9D8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40474D0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A02273A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42E82717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2F71AEB" w14:textId="3E50738B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5CD06CBB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570EC184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F307013" w14:textId="356515D8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6048771F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6C22DC50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70ADFD74" w14:textId="77777777" w:rsidTr="00384A2B">
        <w:trPr>
          <w:trHeight w:val="365"/>
        </w:trPr>
        <w:tc>
          <w:tcPr>
            <w:tcW w:w="10334" w:type="dxa"/>
            <w:gridSpan w:val="3"/>
          </w:tcPr>
          <w:p w14:paraId="6CCC322E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24330A94" w14:textId="77777777" w:rsidTr="00384A2B">
        <w:trPr>
          <w:trHeight w:val="378"/>
        </w:trPr>
        <w:tc>
          <w:tcPr>
            <w:tcW w:w="3637" w:type="dxa"/>
          </w:tcPr>
          <w:p w14:paraId="5DE136F6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40663E5" w14:textId="77777777" w:rsidR="00570C65" w:rsidRPr="000B76AA" w:rsidRDefault="00570C65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5529A70E" w14:textId="77777777" w:rsidR="00570C65" w:rsidRDefault="00570C65" w:rsidP="00570C65"/>
    <w:p w14:paraId="39FAB561" w14:textId="77777777" w:rsidR="00570C65" w:rsidRDefault="00570C65" w:rsidP="00570C65">
      <w:pPr>
        <w:spacing w:after="200"/>
      </w:pPr>
      <w:r>
        <w:br w:type="page"/>
      </w:r>
    </w:p>
    <w:p w14:paraId="620D164A" w14:textId="13A70117" w:rsidR="00570C65" w:rsidRPr="00BF62B4" w:rsidRDefault="0048768D" w:rsidP="00BF62B4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63" w:name="_Toc122625162"/>
      <w:r w:rsidRPr="00BF62B4">
        <w:rPr>
          <w:b w:val="0"/>
          <w:bCs/>
          <w:szCs w:val="20"/>
        </w:rPr>
        <w:lastRenderedPageBreak/>
        <w:t xml:space="preserve">TC </w:t>
      </w:r>
      <w:r w:rsidR="00570C65" w:rsidRPr="00BF62B4">
        <w:rPr>
          <w:b w:val="0"/>
          <w:bCs/>
          <w:szCs w:val="20"/>
        </w:rPr>
        <w:t>4</w:t>
      </w:r>
      <w:r w:rsidRPr="00BF62B4">
        <w:rPr>
          <w:b w:val="0"/>
          <w:bCs/>
          <w:szCs w:val="20"/>
        </w:rPr>
        <w:t>_</w:t>
      </w:r>
      <w:r w:rsidR="00570C65" w:rsidRPr="00BF62B4">
        <w:rPr>
          <w:b w:val="0"/>
          <w:bCs/>
          <w:szCs w:val="20"/>
        </w:rPr>
        <w:t>2</w:t>
      </w:r>
      <w:bookmarkEnd w:id="63"/>
      <w:r w:rsidR="00570C65" w:rsidRPr="00BF62B4"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70C65" w:rsidRPr="00275CB6" w14:paraId="5240EAAE" w14:textId="77777777" w:rsidTr="00384A2B">
        <w:trPr>
          <w:trHeight w:val="365"/>
        </w:trPr>
        <w:tc>
          <w:tcPr>
            <w:tcW w:w="3648" w:type="dxa"/>
            <w:gridSpan w:val="2"/>
          </w:tcPr>
          <w:p w14:paraId="2B1CFCBC" w14:textId="2E0BCB82" w:rsidR="00570C65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121888B3" w14:textId="198FDB22" w:rsidR="00570C65" w:rsidRPr="0048768D" w:rsidRDefault="009C1CB2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9C1CB2">
              <w:rPr>
                <w:b w:val="0"/>
                <w:bCs/>
                <w:szCs w:val="20"/>
              </w:rPr>
              <w:t>Testing_moto</w:t>
            </w:r>
            <w:proofErr w:type="spellEnd"/>
          </w:p>
        </w:tc>
      </w:tr>
      <w:tr w:rsidR="00570C65" w:rsidRPr="00275CB6" w14:paraId="5A1CF4BC" w14:textId="77777777" w:rsidTr="00384A2B">
        <w:trPr>
          <w:trHeight w:val="378"/>
        </w:trPr>
        <w:tc>
          <w:tcPr>
            <w:tcW w:w="10334" w:type="dxa"/>
            <w:gridSpan w:val="3"/>
          </w:tcPr>
          <w:p w14:paraId="1F780322" w14:textId="77777777" w:rsidR="00570C65" w:rsidRPr="0048768D" w:rsidRDefault="00570C65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22EE2A34" w14:textId="77777777" w:rsidTr="00384A2B">
        <w:trPr>
          <w:trHeight w:val="365"/>
        </w:trPr>
        <w:tc>
          <w:tcPr>
            <w:tcW w:w="3648" w:type="dxa"/>
            <w:gridSpan w:val="2"/>
          </w:tcPr>
          <w:p w14:paraId="23E5B1C8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3DE20532" w14:textId="5A7B712E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4.2</w:t>
            </w:r>
          </w:p>
        </w:tc>
      </w:tr>
      <w:tr w:rsidR="00570C65" w:rsidRPr="00275CB6" w14:paraId="183E19EA" w14:textId="77777777" w:rsidTr="00384A2B">
        <w:trPr>
          <w:trHeight w:val="365"/>
        </w:trPr>
        <w:tc>
          <w:tcPr>
            <w:tcW w:w="10334" w:type="dxa"/>
            <w:gridSpan w:val="3"/>
          </w:tcPr>
          <w:p w14:paraId="25D5DAF8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154838C9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2174D3DE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19F0A56C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70C65" w:rsidRPr="00275CB6" w14:paraId="109BA843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006D56F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136DBD0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70C65" w:rsidRPr="00275CB6" w14:paraId="440B9F58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3E92C2D2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1F48B9C6" w14:textId="79A459DC" w:rsidR="00570C65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BF62B4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70C65" w:rsidRPr="00275CB6" w14:paraId="49961F3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CECD893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753D3E90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41F370B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F3923A1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6E18A15D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10C91893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338B131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20F276ED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730B0794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DC074E8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2B518FEB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459D79A6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92EB779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6041566D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3CA6EFD7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550BE47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5A095FD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3506C60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79DB1EF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17BFD2CD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3DD4FCF1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FE90124" w14:textId="194A5615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08DDBE2A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56FC9E2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EF87F6C" w14:textId="52233769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0E3D0BDC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344D51CF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248154D4" w14:textId="77777777" w:rsidTr="00384A2B">
        <w:trPr>
          <w:trHeight w:val="365"/>
        </w:trPr>
        <w:tc>
          <w:tcPr>
            <w:tcW w:w="10334" w:type="dxa"/>
            <w:gridSpan w:val="3"/>
          </w:tcPr>
          <w:p w14:paraId="0EB72E8B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3344874F" w14:textId="77777777" w:rsidTr="00384A2B">
        <w:trPr>
          <w:trHeight w:val="378"/>
        </w:trPr>
        <w:tc>
          <w:tcPr>
            <w:tcW w:w="3637" w:type="dxa"/>
          </w:tcPr>
          <w:p w14:paraId="10A003B0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5BA3307" w14:textId="77777777" w:rsidR="00570C65" w:rsidRPr="000B76AA" w:rsidRDefault="00570C65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6707AD86" w14:textId="77777777" w:rsidR="00570C65" w:rsidRDefault="00570C65" w:rsidP="00570C65"/>
    <w:p w14:paraId="2C98E6FD" w14:textId="77777777" w:rsidR="00570C65" w:rsidRDefault="00570C65" w:rsidP="00570C65">
      <w:pPr>
        <w:spacing w:after="200"/>
      </w:pPr>
      <w:r>
        <w:br w:type="page"/>
      </w:r>
    </w:p>
    <w:p w14:paraId="00E254AD" w14:textId="4EA8F97B" w:rsidR="00570C65" w:rsidRPr="00BF62B4" w:rsidRDefault="0048768D" w:rsidP="00BF62B4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64" w:name="_Toc122625163"/>
      <w:r w:rsidRPr="00BF62B4">
        <w:rPr>
          <w:b w:val="0"/>
          <w:bCs/>
          <w:szCs w:val="20"/>
        </w:rPr>
        <w:lastRenderedPageBreak/>
        <w:t xml:space="preserve">TC </w:t>
      </w:r>
      <w:r w:rsidR="00570C65" w:rsidRPr="00BF62B4">
        <w:rPr>
          <w:b w:val="0"/>
          <w:bCs/>
          <w:szCs w:val="20"/>
        </w:rPr>
        <w:t>4</w:t>
      </w:r>
      <w:r w:rsidRPr="00BF62B4">
        <w:rPr>
          <w:b w:val="0"/>
          <w:bCs/>
          <w:szCs w:val="20"/>
        </w:rPr>
        <w:t>_</w:t>
      </w:r>
      <w:r w:rsidR="00570C65" w:rsidRPr="00BF62B4">
        <w:rPr>
          <w:b w:val="0"/>
          <w:bCs/>
          <w:szCs w:val="20"/>
        </w:rPr>
        <w:t>3</w:t>
      </w:r>
      <w:bookmarkEnd w:id="64"/>
      <w:r w:rsidR="00570C65" w:rsidRPr="00BF62B4"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70C65" w:rsidRPr="00275CB6" w14:paraId="0C5717C2" w14:textId="77777777" w:rsidTr="00384A2B">
        <w:trPr>
          <w:trHeight w:val="365"/>
        </w:trPr>
        <w:tc>
          <w:tcPr>
            <w:tcW w:w="3648" w:type="dxa"/>
            <w:gridSpan w:val="2"/>
          </w:tcPr>
          <w:p w14:paraId="05D71F62" w14:textId="13992155" w:rsidR="00570C65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28DB9E5D" w14:textId="686149F7" w:rsidR="00570C65" w:rsidRPr="0048768D" w:rsidRDefault="009C1CB2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9C1CB2">
              <w:rPr>
                <w:b w:val="0"/>
                <w:bCs/>
                <w:szCs w:val="20"/>
              </w:rPr>
              <w:t>Testing_moto</w:t>
            </w:r>
            <w:proofErr w:type="spellEnd"/>
          </w:p>
        </w:tc>
      </w:tr>
      <w:tr w:rsidR="00570C65" w:rsidRPr="00275CB6" w14:paraId="535262BA" w14:textId="77777777" w:rsidTr="00384A2B">
        <w:trPr>
          <w:trHeight w:val="378"/>
        </w:trPr>
        <w:tc>
          <w:tcPr>
            <w:tcW w:w="10334" w:type="dxa"/>
            <w:gridSpan w:val="3"/>
          </w:tcPr>
          <w:p w14:paraId="043729FC" w14:textId="77777777" w:rsidR="00570C65" w:rsidRPr="0048768D" w:rsidRDefault="00570C65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56CC51EE" w14:textId="77777777" w:rsidTr="00384A2B">
        <w:trPr>
          <w:trHeight w:val="365"/>
        </w:trPr>
        <w:tc>
          <w:tcPr>
            <w:tcW w:w="3648" w:type="dxa"/>
            <w:gridSpan w:val="2"/>
          </w:tcPr>
          <w:p w14:paraId="1AA26848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638740C3" w14:textId="5A862131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4.3</w:t>
            </w:r>
          </w:p>
        </w:tc>
      </w:tr>
      <w:tr w:rsidR="00570C65" w:rsidRPr="00275CB6" w14:paraId="1C5DCA96" w14:textId="77777777" w:rsidTr="00384A2B">
        <w:trPr>
          <w:trHeight w:val="365"/>
        </w:trPr>
        <w:tc>
          <w:tcPr>
            <w:tcW w:w="10334" w:type="dxa"/>
            <w:gridSpan w:val="3"/>
          </w:tcPr>
          <w:p w14:paraId="776FF02C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4A707A5B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5531A70B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6CE246EE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70C65" w:rsidRPr="00275CB6" w14:paraId="533D9DB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FC814EB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9D749F8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70C65" w:rsidRPr="00275CB6" w14:paraId="2BEB6896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7DD746AB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46BF173D" w14:textId="25FDFEF3" w:rsidR="00570C65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BF62B4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70C65" w:rsidRPr="00275CB6" w14:paraId="184F22C8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1180BC7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12887723" w14:textId="6B12EB05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570C65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70C65" w:rsidRPr="00275CB6" w14:paraId="0B335798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EF5FFF4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2E68F2B2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7BC80AB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BB41189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56119683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337C4976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450C4C2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999270F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1183FF0A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21AF3A2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1F01576F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497B9E21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FDBE193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01698E10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3D561A8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A49D1E2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D05A9F6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42054C2D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B45B1C6" w14:textId="0D9E6A1F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2BC1B9E5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6FE75605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04826D9" w14:textId="28D0E077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4B073E21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18DBFC73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62565938" w14:textId="77777777" w:rsidTr="00384A2B">
        <w:trPr>
          <w:trHeight w:val="365"/>
        </w:trPr>
        <w:tc>
          <w:tcPr>
            <w:tcW w:w="10334" w:type="dxa"/>
            <w:gridSpan w:val="3"/>
          </w:tcPr>
          <w:p w14:paraId="5812BFD6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4464A94E" w14:textId="77777777" w:rsidTr="00384A2B">
        <w:trPr>
          <w:trHeight w:val="378"/>
        </w:trPr>
        <w:tc>
          <w:tcPr>
            <w:tcW w:w="3637" w:type="dxa"/>
          </w:tcPr>
          <w:p w14:paraId="25A9A970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8D5FD55" w14:textId="77777777" w:rsidR="00570C65" w:rsidRPr="000B76AA" w:rsidRDefault="00570C65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64BFDFE3" w14:textId="77777777" w:rsidR="00570C65" w:rsidRDefault="00570C65" w:rsidP="00570C65"/>
    <w:p w14:paraId="2FFCFD67" w14:textId="77777777" w:rsidR="00570C65" w:rsidRDefault="00570C65" w:rsidP="00570C65">
      <w:pPr>
        <w:spacing w:after="200"/>
      </w:pPr>
      <w:r>
        <w:br w:type="page"/>
      </w:r>
    </w:p>
    <w:p w14:paraId="17922E83" w14:textId="10154ADA" w:rsidR="00570C65" w:rsidRPr="00BF62B4" w:rsidRDefault="0048768D" w:rsidP="00BF62B4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65" w:name="_Toc122625164"/>
      <w:r w:rsidRPr="00BF62B4">
        <w:rPr>
          <w:b w:val="0"/>
          <w:bCs/>
          <w:szCs w:val="20"/>
        </w:rPr>
        <w:lastRenderedPageBreak/>
        <w:t xml:space="preserve">TC </w:t>
      </w:r>
      <w:r w:rsidR="00570C65" w:rsidRPr="00BF62B4">
        <w:rPr>
          <w:b w:val="0"/>
          <w:bCs/>
          <w:szCs w:val="20"/>
        </w:rPr>
        <w:t>4</w:t>
      </w:r>
      <w:r w:rsidRPr="00BF62B4">
        <w:rPr>
          <w:b w:val="0"/>
          <w:bCs/>
          <w:szCs w:val="20"/>
        </w:rPr>
        <w:t>_</w:t>
      </w:r>
      <w:r w:rsidR="00570C65" w:rsidRPr="00BF62B4">
        <w:rPr>
          <w:b w:val="0"/>
          <w:bCs/>
          <w:szCs w:val="20"/>
        </w:rPr>
        <w:t>4</w:t>
      </w:r>
      <w:bookmarkEnd w:id="65"/>
      <w:r w:rsidR="00570C65" w:rsidRPr="00BF62B4"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70C65" w:rsidRPr="00275CB6" w14:paraId="62CA1CC0" w14:textId="77777777" w:rsidTr="00384A2B">
        <w:trPr>
          <w:trHeight w:val="365"/>
        </w:trPr>
        <w:tc>
          <w:tcPr>
            <w:tcW w:w="3648" w:type="dxa"/>
            <w:gridSpan w:val="2"/>
          </w:tcPr>
          <w:p w14:paraId="5E0F261D" w14:textId="4CC628BE" w:rsidR="00570C65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6360E2A" w14:textId="228E9E9E" w:rsidR="00570C65" w:rsidRPr="0048768D" w:rsidRDefault="009C1CB2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9C1CB2">
              <w:rPr>
                <w:b w:val="0"/>
                <w:bCs/>
                <w:szCs w:val="20"/>
              </w:rPr>
              <w:t>Testing_moto</w:t>
            </w:r>
            <w:proofErr w:type="spellEnd"/>
          </w:p>
        </w:tc>
      </w:tr>
      <w:tr w:rsidR="00570C65" w:rsidRPr="00275CB6" w14:paraId="537FE2C9" w14:textId="77777777" w:rsidTr="00384A2B">
        <w:trPr>
          <w:trHeight w:val="378"/>
        </w:trPr>
        <w:tc>
          <w:tcPr>
            <w:tcW w:w="10334" w:type="dxa"/>
            <w:gridSpan w:val="3"/>
          </w:tcPr>
          <w:p w14:paraId="7EBDD421" w14:textId="77777777" w:rsidR="00570C65" w:rsidRPr="0048768D" w:rsidRDefault="00570C65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50312E31" w14:textId="77777777" w:rsidTr="00384A2B">
        <w:trPr>
          <w:trHeight w:val="365"/>
        </w:trPr>
        <w:tc>
          <w:tcPr>
            <w:tcW w:w="3648" w:type="dxa"/>
            <w:gridSpan w:val="2"/>
          </w:tcPr>
          <w:p w14:paraId="6C2C08F7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060E4AA" w14:textId="0E692FEB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4.4</w:t>
            </w:r>
          </w:p>
        </w:tc>
      </w:tr>
      <w:tr w:rsidR="00570C65" w:rsidRPr="00275CB6" w14:paraId="0706DF41" w14:textId="77777777" w:rsidTr="00384A2B">
        <w:trPr>
          <w:trHeight w:val="365"/>
        </w:trPr>
        <w:tc>
          <w:tcPr>
            <w:tcW w:w="10334" w:type="dxa"/>
            <w:gridSpan w:val="3"/>
          </w:tcPr>
          <w:p w14:paraId="09C5DEF4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3CC2D599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2DAF8553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419A8A48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70C65" w:rsidRPr="00275CB6" w14:paraId="2F28D558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0B7D0C9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6D186B0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70C65" w:rsidRPr="00275CB6" w14:paraId="68BD289B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4C8D6EC7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68DFB204" w14:textId="1156C57A" w:rsidR="00570C65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BF62B4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70C65" w:rsidRPr="00275CB6" w14:paraId="3B95B4A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BCBA464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0E6E6141" w14:textId="5DCA0145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570C65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70C65" w:rsidRPr="00275CB6" w14:paraId="234C2BF8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9416EA5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5E3E9E4F" w14:textId="71BD2991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570C65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nero</w:t>
                  </w:r>
                </w:p>
              </w:tc>
            </w:tr>
            <w:tr w:rsidR="00570C65" w:rsidRPr="00275CB6" w14:paraId="3345164A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C3F98D1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6ED66DF4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7BFEDBD3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C74D70B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296AA9BF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580E9C0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B442CE1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017A9E11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3815A21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385D9E5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01050175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4EA6330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01F1CE7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4A4BAFC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08A5DA79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901944C" w14:textId="30659346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2CA31D40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71F5E07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DBB0C9A" w14:textId="2679271E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6BDF5612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00B1B6EA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3B42D281" w14:textId="77777777" w:rsidTr="00384A2B">
        <w:trPr>
          <w:trHeight w:val="365"/>
        </w:trPr>
        <w:tc>
          <w:tcPr>
            <w:tcW w:w="10334" w:type="dxa"/>
            <w:gridSpan w:val="3"/>
          </w:tcPr>
          <w:p w14:paraId="198916F7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7C49ACEA" w14:textId="77777777" w:rsidTr="00384A2B">
        <w:trPr>
          <w:trHeight w:val="378"/>
        </w:trPr>
        <w:tc>
          <w:tcPr>
            <w:tcW w:w="3637" w:type="dxa"/>
          </w:tcPr>
          <w:p w14:paraId="0D92715D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613AFBD" w14:textId="77777777" w:rsidR="00570C65" w:rsidRPr="000B76AA" w:rsidRDefault="00570C65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317B833F" w14:textId="77777777" w:rsidR="00570C65" w:rsidRDefault="00570C65" w:rsidP="00570C65"/>
    <w:p w14:paraId="6A66D3A3" w14:textId="77777777" w:rsidR="00570C65" w:rsidRDefault="00570C65" w:rsidP="00570C65">
      <w:pPr>
        <w:spacing w:after="200"/>
      </w:pPr>
      <w:r>
        <w:br w:type="page"/>
      </w:r>
    </w:p>
    <w:p w14:paraId="05D2068F" w14:textId="1194BFC1" w:rsidR="00570C65" w:rsidRPr="00BF62B4" w:rsidRDefault="0048768D" w:rsidP="00BF62B4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66" w:name="_Toc122625165"/>
      <w:r w:rsidRPr="00BF62B4">
        <w:rPr>
          <w:b w:val="0"/>
          <w:bCs/>
          <w:szCs w:val="20"/>
        </w:rPr>
        <w:lastRenderedPageBreak/>
        <w:t xml:space="preserve">TC </w:t>
      </w:r>
      <w:r w:rsidR="00570C65" w:rsidRPr="00BF62B4">
        <w:rPr>
          <w:b w:val="0"/>
          <w:bCs/>
          <w:szCs w:val="20"/>
        </w:rPr>
        <w:t>4</w:t>
      </w:r>
      <w:r w:rsidRPr="00BF62B4">
        <w:rPr>
          <w:b w:val="0"/>
          <w:bCs/>
          <w:szCs w:val="20"/>
        </w:rPr>
        <w:t>_</w:t>
      </w:r>
      <w:r w:rsidR="00570C65" w:rsidRPr="00BF62B4">
        <w:rPr>
          <w:b w:val="0"/>
          <w:bCs/>
          <w:szCs w:val="20"/>
        </w:rPr>
        <w:t>5</w:t>
      </w:r>
      <w:bookmarkEnd w:id="66"/>
      <w:r w:rsidR="00570C65" w:rsidRPr="00BF62B4"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70C65" w:rsidRPr="00275CB6" w14:paraId="0946442F" w14:textId="77777777" w:rsidTr="00384A2B">
        <w:trPr>
          <w:trHeight w:val="365"/>
        </w:trPr>
        <w:tc>
          <w:tcPr>
            <w:tcW w:w="3648" w:type="dxa"/>
            <w:gridSpan w:val="2"/>
          </w:tcPr>
          <w:p w14:paraId="65525677" w14:textId="0801105F" w:rsidR="00570C65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22CC0E1D" w14:textId="2DE33E6D" w:rsidR="00570C65" w:rsidRPr="0048768D" w:rsidRDefault="009C1CB2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9C1CB2">
              <w:rPr>
                <w:b w:val="0"/>
                <w:bCs/>
                <w:szCs w:val="20"/>
              </w:rPr>
              <w:t>Testing_moto</w:t>
            </w:r>
            <w:proofErr w:type="spellEnd"/>
          </w:p>
        </w:tc>
      </w:tr>
      <w:tr w:rsidR="00570C65" w:rsidRPr="00275CB6" w14:paraId="41AB165F" w14:textId="77777777" w:rsidTr="00384A2B">
        <w:trPr>
          <w:trHeight w:val="378"/>
        </w:trPr>
        <w:tc>
          <w:tcPr>
            <w:tcW w:w="10334" w:type="dxa"/>
            <w:gridSpan w:val="3"/>
          </w:tcPr>
          <w:p w14:paraId="67B263C9" w14:textId="77777777" w:rsidR="00570C65" w:rsidRPr="0048768D" w:rsidRDefault="00570C65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4B74D31E" w14:textId="77777777" w:rsidTr="00384A2B">
        <w:trPr>
          <w:trHeight w:val="365"/>
        </w:trPr>
        <w:tc>
          <w:tcPr>
            <w:tcW w:w="3648" w:type="dxa"/>
            <w:gridSpan w:val="2"/>
          </w:tcPr>
          <w:p w14:paraId="5B861A1E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2A4E869" w14:textId="347AFB2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4.5</w:t>
            </w:r>
          </w:p>
        </w:tc>
      </w:tr>
      <w:tr w:rsidR="00570C65" w:rsidRPr="00275CB6" w14:paraId="719BE996" w14:textId="77777777" w:rsidTr="00384A2B">
        <w:trPr>
          <w:trHeight w:val="365"/>
        </w:trPr>
        <w:tc>
          <w:tcPr>
            <w:tcW w:w="10334" w:type="dxa"/>
            <w:gridSpan w:val="3"/>
          </w:tcPr>
          <w:p w14:paraId="5BD410F8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1F299518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055D0420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5C73F100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70C65" w:rsidRPr="00275CB6" w14:paraId="7472856D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6F181BC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5A0B0959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70C65" w:rsidRPr="00275CB6" w14:paraId="76EAC154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6875AE97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5B7CAC6" w14:textId="02DB2875" w:rsidR="00570C65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BF62B4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70C65" w:rsidRPr="00275CB6" w14:paraId="554AD24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707A496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6B41C5B6" w14:textId="6F99650D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570C65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70C65" w:rsidRPr="00275CB6" w14:paraId="6C78829D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2729F20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24F6F94" w14:textId="1B828FE3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570C65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nero</w:t>
                  </w:r>
                </w:p>
              </w:tc>
            </w:tr>
            <w:tr w:rsidR="00570C65" w:rsidRPr="00275CB6" w14:paraId="3C89AEA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637B8FE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02C0E123" w14:textId="55ECF4D0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570C65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bmw</w:t>
                  </w:r>
                </w:p>
              </w:tc>
            </w:tr>
            <w:tr w:rsidR="00570C65" w:rsidRPr="00275CB6" w14:paraId="337B367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8FE9D62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2AE8791E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1962F93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8E4258E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03817B47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5B02BFAA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5002D3F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72D47112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664FE775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F7013DA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9B66BBB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0363975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26F5D88" w14:textId="1357BA3E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2563DEB5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7B4BA343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EB22A1E" w14:textId="5690A6E5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3406933F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1FC33734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30E6493A" w14:textId="77777777" w:rsidTr="00384A2B">
        <w:trPr>
          <w:trHeight w:val="365"/>
        </w:trPr>
        <w:tc>
          <w:tcPr>
            <w:tcW w:w="10334" w:type="dxa"/>
            <w:gridSpan w:val="3"/>
          </w:tcPr>
          <w:p w14:paraId="19496CF9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2B930C6A" w14:textId="77777777" w:rsidTr="00384A2B">
        <w:trPr>
          <w:trHeight w:val="378"/>
        </w:trPr>
        <w:tc>
          <w:tcPr>
            <w:tcW w:w="3637" w:type="dxa"/>
          </w:tcPr>
          <w:p w14:paraId="0D93F577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03C7CF9" w14:textId="77777777" w:rsidR="00570C65" w:rsidRPr="000B76AA" w:rsidRDefault="00570C65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434FFB93" w14:textId="77777777" w:rsidR="00570C65" w:rsidRDefault="00570C65" w:rsidP="00570C65"/>
    <w:p w14:paraId="6E73200C" w14:textId="77777777" w:rsidR="00570C65" w:rsidRDefault="00570C65" w:rsidP="00570C65">
      <w:pPr>
        <w:spacing w:after="200"/>
      </w:pPr>
      <w:r>
        <w:br w:type="page"/>
      </w:r>
    </w:p>
    <w:p w14:paraId="51A170E8" w14:textId="410ED0A4" w:rsidR="00570C65" w:rsidRPr="00BF62B4" w:rsidRDefault="0048768D" w:rsidP="00BF62B4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67" w:name="_Toc122625166"/>
      <w:r w:rsidRPr="00BF62B4">
        <w:rPr>
          <w:b w:val="0"/>
          <w:bCs/>
          <w:szCs w:val="20"/>
        </w:rPr>
        <w:lastRenderedPageBreak/>
        <w:t xml:space="preserve">TC </w:t>
      </w:r>
      <w:r w:rsidR="00570C65" w:rsidRPr="00BF62B4">
        <w:rPr>
          <w:b w:val="0"/>
          <w:bCs/>
          <w:szCs w:val="20"/>
        </w:rPr>
        <w:t>4</w:t>
      </w:r>
      <w:r w:rsidRPr="00BF62B4">
        <w:rPr>
          <w:b w:val="0"/>
          <w:bCs/>
          <w:szCs w:val="20"/>
        </w:rPr>
        <w:t>_</w:t>
      </w:r>
      <w:r w:rsidR="00570C65" w:rsidRPr="00BF62B4">
        <w:rPr>
          <w:b w:val="0"/>
          <w:bCs/>
          <w:szCs w:val="20"/>
        </w:rPr>
        <w:t>6</w:t>
      </w:r>
      <w:bookmarkEnd w:id="67"/>
      <w:r w:rsidR="00570C65" w:rsidRPr="00BF62B4"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70C65" w:rsidRPr="00275CB6" w14:paraId="73657010" w14:textId="77777777" w:rsidTr="00384A2B">
        <w:trPr>
          <w:trHeight w:val="365"/>
        </w:trPr>
        <w:tc>
          <w:tcPr>
            <w:tcW w:w="3648" w:type="dxa"/>
            <w:gridSpan w:val="2"/>
          </w:tcPr>
          <w:p w14:paraId="39755A8F" w14:textId="7748C57D" w:rsidR="00570C65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661FF777" w14:textId="55203B2C" w:rsidR="00570C65" w:rsidRPr="0048768D" w:rsidRDefault="009C1CB2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9C1CB2">
              <w:rPr>
                <w:b w:val="0"/>
                <w:bCs/>
                <w:szCs w:val="20"/>
              </w:rPr>
              <w:t>Testing_moto</w:t>
            </w:r>
            <w:proofErr w:type="spellEnd"/>
          </w:p>
        </w:tc>
      </w:tr>
      <w:tr w:rsidR="00570C65" w:rsidRPr="00275CB6" w14:paraId="43333669" w14:textId="77777777" w:rsidTr="00384A2B">
        <w:trPr>
          <w:trHeight w:val="378"/>
        </w:trPr>
        <w:tc>
          <w:tcPr>
            <w:tcW w:w="10334" w:type="dxa"/>
            <w:gridSpan w:val="3"/>
          </w:tcPr>
          <w:p w14:paraId="1588FBDE" w14:textId="77777777" w:rsidR="00570C65" w:rsidRPr="0048768D" w:rsidRDefault="00570C65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7CEDE896" w14:textId="77777777" w:rsidTr="00384A2B">
        <w:trPr>
          <w:trHeight w:val="365"/>
        </w:trPr>
        <w:tc>
          <w:tcPr>
            <w:tcW w:w="3648" w:type="dxa"/>
            <w:gridSpan w:val="2"/>
          </w:tcPr>
          <w:p w14:paraId="1EBB2DEB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0DDD46B3" w14:textId="60440100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4.6</w:t>
            </w:r>
          </w:p>
        </w:tc>
      </w:tr>
      <w:tr w:rsidR="00570C65" w:rsidRPr="00275CB6" w14:paraId="0DAFFE9F" w14:textId="77777777" w:rsidTr="00384A2B">
        <w:trPr>
          <w:trHeight w:val="365"/>
        </w:trPr>
        <w:tc>
          <w:tcPr>
            <w:tcW w:w="10334" w:type="dxa"/>
            <w:gridSpan w:val="3"/>
          </w:tcPr>
          <w:p w14:paraId="4E00BF19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102CBE7F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33C7D9C0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14F9793D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70C65" w:rsidRPr="00275CB6" w14:paraId="1B12E72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1ACCE82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D7B37A8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70C65" w:rsidRPr="00275CB6" w14:paraId="1C63A492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3F3967DA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1851FD00" w14:textId="5820B414" w:rsidR="00570C65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BF62B4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70C65" w:rsidRPr="00275CB6" w14:paraId="4B1E6FE2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5AD3807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514B26DB" w14:textId="09DEB9CA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570C65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70C65" w:rsidRPr="00275CB6" w14:paraId="50D380D7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9B70026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2C8DA3D9" w14:textId="135D77F6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570C65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nero</w:t>
                  </w:r>
                </w:p>
              </w:tc>
            </w:tr>
            <w:tr w:rsidR="00570C65" w:rsidRPr="00275CB6" w14:paraId="0F226F98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D029D1B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8520F51" w14:textId="62E4BEE9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570C65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bmw</w:t>
                  </w:r>
                </w:p>
              </w:tc>
            </w:tr>
            <w:tr w:rsidR="00570C65" w:rsidRPr="00275CB6" w14:paraId="23EBBB1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71FD38A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5B032D3F" w14:textId="4E011C09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gs</w:t>
                  </w:r>
                </w:p>
              </w:tc>
            </w:tr>
            <w:tr w:rsidR="00570C65" w:rsidRPr="00275CB6" w14:paraId="51007D7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575BFE5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314F79CD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6BC95599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ADB4AAE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69CCAB02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2B3B183E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7B77A31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14D785F7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4E37D807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51DCF41" w14:textId="6296C95E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33A4A417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3E23867A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F675DEF" w14:textId="43DAA4E4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4B8B680D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73EAC24B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280B3EC3" w14:textId="77777777" w:rsidTr="00384A2B">
        <w:trPr>
          <w:trHeight w:val="365"/>
        </w:trPr>
        <w:tc>
          <w:tcPr>
            <w:tcW w:w="10334" w:type="dxa"/>
            <w:gridSpan w:val="3"/>
          </w:tcPr>
          <w:p w14:paraId="1F94BC5F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2CD1A70C" w14:textId="77777777" w:rsidTr="00384A2B">
        <w:trPr>
          <w:trHeight w:val="378"/>
        </w:trPr>
        <w:tc>
          <w:tcPr>
            <w:tcW w:w="3637" w:type="dxa"/>
          </w:tcPr>
          <w:p w14:paraId="527385CC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34E0BD79" w14:textId="77777777" w:rsidR="00570C65" w:rsidRPr="000B76AA" w:rsidRDefault="00570C65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020233E8" w14:textId="77777777" w:rsidR="00570C65" w:rsidRDefault="00570C65" w:rsidP="00570C65"/>
    <w:p w14:paraId="298DF5C4" w14:textId="77777777" w:rsidR="00570C65" w:rsidRDefault="00570C65" w:rsidP="00570C65">
      <w:pPr>
        <w:spacing w:after="200"/>
      </w:pPr>
      <w:r>
        <w:br w:type="page"/>
      </w:r>
    </w:p>
    <w:p w14:paraId="461A39AB" w14:textId="58F188DE" w:rsidR="00570C65" w:rsidRPr="00BF62B4" w:rsidRDefault="0048768D" w:rsidP="00BF62B4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68" w:name="_Toc122625167"/>
      <w:r w:rsidRPr="00BF62B4">
        <w:rPr>
          <w:b w:val="0"/>
          <w:bCs/>
          <w:szCs w:val="20"/>
        </w:rPr>
        <w:lastRenderedPageBreak/>
        <w:t xml:space="preserve">TC </w:t>
      </w:r>
      <w:r w:rsidR="001824C2" w:rsidRPr="00BF62B4">
        <w:rPr>
          <w:b w:val="0"/>
          <w:bCs/>
          <w:szCs w:val="20"/>
        </w:rPr>
        <w:t>4</w:t>
      </w:r>
      <w:r w:rsidRPr="00BF62B4">
        <w:rPr>
          <w:b w:val="0"/>
          <w:bCs/>
          <w:szCs w:val="20"/>
        </w:rPr>
        <w:t>_</w:t>
      </w:r>
      <w:r w:rsidR="00570C65" w:rsidRPr="00BF62B4">
        <w:rPr>
          <w:b w:val="0"/>
          <w:bCs/>
          <w:szCs w:val="20"/>
        </w:rPr>
        <w:t>7</w:t>
      </w:r>
      <w:bookmarkEnd w:id="68"/>
      <w:r w:rsidR="00570C65" w:rsidRPr="00BF62B4"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70C65" w:rsidRPr="00275CB6" w14:paraId="3B0D614F" w14:textId="77777777" w:rsidTr="00384A2B">
        <w:trPr>
          <w:trHeight w:val="365"/>
        </w:trPr>
        <w:tc>
          <w:tcPr>
            <w:tcW w:w="3648" w:type="dxa"/>
            <w:gridSpan w:val="2"/>
          </w:tcPr>
          <w:p w14:paraId="77234151" w14:textId="08DB6AF5" w:rsidR="00570C65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1E8DA55B" w14:textId="7D414BE8" w:rsidR="00570C65" w:rsidRPr="0048768D" w:rsidRDefault="009C1CB2" w:rsidP="001824C2">
            <w:pPr>
              <w:tabs>
                <w:tab w:val="left" w:pos="2440"/>
              </w:tabs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9C1CB2">
              <w:rPr>
                <w:b w:val="0"/>
                <w:bCs/>
                <w:szCs w:val="20"/>
              </w:rPr>
              <w:t>Testing_moto</w:t>
            </w:r>
            <w:proofErr w:type="spellEnd"/>
          </w:p>
        </w:tc>
      </w:tr>
      <w:tr w:rsidR="00570C65" w:rsidRPr="00275CB6" w14:paraId="3BE726D4" w14:textId="77777777" w:rsidTr="00384A2B">
        <w:trPr>
          <w:trHeight w:val="378"/>
        </w:trPr>
        <w:tc>
          <w:tcPr>
            <w:tcW w:w="10334" w:type="dxa"/>
            <w:gridSpan w:val="3"/>
          </w:tcPr>
          <w:p w14:paraId="0B5AF7F5" w14:textId="77777777" w:rsidR="00570C65" w:rsidRPr="0048768D" w:rsidRDefault="00570C65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7AB7B2A6" w14:textId="77777777" w:rsidTr="00384A2B">
        <w:trPr>
          <w:trHeight w:val="365"/>
        </w:trPr>
        <w:tc>
          <w:tcPr>
            <w:tcW w:w="3648" w:type="dxa"/>
            <w:gridSpan w:val="2"/>
          </w:tcPr>
          <w:p w14:paraId="2DC96F07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3B53B7B" w14:textId="70A6051D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 w:rsidR="001824C2">
              <w:rPr>
                <w:b w:val="0"/>
                <w:bCs/>
                <w:noProof/>
                <w:szCs w:val="28"/>
                <w:lang w:bidi="it-IT"/>
              </w:rPr>
              <w:t>4</w:t>
            </w:r>
            <w:r>
              <w:rPr>
                <w:b w:val="0"/>
                <w:bCs/>
                <w:noProof/>
                <w:szCs w:val="28"/>
                <w:lang w:bidi="it-IT"/>
              </w:rPr>
              <w:t>.7</w:t>
            </w:r>
          </w:p>
        </w:tc>
      </w:tr>
      <w:tr w:rsidR="00570C65" w:rsidRPr="00275CB6" w14:paraId="5DAAB044" w14:textId="77777777" w:rsidTr="00384A2B">
        <w:trPr>
          <w:trHeight w:val="365"/>
        </w:trPr>
        <w:tc>
          <w:tcPr>
            <w:tcW w:w="10334" w:type="dxa"/>
            <w:gridSpan w:val="3"/>
          </w:tcPr>
          <w:p w14:paraId="744D89C1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5E785B79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783903FB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3E5AA7E0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70C65" w:rsidRPr="00275CB6" w14:paraId="15B0C7AD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6E7013C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572731DD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70C65" w:rsidRPr="00275CB6" w14:paraId="4624BC1F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39E8E9E7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37620348" w14:textId="775CB3E5" w:rsidR="00570C65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BF62B4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70C65" w:rsidRPr="00275CB6" w14:paraId="2CA1CDA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A51B85F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7C1AD672" w14:textId="030422C3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70C65" w:rsidRPr="00275CB6" w14:paraId="5C51275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65A307E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5D03228B" w14:textId="6A2C8194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nero</w:t>
                  </w:r>
                </w:p>
              </w:tc>
            </w:tr>
            <w:tr w:rsidR="00570C65" w:rsidRPr="00275CB6" w14:paraId="2E91493A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05FA760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60A4D521" w14:textId="01AD319E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bmw</w:t>
                  </w:r>
                </w:p>
              </w:tc>
            </w:tr>
            <w:tr w:rsidR="00570C65" w:rsidRPr="00275CB6" w14:paraId="6EBF7896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6B301AD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C5407E3" w14:textId="7C35036D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gs</w:t>
                  </w:r>
                </w:p>
              </w:tc>
            </w:tr>
            <w:tr w:rsidR="00570C65" w:rsidRPr="00275CB6" w14:paraId="0C926D41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2820CB3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122E12C3" w14:textId="69E3DA07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79</w:t>
                  </w:r>
                </w:p>
              </w:tc>
            </w:tr>
            <w:tr w:rsidR="00570C65" w:rsidRPr="00275CB6" w14:paraId="4329EAA6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87602BE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125432B4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30398CB4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B8E255B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73BE7D4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1BD4EC96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AD7A351" w14:textId="103DA9BB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2DA130AB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094EF481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284EF83" w14:textId="71E89F2C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50E55732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3506BC73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7ABEECE4" w14:textId="77777777" w:rsidTr="00384A2B">
        <w:trPr>
          <w:trHeight w:val="365"/>
        </w:trPr>
        <w:tc>
          <w:tcPr>
            <w:tcW w:w="10334" w:type="dxa"/>
            <w:gridSpan w:val="3"/>
          </w:tcPr>
          <w:p w14:paraId="4A5A06AD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0126ADB2" w14:textId="77777777" w:rsidTr="00384A2B">
        <w:trPr>
          <w:trHeight w:val="378"/>
        </w:trPr>
        <w:tc>
          <w:tcPr>
            <w:tcW w:w="3637" w:type="dxa"/>
          </w:tcPr>
          <w:p w14:paraId="0992E310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31D9695" w14:textId="77777777" w:rsidR="00570C65" w:rsidRPr="000B76AA" w:rsidRDefault="00570C65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43E237CB" w14:textId="77777777" w:rsidR="00570C65" w:rsidRDefault="00570C65" w:rsidP="00570C65"/>
    <w:p w14:paraId="58832E14" w14:textId="77777777" w:rsidR="00570C65" w:rsidRDefault="00570C65" w:rsidP="00570C65">
      <w:pPr>
        <w:spacing w:after="200"/>
      </w:pPr>
      <w:r>
        <w:br w:type="page"/>
      </w:r>
    </w:p>
    <w:p w14:paraId="3B8B9792" w14:textId="114483F1" w:rsidR="00570C65" w:rsidRPr="00BF62B4" w:rsidRDefault="0048768D" w:rsidP="00BF62B4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69" w:name="_Toc122625168"/>
      <w:r w:rsidRPr="00BF62B4">
        <w:rPr>
          <w:b w:val="0"/>
          <w:bCs/>
          <w:szCs w:val="20"/>
        </w:rPr>
        <w:lastRenderedPageBreak/>
        <w:t xml:space="preserve">TC </w:t>
      </w:r>
      <w:r w:rsidR="001824C2" w:rsidRPr="00BF62B4">
        <w:rPr>
          <w:b w:val="0"/>
          <w:bCs/>
          <w:szCs w:val="20"/>
        </w:rPr>
        <w:t>4</w:t>
      </w:r>
      <w:r w:rsidRPr="00BF62B4">
        <w:rPr>
          <w:b w:val="0"/>
          <w:bCs/>
          <w:szCs w:val="20"/>
        </w:rPr>
        <w:t>_</w:t>
      </w:r>
      <w:r w:rsidR="00570C65" w:rsidRPr="00BF62B4">
        <w:rPr>
          <w:b w:val="0"/>
          <w:bCs/>
          <w:szCs w:val="20"/>
        </w:rPr>
        <w:t>8</w:t>
      </w:r>
      <w:bookmarkEnd w:id="69"/>
      <w:r w:rsidR="00570C65" w:rsidRPr="00BF62B4"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70C65" w:rsidRPr="00275CB6" w14:paraId="33A48631" w14:textId="77777777" w:rsidTr="00384A2B">
        <w:trPr>
          <w:trHeight w:val="365"/>
        </w:trPr>
        <w:tc>
          <w:tcPr>
            <w:tcW w:w="3648" w:type="dxa"/>
            <w:gridSpan w:val="2"/>
          </w:tcPr>
          <w:p w14:paraId="7542A1DD" w14:textId="595F9BF7" w:rsidR="00570C65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184895B9" w14:textId="1414DF25" w:rsidR="00570C65" w:rsidRPr="0048768D" w:rsidRDefault="009C1CB2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9C1CB2">
              <w:rPr>
                <w:b w:val="0"/>
                <w:bCs/>
                <w:szCs w:val="20"/>
              </w:rPr>
              <w:t>Testing_moto</w:t>
            </w:r>
            <w:proofErr w:type="spellEnd"/>
          </w:p>
        </w:tc>
      </w:tr>
      <w:tr w:rsidR="00570C65" w:rsidRPr="00275CB6" w14:paraId="6BB1A135" w14:textId="77777777" w:rsidTr="00384A2B">
        <w:trPr>
          <w:trHeight w:val="378"/>
        </w:trPr>
        <w:tc>
          <w:tcPr>
            <w:tcW w:w="10334" w:type="dxa"/>
            <w:gridSpan w:val="3"/>
          </w:tcPr>
          <w:p w14:paraId="49BCD12E" w14:textId="77777777" w:rsidR="00570C65" w:rsidRPr="0048768D" w:rsidRDefault="00570C65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78BF815F" w14:textId="77777777" w:rsidTr="00384A2B">
        <w:trPr>
          <w:trHeight w:val="365"/>
        </w:trPr>
        <w:tc>
          <w:tcPr>
            <w:tcW w:w="3648" w:type="dxa"/>
            <w:gridSpan w:val="2"/>
          </w:tcPr>
          <w:p w14:paraId="188263BF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D3942AB" w14:textId="2A7BF0F4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 w:rsidR="001824C2">
              <w:rPr>
                <w:b w:val="0"/>
                <w:bCs/>
                <w:noProof/>
                <w:szCs w:val="28"/>
                <w:lang w:bidi="it-IT"/>
              </w:rPr>
              <w:t>4</w:t>
            </w:r>
            <w:r>
              <w:rPr>
                <w:b w:val="0"/>
                <w:bCs/>
                <w:noProof/>
                <w:szCs w:val="28"/>
                <w:lang w:bidi="it-IT"/>
              </w:rPr>
              <w:t>.8</w:t>
            </w:r>
          </w:p>
        </w:tc>
      </w:tr>
      <w:tr w:rsidR="00570C65" w:rsidRPr="00275CB6" w14:paraId="6A894186" w14:textId="77777777" w:rsidTr="00384A2B">
        <w:trPr>
          <w:trHeight w:val="365"/>
        </w:trPr>
        <w:tc>
          <w:tcPr>
            <w:tcW w:w="10334" w:type="dxa"/>
            <w:gridSpan w:val="3"/>
          </w:tcPr>
          <w:p w14:paraId="65D2FEE3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71975747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2EA3A392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56C6F579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70C65" w:rsidRPr="00275CB6" w14:paraId="7BC9C6B9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9C41034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1AE6E49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70C65" w:rsidRPr="00275CB6" w14:paraId="53935E81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06D9B01B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6845A9E3" w14:textId="4129E3D6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67981</w:t>
                  </w:r>
                </w:p>
              </w:tc>
            </w:tr>
            <w:tr w:rsidR="00570C65" w:rsidRPr="00275CB6" w14:paraId="532235BA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79D4A10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482F216D" w14:textId="00EB6800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70C65" w:rsidRPr="00275CB6" w14:paraId="21D672E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2740652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18236B42" w14:textId="07D7AC13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nero</w:t>
                  </w:r>
                </w:p>
              </w:tc>
            </w:tr>
            <w:tr w:rsidR="00570C65" w:rsidRPr="00275CB6" w14:paraId="02817257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B03F7E4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2249C118" w14:textId="133FD732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bmw</w:t>
                  </w:r>
                </w:p>
              </w:tc>
            </w:tr>
            <w:tr w:rsidR="00570C65" w:rsidRPr="00275CB6" w14:paraId="1B77A952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B0C250F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5BF685CB" w14:textId="5799AFDF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gs</w:t>
                  </w:r>
                </w:p>
              </w:tc>
            </w:tr>
            <w:tr w:rsidR="00570C65" w:rsidRPr="00275CB6" w14:paraId="2B50AF39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8A769D5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2993EF51" w14:textId="734C4623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79</w:t>
                  </w:r>
                </w:p>
              </w:tc>
            </w:tr>
            <w:tr w:rsidR="00570C65" w:rsidRPr="00275CB6" w14:paraId="7B0C4381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15EEB68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179DC7B" w14:textId="092AF92D" w:rsidR="00570C65" w:rsidRPr="00275CB6" w:rsidRDefault="009550B1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13500</w:t>
                  </w:r>
                </w:p>
              </w:tc>
            </w:tr>
            <w:tr w:rsidR="00570C65" w:rsidRPr="00275CB6" w14:paraId="61C9B6E8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C622FAD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0DCBE2D5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2249CA9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27ABE99" w14:textId="348BBC42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09EE9EAB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2C63819E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3EE76E7" w14:textId="21F80AD3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6E54202E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00705C73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49F54F51" w14:textId="77777777" w:rsidTr="00384A2B">
        <w:trPr>
          <w:trHeight w:val="365"/>
        </w:trPr>
        <w:tc>
          <w:tcPr>
            <w:tcW w:w="10334" w:type="dxa"/>
            <w:gridSpan w:val="3"/>
          </w:tcPr>
          <w:p w14:paraId="55FC4524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36B5E192" w14:textId="77777777" w:rsidTr="00384A2B">
        <w:trPr>
          <w:trHeight w:val="378"/>
        </w:trPr>
        <w:tc>
          <w:tcPr>
            <w:tcW w:w="3637" w:type="dxa"/>
          </w:tcPr>
          <w:p w14:paraId="62F0BD13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8927C43" w14:textId="77777777" w:rsidR="00570C65" w:rsidRPr="000B76AA" w:rsidRDefault="00570C65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7A9B5F99" w14:textId="77777777" w:rsidR="00570C65" w:rsidRDefault="00570C65" w:rsidP="00570C65"/>
    <w:p w14:paraId="35AF6E50" w14:textId="77777777" w:rsidR="00570C65" w:rsidRDefault="00570C65" w:rsidP="00570C65">
      <w:pPr>
        <w:spacing w:after="200"/>
      </w:pPr>
      <w:r>
        <w:br w:type="page"/>
      </w:r>
    </w:p>
    <w:p w14:paraId="2627C51C" w14:textId="3A9B1858" w:rsidR="00570C65" w:rsidRPr="00BF62B4" w:rsidRDefault="0048768D" w:rsidP="00BF62B4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70" w:name="_Toc122625169"/>
      <w:r w:rsidRPr="00BF62B4">
        <w:rPr>
          <w:b w:val="0"/>
          <w:bCs/>
          <w:szCs w:val="20"/>
        </w:rPr>
        <w:lastRenderedPageBreak/>
        <w:t xml:space="preserve">TC </w:t>
      </w:r>
      <w:r w:rsidR="001824C2" w:rsidRPr="00BF62B4">
        <w:rPr>
          <w:b w:val="0"/>
          <w:bCs/>
          <w:szCs w:val="20"/>
        </w:rPr>
        <w:t>4</w:t>
      </w:r>
      <w:r w:rsidRPr="00BF62B4">
        <w:rPr>
          <w:b w:val="0"/>
          <w:bCs/>
          <w:szCs w:val="20"/>
        </w:rPr>
        <w:t>_</w:t>
      </w:r>
      <w:r w:rsidR="00570C65" w:rsidRPr="00BF62B4">
        <w:rPr>
          <w:b w:val="0"/>
          <w:bCs/>
          <w:szCs w:val="20"/>
        </w:rPr>
        <w:t>9</w:t>
      </w:r>
      <w:bookmarkEnd w:id="70"/>
      <w:r w:rsidR="00570C65" w:rsidRPr="00BF62B4"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70C65" w:rsidRPr="00275CB6" w14:paraId="0C6D1F07" w14:textId="77777777" w:rsidTr="00384A2B">
        <w:trPr>
          <w:trHeight w:val="365"/>
        </w:trPr>
        <w:tc>
          <w:tcPr>
            <w:tcW w:w="3648" w:type="dxa"/>
            <w:gridSpan w:val="2"/>
          </w:tcPr>
          <w:p w14:paraId="5EC1990A" w14:textId="4D61E29C" w:rsidR="00570C65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4418F49E" w14:textId="3504BACB" w:rsidR="00570C65" w:rsidRPr="0048768D" w:rsidRDefault="009C1CB2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9C1CB2">
              <w:rPr>
                <w:b w:val="0"/>
                <w:bCs/>
                <w:szCs w:val="20"/>
              </w:rPr>
              <w:t>Testing_moto</w:t>
            </w:r>
            <w:proofErr w:type="spellEnd"/>
          </w:p>
        </w:tc>
      </w:tr>
      <w:tr w:rsidR="00570C65" w:rsidRPr="00275CB6" w14:paraId="6D251C96" w14:textId="77777777" w:rsidTr="00384A2B">
        <w:trPr>
          <w:trHeight w:val="378"/>
        </w:trPr>
        <w:tc>
          <w:tcPr>
            <w:tcW w:w="10334" w:type="dxa"/>
            <w:gridSpan w:val="3"/>
          </w:tcPr>
          <w:p w14:paraId="514C09E9" w14:textId="77777777" w:rsidR="00570C65" w:rsidRPr="0048768D" w:rsidRDefault="00570C65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518A0E99" w14:textId="77777777" w:rsidTr="00384A2B">
        <w:trPr>
          <w:trHeight w:val="365"/>
        </w:trPr>
        <w:tc>
          <w:tcPr>
            <w:tcW w:w="3648" w:type="dxa"/>
            <w:gridSpan w:val="2"/>
          </w:tcPr>
          <w:p w14:paraId="43C6AABE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3791056E" w14:textId="1628040E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 w:rsidR="001824C2">
              <w:rPr>
                <w:b w:val="0"/>
                <w:bCs/>
                <w:noProof/>
                <w:szCs w:val="28"/>
                <w:lang w:bidi="it-IT"/>
              </w:rPr>
              <w:t>4</w:t>
            </w:r>
            <w:r>
              <w:rPr>
                <w:b w:val="0"/>
                <w:bCs/>
                <w:noProof/>
                <w:szCs w:val="28"/>
                <w:lang w:bidi="it-IT"/>
              </w:rPr>
              <w:t>.9</w:t>
            </w:r>
          </w:p>
        </w:tc>
      </w:tr>
      <w:tr w:rsidR="00570C65" w:rsidRPr="00275CB6" w14:paraId="2B0DC226" w14:textId="77777777" w:rsidTr="00384A2B">
        <w:trPr>
          <w:trHeight w:val="365"/>
        </w:trPr>
        <w:tc>
          <w:tcPr>
            <w:tcW w:w="10334" w:type="dxa"/>
            <w:gridSpan w:val="3"/>
          </w:tcPr>
          <w:p w14:paraId="385EE1EB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5A921D77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49DDF41C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62EABAE0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70C65" w:rsidRPr="00275CB6" w14:paraId="32F7711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2100202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B29F061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70C65" w:rsidRPr="00275CB6" w14:paraId="10107EF0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59B932A6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30D90138" w14:textId="2ACB312E" w:rsidR="00570C65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BF62B4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70C65" w:rsidRPr="00275CB6" w14:paraId="6017DF13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3E27C80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02CF2700" w14:textId="795ECB0F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70C65" w:rsidRPr="00275CB6" w14:paraId="10D6DDE8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ED5BEF7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390BB2CB" w14:textId="66DB26DB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nero</w:t>
                  </w:r>
                </w:p>
              </w:tc>
            </w:tr>
            <w:tr w:rsidR="00570C65" w:rsidRPr="00275CB6" w14:paraId="0BD529AE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E0BBDB0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378C973" w14:textId="61A5BB6B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bmw</w:t>
                  </w:r>
                </w:p>
              </w:tc>
            </w:tr>
            <w:tr w:rsidR="00570C65" w:rsidRPr="00275CB6" w14:paraId="7D47297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BACB714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BF83CF3" w14:textId="62DF31BE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gs</w:t>
                  </w:r>
                </w:p>
              </w:tc>
            </w:tr>
            <w:tr w:rsidR="00570C65" w:rsidRPr="00275CB6" w14:paraId="46ED2A7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2E0DB4EF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5EE3096B" w14:textId="2D94456D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79</w:t>
                  </w:r>
                </w:p>
              </w:tc>
            </w:tr>
            <w:tr w:rsidR="00570C65" w:rsidRPr="00275CB6" w14:paraId="3CDEC9A8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3839E02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3B5166BA" w14:textId="5FF2999E" w:rsidR="00570C65" w:rsidRPr="00275CB6" w:rsidRDefault="009550B1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13500</w:t>
                  </w:r>
                </w:p>
              </w:tc>
            </w:tr>
            <w:tr w:rsidR="00570C65" w:rsidRPr="00275CB6" w14:paraId="51955622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4E9977E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00658469" w14:textId="51E7A5E9" w:rsidR="00570C65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path</w:t>
                  </w:r>
                </w:p>
              </w:tc>
            </w:tr>
            <w:tr w:rsidR="00570C65" w:rsidRPr="00275CB6" w14:paraId="6478E86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91633B6" w14:textId="6D0B7429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13CAC1C9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570C65" w:rsidRPr="00275CB6" w14:paraId="68005DD1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D779919" w14:textId="1282D915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40390EFA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711C0253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2575B800" w14:textId="77777777" w:rsidTr="00384A2B">
        <w:trPr>
          <w:trHeight w:val="365"/>
        </w:trPr>
        <w:tc>
          <w:tcPr>
            <w:tcW w:w="10334" w:type="dxa"/>
            <w:gridSpan w:val="3"/>
          </w:tcPr>
          <w:p w14:paraId="32814D0D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548DE2B6" w14:textId="77777777" w:rsidTr="00384A2B">
        <w:trPr>
          <w:trHeight w:val="378"/>
        </w:trPr>
        <w:tc>
          <w:tcPr>
            <w:tcW w:w="3637" w:type="dxa"/>
          </w:tcPr>
          <w:p w14:paraId="3020AE65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0CF1CB9" w14:textId="77777777" w:rsidR="00570C65" w:rsidRPr="000B76AA" w:rsidRDefault="00570C65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623F438C" w14:textId="77777777" w:rsidR="00570C65" w:rsidRDefault="00570C65" w:rsidP="00570C65"/>
    <w:p w14:paraId="300F2D20" w14:textId="77777777" w:rsidR="00570C65" w:rsidRDefault="00570C65" w:rsidP="00570C65">
      <w:pPr>
        <w:spacing w:after="200"/>
      </w:pPr>
      <w:r>
        <w:br w:type="page"/>
      </w:r>
    </w:p>
    <w:p w14:paraId="5142E13E" w14:textId="6722E125" w:rsidR="00570C65" w:rsidRPr="00BF62B4" w:rsidRDefault="0048768D" w:rsidP="00BF62B4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71" w:name="_Toc122625170"/>
      <w:r w:rsidRPr="00BF62B4">
        <w:rPr>
          <w:b w:val="0"/>
          <w:bCs/>
          <w:szCs w:val="20"/>
        </w:rPr>
        <w:lastRenderedPageBreak/>
        <w:t xml:space="preserve">TC </w:t>
      </w:r>
      <w:r w:rsidR="001824C2" w:rsidRPr="00BF62B4">
        <w:rPr>
          <w:b w:val="0"/>
          <w:bCs/>
          <w:szCs w:val="20"/>
        </w:rPr>
        <w:t>4</w:t>
      </w:r>
      <w:r w:rsidRPr="00BF62B4">
        <w:rPr>
          <w:b w:val="0"/>
          <w:bCs/>
          <w:szCs w:val="20"/>
        </w:rPr>
        <w:t>_</w:t>
      </w:r>
      <w:r w:rsidR="00570C65" w:rsidRPr="00BF62B4">
        <w:rPr>
          <w:b w:val="0"/>
          <w:bCs/>
          <w:szCs w:val="20"/>
        </w:rPr>
        <w:t>10</w:t>
      </w:r>
      <w:bookmarkEnd w:id="71"/>
      <w:r w:rsidR="00570C65" w:rsidRPr="00BF62B4"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70C65" w:rsidRPr="00275CB6" w14:paraId="0D1BFCD9" w14:textId="77777777" w:rsidTr="00384A2B">
        <w:trPr>
          <w:trHeight w:val="365"/>
        </w:trPr>
        <w:tc>
          <w:tcPr>
            <w:tcW w:w="3648" w:type="dxa"/>
            <w:gridSpan w:val="2"/>
          </w:tcPr>
          <w:p w14:paraId="0DC7DF58" w14:textId="7DA7FF97" w:rsidR="00570C65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47CFE1F3" w14:textId="48163EB3" w:rsidR="00570C65" w:rsidRPr="0048768D" w:rsidRDefault="009C1CB2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9C1CB2">
              <w:rPr>
                <w:b w:val="0"/>
                <w:bCs/>
                <w:szCs w:val="20"/>
              </w:rPr>
              <w:t>Testing_moto</w:t>
            </w:r>
            <w:proofErr w:type="spellEnd"/>
          </w:p>
        </w:tc>
      </w:tr>
      <w:tr w:rsidR="00570C65" w:rsidRPr="00275CB6" w14:paraId="2B58FFAA" w14:textId="77777777" w:rsidTr="00384A2B">
        <w:trPr>
          <w:trHeight w:val="378"/>
        </w:trPr>
        <w:tc>
          <w:tcPr>
            <w:tcW w:w="10334" w:type="dxa"/>
            <w:gridSpan w:val="3"/>
          </w:tcPr>
          <w:p w14:paraId="05BFD4F2" w14:textId="77777777" w:rsidR="00570C65" w:rsidRPr="0048768D" w:rsidRDefault="00570C65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52BA201C" w14:textId="77777777" w:rsidTr="00384A2B">
        <w:trPr>
          <w:trHeight w:val="365"/>
        </w:trPr>
        <w:tc>
          <w:tcPr>
            <w:tcW w:w="3648" w:type="dxa"/>
            <w:gridSpan w:val="2"/>
          </w:tcPr>
          <w:p w14:paraId="1054D5A2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1945629" w14:textId="7451A2B1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 w:rsidR="001824C2">
              <w:rPr>
                <w:b w:val="0"/>
                <w:bCs/>
                <w:noProof/>
                <w:szCs w:val="28"/>
                <w:lang w:bidi="it-IT"/>
              </w:rPr>
              <w:t>4</w:t>
            </w:r>
            <w:r>
              <w:rPr>
                <w:b w:val="0"/>
                <w:bCs/>
                <w:noProof/>
                <w:szCs w:val="28"/>
                <w:lang w:bidi="it-IT"/>
              </w:rPr>
              <w:t>.10</w:t>
            </w:r>
          </w:p>
        </w:tc>
      </w:tr>
      <w:tr w:rsidR="00570C65" w:rsidRPr="00275CB6" w14:paraId="38170640" w14:textId="77777777" w:rsidTr="00384A2B">
        <w:trPr>
          <w:trHeight w:val="365"/>
        </w:trPr>
        <w:tc>
          <w:tcPr>
            <w:tcW w:w="10334" w:type="dxa"/>
            <w:gridSpan w:val="3"/>
          </w:tcPr>
          <w:p w14:paraId="496EBB5F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3043DDE7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66579DD0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4A4E293A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70C65" w:rsidRPr="00275CB6" w14:paraId="14912435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39068CB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610FB9A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70C65" w:rsidRPr="00275CB6" w14:paraId="07ADD79B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1F26AFE4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2A367EDE" w14:textId="708346DD" w:rsidR="00570C65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BF62B4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70C65" w:rsidRPr="00275CB6" w14:paraId="4ED5772A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334F754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120116D4" w14:textId="2972D16E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70C65" w:rsidRPr="00275CB6" w14:paraId="5473CE09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6E497047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126554D3" w14:textId="1791876E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nero</w:t>
                  </w:r>
                </w:p>
              </w:tc>
            </w:tr>
            <w:tr w:rsidR="00570C65" w:rsidRPr="00275CB6" w14:paraId="20BB5C6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9B40FA0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0BC85D99" w14:textId="7A236B4A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bmw</w:t>
                  </w:r>
                </w:p>
              </w:tc>
            </w:tr>
            <w:tr w:rsidR="00570C65" w:rsidRPr="00275CB6" w14:paraId="2ACE00FE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ED56AA8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C699D8C" w14:textId="53616173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gs</w:t>
                  </w:r>
                </w:p>
              </w:tc>
            </w:tr>
            <w:tr w:rsidR="00570C65" w:rsidRPr="00275CB6" w14:paraId="0DE3CB62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C08D0F0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394457A9" w14:textId="1B441271" w:rsidR="00570C65" w:rsidRPr="00275CB6" w:rsidRDefault="001824C2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1824C2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79</w:t>
                  </w:r>
                </w:p>
              </w:tc>
            </w:tr>
            <w:tr w:rsidR="00570C65" w:rsidRPr="00275CB6" w14:paraId="74082D5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6FE3209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10D26F65" w14:textId="288F6D4A" w:rsidR="00570C65" w:rsidRPr="00275CB6" w:rsidRDefault="009550B1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13500</w:t>
                  </w:r>
                </w:p>
              </w:tc>
            </w:tr>
            <w:tr w:rsidR="00570C65" w:rsidRPr="00275CB6" w14:paraId="46810509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62D081F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89D52DE" w14:textId="578B1FF3" w:rsidR="00570C65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path</w:t>
                  </w:r>
                </w:p>
              </w:tc>
            </w:tr>
            <w:tr w:rsidR="00570C65" w:rsidRPr="00275CB6" w14:paraId="4FEDCB4B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EAB03CF" w14:textId="5A182F94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61BDF85C" w14:textId="42463766" w:rsidR="00570C65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Borsa</w:t>
                  </w:r>
                </w:p>
              </w:tc>
            </w:tr>
            <w:tr w:rsidR="00570C65" w:rsidRPr="00275CB6" w14:paraId="5E22476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09CEF55" w14:textId="27625CCE" w:rsidR="00570C65" w:rsidRDefault="004A2EEC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4F969015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64190E3B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67759BD0" w14:textId="77777777" w:rsidTr="00384A2B">
        <w:trPr>
          <w:trHeight w:val="365"/>
        </w:trPr>
        <w:tc>
          <w:tcPr>
            <w:tcW w:w="10334" w:type="dxa"/>
            <w:gridSpan w:val="3"/>
          </w:tcPr>
          <w:p w14:paraId="36A4B30C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72A9C68D" w14:textId="77777777" w:rsidTr="00384A2B">
        <w:trPr>
          <w:trHeight w:val="378"/>
        </w:trPr>
        <w:tc>
          <w:tcPr>
            <w:tcW w:w="3637" w:type="dxa"/>
          </w:tcPr>
          <w:p w14:paraId="25E76D34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3A553A49" w14:textId="77777777" w:rsidR="00570C65" w:rsidRPr="000B76AA" w:rsidRDefault="00570C65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76330CB9" w14:textId="77777777" w:rsidR="00570C65" w:rsidRDefault="00570C65" w:rsidP="00570C65"/>
    <w:p w14:paraId="1F7C1F01" w14:textId="77777777" w:rsidR="00570C65" w:rsidRDefault="00570C65" w:rsidP="00570C65">
      <w:pPr>
        <w:spacing w:after="200"/>
      </w:pPr>
      <w:r>
        <w:br w:type="page"/>
      </w:r>
    </w:p>
    <w:p w14:paraId="77BE1E56" w14:textId="628F64C5" w:rsidR="00570C65" w:rsidRPr="00BF62B4" w:rsidRDefault="0048768D" w:rsidP="00BF62B4">
      <w:pPr>
        <w:pStyle w:val="Titolo3"/>
        <w:numPr>
          <w:ilvl w:val="0"/>
          <w:numId w:val="32"/>
        </w:numPr>
        <w:rPr>
          <w:b w:val="0"/>
          <w:bCs/>
          <w:szCs w:val="20"/>
        </w:rPr>
      </w:pPr>
      <w:bookmarkStart w:id="72" w:name="_Toc122625171"/>
      <w:r w:rsidRPr="00BF62B4">
        <w:rPr>
          <w:b w:val="0"/>
          <w:bCs/>
          <w:szCs w:val="20"/>
        </w:rPr>
        <w:lastRenderedPageBreak/>
        <w:t xml:space="preserve">TC </w:t>
      </w:r>
      <w:r w:rsidR="001824C2" w:rsidRPr="00BF62B4">
        <w:rPr>
          <w:b w:val="0"/>
          <w:bCs/>
          <w:szCs w:val="20"/>
        </w:rPr>
        <w:t>4</w:t>
      </w:r>
      <w:r w:rsidR="00CB2F89" w:rsidRPr="00BF62B4">
        <w:rPr>
          <w:b w:val="0"/>
          <w:bCs/>
          <w:szCs w:val="20"/>
        </w:rPr>
        <w:t>_</w:t>
      </w:r>
      <w:r w:rsidR="00570C65" w:rsidRPr="00BF62B4">
        <w:rPr>
          <w:b w:val="0"/>
          <w:bCs/>
          <w:szCs w:val="20"/>
        </w:rPr>
        <w:t>11</w:t>
      </w:r>
      <w:bookmarkEnd w:id="72"/>
      <w:r w:rsidR="00570C65" w:rsidRPr="00BF62B4">
        <w:rPr>
          <w:b w:val="0"/>
          <w:bCs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570C65" w:rsidRPr="00275CB6" w14:paraId="4E9CC798" w14:textId="77777777" w:rsidTr="00384A2B">
        <w:trPr>
          <w:trHeight w:val="365"/>
        </w:trPr>
        <w:tc>
          <w:tcPr>
            <w:tcW w:w="3648" w:type="dxa"/>
            <w:gridSpan w:val="2"/>
          </w:tcPr>
          <w:p w14:paraId="539EB331" w14:textId="33F68F44" w:rsidR="00570C65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A4D32A6" w14:textId="26759CA1" w:rsidR="00570C65" w:rsidRPr="0048768D" w:rsidRDefault="009C1CB2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proofErr w:type="spellStart"/>
            <w:r w:rsidRPr="009C1CB2">
              <w:rPr>
                <w:b w:val="0"/>
                <w:bCs/>
                <w:szCs w:val="20"/>
              </w:rPr>
              <w:t>Testing_moto</w:t>
            </w:r>
            <w:proofErr w:type="spellEnd"/>
          </w:p>
        </w:tc>
      </w:tr>
      <w:tr w:rsidR="00570C65" w:rsidRPr="00275CB6" w14:paraId="35426695" w14:textId="77777777" w:rsidTr="00384A2B">
        <w:trPr>
          <w:trHeight w:val="378"/>
        </w:trPr>
        <w:tc>
          <w:tcPr>
            <w:tcW w:w="10334" w:type="dxa"/>
            <w:gridSpan w:val="3"/>
          </w:tcPr>
          <w:p w14:paraId="6FA20262" w14:textId="77777777" w:rsidR="00570C65" w:rsidRPr="0048768D" w:rsidRDefault="00570C65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121AC3E8" w14:textId="77777777" w:rsidTr="00384A2B">
        <w:trPr>
          <w:trHeight w:val="365"/>
        </w:trPr>
        <w:tc>
          <w:tcPr>
            <w:tcW w:w="3648" w:type="dxa"/>
            <w:gridSpan w:val="2"/>
          </w:tcPr>
          <w:p w14:paraId="4F663B11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1FF4EC52" w14:textId="2D3505DA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 w:rsidR="006B3809">
              <w:rPr>
                <w:b w:val="0"/>
                <w:bCs/>
                <w:noProof/>
                <w:szCs w:val="28"/>
                <w:lang w:bidi="it-IT"/>
              </w:rPr>
              <w:t>4</w:t>
            </w:r>
            <w:r>
              <w:rPr>
                <w:b w:val="0"/>
                <w:bCs/>
                <w:noProof/>
                <w:szCs w:val="28"/>
                <w:lang w:bidi="it-IT"/>
              </w:rPr>
              <w:t>.11</w:t>
            </w:r>
          </w:p>
        </w:tc>
      </w:tr>
      <w:tr w:rsidR="00570C65" w:rsidRPr="00275CB6" w14:paraId="0061F3BE" w14:textId="77777777" w:rsidTr="00384A2B">
        <w:trPr>
          <w:trHeight w:val="365"/>
        </w:trPr>
        <w:tc>
          <w:tcPr>
            <w:tcW w:w="10334" w:type="dxa"/>
            <w:gridSpan w:val="3"/>
          </w:tcPr>
          <w:p w14:paraId="27DA6503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51A95708" w14:textId="77777777" w:rsidTr="00384A2B">
        <w:trPr>
          <w:trHeight w:val="8096"/>
        </w:trPr>
        <w:tc>
          <w:tcPr>
            <w:tcW w:w="10334" w:type="dxa"/>
            <w:gridSpan w:val="3"/>
          </w:tcPr>
          <w:p w14:paraId="48D076B9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0067619E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570C65" w:rsidRPr="00275CB6" w14:paraId="72CEC07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19189410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5EF4DCFD" w14:textId="77777777" w:rsidR="00570C65" w:rsidRPr="00275CB6" w:rsidRDefault="00570C65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570C65" w:rsidRPr="00275CB6" w14:paraId="4302CDBB" w14:textId="77777777" w:rsidTr="00384A2B">
              <w:trPr>
                <w:trHeight w:val="577"/>
              </w:trPr>
              <w:tc>
                <w:tcPr>
                  <w:tcW w:w="4132" w:type="dxa"/>
                </w:tcPr>
                <w:p w14:paraId="00B975A3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65E2A5E2" w14:textId="4E2FAC3C" w:rsidR="00570C65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BF62B4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570C65" w:rsidRPr="00275CB6" w14:paraId="7F4CED22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D9B6330" w14:textId="77777777" w:rsidR="00570C65" w:rsidRPr="00275CB6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2D3903A0" w14:textId="320851FC" w:rsidR="00570C65" w:rsidRPr="00275CB6" w:rsidRDefault="006B3809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6B3809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570C65" w:rsidRPr="00275CB6" w14:paraId="077BC02E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53233A7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31F462B6" w14:textId="17E5381C" w:rsidR="00570C65" w:rsidRPr="00275CB6" w:rsidRDefault="006B3809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6B3809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nero</w:t>
                  </w:r>
                </w:p>
              </w:tc>
            </w:tr>
            <w:tr w:rsidR="00570C65" w:rsidRPr="00275CB6" w14:paraId="778C4636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18852F1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55E2C429" w14:textId="723DE171" w:rsidR="00570C65" w:rsidRPr="00275CB6" w:rsidRDefault="006B3809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6B3809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bmw</w:t>
                  </w:r>
                </w:p>
              </w:tc>
            </w:tr>
            <w:tr w:rsidR="00570C65" w:rsidRPr="00275CB6" w14:paraId="2E084DBC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5B6E8658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3A24BA35" w14:textId="4740807C" w:rsidR="00570C65" w:rsidRPr="00275CB6" w:rsidRDefault="006B3809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6B3809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gs</w:t>
                  </w:r>
                </w:p>
              </w:tc>
            </w:tr>
            <w:tr w:rsidR="00570C65" w:rsidRPr="00275CB6" w14:paraId="7BBD9380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0F9AEDE8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45A59122" w14:textId="353360D1" w:rsidR="00570C65" w:rsidRPr="00275CB6" w:rsidRDefault="006B3809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6B3809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79</w:t>
                  </w:r>
                </w:p>
              </w:tc>
            </w:tr>
            <w:tr w:rsidR="00570C65" w:rsidRPr="00275CB6" w14:paraId="64277FAA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32D080A6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03E4308F" w14:textId="5301C48C" w:rsidR="00570C65" w:rsidRPr="00275CB6" w:rsidRDefault="009550B1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13500</w:t>
                  </w:r>
                </w:p>
              </w:tc>
            </w:tr>
            <w:tr w:rsidR="00570C65" w:rsidRPr="00275CB6" w14:paraId="1143E749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495D813C" w14:textId="77777777" w:rsidR="00570C65" w:rsidRDefault="00570C65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2333B217" w14:textId="3D138DEB" w:rsidR="00570C65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path</w:t>
                  </w:r>
                </w:p>
              </w:tc>
            </w:tr>
            <w:tr w:rsidR="00570C65" w:rsidRPr="00275CB6" w14:paraId="77BBC25F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50CA792" w14:textId="55203413" w:rsidR="00570C65" w:rsidRDefault="006B3809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018573E5" w14:textId="63351DF9" w:rsidR="00570C65" w:rsidRPr="00275CB6" w:rsidRDefault="006B3809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Borsa</w:t>
                  </w:r>
                </w:p>
              </w:tc>
            </w:tr>
            <w:tr w:rsidR="00570C65" w:rsidRPr="00275CB6" w14:paraId="2EAAA0F5" w14:textId="77777777" w:rsidTr="00384A2B">
              <w:trPr>
                <w:trHeight w:val="557"/>
              </w:trPr>
              <w:tc>
                <w:tcPr>
                  <w:tcW w:w="4132" w:type="dxa"/>
                </w:tcPr>
                <w:p w14:paraId="791CC0D4" w14:textId="0E0473A6" w:rsidR="00570C65" w:rsidRDefault="006B3809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5F1E763B" w14:textId="485AB43C" w:rsidR="00570C65" w:rsidRPr="00275CB6" w:rsidRDefault="00BF62B4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Si</w:t>
                  </w:r>
                </w:p>
              </w:tc>
            </w:tr>
          </w:tbl>
          <w:p w14:paraId="62EDA394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113EFBEF" w14:textId="77777777" w:rsidTr="00384A2B">
        <w:trPr>
          <w:trHeight w:val="365"/>
        </w:trPr>
        <w:tc>
          <w:tcPr>
            <w:tcW w:w="10334" w:type="dxa"/>
            <w:gridSpan w:val="3"/>
          </w:tcPr>
          <w:p w14:paraId="687CA7D1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570C65" w:rsidRPr="00275CB6" w14:paraId="5B97F200" w14:textId="77777777" w:rsidTr="00384A2B">
        <w:trPr>
          <w:trHeight w:val="378"/>
        </w:trPr>
        <w:tc>
          <w:tcPr>
            <w:tcW w:w="3637" w:type="dxa"/>
          </w:tcPr>
          <w:p w14:paraId="3853AEBB" w14:textId="77777777" w:rsidR="00570C65" w:rsidRPr="00275CB6" w:rsidRDefault="00570C65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D630A88" w14:textId="250A31B6" w:rsidR="00570C65" w:rsidRPr="000B76AA" w:rsidRDefault="00BF62B4" w:rsidP="00384A2B">
            <w:pPr>
              <w:rPr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 xml:space="preserve">Il sistema inserisce </w:t>
            </w:r>
            <w:r>
              <w:rPr>
                <w:b w:val="0"/>
                <w:bCs/>
                <w:noProof/>
                <w:szCs w:val="28"/>
                <w:lang w:bidi="it-IT"/>
              </w:rPr>
              <w:t>la moto</w:t>
            </w:r>
            <w:r>
              <w:rPr>
                <w:b w:val="0"/>
                <w:bCs/>
                <w:noProof/>
                <w:szCs w:val="28"/>
                <w:lang w:bidi="it-IT"/>
              </w:rPr>
              <w:t xml:space="preserve"> e ridereziona l’admin alla sua homepage</w:t>
            </w:r>
          </w:p>
        </w:tc>
      </w:tr>
    </w:tbl>
    <w:p w14:paraId="6F2BC7BC" w14:textId="77777777" w:rsidR="00570C65" w:rsidRDefault="00570C65" w:rsidP="00570C65"/>
    <w:p w14:paraId="605B1134" w14:textId="73C9B93F" w:rsidR="00CC6E29" w:rsidRPr="00E13D27" w:rsidRDefault="00570C65" w:rsidP="00E13D27">
      <w:pPr>
        <w:pStyle w:val="Titolo2"/>
        <w:rPr>
          <w:rFonts w:cstheme="minorBidi"/>
          <w:b/>
          <w:bCs/>
          <w:sz w:val="28"/>
        </w:rPr>
      </w:pPr>
      <w:r>
        <w:br w:type="page"/>
      </w:r>
      <w:bookmarkStart w:id="73" w:name="_Toc122625172"/>
      <w:r w:rsidR="000B1453" w:rsidRPr="00E13D27">
        <w:rPr>
          <w:rFonts w:cstheme="minorHAnsi"/>
          <w:b/>
          <w:bCs/>
          <w:noProof/>
          <w:sz w:val="32"/>
          <w:lang w:bidi="it-IT"/>
        </w:rPr>
        <w:lastRenderedPageBreak/>
        <w:t>Rimozione veicolo</w:t>
      </w:r>
      <w:bookmarkEnd w:id="73"/>
      <w:r w:rsidR="00CC6E29" w:rsidRPr="00E13D27">
        <w:rPr>
          <w:rFonts w:cstheme="minorHAnsi"/>
          <w:b/>
          <w:bCs/>
          <w:noProof/>
          <w:sz w:val="32"/>
          <w:lang w:bidi="it-IT"/>
        </w:rPr>
        <w:t xml:space="preserve"> </w:t>
      </w:r>
    </w:p>
    <w:p w14:paraId="20AFD8A0" w14:textId="74E71370" w:rsidR="00CC6E29" w:rsidRPr="00E13D27" w:rsidRDefault="00CB2F89" w:rsidP="00E13D27">
      <w:pPr>
        <w:pStyle w:val="Titolo3"/>
        <w:numPr>
          <w:ilvl w:val="0"/>
          <w:numId w:val="32"/>
        </w:numPr>
        <w:rPr>
          <w:b w:val="0"/>
          <w:bCs/>
          <w:noProof/>
          <w:szCs w:val="20"/>
          <w:lang w:bidi="it-IT"/>
        </w:rPr>
      </w:pPr>
      <w:bookmarkStart w:id="74" w:name="_Toc122625173"/>
      <w:r w:rsidRPr="00E13D27">
        <w:rPr>
          <w:b w:val="0"/>
          <w:bCs/>
          <w:noProof/>
          <w:szCs w:val="20"/>
          <w:lang w:bidi="it-IT"/>
        </w:rPr>
        <w:t>TC 5_1</w:t>
      </w:r>
      <w:bookmarkEnd w:id="74"/>
      <w:r w:rsidR="00CC6E29" w:rsidRPr="00E13D27">
        <w:rPr>
          <w:b w:val="0"/>
          <w:bCs/>
          <w:noProof/>
          <w:szCs w:val="20"/>
          <w:lang w:bidi="it-IT"/>
        </w:rPr>
        <w:t xml:space="preserve"> </w:t>
      </w:r>
    </w:p>
    <w:tbl>
      <w:tblPr>
        <w:tblStyle w:val="Grigliatabella1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CC6E29" w:rsidRPr="00275CB6" w14:paraId="26043EE9" w14:textId="77777777" w:rsidTr="00384A2B">
        <w:trPr>
          <w:trHeight w:val="349"/>
        </w:trPr>
        <w:tc>
          <w:tcPr>
            <w:tcW w:w="3585" w:type="dxa"/>
            <w:gridSpan w:val="2"/>
            <w:tcBorders>
              <w:bottom w:val="single" w:sz="4" w:space="0" w:color="auto"/>
            </w:tcBorders>
          </w:tcPr>
          <w:p w14:paraId="151638B6" w14:textId="79EB2614" w:rsidR="00CC6E29" w:rsidRPr="00275CB6" w:rsidRDefault="004A5BC7" w:rsidP="00384A2B">
            <w:pPr>
              <w:rPr>
                <w:rFonts w:cstheme="minorHAnsi"/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rFonts w:cstheme="minorHAnsi"/>
                <w:b w:val="0"/>
                <w:bCs/>
                <w:noProof/>
                <w:szCs w:val="28"/>
                <w:lang w:val="en-GB" w:bidi="it-IT"/>
              </w:rPr>
              <w:t>Identificativo</w:t>
            </w:r>
            <w:r w:rsidR="00CC6E29">
              <w:rPr>
                <w:rFonts w:cstheme="minorHAnsi"/>
                <w:b w:val="0"/>
                <w:bCs/>
                <w:noProof/>
                <w:szCs w:val="28"/>
                <w:lang w:val="en-GB" w:bidi="it-IT"/>
              </w:rPr>
              <w:t xml:space="preserve"> </w:t>
            </w:r>
          </w:p>
        </w:tc>
        <w:tc>
          <w:tcPr>
            <w:tcW w:w="6570" w:type="dxa"/>
            <w:tcBorders>
              <w:bottom w:val="nil"/>
            </w:tcBorders>
          </w:tcPr>
          <w:p w14:paraId="108A55A4" w14:textId="1AD15F94" w:rsidR="00CC6E29" w:rsidRPr="00CB2F89" w:rsidRDefault="009C1CB2" w:rsidP="00384A2B">
            <w:pPr>
              <w:rPr>
                <w:rFonts w:cstheme="minorHAnsi"/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lang w:bidi="it-IT"/>
              </w:rPr>
              <w:t>Testing_rimozione</w:t>
            </w:r>
          </w:p>
        </w:tc>
      </w:tr>
      <w:tr w:rsidR="00CC6E29" w:rsidRPr="00275CB6" w14:paraId="4B007E85" w14:textId="77777777" w:rsidTr="00384A2B">
        <w:trPr>
          <w:trHeight w:val="361"/>
        </w:trPr>
        <w:tc>
          <w:tcPr>
            <w:tcW w:w="10155" w:type="dxa"/>
            <w:gridSpan w:val="3"/>
          </w:tcPr>
          <w:p w14:paraId="0BEE2B51" w14:textId="77777777" w:rsidR="00CC6E29" w:rsidRPr="00275CB6" w:rsidRDefault="00CC6E29" w:rsidP="00384A2B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CC6E29" w:rsidRPr="00275CB6" w14:paraId="25F9086F" w14:textId="77777777" w:rsidTr="00384A2B">
        <w:trPr>
          <w:trHeight w:val="349"/>
        </w:trPr>
        <w:tc>
          <w:tcPr>
            <w:tcW w:w="3585" w:type="dxa"/>
            <w:gridSpan w:val="2"/>
          </w:tcPr>
          <w:p w14:paraId="6D0281B7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14373BAD" w14:textId="1F4D6C4C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 w:rsidR="000B1453">
              <w:rPr>
                <w:b w:val="0"/>
                <w:bCs/>
                <w:noProof/>
                <w:szCs w:val="28"/>
                <w:lang w:bidi="it-IT"/>
              </w:rPr>
              <w:t>5</w:t>
            </w:r>
            <w:r w:rsidRPr="00275CB6">
              <w:rPr>
                <w:b w:val="0"/>
                <w:bCs/>
                <w:noProof/>
                <w:szCs w:val="28"/>
                <w:lang w:bidi="it-IT"/>
              </w:rPr>
              <w:t>.</w:t>
            </w:r>
            <w:r>
              <w:rPr>
                <w:b w:val="0"/>
                <w:bCs/>
                <w:noProof/>
                <w:szCs w:val="28"/>
                <w:lang w:bidi="it-IT"/>
              </w:rPr>
              <w:t>1</w:t>
            </w:r>
          </w:p>
        </w:tc>
      </w:tr>
      <w:tr w:rsidR="00CC6E29" w:rsidRPr="00275CB6" w14:paraId="7350CE19" w14:textId="77777777" w:rsidTr="00384A2B">
        <w:trPr>
          <w:trHeight w:val="349"/>
        </w:trPr>
        <w:tc>
          <w:tcPr>
            <w:tcW w:w="10155" w:type="dxa"/>
            <w:gridSpan w:val="3"/>
          </w:tcPr>
          <w:p w14:paraId="5DC540B8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6B257153" w14:textId="77777777" w:rsidTr="00384A2B">
        <w:trPr>
          <w:trHeight w:val="3130"/>
        </w:trPr>
        <w:tc>
          <w:tcPr>
            <w:tcW w:w="10155" w:type="dxa"/>
            <w:gridSpan w:val="3"/>
          </w:tcPr>
          <w:p w14:paraId="7DFF8D90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4FE6D083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1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C6E29" w:rsidRPr="00275CB6" w14:paraId="3C3D512E" w14:textId="77777777" w:rsidTr="00384A2B">
              <w:trPr>
                <w:trHeight w:val="515"/>
              </w:trPr>
              <w:tc>
                <w:tcPr>
                  <w:tcW w:w="4025" w:type="dxa"/>
                </w:tcPr>
                <w:p w14:paraId="64DA0D86" w14:textId="77777777" w:rsidR="00CC6E29" w:rsidRPr="00275CB6" w:rsidRDefault="00CC6E29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1C45C904" w14:textId="77777777" w:rsidR="00CC6E29" w:rsidRPr="00275CB6" w:rsidRDefault="00CC6E29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CC6E29" w:rsidRPr="00275CB6" w14:paraId="7990A338" w14:textId="77777777" w:rsidTr="00384A2B">
              <w:trPr>
                <w:trHeight w:val="534"/>
              </w:trPr>
              <w:tc>
                <w:tcPr>
                  <w:tcW w:w="4025" w:type="dxa"/>
                </w:tcPr>
                <w:p w14:paraId="17602A6E" w14:textId="4B930FE4" w:rsidR="00CC6E29" w:rsidRPr="00275CB6" w:rsidRDefault="000B145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5F4873D5" w14:textId="77777777" w:rsidR="00CC6E29" w:rsidRPr="00275CB6" w:rsidRDefault="00CC6E29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CC6E29" w:rsidRPr="00275CB6" w14:paraId="4A3AC6D0" w14:textId="77777777" w:rsidTr="00384A2B">
              <w:trPr>
                <w:trHeight w:val="515"/>
              </w:trPr>
              <w:tc>
                <w:tcPr>
                  <w:tcW w:w="4025" w:type="dxa"/>
                </w:tcPr>
                <w:p w14:paraId="3CD28A50" w14:textId="66765DF0" w:rsidR="00CC6E29" w:rsidRPr="00275CB6" w:rsidRDefault="000B145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7410F959" w14:textId="77777777" w:rsidR="00CC6E29" w:rsidRPr="00275CB6" w:rsidRDefault="00CC6E29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4BEA0097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4E439860" w14:textId="77777777" w:rsidTr="00384A2B">
        <w:trPr>
          <w:trHeight w:val="349"/>
        </w:trPr>
        <w:tc>
          <w:tcPr>
            <w:tcW w:w="10155" w:type="dxa"/>
            <w:gridSpan w:val="3"/>
          </w:tcPr>
          <w:p w14:paraId="16798081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5582E8B1" w14:textId="77777777" w:rsidTr="00384A2B">
        <w:trPr>
          <w:trHeight w:val="361"/>
        </w:trPr>
        <w:tc>
          <w:tcPr>
            <w:tcW w:w="3574" w:type="dxa"/>
          </w:tcPr>
          <w:p w14:paraId="1239679B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3F4858C9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Il sistema mostra un pop-up di errore con un messaggio “inserire dati mancanti”</w:t>
            </w:r>
          </w:p>
        </w:tc>
      </w:tr>
    </w:tbl>
    <w:p w14:paraId="1A25A7B1" w14:textId="77777777" w:rsidR="00CC6E29" w:rsidRDefault="00CC6E29" w:rsidP="00CC6E29">
      <w:pPr>
        <w:rPr>
          <w:noProof/>
        </w:rPr>
      </w:pPr>
    </w:p>
    <w:p w14:paraId="319EFF87" w14:textId="77777777" w:rsidR="00CC6E29" w:rsidRDefault="00CC6E29" w:rsidP="00CC6E29">
      <w:pPr>
        <w:spacing w:after="200"/>
        <w:rPr>
          <w:noProof/>
        </w:rPr>
      </w:pPr>
      <w:r>
        <w:rPr>
          <w:noProof/>
        </w:rPr>
        <w:br w:type="page"/>
      </w:r>
    </w:p>
    <w:p w14:paraId="3BBDA9CC" w14:textId="0E9D6ECC" w:rsidR="00CC6E29" w:rsidRPr="00E13D27" w:rsidRDefault="00CB2F89" w:rsidP="00E13D27">
      <w:pPr>
        <w:pStyle w:val="Titolo3"/>
        <w:numPr>
          <w:ilvl w:val="0"/>
          <w:numId w:val="32"/>
        </w:numPr>
        <w:rPr>
          <w:b w:val="0"/>
          <w:bCs/>
          <w:noProof/>
          <w:szCs w:val="20"/>
        </w:rPr>
      </w:pPr>
      <w:bookmarkStart w:id="75" w:name="_Toc122625174"/>
      <w:r w:rsidRPr="00E13D27">
        <w:rPr>
          <w:b w:val="0"/>
          <w:bCs/>
          <w:noProof/>
          <w:sz w:val="28"/>
          <w:szCs w:val="22"/>
        </w:rPr>
        <w:lastRenderedPageBreak/>
        <w:t xml:space="preserve">TC </w:t>
      </w:r>
      <w:r w:rsidR="000B1453" w:rsidRPr="00E13D27">
        <w:rPr>
          <w:b w:val="0"/>
          <w:bCs/>
          <w:noProof/>
          <w:sz w:val="28"/>
          <w:szCs w:val="22"/>
        </w:rPr>
        <w:t>5</w:t>
      </w:r>
      <w:r w:rsidRPr="00E13D27">
        <w:rPr>
          <w:b w:val="0"/>
          <w:bCs/>
          <w:noProof/>
          <w:sz w:val="28"/>
          <w:szCs w:val="22"/>
        </w:rPr>
        <w:t>_</w:t>
      </w:r>
      <w:r w:rsidR="00CC6E29" w:rsidRPr="00E13D27">
        <w:rPr>
          <w:b w:val="0"/>
          <w:bCs/>
          <w:noProof/>
          <w:sz w:val="28"/>
          <w:szCs w:val="22"/>
        </w:rPr>
        <w:t>2</w:t>
      </w:r>
      <w:bookmarkEnd w:id="75"/>
      <w:r w:rsidR="00CC6E29" w:rsidRPr="00E13D27">
        <w:rPr>
          <w:b w:val="0"/>
          <w:bCs/>
          <w:noProof/>
          <w:szCs w:val="20"/>
        </w:rPr>
        <w:t xml:space="preserve"> </w:t>
      </w:r>
    </w:p>
    <w:tbl>
      <w:tblPr>
        <w:tblStyle w:val="Grigliatabella2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CC6E29" w:rsidRPr="00275CB6" w14:paraId="73C57CF7" w14:textId="77777777" w:rsidTr="00384A2B">
        <w:trPr>
          <w:trHeight w:val="349"/>
        </w:trPr>
        <w:tc>
          <w:tcPr>
            <w:tcW w:w="3585" w:type="dxa"/>
            <w:gridSpan w:val="2"/>
          </w:tcPr>
          <w:p w14:paraId="7627C315" w14:textId="7B388BCA" w:rsidR="00CC6E29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6E7403DF" w14:textId="13626D9B" w:rsidR="00CC6E29" w:rsidRPr="00CB2F89" w:rsidRDefault="009C1CB2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lang w:bidi="it-IT"/>
              </w:rPr>
              <w:t>Testing_rimozione</w:t>
            </w:r>
          </w:p>
        </w:tc>
      </w:tr>
      <w:tr w:rsidR="00CC6E29" w:rsidRPr="00275CB6" w14:paraId="1FD550A9" w14:textId="77777777" w:rsidTr="00384A2B">
        <w:trPr>
          <w:trHeight w:val="361"/>
        </w:trPr>
        <w:tc>
          <w:tcPr>
            <w:tcW w:w="10155" w:type="dxa"/>
            <w:gridSpan w:val="3"/>
          </w:tcPr>
          <w:p w14:paraId="7A5812C7" w14:textId="77777777" w:rsidR="00CC6E29" w:rsidRPr="00275CB6" w:rsidRDefault="00CC6E29" w:rsidP="00384A2B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CC6E29" w:rsidRPr="00275CB6" w14:paraId="3B752BEF" w14:textId="77777777" w:rsidTr="00384A2B">
        <w:trPr>
          <w:trHeight w:val="349"/>
        </w:trPr>
        <w:tc>
          <w:tcPr>
            <w:tcW w:w="3585" w:type="dxa"/>
            <w:gridSpan w:val="2"/>
          </w:tcPr>
          <w:p w14:paraId="55841A51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47F274BC" w14:textId="55D8C813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 w:rsidR="000B1453">
              <w:rPr>
                <w:b w:val="0"/>
                <w:bCs/>
                <w:noProof/>
                <w:szCs w:val="28"/>
                <w:lang w:bidi="it-IT"/>
              </w:rPr>
              <w:t>5</w:t>
            </w:r>
            <w:r w:rsidRPr="00275CB6">
              <w:rPr>
                <w:b w:val="0"/>
                <w:bCs/>
                <w:noProof/>
                <w:szCs w:val="28"/>
                <w:lang w:bidi="it-IT"/>
              </w:rPr>
              <w:t>.</w:t>
            </w:r>
            <w:r>
              <w:rPr>
                <w:b w:val="0"/>
                <w:bCs/>
                <w:noProof/>
                <w:szCs w:val="28"/>
                <w:lang w:bidi="it-IT"/>
              </w:rPr>
              <w:t>2</w:t>
            </w:r>
          </w:p>
        </w:tc>
      </w:tr>
      <w:tr w:rsidR="00CC6E29" w:rsidRPr="00275CB6" w14:paraId="7AA566BA" w14:textId="77777777" w:rsidTr="00384A2B">
        <w:trPr>
          <w:trHeight w:val="349"/>
        </w:trPr>
        <w:tc>
          <w:tcPr>
            <w:tcW w:w="10155" w:type="dxa"/>
            <w:gridSpan w:val="3"/>
          </w:tcPr>
          <w:p w14:paraId="19234F49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164E8E13" w14:textId="77777777" w:rsidTr="00384A2B">
        <w:trPr>
          <w:trHeight w:val="3130"/>
        </w:trPr>
        <w:tc>
          <w:tcPr>
            <w:tcW w:w="10155" w:type="dxa"/>
            <w:gridSpan w:val="3"/>
          </w:tcPr>
          <w:p w14:paraId="3662EB27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0BE3FB22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2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C6E29" w:rsidRPr="00275CB6" w14:paraId="1885A56F" w14:textId="77777777" w:rsidTr="00384A2B">
              <w:trPr>
                <w:trHeight w:val="515"/>
              </w:trPr>
              <w:tc>
                <w:tcPr>
                  <w:tcW w:w="4025" w:type="dxa"/>
                </w:tcPr>
                <w:p w14:paraId="4425F129" w14:textId="77777777" w:rsidR="00CC6E29" w:rsidRPr="00275CB6" w:rsidRDefault="00CC6E29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7EA1995E" w14:textId="77777777" w:rsidR="00CC6E29" w:rsidRPr="00275CB6" w:rsidRDefault="00CC6E29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CC6E29" w:rsidRPr="00275CB6" w14:paraId="2D492457" w14:textId="77777777" w:rsidTr="00384A2B">
              <w:trPr>
                <w:trHeight w:val="534"/>
              </w:trPr>
              <w:tc>
                <w:tcPr>
                  <w:tcW w:w="4025" w:type="dxa"/>
                </w:tcPr>
                <w:p w14:paraId="5A285795" w14:textId="4495857E" w:rsidR="00CC6E29" w:rsidRPr="00275CB6" w:rsidRDefault="000B145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58B4DB2D" w14:textId="6A322E76" w:rsidR="00CC6E29" w:rsidRPr="00275CB6" w:rsidRDefault="00F40EC8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F40EC8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CC6E29" w:rsidRPr="00275CB6" w14:paraId="6E7497D4" w14:textId="77777777" w:rsidTr="00384A2B">
              <w:trPr>
                <w:trHeight w:val="515"/>
              </w:trPr>
              <w:tc>
                <w:tcPr>
                  <w:tcW w:w="4025" w:type="dxa"/>
                </w:tcPr>
                <w:p w14:paraId="6A03F305" w14:textId="00A67860" w:rsidR="00CC6E29" w:rsidRPr="00275CB6" w:rsidRDefault="000B1453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348F09B8" w14:textId="77777777" w:rsidR="00CC6E29" w:rsidRPr="00275CB6" w:rsidRDefault="00CC6E29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09F1A4DE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35FAF328" w14:textId="77777777" w:rsidTr="00384A2B">
        <w:trPr>
          <w:trHeight w:val="349"/>
        </w:trPr>
        <w:tc>
          <w:tcPr>
            <w:tcW w:w="10155" w:type="dxa"/>
            <w:gridSpan w:val="3"/>
          </w:tcPr>
          <w:p w14:paraId="5EAD35EF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6B1DFA45" w14:textId="77777777" w:rsidTr="00384A2B">
        <w:trPr>
          <w:trHeight w:val="361"/>
        </w:trPr>
        <w:tc>
          <w:tcPr>
            <w:tcW w:w="3574" w:type="dxa"/>
          </w:tcPr>
          <w:p w14:paraId="774F1D7E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312B746B" w14:textId="6771AD7F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Il sistema mostra un pop-up di errore con un messaggio “inserire </w:t>
            </w:r>
            <w:r w:rsidR="00F40EC8">
              <w:rPr>
                <w:b w:val="0"/>
                <w:bCs/>
                <w:noProof/>
                <w:szCs w:val="28"/>
                <w:lang w:bidi="it-IT"/>
              </w:rPr>
              <w:t>codice telaio</w:t>
            </w:r>
            <w:r w:rsidRPr="00275CB6">
              <w:rPr>
                <w:b w:val="0"/>
                <w:bCs/>
                <w:noProof/>
                <w:szCs w:val="28"/>
                <w:lang w:bidi="it-IT"/>
              </w:rPr>
              <w:t>”</w:t>
            </w:r>
          </w:p>
        </w:tc>
      </w:tr>
    </w:tbl>
    <w:p w14:paraId="78171B41" w14:textId="77777777" w:rsidR="00CC6E29" w:rsidRDefault="00CC6E29" w:rsidP="00CC6E29">
      <w:pPr>
        <w:rPr>
          <w:noProof/>
        </w:rPr>
      </w:pPr>
    </w:p>
    <w:p w14:paraId="297D85ED" w14:textId="77777777" w:rsidR="00CC6E29" w:rsidRDefault="00CC6E29" w:rsidP="00CC6E29">
      <w:pPr>
        <w:spacing w:after="200"/>
        <w:rPr>
          <w:noProof/>
        </w:rPr>
      </w:pPr>
      <w:r>
        <w:rPr>
          <w:noProof/>
        </w:rPr>
        <w:br w:type="page"/>
      </w:r>
    </w:p>
    <w:p w14:paraId="4F878B92" w14:textId="05CA3FE0" w:rsidR="00CC6E29" w:rsidRPr="00296B20" w:rsidRDefault="00CB2F89" w:rsidP="00296B20">
      <w:pPr>
        <w:pStyle w:val="Titolo3"/>
        <w:numPr>
          <w:ilvl w:val="0"/>
          <w:numId w:val="32"/>
        </w:numPr>
        <w:rPr>
          <w:b w:val="0"/>
          <w:bCs/>
          <w:noProof/>
          <w:szCs w:val="20"/>
        </w:rPr>
      </w:pPr>
      <w:bookmarkStart w:id="76" w:name="_Toc122625175"/>
      <w:r w:rsidRPr="00296B20">
        <w:rPr>
          <w:b w:val="0"/>
          <w:bCs/>
          <w:noProof/>
          <w:szCs w:val="20"/>
        </w:rPr>
        <w:lastRenderedPageBreak/>
        <w:t xml:space="preserve">TC </w:t>
      </w:r>
      <w:r w:rsidR="00F40EC8" w:rsidRPr="00296B20">
        <w:rPr>
          <w:b w:val="0"/>
          <w:bCs/>
          <w:noProof/>
          <w:szCs w:val="20"/>
        </w:rPr>
        <w:t>5</w:t>
      </w:r>
      <w:r w:rsidRPr="00296B20">
        <w:rPr>
          <w:b w:val="0"/>
          <w:bCs/>
          <w:noProof/>
          <w:szCs w:val="20"/>
        </w:rPr>
        <w:t>_</w:t>
      </w:r>
      <w:r w:rsidR="00CC6E29" w:rsidRPr="00296B20">
        <w:rPr>
          <w:b w:val="0"/>
          <w:bCs/>
          <w:noProof/>
          <w:szCs w:val="20"/>
        </w:rPr>
        <w:t>3</w:t>
      </w:r>
      <w:bookmarkEnd w:id="76"/>
      <w:r w:rsidR="00CC6E29" w:rsidRPr="00296B20">
        <w:rPr>
          <w:b w:val="0"/>
          <w:bCs/>
          <w:noProof/>
          <w:szCs w:val="20"/>
        </w:rPr>
        <w:t xml:space="preserve"> </w:t>
      </w:r>
    </w:p>
    <w:tbl>
      <w:tblPr>
        <w:tblStyle w:val="Grigliatabella3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CC6E29" w:rsidRPr="00275CB6" w14:paraId="3F9B4695" w14:textId="77777777" w:rsidTr="00384A2B">
        <w:trPr>
          <w:trHeight w:val="349"/>
        </w:trPr>
        <w:tc>
          <w:tcPr>
            <w:tcW w:w="3585" w:type="dxa"/>
            <w:gridSpan w:val="2"/>
          </w:tcPr>
          <w:p w14:paraId="1E023BE7" w14:textId="15A54847" w:rsidR="00CC6E29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56C0DAEB" w14:textId="053A3B43" w:rsidR="00CC6E29" w:rsidRPr="00CB2F89" w:rsidRDefault="009C1CB2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lang w:bidi="it-IT"/>
              </w:rPr>
              <w:t>Testing_rimozione</w:t>
            </w:r>
          </w:p>
        </w:tc>
      </w:tr>
      <w:tr w:rsidR="00CC6E29" w:rsidRPr="00275CB6" w14:paraId="7D05CD59" w14:textId="77777777" w:rsidTr="00384A2B">
        <w:trPr>
          <w:trHeight w:val="361"/>
        </w:trPr>
        <w:tc>
          <w:tcPr>
            <w:tcW w:w="10155" w:type="dxa"/>
            <w:gridSpan w:val="3"/>
          </w:tcPr>
          <w:p w14:paraId="42EF9A78" w14:textId="77777777" w:rsidR="00CC6E29" w:rsidRPr="00CB2F89" w:rsidRDefault="00CC6E29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642578A8" w14:textId="77777777" w:rsidTr="00384A2B">
        <w:trPr>
          <w:trHeight w:val="349"/>
        </w:trPr>
        <w:tc>
          <w:tcPr>
            <w:tcW w:w="3585" w:type="dxa"/>
            <w:gridSpan w:val="2"/>
          </w:tcPr>
          <w:p w14:paraId="62A3D4C7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4226C377" w14:textId="2140738B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 w:rsidR="00F40EC8">
              <w:rPr>
                <w:b w:val="0"/>
                <w:bCs/>
                <w:noProof/>
                <w:szCs w:val="28"/>
                <w:lang w:bidi="it-IT"/>
              </w:rPr>
              <w:t>5</w:t>
            </w:r>
            <w:r w:rsidRPr="00275CB6">
              <w:rPr>
                <w:b w:val="0"/>
                <w:bCs/>
                <w:noProof/>
                <w:szCs w:val="28"/>
                <w:lang w:bidi="it-IT"/>
              </w:rPr>
              <w:t>.</w:t>
            </w:r>
            <w:r>
              <w:rPr>
                <w:b w:val="0"/>
                <w:bCs/>
                <w:noProof/>
                <w:szCs w:val="28"/>
                <w:lang w:bidi="it-IT"/>
              </w:rPr>
              <w:t>3</w:t>
            </w:r>
          </w:p>
        </w:tc>
      </w:tr>
      <w:tr w:rsidR="00CC6E29" w:rsidRPr="00275CB6" w14:paraId="71781093" w14:textId="77777777" w:rsidTr="00384A2B">
        <w:trPr>
          <w:trHeight w:val="349"/>
        </w:trPr>
        <w:tc>
          <w:tcPr>
            <w:tcW w:w="10155" w:type="dxa"/>
            <w:gridSpan w:val="3"/>
          </w:tcPr>
          <w:p w14:paraId="0C92A95D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39D1C05E" w14:textId="77777777" w:rsidTr="00384A2B">
        <w:trPr>
          <w:trHeight w:val="3130"/>
        </w:trPr>
        <w:tc>
          <w:tcPr>
            <w:tcW w:w="10155" w:type="dxa"/>
            <w:gridSpan w:val="3"/>
          </w:tcPr>
          <w:p w14:paraId="2620D5A9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54B16A6B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3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C6E29" w:rsidRPr="00275CB6" w14:paraId="17BA21DA" w14:textId="77777777" w:rsidTr="00384A2B">
              <w:trPr>
                <w:trHeight w:val="515"/>
              </w:trPr>
              <w:tc>
                <w:tcPr>
                  <w:tcW w:w="4025" w:type="dxa"/>
                </w:tcPr>
                <w:p w14:paraId="354C634A" w14:textId="77777777" w:rsidR="00CC6E29" w:rsidRPr="00275CB6" w:rsidRDefault="00CC6E29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4E89CE3F" w14:textId="77777777" w:rsidR="00CC6E29" w:rsidRPr="00275CB6" w:rsidRDefault="00CC6E29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CC6E29" w:rsidRPr="00275CB6" w14:paraId="1927E247" w14:textId="77777777" w:rsidTr="00384A2B">
              <w:trPr>
                <w:trHeight w:val="534"/>
              </w:trPr>
              <w:tc>
                <w:tcPr>
                  <w:tcW w:w="4025" w:type="dxa"/>
                </w:tcPr>
                <w:p w14:paraId="5AB16F4D" w14:textId="24CFA906" w:rsidR="00CC6E29" w:rsidRPr="00275CB6" w:rsidRDefault="00F40EC8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6407C545" w14:textId="77777777" w:rsidR="00CC6E29" w:rsidRPr="00275CB6" w:rsidRDefault="00CC6E29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CC6E29" w:rsidRPr="00275CB6" w14:paraId="26709CBA" w14:textId="77777777" w:rsidTr="00384A2B">
              <w:trPr>
                <w:trHeight w:val="515"/>
              </w:trPr>
              <w:tc>
                <w:tcPr>
                  <w:tcW w:w="4025" w:type="dxa"/>
                </w:tcPr>
                <w:p w14:paraId="2A207B16" w14:textId="3287E4C1" w:rsidR="00CC6E29" w:rsidRPr="00275CB6" w:rsidRDefault="00F40EC8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3B1EC4CC" w14:textId="2EA38E03" w:rsidR="00CC6E29" w:rsidRPr="00275CB6" w:rsidRDefault="00E13D2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E13D27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rom3x87rt6jhm5014</w:t>
                  </w:r>
                </w:p>
              </w:tc>
            </w:tr>
          </w:tbl>
          <w:p w14:paraId="49396483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757D7C37" w14:textId="77777777" w:rsidTr="00384A2B">
        <w:trPr>
          <w:trHeight w:val="349"/>
        </w:trPr>
        <w:tc>
          <w:tcPr>
            <w:tcW w:w="10155" w:type="dxa"/>
            <w:gridSpan w:val="3"/>
          </w:tcPr>
          <w:p w14:paraId="3ECDBAA1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0B6A1D85" w14:textId="77777777" w:rsidTr="00384A2B">
        <w:trPr>
          <w:trHeight w:val="361"/>
        </w:trPr>
        <w:tc>
          <w:tcPr>
            <w:tcW w:w="3574" w:type="dxa"/>
          </w:tcPr>
          <w:p w14:paraId="6A133FFE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7F8AD068" w14:textId="6601D1F4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Il sistema mostra un pop-up di errore con un messaggio “inserire </w:t>
            </w:r>
            <w:r w:rsidR="00F40EC8">
              <w:rPr>
                <w:b w:val="0"/>
                <w:bCs/>
                <w:noProof/>
                <w:szCs w:val="28"/>
                <w:lang w:bidi="it-IT"/>
              </w:rPr>
              <w:t>targa</w:t>
            </w:r>
            <w:r w:rsidRPr="00275CB6">
              <w:rPr>
                <w:b w:val="0"/>
                <w:bCs/>
                <w:noProof/>
                <w:szCs w:val="28"/>
                <w:lang w:bidi="it-IT"/>
              </w:rPr>
              <w:t>”</w:t>
            </w:r>
          </w:p>
        </w:tc>
      </w:tr>
    </w:tbl>
    <w:p w14:paraId="00FB34FD" w14:textId="77777777" w:rsidR="00CC6E29" w:rsidRDefault="00CC6E29" w:rsidP="00CC6E29">
      <w:pPr>
        <w:rPr>
          <w:noProof/>
        </w:rPr>
      </w:pPr>
    </w:p>
    <w:p w14:paraId="402C6DD4" w14:textId="77777777" w:rsidR="00CC6E29" w:rsidRDefault="00CC6E29" w:rsidP="00CC6E29">
      <w:pPr>
        <w:spacing w:after="200"/>
        <w:rPr>
          <w:noProof/>
        </w:rPr>
      </w:pPr>
      <w:r>
        <w:rPr>
          <w:noProof/>
        </w:rPr>
        <w:br w:type="page"/>
      </w:r>
    </w:p>
    <w:p w14:paraId="037E4665" w14:textId="2334AA99" w:rsidR="00CC6E29" w:rsidRPr="00E13D27" w:rsidRDefault="00CB2F89" w:rsidP="00E13D27">
      <w:pPr>
        <w:pStyle w:val="Titolo3"/>
        <w:numPr>
          <w:ilvl w:val="0"/>
          <w:numId w:val="21"/>
        </w:numPr>
        <w:rPr>
          <w:b w:val="0"/>
          <w:bCs/>
          <w:noProof/>
          <w:szCs w:val="18"/>
        </w:rPr>
      </w:pPr>
      <w:bookmarkStart w:id="77" w:name="_Toc122625176"/>
      <w:r w:rsidRPr="00E13D27">
        <w:rPr>
          <w:b w:val="0"/>
          <w:bCs/>
          <w:noProof/>
          <w:szCs w:val="18"/>
        </w:rPr>
        <w:lastRenderedPageBreak/>
        <w:t xml:space="preserve">TC </w:t>
      </w:r>
      <w:r w:rsidR="00F40EC8" w:rsidRPr="00E13D27">
        <w:rPr>
          <w:b w:val="0"/>
          <w:bCs/>
          <w:noProof/>
          <w:szCs w:val="18"/>
        </w:rPr>
        <w:t>5</w:t>
      </w:r>
      <w:r w:rsidRPr="00E13D27">
        <w:rPr>
          <w:b w:val="0"/>
          <w:bCs/>
          <w:noProof/>
          <w:szCs w:val="18"/>
        </w:rPr>
        <w:t>_</w:t>
      </w:r>
      <w:r w:rsidR="00CC6E29" w:rsidRPr="00E13D27">
        <w:rPr>
          <w:b w:val="0"/>
          <w:bCs/>
          <w:noProof/>
          <w:szCs w:val="18"/>
        </w:rPr>
        <w:t>4</w:t>
      </w:r>
      <w:bookmarkEnd w:id="77"/>
      <w:r w:rsidR="00CC6E29" w:rsidRPr="00E13D27">
        <w:rPr>
          <w:b w:val="0"/>
          <w:bCs/>
          <w:noProof/>
          <w:szCs w:val="18"/>
        </w:rPr>
        <w:t xml:space="preserve"> </w:t>
      </w:r>
    </w:p>
    <w:tbl>
      <w:tblPr>
        <w:tblStyle w:val="Grigliatabella4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CC6E29" w:rsidRPr="00275CB6" w14:paraId="38B27B7D" w14:textId="77777777" w:rsidTr="149A5D60">
        <w:trPr>
          <w:trHeight w:val="349"/>
        </w:trPr>
        <w:tc>
          <w:tcPr>
            <w:tcW w:w="3585" w:type="dxa"/>
            <w:gridSpan w:val="2"/>
          </w:tcPr>
          <w:p w14:paraId="1E5F509C" w14:textId="298B47A8" w:rsidR="00CC6E29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49A421D3" w14:textId="6D34BD15" w:rsidR="00CC6E29" w:rsidRPr="00CB2F89" w:rsidRDefault="009C1CB2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lang w:bidi="it-IT"/>
              </w:rPr>
              <w:t>Testing_rimozione</w:t>
            </w:r>
          </w:p>
        </w:tc>
      </w:tr>
      <w:tr w:rsidR="00CC6E29" w:rsidRPr="00275CB6" w14:paraId="2FB3EA0F" w14:textId="77777777" w:rsidTr="149A5D60">
        <w:trPr>
          <w:trHeight w:val="361"/>
        </w:trPr>
        <w:tc>
          <w:tcPr>
            <w:tcW w:w="10155" w:type="dxa"/>
            <w:gridSpan w:val="3"/>
          </w:tcPr>
          <w:p w14:paraId="32382A1A" w14:textId="77777777" w:rsidR="00CC6E29" w:rsidRPr="00CB2F89" w:rsidRDefault="00CC6E29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62742B2B" w14:textId="77777777" w:rsidTr="149A5D60">
        <w:trPr>
          <w:trHeight w:val="349"/>
        </w:trPr>
        <w:tc>
          <w:tcPr>
            <w:tcW w:w="3585" w:type="dxa"/>
            <w:gridSpan w:val="2"/>
          </w:tcPr>
          <w:p w14:paraId="24270749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084F3A17" w14:textId="5065E121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 w:rsidR="00B4230A">
              <w:rPr>
                <w:b w:val="0"/>
                <w:bCs/>
                <w:noProof/>
                <w:szCs w:val="28"/>
                <w:lang w:bidi="it-IT"/>
              </w:rPr>
              <w:t>5</w:t>
            </w:r>
            <w:r w:rsidRPr="00275CB6">
              <w:rPr>
                <w:b w:val="0"/>
                <w:bCs/>
                <w:noProof/>
                <w:szCs w:val="28"/>
                <w:lang w:bidi="it-IT"/>
              </w:rPr>
              <w:t>.</w:t>
            </w:r>
            <w:r>
              <w:rPr>
                <w:b w:val="0"/>
                <w:bCs/>
                <w:noProof/>
                <w:szCs w:val="28"/>
                <w:lang w:bidi="it-IT"/>
              </w:rPr>
              <w:t>4</w:t>
            </w:r>
          </w:p>
        </w:tc>
      </w:tr>
      <w:tr w:rsidR="00CC6E29" w:rsidRPr="00275CB6" w14:paraId="74BBBC96" w14:textId="77777777" w:rsidTr="149A5D60">
        <w:trPr>
          <w:trHeight w:val="349"/>
        </w:trPr>
        <w:tc>
          <w:tcPr>
            <w:tcW w:w="10155" w:type="dxa"/>
            <w:gridSpan w:val="3"/>
          </w:tcPr>
          <w:p w14:paraId="1DA8EDE9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147B3428" w14:textId="77777777" w:rsidTr="149A5D60">
        <w:trPr>
          <w:trHeight w:val="3130"/>
        </w:trPr>
        <w:tc>
          <w:tcPr>
            <w:tcW w:w="10155" w:type="dxa"/>
            <w:gridSpan w:val="3"/>
          </w:tcPr>
          <w:p w14:paraId="613EC87E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409E694F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4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C6E29" w:rsidRPr="00275CB6" w14:paraId="4826A514" w14:textId="77777777" w:rsidTr="00384A2B">
              <w:trPr>
                <w:trHeight w:val="515"/>
              </w:trPr>
              <w:tc>
                <w:tcPr>
                  <w:tcW w:w="4025" w:type="dxa"/>
                </w:tcPr>
                <w:p w14:paraId="183AC5E2" w14:textId="77777777" w:rsidR="00CC6E29" w:rsidRPr="00275CB6" w:rsidRDefault="00CC6E29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21C61BD6" w14:textId="77777777" w:rsidR="00CC6E29" w:rsidRPr="00275CB6" w:rsidRDefault="00CC6E29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CC6E29" w:rsidRPr="00275CB6" w14:paraId="12F45E52" w14:textId="77777777" w:rsidTr="00384A2B">
              <w:trPr>
                <w:trHeight w:val="534"/>
              </w:trPr>
              <w:tc>
                <w:tcPr>
                  <w:tcW w:w="4025" w:type="dxa"/>
                </w:tcPr>
                <w:p w14:paraId="0D97BCEC" w14:textId="075C2675" w:rsidR="00CC6E29" w:rsidRPr="00275CB6" w:rsidRDefault="00F40EC8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1137563F" w14:textId="6EFD6A09" w:rsidR="00CC6E29" w:rsidRPr="00275CB6" w:rsidRDefault="00CC6E29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@</w:t>
                  </w:r>
                  <w:r w:rsidR="00F40EC8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646</w:t>
                  </w:r>
                </w:p>
              </w:tc>
            </w:tr>
            <w:tr w:rsidR="00CC6E29" w:rsidRPr="00275CB6" w14:paraId="5E59E477" w14:textId="77777777" w:rsidTr="00384A2B">
              <w:trPr>
                <w:trHeight w:val="515"/>
              </w:trPr>
              <w:tc>
                <w:tcPr>
                  <w:tcW w:w="4025" w:type="dxa"/>
                </w:tcPr>
                <w:p w14:paraId="43D32271" w14:textId="6BBFCE80" w:rsidR="00CC6E29" w:rsidRPr="00275CB6" w:rsidRDefault="00F40EC8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15DD1ACD" w14:textId="411884A6" w:rsidR="00CC6E29" w:rsidRPr="00275CB6" w:rsidRDefault="00E13D2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E13D27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rom3x87rt6jhm5014</w:t>
                  </w:r>
                </w:p>
              </w:tc>
            </w:tr>
          </w:tbl>
          <w:p w14:paraId="399E99B3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10887831" w14:textId="77777777" w:rsidTr="149A5D60">
        <w:trPr>
          <w:trHeight w:val="349"/>
        </w:trPr>
        <w:tc>
          <w:tcPr>
            <w:tcW w:w="10155" w:type="dxa"/>
            <w:gridSpan w:val="3"/>
          </w:tcPr>
          <w:p w14:paraId="558CAAFC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39A123A6" w14:textId="77777777" w:rsidTr="149A5D60">
        <w:trPr>
          <w:trHeight w:val="361"/>
        </w:trPr>
        <w:tc>
          <w:tcPr>
            <w:tcW w:w="3574" w:type="dxa"/>
          </w:tcPr>
          <w:p w14:paraId="5E779FD4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2E3B726A" w14:textId="226B6C82" w:rsidR="00CC6E29" w:rsidRPr="00275CB6" w:rsidRDefault="00CC6E29" w:rsidP="149A5D60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 xml:space="preserve">Il sistema </w:t>
            </w:r>
            <w:r w:rsidR="00E13D27">
              <w:rPr>
                <w:b w:val="0"/>
                <w:noProof/>
                <w:lang w:bidi="it-IT"/>
              </w:rPr>
              <w:t>genera un errore</w:t>
            </w:r>
          </w:p>
        </w:tc>
      </w:tr>
    </w:tbl>
    <w:p w14:paraId="645702F1" w14:textId="77777777" w:rsidR="00CC6E29" w:rsidRDefault="00CC6E29" w:rsidP="00CC6E29">
      <w:pPr>
        <w:rPr>
          <w:noProof/>
        </w:rPr>
      </w:pPr>
    </w:p>
    <w:p w14:paraId="7918D2A8" w14:textId="77777777" w:rsidR="00CC6E29" w:rsidRDefault="00CC6E29" w:rsidP="00CC6E29">
      <w:pPr>
        <w:spacing w:after="200"/>
        <w:rPr>
          <w:noProof/>
        </w:rPr>
      </w:pPr>
      <w:r>
        <w:rPr>
          <w:noProof/>
        </w:rPr>
        <w:br w:type="page"/>
      </w:r>
    </w:p>
    <w:p w14:paraId="48566194" w14:textId="2AC78BA4" w:rsidR="00CC6E29" w:rsidRPr="00E13D27" w:rsidRDefault="00CB2F89" w:rsidP="00E13D27">
      <w:pPr>
        <w:pStyle w:val="Titolo3"/>
        <w:numPr>
          <w:ilvl w:val="0"/>
          <w:numId w:val="21"/>
        </w:numPr>
        <w:rPr>
          <w:b w:val="0"/>
          <w:bCs/>
          <w:noProof/>
          <w:sz w:val="22"/>
          <w:szCs w:val="18"/>
        </w:rPr>
      </w:pPr>
      <w:bookmarkStart w:id="78" w:name="_Toc122625177"/>
      <w:r w:rsidRPr="00E13D27">
        <w:rPr>
          <w:b w:val="0"/>
          <w:bCs/>
          <w:noProof/>
          <w:szCs w:val="20"/>
        </w:rPr>
        <w:lastRenderedPageBreak/>
        <w:t xml:space="preserve">TC </w:t>
      </w:r>
      <w:r w:rsidR="00B4230A" w:rsidRPr="00E13D27">
        <w:rPr>
          <w:b w:val="0"/>
          <w:bCs/>
          <w:noProof/>
          <w:szCs w:val="20"/>
        </w:rPr>
        <w:t>5</w:t>
      </w:r>
      <w:r w:rsidRPr="00E13D27">
        <w:rPr>
          <w:b w:val="0"/>
          <w:bCs/>
          <w:noProof/>
          <w:szCs w:val="20"/>
        </w:rPr>
        <w:t>_</w:t>
      </w:r>
      <w:r w:rsidR="00CC6E29" w:rsidRPr="00E13D27">
        <w:rPr>
          <w:b w:val="0"/>
          <w:bCs/>
          <w:noProof/>
          <w:szCs w:val="20"/>
        </w:rPr>
        <w:t>5</w:t>
      </w:r>
      <w:bookmarkEnd w:id="78"/>
      <w:r w:rsidR="00CC6E29" w:rsidRPr="00E13D27">
        <w:rPr>
          <w:b w:val="0"/>
          <w:bCs/>
          <w:noProof/>
          <w:sz w:val="22"/>
          <w:szCs w:val="18"/>
        </w:rPr>
        <w:t xml:space="preserve"> </w:t>
      </w:r>
    </w:p>
    <w:tbl>
      <w:tblPr>
        <w:tblStyle w:val="Grigliatabella7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CC6E29" w:rsidRPr="00275CB6" w14:paraId="06DEB8F5" w14:textId="77777777" w:rsidTr="00384A2B">
        <w:trPr>
          <w:trHeight w:val="349"/>
        </w:trPr>
        <w:tc>
          <w:tcPr>
            <w:tcW w:w="3585" w:type="dxa"/>
            <w:gridSpan w:val="2"/>
          </w:tcPr>
          <w:p w14:paraId="34EA4FFF" w14:textId="07C21406" w:rsidR="00CC6E29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1C0BAC53" w14:textId="0B7E6958" w:rsidR="00CC6E29" w:rsidRPr="00CB2F89" w:rsidRDefault="009C1CB2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lang w:bidi="it-IT"/>
              </w:rPr>
              <w:t>Testing_rimozione</w:t>
            </w:r>
          </w:p>
        </w:tc>
      </w:tr>
      <w:tr w:rsidR="00CC6E29" w:rsidRPr="00275CB6" w14:paraId="6D908E53" w14:textId="77777777" w:rsidTr="00384A2B">
        <w:trPr>
          <w:trHeight w:val="361"/>
        </w:trPr>
        <w:tc>
          <w:tcPr>
            <w:tcW w:w="10155" w:type="dxa"/>
            <w:gridSpan w:val="3"/>
          </w:tcPr>
          <w:p w14:paraId="296A4973" w14:textId="77777777" w:rsidR="00CC6E29" w:rsidRPr="00CB2F89" w:rsidRDefault="00CC6E29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2E280F2D" w14:textId="77777777" w:rsidTr="00384A2B">
        <w:trPr>
          <w:trHeight w:val="349"/>
        </w:trPr>
        <w:tc>
          <w:tcPr>
            <w:tcW w:w="3585" w:type="dxa"/>
            <w:gridSpan w:val="2"/>
          </w:tcPr>
          <w:p w14:paraId="5DB10647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6B4AC302" w14:textId="0185A601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 w:rsidR="00B4230A">
              <w:rPr>
                <w:b w:val="0"/>
                <w:bCs/>
                <w:noProof/>
                <w:szCs w:val="28"/>
                <w:lang w:bidi="it-IT"/>
              </w:rPr>
              <w:t>5</w:t>
            </w:r>
            <w:r w:rsidRPr="00275CB6">
              <w:rPr>
                <w:b w:val="0"/>
                <w:bCs/>
                <w:noProof/>
                <w:szCs w:val="28"/>
                <w:lang w:bidi="it-IT"/>
              </w:rPr>
              <w:t>.</w:t>
            </w:r>
            <w:r>
              <w:rPr>
                <w:b w:val="0"/>
                <w:bCs/>
                <w:noProof/>
                <w:szCs w:val="28"/>
                <w:lang w:bidi="it-IT"/>
              </w:rPr>
              <w:t>5</w:t>
            </w:r>
          </w:p>
        </w:tc>
      </w:tr>
      <w:tr w:rsidR="00CC6E29" w:rsidRPr="00275CB6" w14:paraId="5846A4C4" w14:textId="77777777" w:rsidTr="00384A2B">
        <w:trPr>
          <w:trHeight w:val="349"/>
        </w:trPr>
        <w:tc>
          <w:tcPr>
            <w:tcW w:w="10155" w:type="dxa"/>
            <w:gridSpan w:val="3"/>
          </w:tcPr>
          <w:p w14:paraId="51DAF71B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3D424EFC" w14:textId="77777777" w:rsidTr="00384A2B">
        <w:trPr>
          <w:trHeight w:val="3130"/>
        </w:trPr>
        <w:tc>
          <w:tcPr>
            <w:tcW w:w="10155" w:type="dxa"/>
            <w:gridSpan w:val="3"/>
          </w:tcPr>
          <w:p w14:paraId="292BEADE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14DDFD33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7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C6E29" w:rsidRPr="00275CB6" w14:paraId="5984F68A" w14:textId="77777777" w:rsidTr="00384A2B">
              <w:trPr>
                <w:trHeight w:val="515"/>
              </w:trPr>
              <w:tc>
                <w:tcPr>
                  <w:tcW w:w="4025" w:type="dxa"/>
                </w:tcPr>
                <w:p w14:paraId="234749FF" w14:textId="77777777" w:rsidR="00CC6E29" w:rsidRPr="00275CB6" w:rsidRDefault="00CC6E29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00EE8585" w14:textId="77777777" w:rsidR="00CC6E29" w:rsidRPr="00275CB6" w:rsidRDefault="00CC6E29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CC6E29" w:rsidRPr="00275CB6" w14:paraId="3B6507EB" w14:textId="77777777" w:rsidTr="00384A2B">
              <w:trPr>
                <w:trHeight w:val="534"/>
              </w:trPr>
              <w:tc>
                <w:tcPr>
                  <w:tcW w:w="4025" w:type="dxa"/>
                </w:tcPr>
                <w:p w14:paraId="5CF2E0F4" w14:textId="2D8F23FA" w:rsidR="00CC6E29" w:rsidRPr="00275CB6" w:rsidRDefault="00B4230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6CACC741" w14:textId="03545C0E" w:rsidR="00CC6E29" w:rsidRPr="00275CB6" w:rsidRDefault="00B4230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B4230A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CC6E29" w:rsidRPr="00275CB6" w14:paraId="44FF5724" w14:textId="77777777" w:rsidTr="00384A2B">
              <w:trPr>
                <w:trHeight w:val="515"/>
              </w:trPr>
              <w:tc>
                <w:tcPr>
                  <w:tcW w:w="4025" w:type="dxa"/>
                </w:tcPr>
                <w:p w14:paraId="2DED8D3A" w14:textId="35A6DCD0" w:rsidR="00CC6E29" w:rsidRPr="00275CB6" w:rsidRDefault="00B4230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0D4FAF28" w14:textId="79E532C8" w:rsidR="00CC6E29" w:rsidRPr="00275CB6" w:rsidRDefault="00B4230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E13D27">
                    <w:rPr>
                      <w:b w:val="0"/>
                      <w:noProof/>
                      <w:szCs w:val="28"/>
                      <w:lang w:bidi="it-IT"/>
                    </w:rPr>
                    <w:t>4</w:t>
                  </w:r>
                  <w:r w:rsidR="00E13D27">
                    <w:rPr>
                      <w:b w:val="0"/>
                      <w:noProof/>
                      <w:lang w:bidi="it-IT"/>
                    </w:rPr>
                    <w:t>bdsb</w:t>
                  </w:r>
                  <w:r w:rsidR="00E13D27" w:rsidRPr="00E13D27">
                    <w:rPr>
                      <w:b w:val="0"/>
                      <w:noProof/>
                      <w:szCs w:val="28"/>
                      <w:lang w:bidi="it-IT"/>
                    </w:rPr>
                    <w:t>rom3x87rt6jhm5014</w:t>
                  </w:r>
                </w:p>
              </w:tc>
            </w:tr>
          </w:tbl>
          <w:p w14:paraId="12BED01B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3ECB0AA1" w14:textId="77777777" w:rsidTr="00384A2B">
        <w:trPr>
          <w:trHeight w:val="349"/>
        </w:trPr>
        <w:tc>
          <w:tcPr>
            <w:tcW w:w="10155" w:type="dxa"/>
            <w:gridSpan w:val="3"/>
          </w:tcPr>
          <w:p w14:paraId="33DCF5B6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10FDEBF7" w14:textId="77777777" w:rsidTr="00384A2B">
        <w:trPr>
          <w:trHeight w:val="361"/>
        </w:trPr>
        <w:tc>
          <w:tcPr>
            <w:tcW w:w="3574" w:type="dxa"/>
          </w:tcPr>
          <w:p w14:paraId="0E638F38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1C7A0AD2" w14:textId="572EA664" w:rsidR="00CC6E29" w:rsidRPr="00275CB6" w:rsidRDefault="00E13D27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szCs w:val="28"/>
                <w:lang w:bidi="it-IT"/>
              </w:rPr>
              <w:t>Il sistema genera un errore</w:t>
            </w:r>
          </w:p>
        </w:tc>
      </w:tr>
    </w:tbl>
    <w:p w14:paraId="0706316D" w14:textId="77777777" w:rsidR="00CC6E29" w:rsidRDefault="00CC6E29" w:rsidP="00CC6E29">
      <w:pPr>
        <w:rPr>
          <w:noProof/>
        </w:rPr>
      </w:pPr>
    </w:p>
    <w:p w14:paraId="13A2C48B" w14:textId="77777777" w:rsidR="00CC6E29" w:rsidRDefault="00CC6E29" w:rsidP="00CC6E29">
      <w:pPr>
        <w:spacing w:after="200"/>
        <w:rPr>
          <w:noProof/>
        </w:rPr>
      </w:pPr>
      <w:r>
        <w:rPr>
          <w:noProof/>
        </w:rPr>
        <w:br w:type="page"/>
      </w:r>
    </w:p>
    <w:p w14:paraId="0E05B310" w14:textId="5A5ECEA2" w:rsidR="00CC6E29" w:rsidRPr="009D46B6" w:rsidRDefault="00CB2F89" w:rsidP="009D46B6">
      <w:pPr>
        <w:pStyle w:val="Titolo3"/>
        <w:numPr>
          <w:ilvl w:val="0"/>
          <w:numId w:val="34"/>
        </w:numPr>
        <w:rPr>
          <w:b w:val="0"/>
          <w:bCs/>
          <w:noProof/>
          <w:szCs w:val="20"/>
        </w:rPr>
      </w:pPr>
      <w:bookmarkStart w:id="79" w:name="_Toc122625178"/>
      <w:r w:rsidRPr="009D46B6">
        <w:rPr>
          <w:b w:val="0"/>
          <w:bCs/>
          <w:noProof/>
          <w:szCs w:val="20"/>
        </w:rPr>
        <w:lastRenderedPageBreak/>
        <w:t xml:space="preserve">TC </w:t>
      </w:r>
      <w:r w:rsidR="007F0B4A" w:rsidRPr="009D46B6">
        <w:rPr>
          <w:b w:val="0"/>
          <w:bCs/>
          <w:noProof/>
          <w:szCs w:val="20"/>
        </w:rPr>
        <w:t>5</w:t>
      </w:r>
      <w:r w:rsidRPr="009D46B6">
        <w:rPr>
          <w:b w:val="0"/>
          <w:bCs/>
          <w:noProof/>
          <w:szCs w:val="20"/>
        </w:rPr>
        <w:t>_</w:t>
      </w:r>
      <w:r w:rsidR="007F0B4A" w:rsidRPr="009D46B6">
        <w:rPr>
          <w:b w:val="0"/>
          <w:bCs/>
          <w:noProof/>
          <w:szCs w:val="20"/>
        </w:rPr>
        <w:t>6</w:t>
      </w:r>
      <w:bookmarkEnd w:id="79"/>
      <w:r w:rsidR="00CC6E29" w:rsidRPr="009D46B6">
        <w:rPr>
          <w:b w:val="0"/>
          <w:bCs/>
          <w:noProof/>
          <w:szCs w:val="20"/>
        </w:rPr>
        <w:t xml:space="preserve"> 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CC6E29" w:rsidRPr="00275CB6" w14:paraId="363663C8" w14:textId="77777777" w:rsidTr="149A5D60">
        <w:trPr>
          <w:trHeight w:val="349"/>
        </w:trPr>
        <w:tc>
          <w:tcPr>
            <w:tcW w:w="3585" w:type="dxa"/>
            <w:gridSpan w:val="2"/>
          </w:tcPr>
          <w:p w14:paraId="0BB31367" w14:textId="42454CEF" w:rsidR="00CC6E29" w:rsidRPr="00275CB6" w:rsidRDefault="004A5BC7" w:rsidP="00384A2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6FFC1ECC" w14:textId="7E5B53CB" w:rsidR="00CC6E29" w:rsidRPr="00CB2F89" w:rsidRDefault="009C1CB2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>
              <w:rPr>
                <w:b w:val="0"/>
                <w:bCs/>
                <w:noProof/>
                <w:lang w:bidi="it-IT"/>
              </w:rPr>
              <w:t>Testing_rimozione</w:t>
            </w:r>
          </w:p>
        </w:tc>
      </w:tr>
      <w:tr w:rsidR="00CC6E29" w:rsidRPr="00275CB6" w14:paraId="69C19D83" w14:textId="77777777" w:rsidTr="149A5D60">
        <w:trPr>
          <w:trHeight w:val="361"/>
        </w:trPr>
        <w:tc>
          <w:tcPr>
            <w:tcW w:w="10155" w:type="dxa"/>
            <w:gridSpan w:val="3"/>
          </w:tcPr>
          <w:p w14:paraId="5F9ECA3E" w14:textId="77777777" w:rsidR="00CC6E29" w:rsidRPr="00CB2F89" w:rsidRDefault="00CC6E29" w:rsidP="00384A2B">
            <w:pPr>
              <w:jc w:val="center"/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2DB15213" w14:textId="77777777" w:rsidTr="149A5D60">
        <w:trPr>
          <w:trHeight w:val="349"/>
        </w:trPr>
        <w:tc>
          <w:tcPr>
            <w:tcW w:w="3585" w:type="dxa"/>
            <w:gridSpan w:val="2"/>
          </w:tcPr>
          <w:p w14:paraId="43C4A77F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6A5A851B" w14:textId="2F37255C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 w:rsidR="007F0B4A">
              <w:rPr>
                <w:b w:val="0"/>
                <w:bCs/>
                <w:noProof/>
                <w:szCs w:val="28"/>
                <w:lang w:bidi="it-IT"/>
              </w:rPr>
              <w:t>5</w:t>
            </w:r>
            <w:r w:rsidRPr="00275CB6">
              <w:rPr>
                <w:b w:val="0"/>
                <w:bCs/>
                <w:noProof/>
                <w:szCs w:val="28"/>
                <w:lang w:bidi="it-IT"/>
              </w:rPr>
              <w:t>.</w:t>
            </w:r>
            <w:r w:rsidR="007F0B4A">
              <w:rPr>
                <w:b w:val="0"/>
                <w:bCs/>
                <w:noProof/>
                <w:szCs w:val="28"/>
                <w:lang w:bidi="it-IT"/>
              </w:rPr>
              <w:t>6</w:t>
            </w:r>
          </w:p>
        </w:tc>
      </w:tr>
      <w:tr w:rsidR="00CC6E29" w:rsidRPr="00275CB6" w14:paraId="37D66731" w14:textId="77777777" w:rsidTr="149A5D60">
        <w:trPr>
          <w:trHeight w:val="349"/>
        </w:trPr>
        <w:tc>
          <w:tcPr>
            <w:tcW w:w="10155" w:type="dxa"/>
            <w:gridSpan w:val="3"/>
          </w:tcPr>
          <w:p w14:paraId="06A660A6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677231CB" w14:textId="77777777" w:rsidTr="149A5D60">
        <w:trPr>
          <w:trHeight w:val="3130"/>
        </w:trPr>
        <w:tc>
          <w:tcPr>
            <w:tcW w:w="10155" w:type="dxa"/>
            <w:gridSpan w:val="3"/>
          </w:tcPr>
          <w:p w14:paraId="3741A70E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6CB29F45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C6E29" w:rsidRPr="00275CB6" w14:paraId="02C01CE2" w14:textId="77777777" w:rsidTr="00384A2B">
              <w:trPr>
                <w:trHeight w:val="515"/>
              </w:trPr>
              <w:tc>
                <w:tcPr>
                  <w:tcW w:w="4025" w:type="dxa"/>
                </w:tcPr>
                <w:p w14:paraId="1B951C72" w14:textId="77777777" w:rsidR="00CC6E29" w:rsidRPr="00275CB6" w:rsidRDefault="00CC6E29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4270F6FD" w14:textId="77777777" w:rsidR="00CC6E29" w:rsidRPr="00275CB6" w:rsidRDefault="00CC6E29" w:rsidP="00384A2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CC6E29" w:rsidRPr="00275CB6" w14:paraId="792B9E2C" w14:textId="77777777" w:rsidTr="00384A2B">
              <w:trPr>
                <w:trHeight w:val="534"/>
              </w:trPr>
              <w:tc>
                <w:tcPr>
                  <w:tcW w:w="4025" w:type="dxa"/>
                </w:tcPr>
                <w:p w14:paraId="1F20BCD5" w14:textId="06C160A5" w:rsidR="00CC6E29" w:rsidRPr="00275CB6" w:rsidRDefault="007F0B4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45F8E9BC" w14:textId="6819D348" w:rsidR="00CC6E29" w:rsidRPr="00275CB6" w:rsidRDefault="007F0B4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7F0B4A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CC6E29" w:rsidRPr="00275CB6" w14:paraId="49049813" w14:textId="77777777" w:rsidTr="00384A2B">
              <w:trPr>
                <w:trHeight w:val="515"/>
              </w:trPr>
              <w:tc>
                <w:tcPr>
                  <w:tcW w:w="4025" w:type="dxa"/>
                </w:tcPr>
                <w:p w14:paraId="195FE5C3" w14:textId="2DEE0FCD" w:rsidR="00CC6E29" w:rsidRPr="00275CB6" w:rsidRDefault="007F0B4A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0EFE3359" w14:textId="50563F8E" w:rsidR="00CC6E29" w:rsidRPr="00275CB6" w:rsidRDefault="00E13D27" w:rsidP="00384A2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E13D27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rom3x87rt6jhm5014</w:t>
                  </w:r>
                </w:p>
              </w:tc>
            </w:tr>
          </w:tbl>
          <w:p w14:paraId="504AFA53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7FA36B7C" w14:textId="77777777" w:rsidTr="149A5D60">
        <w:trPr>
          <w:trHeight w:val="349"/>
        </w:trPr>
        <w:tc>
          <w:tcPr>
            <w:tcW w:w="10155" w:type="dxa"/>
            <w:gridSpan w:val="3"/>
          </w:tcPr>
          <w:p w14:paraId="22ED2B50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CC6E29" w:rsidRPr="00275CB6" w14:paraId="3F7354CC" w14:textId="77777777" w:rsidTr="149A5D60">
        <w:trPr>
          <w:trHeight w:val="361"/>
        </w:trPr>
        <w:tc>
          <w:tcPr>
            <w:tcW w:w="3574" w:type="dxa"/>
          </w:tcPr>
          <w:p w14:paraId="3B5F6291" w14:textId="77777777" w:rsidR="00CC6E29" w:rsidRPr="00275CB6" w:rsidRDefault="00CC6E29" w:rsidP="00384A2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55552B84" w14:textId="130B4F8C" w:rsidR="00CC6E29" w:rsidRPr="00275CB6" w:rsidRDefault="007F0B4A" w:rsidP="149A5D60">
            <w:pPr>
              <w:rPr>
                <w:b w:val="0"/>
                <w:noProof/>
                <w:lang w:bidi="it-IT"/>
              </w:rPr>
            </w:pPr>
            <w:r w:rsidRPr="149A5D60">
              <w:rPr>
                <w:b w:val="0"/>
                <w:noProof/>
                <w:lang w:bidi="it-IT"/>
              </w:rPr>
              <w:t>Ridirezionamento verso la pagina home, dell’admin.</w:t>
            </w:r>
            <w:r w:rsidR="00CC6E29" w:rsidRPr="149A5D60">
              <w:rPr>
                <w:b w:val="0"/>
                <w:noProof/>
                <w:lang w:bidi="it-IT"/>
              </w:rPr>
              <w:t xml:space="preserve"> </w:t>
            </w:r>
          </w:p>
        </w:tc>
      </w:tr>
    </w:tbl>
    <w:p w14:paraId="3D1E80F3" w14:textId="77777777" w:rsidR="00CC6E29" w:rsidRDefault="00CC6E29" w:rsidP="00CC6E29">
      <w:pPr>
        <w:rPr>
          <w:noProof/>
        </w:rPr>
      </w:pPr>
    </w:p>
    <w:p w14:paraId="5645CD1B" w14:textId="77777777" w:rsidR="00CC6E29" w:rsidRDefault="00CC6E29" w:rsidP="00CC6E29">
      <w:pPr>
        <w:spacing w:after="200"/>
        <w:rPr>
          <w:noProof/>
        </w:rPr>
      </w:pPr>
      <w:r>
        <w:rPr>
          <w:noProof/>
        </w:rPr>
        <w:br w:type="page"/>
      </w:r>
    </w:p>
    <w:p w14:paraId="3291C7E0" w14:textId="7E5EC791" w:rsidR="00C65EED" w:rsidRDefault="00DF415F" w:rsidP="00DF415F">
      <w:pPr>
        <w:pStyle w:val="Titolo1"/>
        <w:rPr>
          <w:sz w:val="32"/>
          <w:szCs w:val="24"/>
        </w:rPr>
      </w:pPr>
      <w:bookmarkStart w:id="80" w:name="_Toc122625179"/>
      <w:r>
        <w:rPr>
          <w:sz w:val="32"/>
          <w:szCs w:val="24"/>
        </w:rPr>
        <w:lastRenderedPageBreak/>
        <w:t>3</w:t>
      </w:r>
      <w:r w:rsidR="00CB2F89" w:rsidRPr="001A21FB">
        <w:rPr>
          <w:sz w:val="32"/>
          <w:szCs w:val="24"/>
        </w:rPr>
        <w:t xml:space="preserve">. </w:t>
      </w:r>
      <w:r>
        <w:rPr>
          <w:sz w:val="32"/>
          <w:szCs w:val="24"/>
        </w:rPr>
        <w:t>Gestione acquisto</w:t>
      </w:r>
      <w:bookmarkEnd w:id="80"/>
    </w:p>
    <w:p w14:paraId="151B031C" w14:textId="3202576B" w:rsidR="00DF415F" w:rsidRPr="00DF415F" w:rsidRDefault="00DF415F" w:rsidP="00DF415F">
      <w:pPr>
        <w:pStyle w:val="Titolo2"/>
        <w:rPr>
          <w:b/>
          <w:bCs/>
          <w:sz w:val="32"/>
          <w:szCs w:val="24"/>
        </w:rPr>
      </w:pPr>
      <w:bookmarkStart w:id="81" w:name="_Toc122625180"/>
      <w:r w:rsidRPr="00DF415F">
        <w:rPr>
          <w:b/>
          <w:bCs/>
          <w:sz w:val="32"/>
          <w:szCs w:val="24"/>
        </w:rPr>
        <w:t>- Acquisto</w:t>
      </w:r>
      <w:bookmarkEnd w:id="81"/>
    </w:p>
    <w:p w14:paraId="7CAD580B" w14:textId="6977DE0C" w:rsidR="009550B1" w:rsidRPr="00DF415F" w:rsidRDefault="00CB2F89" w:rsidP="00DF415F">
      <w:pPr>
        <w:pStyle w:val="Paragrafoelenco"/>
        <w:numPr>
          <w:ilvl w:val="0"/>
          <w:numId w:val="21"/>
        </w:numPr>
        <w:outlineLvl w:val="2"/>
        <w:rPr>
          <w:b w:val="0"/>
          <w:bCs/>
          <w:sz w:val="24"/>
          <w:szCs w:val="20"/>
        </w:rPr>
      </w:pPr>
      <w:bookmarkStart w:id="82" w:name="_Toc122625181"/>
      <w:r w:rsidRPr="00DF415F">
        <w:rPr>
          <w:b w:val="0"/>
          <w:bCs/>
          <w:sz w:val="24"/>
          <w:szCs w:val="20"/>
        </w:rPr>
        <w:t>TC 6_1</w:t>
      </w:r>
      <w:bookmarkEnd w:id="82"/>
      <w:r w:rsidRPr="00DF415F">
        <w:rPr>
          <w:b w:val="0"/>
          <w:bCs/>
          <w:sz w:val="24"/>
          <w:szCs w:val="20"/>
        </w:rPr>
        <w:t xml:space="preserve"> 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9550B1" w:rsidRPr="00275CB6" w14:paraId="28197A4A" w14:textId="77777777" w:rsidTr="149A5D60">
        <w:trPr>
          <w:trHeight w:val="349"/>
        </w:trPr>
        <w:tc>
          <w:tcPr>
            <w:tcW w:w="3585" w:type="dxa"/>
            <w:gridSpan w:val="2"/>
          </w:tcPr>
          <w:p w14:paraId="77C61CB7" w14:textId="1927A9DB" w:rsidR="009550B1" w:rsidRPr="00275CB6" w:rsidRDefault="004A5BC7" w:rsidP="00C65026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06488B6D" w14:textId="1758C8D6" w:rsidR="009550B1" w:rsidRPr="00275CB6" w:rsidRDefault="009C1CB2" w:rsidP="00C65026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lang w:val="en-GB" w:bidi="it-IT"/>
              </w:rPr>
              <w:t>Testing_acquisto</w:t>
            </w:r>
          </w:p>
        </w:tc>
      </w:tr>
      <w:tr w:rsidR="009550B1" w:rsidRPr="00275CB6" w14:paraId="4DE74EE9" w14:textId="77777777" w:rsidTr="149A5D60">
        <w:trPr>
          <w:trHeight w:val="361"/>
        </w:trPr>
        <w:tc>
          <w:tcPr>
            <w:tcW w:w="10155" w:type="dxa"/>
            <w:gridSpan w:val="3"/>
          </w:tcPr>
          <w:p w14:paraId="74752A5E" w14:textId="77777777" w:rsidR="009550B1" w:rsidRPr="00275CB6" w:rsidRDefault="009550B1" w:rsidP="00C65026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9550B1" w:rsidRPr="00275CB6" w14:paraId="719D35B3" w14:textId="77777777" w:rsidTr="149A5D60">
        <w:trPr>
          <w:trHeight w:val="349"/>
        </w:trPr>
        <w:tc>
          <w:tcPr>
            <w:tcW w:w="3585" w:type="dxa"/>
            <w:gridSpan w:val="2"/>
          </w:tcPr>
          <w:p w14:paraId="3DCB16BD" w14:textId="77777777" w:rsidR="009550B1" w:rsidRPr="00275CB6" w:rsidRDefault="009550B1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33341F30" w14:textId="56B0FDB3" w:rsidR="009550B1" w:rsidRPr="00275CB6" w:rsidRDefault="009550B1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 w:rsidR="001A21FB">
              <w:rPr>
                <w:b w:val="0"/>
                <w:bCs/>
                <w:noProof/>
                <w:szCs w:val="28"/>
                <w:lang w:bidi="it-IT"/>
              </w:rPr>
              <w:t>6.1</w:t>
            </w:r>
          </w:p>
        </w:tc>
      </w:tr>
      <w:tr w:rsidR="009550B1" w:rsidRPr="00275CB6" w14:paraId="2CE2C1A2" w14:textId="77777777" w:rsidTr="149A5D60">
        <w:trPr>
          <w:trHeight w:val="349"/>
        </w:trPr>
        <w:tc>
          <w:tcPr>
            <w:tcW w:w="10155" w:type="dxa"/>
            <w:gridSpan w:val="3"/>
          </w:tcPr>
          <w:p w14:paraId="3721F5E2" w14:textId="77777777" w:rsidR="009550B1" w:rsidRPr="00275CB6" w:rsidRDefault="009550B1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9550B1" w:rsidRPr="00275CB6" w14:paraId="66C0F936" w14:textId="77777777" w:rsidTr="00F00417">
        <w:trPr>
          <w:trHeight w:val="3423"/>
        </w:trPr>
        <w:tc>
          <w:tcPr>
            <w:tcW w:w="10155" w:type="dxa"/>
            <w:gridSpan w:val="3"/>
          </w:tcPr>
          <w:p w14:paraId="122B3839" w14:textId="77777777" w:rsidR="009550B1" w:rsidRPr="00275CB6" w:rsidRDefault="009550B1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1F18AA6A" w14:textId="77777777" w:rsidR="009550B1" w:rsidRPr="00275CB6" w:rsidRDefault="009550B1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9550B1" w:rsidRPr="00275CB6" w14:paraId="1E367944" w14:textId="77777777" w:rsidTr="00C65026">
              <w:trPr>
                <w:trHeight w:val="515"/>
              </w:trPr>
              <w:tc>
                <w:tcPr>
                  <w:tcW w:w="4025" w:type="dxa"/>
                </w:tcPr>
                <w:p w14:paraId="104E77D5" w14:textId="77777777" w:rsidR="009550B1" w:rsidRPr="00275CB6" w:rsidRDefault="009550B1" w:rsidP="00C65026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2D57D942" w14:textId="77777777" w:rsidR="009550B1" w:rsidRPr="00275CB6" w:rsidRDefault="009550B1" w:rsidP="00C65026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9550B1" w:rsidRPr="00275CB6" w14:paraId="5667F9BA" w14:textId="77777777" w:rsidTr="00C65026">
              <w:trPr>
                <w:trHeight w:val="515"/>
              </w:trPr>
              <w:tc>
                <w:tcPr>
                  <w:tcW w:w="4025" w:type="dxa"/>
                </w:tcPr>
                <w:p w14:paraId="46556180" w14:textId="1969AD12" w:rsidR="009550B1" w:rsidRPr="00275CB6" w:rsidRDefault="00285D3E" w:rsidP="00C6502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  <w:r w:rsidR="009550B1">
                    <w:rPr>
                      <w:b w:val="0"/>
                      <w:bCs/>
                      <w:noProof/>
                      <w:szCs w:val="28"/>
                      <w:lang w:bidi="it-IT"/>
                    </w:rPr>
                    <w:t xml:space="preserve"> </w:t>
                  </w:r>
                </w:p>
              </w:tc>
              <w:tc>
                <w:tcPr>
                  <w:tcW w:w="4025" w:type="dxa"/>
                </w:tcPr>
                <w:p w14:paraId="548A3D8C" w14:textId="0925D2E8" w:rsidR="009550B1" w:rsidRPr="00275CB6" w:rsidRDefault="00285D3E" w:rsidP="00C6502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Yi789bk</w:t>
                  </w:r>
                </w:p>
              </w:tc>
            </w:tr>
            <w:tr w:rsidR="00285D3E" w:rsidRPr="00275CB6" w14:paraId="0FC02F88" w14:textId="77777777" w:rsidTr="00C65026">
              <w:trPr>
                <w:trHeight w:val="515"/>
              </w:trPr>
              <w:tc>
                <w:tcPr>
                  <w:tcW w:w="4025" w:type="dxa"/>
                </w:tcPr>
                <w:p w14:paraId="074E4F0B" w14:textId="53676CFA" w:rsidR="00285D3E" w:rsidRDefault="00285D3E" w:rsidP="00C6502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623B15CC" w14:textId="371977B5" w:rsidR="00285D3E" w:rsidRPr="007F0B4A" w:rsidRDefault="00285D3E" w:rsidP="00C6502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14500</w:t>
                  </w:r>
                </w:p>
              </w:tc>
            </w:tr>
            <w:tr w:rsidR="00285D3E" w:rsidRPr="00275CB6" w14:paraId="037E6EFB" w14:textId="77777777" w:rsidTr="00C65026">
              <w:trPr>
                <w:trHeight w:val="515"/>
              </w:trPr>
              <w:tc>
                <w:tcPr>
                  <w:tcW w:w="4025" w:type="dxa"/>
                </w:tcPr>
                <w:p w14:paraId="288A1EDF" w14:textId="115757BD" w:rsidR="00285D3E" w:rsidRDefault="00285D3E" w:rsidP="00C6502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fiscale</w:t>
                  </w:r>
                </w:p>
              </w:tc>
              <w:tc>
                <w:tcPr>
                  <w:tcW w:w="4025" w:type="dxa"/>
                </w:tcPr>
                <w:p w14:paraId="55CF0EFA" w14:textId="2F89EA38" w:rsidR="00285D3E" w:rsidRPr="007F0B4A" w:rsidRDefault="00285D3E" w:rsidP="00C6502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QWER14785MLPO</w:t>
                  </w:r>
                </w:p>
              </w:tc>
            </w:tr>
            <w:tr w:rsidR="00DF415F" w:rsidRPr="00275CB6" w14:paraId="7F30BDE6" w14:textId="77777777" w:rsidTr="00C65026">
              <w:trPr>
                <w:trHeight w:val="515"/>
              </w:trPr>
              <w:tc>
                <w:tcPr>
                  <w:tcW w:w="4025" w:type="dxa"/>
                </w:tcPr>
                <w:p w14:paraId="49C321E1" w14:textId="7E068C00" w:rsidR="00DF415F" w:rsidRDefault="00DF415F" w:rsidP="00C6502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Saldo sessione</w:t>
                  </w:r>
                </w:p>
              </w:tc>
              <w:tc>
                <w:tcPr>
                  <w:tcW w:w="4025" w:type="dxa"/>
                </w:tcPr>
                <w:p w14:paraId="5DF79C36" w14:textId="440830F3" w:rsidR="00DF415F" w:rsidRDefault="00DF415F" w:rsidP="00C65026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30000</w:t>
                  </w:r>
                </w:p>
              </w:tc>
            </w:tr>
          </w:tbl>
          <w:p w14:paraId="6DE4348D" w14:textId="77777777" w:rsidR="009550B1" w:rsidRPr="00275CB6" w:rsidRDefault="009550B1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9550B1" w:rsidRPr="00275CB6" w14:paraId="7AE0DC46" w14:textId="77777777" w:rsidTr="149A5D60">
        <w:trPr>
          <w:trHeight w:val="349"/>
        </w:trPr>
        <w:tc>
          <w:tcPr>
            <w:tcW w:w="10155" w:type="dxa"/>
            <w:gridSpan w:val="3"/>
          </w:tcPr>
          <w:p w14:paraId="14256D5A" w14:textId="77777777" w:rsidR="009550B1" w:rsidRPr="00275CB6" w:rsidRDefault="009550B1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9550B1" w:rsidRPr="00275CB6" w14:paraId="02064D0A" w14:textId="77777777" w:rsidTr="149A5D60">
        <w:trPr>
          <w:trHeight w:val="361"/>
        </w:trPr>
        <w:tc>
          <w:tcPr>
            <w:tcW w:w="3574" w:type="dxa"/>
          </w:tcPr>
          <w:p w14:paraId="1F6F6DAE" w14:textId="77777777" w:rsidR="009550B1" w:rsidRPr="00275CB6" w:rsidRDefault="009550B1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10CF769E" w14:textId="4B298671" w:rsidR="009550B1" w:rsidRPr="00275CB6" w:rsidRDefault="009550B1" w:rsidP="00C65026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Il sistema mostra un pop-up d</w:t>
            </w:r>
            <w:r w:rsidR="00DF415F">
              <w:rPr>
                <w:b w:val="0"/>
                <w:bCs/>
                <w:noProof/>
                <w:szCs w:val="28"/>
                <w:lang w:bidi="it-IT"/>
              </w:rPr>
              <w:t>ell’avvenuto acquisto</w:t>
            </w:r>
          </w:p>
        </w:tc>
      </w:tr>
    </w:tbl>
    <w:p w14:paraId="0FA63EDB" w14:textId="1EE5D5AD" w:rsidR="009550B1" w:rsidRDefault="009550B1" w:rsidP="00C65EED">
      <w:pPr>
        <w:rPr>
          <w:b w:val="0"/>
          <w:bCs/>
        </w:rPr>
      </w:pPr>
    </w:p>
    <w:p w14:paraId="72430238" w14:textId="09A280B9" w:rsidR="00F00417" w:rsidRDefault="00F00417" w:rsidP="00C65EED">
      <w:pPr>
        <w:rPr>
          <w:b w:val="0"/>
          <w:bCs/>
        </w:rPr>
      </w:pPr>
    </w:p>
    <w:p w14:paraId="3A30F659" w14:textId="03679691" w:rsidR="00F00417" w:rsidRDefault="00F00417" w:rsidP="00C65EED">
      <w:pPr>
        <w:rPr>
          <w:b w:val="0"/>
          <w:bCs/>
        </w:rPr>
      </w:pPr>
    </w:p>
    <w:p w14:paraId="3807F12C" w14:textId="23BBFD2D" w:rsidR="00F00417" w:rsidRDefault="00F00417" w:rsidP="00C65EED">
      <w:pPr>
        <w:rPr>
          <w:b w:val="0"/>
          <w:bCs/>
        </w:rPr>
      </w:pPr>
    </w:p>
    <w:p w14:paraId="7DEC792A" w14:textId="73F14DF2" w:rsidR="00F00417" w:rsidRDefault="00F00417" w:rsidP="00C65EED">
      <w:pPr>
        <w:rPr>
          <w:b w:val="0"/>
          <w:bCs/>
        </w:rPr>
      </w:pPr>
    </w:p>
    <w:p w14:paraId="0B482957" w14:textId="6A669BC9" w:rsidR="00F00417" w:rsidRDefault="00F00417" w:rsidP="00C65EED">
      <w:pPr>
        <w:rPr>
          <w:b w:val="0"/>
          <w:bCs/>
        </w:rPr>
      </w:pPr>
    </w:p>
    <w:p w14:paraId="7D735C29" w14:textId="4DA3918C" w:rsidR="00F00417" w:rsidRDefault="00F00417" w:rsidP="00C65EED">
      <w:pPr>
        <w:rPr>
          <w:b w:val="0"/>
          <w:bCs/>
        </w:rPr>
      </w:pPr>
    </w:p>
    <w:p w14:paraId="17137D0E" w14:textId="61B149B7" w:rsidR="00F00417" w:rsidRDefault="00F00417" w:rsidP="00C65EED">
      <w:pPr>
        <w:rPr>
          <w:b w:val="0"/>
          <w:bCs/>
        </w:rPr>
      </w:pPr>
    </w:p>
    <w:p w14:paraId="6965E432" w14:textId="04F02F87" w:rsidR="00F00417" w:rsidRDefault="00F00417" w:rsidP="00C65EED">
      <w:pPr>
        <w:rPr>
          <w:b w:val="0"/>
          <w:bCs/>
        </w:rPr>
      </w:pPr>
    </w:p>
    <w:p w14:paraId="0D5C0DF6" w14:textId="1F904786" w:rsidR="00F00417" w:rsidRDefault="00F00417" w:rsidP="00C65EED">
      <w:pPr>
        <w:rPr>
          <w:b w:val="0"/>
          <w:bCs/>
        </w:rPr>
      </w:pPr>
    </w:p>
    <w:p w14:paraId="7D149925" w14:textId="1A442CDC" w:rsidR="00F00417" w:rsidRDefault="00F00417" w:rsidP="00C65EED">
      <w:pPr>
        <w:rPr>
          <w:b w:val="0"/>
          <w:bCs/>
        </w:rPr>
      </w:pPr>
    </w:p>
    <w:p w14:paraId="4479B6AF" w14:textId="0C622B59" w:rsidR="00F00417" w:rsidRDefault="00F00417" w:rsidP="00C65EED">
      <w:pPr>
        <w:rPr>
          <w:b w:val="0"/>
          <w:bCs/>
        </w:rPr>
      </w:pPr>
    </w:p>
    <w:p w14:paraId="2D25ABA8" w14:textId="193719F6" w:rsidR="00F00417" w:rsidRDefault="00F00417" w:rsidP="00C65EED">
      <w:pPr>
        <w:rPr>
          <w:b w:val="0"/>
          <w:bCs/>
        </w:rPr>
      </w:pPr>
    </w:p>
    <w:p w14:paraId="71EBA23E" w14:textId="77BC2758" w:rsidR="00F00417" w:rsidRDefault="00F00417" w:rsidP="00C65EED">
      <w:pPr>
        <w:rPr>
          <w:b w:val="0"/>
          <w:bCs/>
        </w:rPr>
      </w:pPr>
    </w:p>
    <w:p w14:paraId="083E60DF" w14:textId="5C16EEE7" w:rsidR="00F00417" w:rsidRDefault="00F00417" w:rsidP="00C65EED">
      <w:pPr>
        <w:rPr>
          <w:b w:val="0"/>
          <w:bCs/>
        </w:rPr>
      </w:pPr>
    </w:p>
    <w:p w14:paraId="76D7EDFB" w14:textId="77777777" w:rsidR="00F00417" w:rsidRDefault="00F00417" w:rsidP="00C65EED">
      <w:pPr>
        <w:rPr>
          <w:b w:val="0"/>
          <w:bCs/>
        </w:rPr>
      </w:pPr>
    </w:p>
    <w:p w14:paraId="4BA4D4E1" w14:textId="54D19CC2" w:rsidR="00F00417" w:rsidRDefault="00F00417" w:rsidP="00F00417">
      <w:pPr>
        <w:pStyle w:val="Titolo2"/>
        <w:rPr>
          <w:b/>
          <w:bCs/>
          <w:sz w:val="32"/>
          <w:szCs w:val="24"/>
        </w:rPr>
      </w:pPr>
      <w:bookmarkStart w:id="83" w:name="_Toc122625182"/>
      <w:r w:rsidRPr="00F00417">
        <w:rPr>
          <w:b/>
          <w:bCs/>
        </w:rPr>
        <w:lastRenderedPageBreak/>
        <w:t>-</w:t>
      </w:r>
      <w:r>
        <w:rPr>
          <w:b/>
          <w:bCs/>
        </w:rPr>
        <w:t xml:space="preserve"> </w:t>
      </w:r>
      <w:r w:rsidRPr="00F00417">
        <w:rPr>
          <w:b/>
          <w:bCs/>
          <w:sz w:val="32"/>
          <w:szCs w:val="24"/>
        </w:rPr>
        <w:t>Ricarica</w:t>
      </w:r>
      <w:bookmarkEnd w:id="83"/>
    </w:p>
    <w:p w14:paraId="0877B1F2" w14:textId="3A1D8BED" w:rsidR="00F00417" w:rsidRPr="00F00417" w:rsidRDefault="00F00417" w:rsidP="00F00417">
      <w:pPr>
        <w:pStyle w:val="Titolo3"/>
        <w:numPr>
          <w:ilvl w:val="0"/>
          <w:numId w:val="31"/>
        </w:numPr>
        <w:rPr>
          <w:b w:val="0"/>
          <w:bCs/>
        </w:rPr>
      </w:pPr>
      <w:bookmarkStart w:id="84" w:name="_Toc122625183"/>
      <w:r w:rsidRPr="00F00417">
        <w:rPr>
          <w:b w:val="0"/>
          <w:bCs/>
        </w:rPr>
        <w:t>TC 9_1</w:t>
      </w:r>
      <w:bookmarkEnd w:id="84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F00417" w:rsidRPr="00275CB6" w14:paraId="6483306F" w14:textId="77777777" w:rsidTr="00F41C7B">
        <w:trPr>
          <w:trHeight w:val="349"/>
        </w:trPr>
        <w:tc>
          <w:tcPr>
            <w:tcW w:w="3585" w:type="dxa"/>
            <w:gridSpan w:val="2"/>
          </w:tcPr>
          <w:p w14:paraId="773BE847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504AE6C0" w14:textId="2C8615ED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lang w:val="en-GB" w:bidi="it-IT"/>
              </w:rPr>
              <w:t>Testing_</w:t>
            </w:r>
            <w:r>
              <w:rPr>
                <w:b w:val="0"/>
                <w:bCs/>
                <w:noProof/>
                <w:lang w:val="en-GB" w:bidi="it-IT"/>
              </w:rPr>
              <w:t>ricarica</w:t>
            </w:r>
          </w:p>
        </w:tc>
      </w:tr>
      <w:tr w:rsidR="00F00417" w:rsidRPr="00275CB6" w14:paraId="6E988B46" w14:textId="77777777" w:rsidTr="00F41C7B">
        <w:trPr>
          <w:trHeight w:val="361"/>
        </w:trPr>
        <w:tc>
          <w:tcPr>
            <w:tcW w:w="10155" w:type="dxa"/>
            <w:gridSpan w:val="3"/>
          </w:tcPr>
          <w:p w14:paraId="17E6069E" w14:textId="77777777" w:rsidR="00F00417" w:rsidRPr="00275CB6" w:rsidRDefault="00F00417" w:rsidP="00F41C7B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F00417" w:rsidRPr="00275CB6" w14:paraId="531DBC0F" w14:textId="77777777" w:rsidTr="00F41C7B">
        <w:trPr>
          <w:trHeight w:val="349"/>
        </w:trPr>
        <w:tc>
          <w:tcPr>
            <w:tcW w:w="3585" w:type="dxa"/>
            <w:gridSpan w:val="2"/>
          </w:tcPr>
          <w:p w14:paraId="6D23FF41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19044026" w14:textId="55307043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9</w:t>
            </w:r>
            <w:r>
              <w:rPr>
                <w:b w:val="0"/>
                <w:bCs/>
                <w:noProof/>
                <w:szCs w:val="28"/>
                <w:lang w:bidi="it-IT"/>
              </w:rPr>
              <w:t>.1</w:t>
            </w:r>
          </w:p>
        </w:tc>
      </w:tr>
      <w:tr w:rsidR="00F00417" w:rsidRPr="00275CB6" w14:paraId="2777392B" w14:textId="77777777" w:rsidTr="00F41C7B">
        <w:trPr>
          <w:trHeight w:val="349"/>
        </w:trPr>
        <w:tc>
          <w:tcPr>
            <w:tcW w:w="10155" w:type="dxa"/>
            <w:gridSpan w:val="3"/>
          </w:tcPr>
          <w:p w14:paraId="36C46584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F00417" w:rsidRPr="00275CB6" w14:paraId="07F2C618" w14:textId="77777777" w:rsidTr="00F00417">
        <w:trPr>
          <w:trHeight w:val="4309"/>
        </w:trPr>
        <w:tc>
          <w:tcPr>
            <w:tcW w:w="10155" w:type="dxa"/>
            <w:gridSpan w:val="3"/>
          </w:tcPr>
          <w:p w14:paraId="23D8F3A6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5507F6A7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F00417" w:rsidRPr="00275CB6" w14:paraId="1FFD4CF0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2D8E4C38" w14:textId="77777777" w:rsidR="00F00417" w:rsidRPr="00275CB6" w:rsidRDefault="00F00417" w:rsidP="00F41C7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470EDB3B" w14:textId="77777777" w:rsidR="00F00417" w:rsidRPr="00275CB6" w:rsidRDefault="00F00417" w:rsidP="00F41C7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F00417" w:rsidRPr="00275CB6" w14:paraId="3F691F3C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537D593F" w14:textId="69739706" w:rsidR="00F00417" w:rsidRPr="00275CB6" w:rsidRDefault="00F00417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Ricarica</w:t>
                  </w: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 xml:space="preserve"> </w:t>
                  </w:r>
                </w:p>
              </w:tc>
              <w:tc>
                <w:tcPr>
                  <w:tcW w:w="4025" w:type="dxa"/>
                </w:tcPr>
                <w:p w14:paraId="0AD5995C" w14:textId="4FC0D5B5" w:rsidR="00F00417" w:rsidRPr="00275CB6" w:rsidRDefault="00F00417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10000</w:t>
                  </w:r>
                </w:p>
              </w:tc>
            </w:tr>
            <w:tr w:rsidR="00F00417" w:rsidRPr="00275CB6" w14:paraId="7CD8092E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3EE01F35" w14:textId="56F32FAA" w:rsidR="00F00417" w:rsidRDefault="00F00417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Saldo precedente</w:t>
                  </w:r>
                </w:p>
              </w:tc>
              <w:tc>
                <w:tcPr>
                  <w:tcW w:w="4025" w:type="dxa"/>
                </w:tcPr>
                <w:p w14:paraId="371A0900" w14:textId="351708FE" w:rsidR="00F00417" w:rsidRPr="007F0B4A" w:rsidRDefault="00F00417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20000</w:t>
                  </w:r>
                </w:p>
              </w:tc>
            </w:tr>
            <w:tr w:rsidR="00F00417" w:rsidRPr="00275CB6" w14:paraId="648F2312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06E53528" w14:textId="77777777" w:rsidR="00F00417" w:rsidRDefault="00F00417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fiscale</w:t>
                  </w:r>
                </w:p>
              </w:tc>
              <w:tc>
                <w:tcPr>
                  <w:tcW w:w="4025" w:type="dxa"/>
                </w:tcPr>
                <w:p w14:paraId="2234F45C" w14:textId="77777777" w:rsidR="00F00417" w:rsidRPr="007F0B4A" w:rsidRDefault="00F00417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QWER14785MLPO</w:t>
                  </w:r>
                </w:p>
              </w:tc>
            </w:tr>
          </w:tbl>
          <w:p w14:paraId="2F631A40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F00417" w:rsidRPr="00275CB6" w14:paraId="11E7C140" w14:textId="77777777" w:rsidTr="00F41C7B">
        <w:trPr>
          <w:trHeight w:val="349"/>
        </w:trPr>
        <w:tc>
          <w:tcPr>
            <w:tcW w:w="10155" w:type="dxa"/>
            <w:gridSpan w:val="3"/>
          </w:tcPr>
          <w:p w14:paraId="07A64D15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F00417" w:rsidRPr="00275CB6" w14:paraId="5607F082" w14:textId="77777777" w:rsidTr="00F41C7B">
        <w:trPr>
          <w:trHeight w:val="361"/>
        </w:trPr>
        <w:tc>
          <w:tcPr>
            <w:tcW w:w="3574" w:type="dxa"/>
          </w:tcPr>
          <w:p w14:paraId="02ED6495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83861AC" w14:textId="008D1D11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Il sistema </w:t>
            </w:r>
            <w:r>
              <w:rPr>
                <w:b w:val="0"/>
                <w:bCs/>
                <w:noProof/>
                <w:szCs w:val="28"/>
                <w:lang w:bidi="it-IT"/>
              </w:rPr>
              <w:t>ridereziona l’utente all’home page</w:t>
            </w:r>
          </w:p>
        </w:tc>
      </w:tr>
    </w:tbl>
    <w:p w14:paraId="0835138E" w14:textId="33D36E00" w:rsidR="00F00417" w:rsidRDefault="00F00417" w:rsidP="00F00417"/>
    <w:p w14:paraId="512FC965" w14:textId="2641C748" w:rsidR="00F00417" w:rsidRPr="00F00417" w:rsidRDefault="00F00417" w:rsidP="00F00417">
      <w:pPr>
        <w:pStyle w:val="Paragrafoelenco"/>
        <w:numPr>
          <w:ilvl w:val="0"/>
          <w:numId w:val="31"/>
        </w:numPr>
        <w:outlineLvl w:val="2"/>
      </w:pPr>
      <w:bookmarkStart w:id="85" w:name="_Toc122625184"/>
      <w:r>
        <w:rPr>
          <w:b w:val="0"/>
          <w:bCs/>
        </w:rPr>
        <w:t>TC 9_2</w:t>
      </w:r>
      <w:bookmarkEnd w:id="85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F00417" w:rsidRPr="00275CB6" w14:paraId="17135F67" w14:textId="77777777" w:rsidTr="00F41C7B">
        <w:trPr>
          <w:trHeight w:val="349"/>
        </w:trPr>
        <w:tc>
          <w:tcPr>
            <w:tcW w:w="3585" w:type="dxa"/>
            <w:gridSpan w:val="2"/>
          </w:tcPr>
          <w:p w14:paraId="5FE09500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45C0F8BE" w14:textId="6BA0B4B4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lang w:val="en-GB" w:bidi="it-IT"/>
              </w:rPr>
              <w:t>Testing_</w:t>
            </w:r>
            <w:r>
              <w:rPr>
                <w:b w:val="0"/>
                <w:bCs/>
                <w:noProof/>
                <w:lang w:val="en-GB" w:bidi="it-IT"/>
              </w:rPr>
              <w:t>ricarica</w:t>
            </w:r>
          </w:p>
        </w:tc>
      </w:tr>
      <w:tr w:rsidR="00F00417" w:rsidRPr="00275CB6" w14:paraId="6DC6541F" w14:textId="77777777" w:rsidTr="00F41C7B">
        <w:trPr>
          <w:trHeight w:val="361"/>
        </w:trPr>
        <w:tc>
          <w:tcPr>
            <w:tcW w:w="10155" w:type="dxa"/>
            <w:gridSpan w:val="3"/>
          </w:tcPr>
          <w:p w14:paraId="5D3FA5BE" w14:textId="77777777" w:rsidR="00F00417" w:rsidRPr="00275CB6" w:rsidRDefault="00F00417" w:rsidP="00F41C7B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F00417" w:rsidRPr="00275CB6" w14:paraId="76EB12DC" w14:textId="77777777" w:rsidTr="00F41C7B">
        <w:trPr>
          <w:trHeight w:val="349"/>
        </w:trPr>
        <w:tc>
          <w:tcPr>
            <w:tcW w:w="3585" w:type="dxa"/>
            <w:gridSpan w:val="2"/>
          </w:tcPr>
          <w:p w14:paraId="6C960AE4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532CC0BE" w14:textId="130D2C7C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9</w:t>
            </w:r>
            <w:r>
              <w:rPr>
                <w:b w:val="0"/>
                <w:bCs/>
                <w:noProof/>
                <w:szCs w:val="28"/>
                <w:lang w:bidi="it-IT"/>
              </w:rPr>
              <w:t>.</w:t>
            </w:r>
            <w:r>
              <w:rPr>
                <w:b w:val="0"/>
                <w:bCs/>
                <w:noProof/>
                <w:szCs w:val="28"/>
                <w:lang w:bidi="it-IT"/>
              </w:rPr>
              <w:t>2</w:t>
            </w:r>
          </w:p>
        </w:tc>
      </w:tr>
      <w:tr w:rsidR="00F00417" w:rsidRPr="00275CB6" w14:paraId="2536858C" w14:textId="77777777" w:rsidTr="00F41C7B">
        <w:trPr>
          <w:trHeight w:val="349"/>
        </w:trPr>
        <w:tc>
          <w:tcPr>
            <w:tcW w:w="10155" w:type="dxa"/>
            <w:gridSpan w:val="3"/>
          </w:tcPr>
          <w:p w14:paraId="333F79F5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F00417" w:rsidRPr="00275CB6" w14:paraId="0C590F5A" w14:textId="77777777" w:rsidTr="00F41C7B">
        <w:trPr>
          <w:trHeight w:val="3423"/>
        </w:trPr>
        <w:tc>
          <w:tcPr>
            <w:tcW w:w="10155" w:type="dxa"/>
            <w:gridSpan w:val="3"/>
          </w:tcPr>
          <w:p w14:paraId="37AE01A9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298273E8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F00417" w:rsidRPr="00275CB6" w14:paraId="1904FDE5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2BB5C939" w14:textId="77777777" w:rsidR="00F00417" w:rsidRPr="00275CB6" w:rsidRDefault="00F00417" w:rsidP="00F00417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77F54FD8" w14:textId="77777777" w:rsidR="00F00417" w:rsidRPr="00275CB6" w:rsidRDefault="00F00417" w:rsidP="00F00417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F00417" w:rsidRPr="00275CB6" w14:paraId="716CA878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6F8CE75F" w14:textId="77777777" w:rsidR="00F00417" w:rsidRPr="00275CB6" w:rsidRDefault="00F00417" w:rsidP="00F00417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 xml:space="preserve">Ricarica </w:t>
                  </w:r>
                </w:p>
              </w:tc>
              <w:tc>
                <w:tcPr>
                  <w:tcW w:w="4025" w:type="dxa"/>
                </w:tcPr>
                <w:p w14:paraId="0B9515A9" w14:textId="1FF1390E" w:rsidR="00F00417" w:rsidRPr="00275CB6" w:rsidRDefault="00F00417" w:rsidP="00F00417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0</w:t>
                  </w:r>
                </w:p>
              </w:tc>
            </w:tr>
            <w:tr w:rsidR="00F00417" w:rsidRPr="00275CB6" w14:paraId="5BA7FC65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7087E6A5" w14:textId="77777777" w:rsidR="00F00417" w:rsidRDefault="00F00417" w:rsidP="00F00417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Saldo precedente</w:t>
                  </w:r>
                </w:p>
              </w:tc>
              <w:tc>
                <w:tcPr>
                  <w:tcW w:w="4025" w:type="dxa"/>
                </w:tcPr>
                <w:p w14:paraId="28A84D3E" w14:textId="77777777" w:rsidR="00F00417" w:rsidRPr="007F0B4A" w:rsidRDefault="00F00417" w:rsidP="00F00417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20000</w:t>
                  </w:r>
                </w:p>
              </w:tc>
            </w:tr>
            <w:tr w:rsidR="00F00417" w:rsidRPr="00275CB6" w14:paraId="5BE39D33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568A835C" w14:textId="77777777" w:rsidR="00F00417" w:rsidRDefault="00F00417" w:rsidP="00F00417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fiscale</w:t>
                  </w:r>
                </w:p>
              </w:tc>
              <w:tc>
                <w:tcPr>
                  <w:tcW w:w="4025" w:type="dxa"/>
                </w:tcPr>
                <w:p w14:paraId="1ADE4401" w14:textId="77777777" w:rsidR="00F00417" w:rsidRPr="007F0B4A" w:rsidRDefault="00F00417" w:rsidP="00F00417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QWER14785MLPO</w:t>
                  </w:r>
                </w:p>
              </w:tc>
            </w:tr>
          </w:tbl>
          <w:p w14:paraId="6B147F00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F00417" w:rsidRPr="00275CB6" w14:paraId="77BCB76A" w14:textId="77777777" w:rsidTr="00F41C7B">
        <w:trPr>
          <w:trHeight w:val="349"/>
        </w:trPr>
        <w:tc>
          <w:tcPr>
            <w:tcW w:w="10155" w:type="dxa"/>
            <w:gridSpan w:val="3"/>
          </w:tcPr>
          <w:p w14:paraId="4FAE95FC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F00417" w:rsidRPr="00275CB6" w14:paraId="7E7D088B" w14:textId="77777777" w:rsidTr="00F41C7B">
        <w:trPr>
          <w:trHeight w:val="361"/>
        </w:trPr>
        <w:tc>
          <w:tcPr>
            <w:tcW w:w="3574" w:type="dxa"/>
          </w:tcPr>
          <w:p w14:paraId="1DD559AB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1CDDA7DA" w14:textId="2237FB6F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Il sistema </w:t>
            </w:r>
            <w:r>
              <w:rPr>
                <w:b w:val="0"/>
                <w:bCs/>
                <w:noProof/>
                <w:szCs w:val="28"/>
                <w:lang w:bidi="it-IT"/>
              </w:rPr>
              <w:t>genera un errore (dati errati)</w:t>
            </w:r>
          </w:p>
        </w:tc>
      </w:tr>
    </w:tbl>
    <w:p w14:paraId="4486E99A" w14:textId="58B5A1CC" w:rsidR="00F00417" w:rsidRDefault="00F00417" w:rsidP="00F00417"/>
    <w:p w14:paraId="4B0CEC18" w14:textId="558EA149" w:rsidR="00F00417" w:rsidRDefault="00F00417" w:rsidP="00F00417">
      <w:pPr>
        <w:pStyle w:val="Paragrafoelenco"/>
        <w:numPr>
          <w:ilvl w:val="0"/>
          <w:numId w:val="31"/>
        </w:numPr>
        <w:outlineLvl w:val="2"/>
        <w:rPr>
          <w:b w:val="0"/>
          <w:bCs/>
        </w:rPr>
      </w:pPr>
      <w:bookmarkStart w:id="86" w:name="_Toc122625185"/>
      <w:r w:rsidRPr="00F00417">
        <w:rPr>
          <w:b w:val="0"/>
          <w:bCs/>
        </w:rPr>
        <w:lastRenderedPageBreak/>
        <w:t>TC 9_3</w:t>
      </w:r>
      <w:bookmarkEnd w:id="86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F00417" w:rsidRPr="00275CB6" w14:paraId="4B4E3E00" w14:textId="77777777" w:rsidTr="00F41C7B">
        <w:trPr>
          <w:trHeight w:val="349"/>
        </w:trPr>
        <w:tc>
          <w:tcPr>
            <w:tcW w:w="3585" w:type="dxa"/>
            <w:gridSpan w:val="2"/>
          </w:tcPr>
          <w:p w14:paraId="15381337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2345E426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lang w:val="en-GB" w:bidi="it-IT"/>
              </w:rPr>
              <w:t>Testing_ricarica</w:t>
            </w:r>
          </w:p>
        </w:tc>
      </w:tr>
      <w:tr w:rsidR="00F00417" w:rsidRPr="00275CB6" w14:paraId="7E95BD83" w14:textId="77777777" w:rsidTr="00F41C7B">
        <w:trPr>
          <w:trHeight w:val="361"/>
        </w:trPr>
        <w:tc>
          <w:tcPr>
            <w:tcW w:w="10155" w:type="dxa"/>
            <w:gridSpan w:val="3"/>
          </w:tcPr>
          <w:p w14:paraId="13AD68AF" w14:textId="77777777" w:rsidR="00F00417" w:rsidRPr="00275CB6" w:rsidRDefault="00F00417" w:rsidP="00F41C7B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F00417" w:rsidRPr="00275CB6" w14:paraId="0EF533A4" w14:textId="77777777" w:rsidTr="00F41C7B">
        <w:trPr>
          <w:trHeight w:val="349"/>
        </w:trPr>
        <w:tc>
          <w:tcPr>
            <w:tcW w:w="3585" w:type="dxa"/>
            <w:gridSpan w:val="2"/>
          </w:tcPr>
          <w:p w14:paraId="519456C8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42D20ACD" w14:textId="33DAA8F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9.</w:t>
            </w:r>
            <w:r>
              <w:rPr>
                <w:b w:val="0"/>
                <w:bCs/>
                <w:noProof/>
                <w:szCs w:val="28"/>
                <w:lang w:bidi="it-IT"/>
              </w:rPr>
              <w:t>3</w:t>
            </w:r>
          </w:p>
        </w:tc>
      </w:tr>
      <w:tr w:rsidR="00F00417" w:rsidRPr="00275CB6" w14:paraId="532FF6AB" w14:textId="77777777" w:rsidTr="00F41C7B">
        <w:trPr>
          <w:trHeight w:val="349"/>
        </w:trPr>
        <w:tc>
          <w:tcPr>
            <w:tcW w:w="10155" w:type="dxa"/>
            <w:gridSpan w:val="3"/>
          </w:tcPr>
          <w:p w14:paraId="6FCAD3E5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F00417" w:rsidRPr="00275CB6" w14:paraId="496217FC" w14:textId="77777777" w:rsidTr="00F41C7B">
        <w:trPr>
          <w:trHeight w:val="3423"/>
        </w:trPr>
        <w:tc>
          <w:tcPr>
            <w:tcW w:w="10155" w:type="dxa"/>
            <w:gridSpan w:val="3"/>
          </w:tcPr>
          <w:p w14:paraId="7216EF56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74E8A1B0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F00417" w:rsidRPr="00275CB6" w14:paraId="7034C74F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1B8FC910" w14:textId="77777777" w:rsidR="00F00417" w:rsidRPr="00275CB6" w:rsidRDefault="00F00417" w:rsidP="00F41C7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7621227B" w14:textId="77777777" w:rsidR="00F00417" w:rsidRPr="00275CB6" w:rsidRDefault="00F00417" w:rsidP="00F41C7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F00417" w:rsidRPr="00275CB6" w14:paraId="128C9F6E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33CF2101" w14:textId="77777777" w:rsidR="00F00417" w:rsidRPr="00275CB6" w:rsidRDefault="00F00417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 xml:space="preserve">Ricarica </w:t>
                  </w:r>
                </w:p>
              </w:tc>
              <w:tc>
                <w:tcPr>
                  <w:tcW w:w="4025" w:type="dxa"/>
                </w:tcPr>
                <w:p w14:paraId="2C31EE38" w14:textId="21EA7ED3" w:rsidR="00F00417" w:rsidRPr="00275CB6" w:rsidRDefault="00F00417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10000</w:t>
                  </w:r>
                </w:p>
              </w:tc>
            </w:tr>
            <w:tr w:rsidR="00F00417" w:rsidRPr="00275CB6" w14:paraId="44DBB05A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37CD0492" w14:textId="77777777" w:rsidR="00F00417" w:rsidRDefault="00F00417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Saldo precedente</w:t>
                  </w:r>
                </w:p>
              </w:tc>
              <w:tc>
                <w:tcPr>
                  <w:tcW w:w="4025" w:type="dxa"/>
                </w:tcPr>
                <w:p w14:paraId="4F352510" w14:textId="77777777" w:rsidR="00F00417" w:rsidRPr="007F0B4A" w:rsidRDefault="00F00417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20000</w:t>
                  </w:r>
                </w:p>
              </w:tc>
            </w:tr>
            <w:tr w:rsidR="00F00417" w:rsidRPr="00275CB6" w14:paraId="30EDE60D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3B0948DC" w14:textId="77777777" w:rsidR="00F00417" w:rsidRDefault="00F00417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Codice fiscale</w:t>
                  </w:r>
                </w:p>
              </w:tc>
              <w:tc>
                <w:tcPr>
                  <w:tcW w:w="4025" w:type="dxa"/>
                </w:tcPr>
                <w:p w14:paraId="6E3CE36E" w14:textId="3C101D99" w:rsidR="00F00417" w:rsidRPr="007F0B4A" w:rsidRDefault="00F00417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319F5A90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F00417" w:rsidRPr="00275CB6" w14:paraId="31BA806A" w14:textId="77777777" w:rsidTr="00F41C7B">
        <w:trPr>
          <w:trHeight w:val="349"/>
        </w:trPr>
        <w:tc>
          <w:tcPr>
            <w:tcW w:w="10155" w:type="dxa"/>
            <w:gridSpan w:val="3"/>
          </w:tcPr>
          <w:p w14:paraId="533EF7EF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F00417" w:rsidRPr="00275CB6" w14:paraId="4AC7E04F" w14:textId="77777777" w:rsidTr="00F41C7B">
        <w:trPr>
          <w:trHeight w:val="361"/>
        </w:trPr>
        <w:tc>
          <w:tcPr>
            <w:tcW w:w="3574" w:type="dxa"/>
          </w:tcPr>
          <w:p w14:paraId="5ADD2E42" w14:textId="77777777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72448C50" w14:textId="6467E1E0" w:rsidR="00F00417" w:rsidRPr="00275CB6" w:rsidRDefault="00F00417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Il sistema </w:t>
            </w:r>
            <w:r>
              <w:rPr>
                <w:b w:val="0"/>
                <w:bCs/>
                <w:noProof/>
                <w:szCs w:val="28"/>
                <w:lang w:bidi="it-IT"/>
              </w:rPr>
              <w:t>genera un errore (</w:t>
            </w:r>
            <w:r>
              <w:rPr>
                <w:b w:val="0"/>
                <w:bCs/>
                <w:noProof/>
                <w:szCs w:val="28"/>
                <w:lang w:bidi="it-IT"/>
              </w:rPr>
              <w:t>codice fiscale non esistente</w:t>
            </w:r>
            <w:r>
              <w:rPr>
                <w:b w:val="0"/>
                <w:bCs/>
                <w:noProof/>
                <w:szCs w:val="28"/>
                <w:lang w:bidi="it-IT"/>
              </w:rPr>
              <w:t>)</w:t>
            </w:r>
          </w:p>
        </w:tc>
      </w:tr>
    </w:tbl>
    <w:p w14:paraId="5BCE524C" w14:textId="005148AA" w:rsidR="00F00417" w:rsidRDefault="00F00417" w:rsidP="00F00417">
      <w:pPr>
        <w:rPr>
          <w:b w:val="0"/>
          <w:bCs/>
        </w:rPr>
      </w:pPr>
    </w:p>
    <w:p w14:paraId="495D3FA7" w14:textId="195FD5B8" w:rsidR="00F00417" w:rsidRDefault="00F00417" w:rsidP="00F00417">
      <w:pPr>
        <w:rPr>
          <w:b w:val="0"/>
          <w:bCs/>
        </w:rPr>
      </w:pPr>
    </w:p>
    <w:p w14:paraId="0C96B2DD" w14:textId="0C58728C" w:rsidR="00F00417" w:rsidRDefault="00F00417" w:rsidP="00F00417">
      <w:pPr>
        <w:rPr>
          <w:b w:val="0"/>
          <w:bCs/>
        </w:rPr>
      </w:pPr>
    </w:p>
    <w:p w14:paraId="382F296B" w14:textId="0454CF6F" w:rsidR="00F00417" w:rsidRDefault="00F00417" w:rsidP="00F00417">
      <w:pPr>
        <w:rPr>
          <w:b w:val="0"/>
          <w:bCs/>
        </w:rPr>
      </w:pPr>
    </w:p>
    <w:p w14:paraId="44A67578" w14:textId="40F55383" w:rsidR="00F00417" w:rsidRDefault="00F00417" w:rsidP="00F00417">
      <w:pPr>
        <w:rPr>
          <w:b w:val="0"/>
          <w:bCs/>
        </w:rPr>
      </w:pPr>
    </w:p>
    <w:p w14:paraId="1E91970B" w14:textId="525C3B4A" w:rsidR="00F00417" w:rsidRDefault="00F00417" w:rsidP="00F00417">
      <w:pPr>
        <w:rPr>
          <w:b w:val="0"/>
          <w:bCs/>
        </w:rPr>
      </w:pPr>
    </w:p>
    <w:p w14:paraId="375B6BDC" w14:textId="4945B8EE" w:rsidR="00F00417" w:rsidRDefault="00F00417" w:rsidP="00F00417">
      <w:pPr>
        <w:rPr>
          <w:b w:val="0"/>
          <w:bCs/>
        </w:rPr>
      </w:pPr>
    </w:p>
    <w:p w14:paraId="12D44C6B" w14:textId="7584630F" w:rsidR="00F00417" w:rsidRDefault="00F00417" w:rsidP="00F00417">
      <w:pPr>
        <w:rPr>
          <w:b w:val="0"/>
          <w:bCs/>
        </w:rPr>
      </w:pPr>
    </w:p>
    <w:p w14:paraId="72D92D82" w14:textId="10B3C632" w:rsidR="00F00417" w:rsidRDefault="00F00417" w:rsidP="00F00417">
      <w:pPr>
        <w:rPr>
          <w:b w:val="0"/>
          <w:bCs/>
        </w:rPr>
      </w:pPr>
    </w:p>
    <w:p w14:paraId="5BC72A47" w14:textId="02ADD5E4" w:rsidR="00F00417" w:rsidRDefault="00F00417" w:rsidP="00F00417">
      <w:pPr>
        <w:rPr>
          <w:b w:val="0"/>
          <w:bCs/>
        </w:rPr>
      </w:pPr>
    </w:p>
    <w:p w14:paraId="61F3351D" w14:textId="4A497699" w:rsidR="00F00417" w:rsidRDefault="00F00417" w:rsidP="00F00417">
      <w:pPr>
        <w:rPr>
          <w:b w:val="0"/>
          <w:bCs/>
        </w:rPr>
      </w:pPr>
    </w:p>
    <w:p w14:paraId="7F57ACFC" w14:textId="619444D8" w:rsidR="00F00417" w:rsidRDefault="00F00417" w:rsidP="00F00417">
      <w:pPr>
        <w:rPr>
          <w:b w:val="0"/>
          <w:bCs/>
        </w:rPr>
      </w:pPr>
    </w:p>
    <w:p w14:paraId="1021F1B5" w14:textId="01425B10" w:rsidR="00F00417" w:rsidRDefault="00F00417" w:rsidP="00F00417">
      <w:pPr>
        <w:rPr>
          <w:b w:val="0"/>
          <w:bCs/>
        </w:rPr>
      </w:pPr>
    </w:p>
    <w:p w14:paraId="69AC3207" w14:textId="0E081FBF" w:rsidR="00F00417" w:rsidRDefault="00F00417" w:rsidP="00F00417">
      <w:pPr>
        <w:rPr>
          <w:b w:val="0"/>
          <w:bCs/>
        </w:rPr>
      </w:pPr>
    </w:p>
    <w:p w14:paraId="68B6A239" w14:textId="417A5B9E" w:rsidR="00F00417" w:rsidRDefault="00F00417" w:rsidP="00F00417">
      <w:pPr>
        <w:rPr>
          <w:b w:val="0"/>
          <w:bCs/>
        </w:rPr>
      </w:pPr>
    </w:p>
    <w:p w14:paraId="0E19A05B" w14:textId="08298260" w:rsidR="00F00417" w:rsidRDefault="00F00417" w:rsidP="00F00417">
      <w:pPr>
        <w:rPr>
          <w:b w:val="0"/>
          <w:bCs/>
        </w:rPr>
      </w:pPr>
    </w:p>
    <w:p w14:paraId="3B7B6302" w14:textId="07921E2B" w:rsidR="00F00417" w:rsidRDefault="00F00417" w:rsidP="00F00417">
      <w:pPr>
        <w:rPr>
          <w:b w:val="0"/>
          <w:bCs/>
        </w:rPr>
      </w:pPr>
    </w:p>
    <w:p w14:paraId="0B9C1451" w14:textId="7DC41FD8" w:rsidR="00F00417" w:rsidRDefault="00F00417" w:rsidP="00F00417">
      <w:pPr>
        <w:rPr>
          <w:b w:val="0"/>
          <w:bCs/>
        </w:rPr>
      </w:pPr>
    </w:p>
    <w:p w14:paraId="6806990D" w14:textId="602A8407" w:rsidR="00F00417" w:rsidRDefault="00F00417" w:rsidP="00F00417">
      <w:pPr>
        <w:rPr>
          <w:b w:val="0"/>
          <w:bCs/>
        </w:rPr>
      </w:pPr>
    </w:p>
    <w:p w14:paraId="5A17E77E" w14:textId="6218BCA4" w:rsidR="00F00417" w:rsidRDefault="00F00417" w:rsidP="00F00417">
      <w:pPr>
        <w:rPr>
          <w:b w:val="0"/>
          <w:bCs/>
        </w:rPr>
      </w:pPr>
    </w:p>
    <w:p w14:paraId="15B72555" w14:textId="1B9049A4" w:rsidR="00AD0B40" w:rsidRDefault="00F00417" w:rsidP="00F00417">
      <w:pPr>
        <w:pStyle w:val="Titolo1"/>
        <w:rPr>
          <w:sz w:val="32"/>
        </w:rPr>
      </w:pPr>
      <w:bookmarkStart w:id="87" w:name="_Toc122625186"/>
      <w:r w:rsidRPr="00F00417">
        <w:rPr>
          <w:sz w:val="32"/>
        </w:rPr>
        <w:lastRenderedPageBreak/>
        <w:t>4. Gestione carrello</w:t>
      </w:r>
      <w:bookmarkEnd w:id="87"/>
    </w:p>
    <w:p w14:paraId="7986D6C4" w14:textId="63CD5815" w:rsidR="00AD0B40" w:rsidRDefault="00AD0B40" w:rsidP="00AD0B40">
      <w:pPr>
        <w:pStyle w:val="Titolo2"/>
        <w:rPr>
          <w:sz w:val="32"/>
        </w:rPr>
      </w:pPr>
      <w:bookmarkStart w:id="88" w:name="_Toc122625187"/>
      <w:r>
        <w:rPr>
          <w:sz w:val="32"/>
        </w:rPr>
        <w:t>- Carrello</w:t>
      </w:r>
      <w:bookmarkEnd w:id="88"/>
    </w:p>
    <w:p w14:paraId="57B903FB" w14:textId="509AB5E9" w:rsidR="00AD0B40" w:rsidRPr="00AD0B40" w:rsidRDefault="00AD0B40" w:rsidP="00AD0B40">
      <w:pPr>
        <w:pStyle w:val="Paragrafoelenco"/>
        <w:numPr>
          <w:ilvl w:val="0"/>
          <w:numId w:val="31"/>
        </w:numPr>
        <w:outlineLvl w:val="2"/>
        <w:rPr>
          <w:b w:val="0"/>
          <w:bCs/>
        </w:rPr>
      </w:pPr>
      <w:bookmarkStart w:id="89" w:name="_Toc122625188"/>
      <w:r w:rsidRPr="00AD0B40">
        <w:rPr>
          <w:b w:val="0"/>
          <w:bCs/>
        </w:rPr>
        <w:t>TC 7_1</w:t>
      </w:r>
      <w:bookmarkEnd w:id="89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AD0B40" w:rsidRPr="00275CB6" w14:paraId="3E450F49" w14:textId="77777777" w:rsidTr="00F41C7B">
        <w:trPr>
          <w:trHeight w:val="349"/>
        </w:trPr>
        <w:tc>
          <w:tcPr>
            <w:tcW w:w="3585" w:type="dxa"/>
            <w:gridSpan w:val="2"/>
          </w:tcPr>
          <w:p w14:paraId="7690609F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1BD7BB9C" w14:textId="4EE9E70C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lang w:val="en-GB" w:bidi="it-IT"/>
              </w:rPr>
              <w:t>Testing_</w:t>
            </w:r>
            <w:r>
              <w:rPr>
                <w:b w:val="0"/>
                <w:bCs/>
                <w:noProof/>
                <w:lang w:val="en-GB" w:bidi="it-IT"/>
              </w:rPr>
              <w:t>carrello</w:t>
            </w:r>
          </w:p>
        </w:tc>
      </w:tr>
      <w:tr w:rsidR="00AD0B40" w:rsidRPr="00275CB6" w14:paraId="0D401600" w14:textId="77777777" w:rsidTr="00F41C7B">
        <w:trPr>
          <w:trHeight w:val="361"/>
        </w:trPr>
        <w:tc>
          <w:tcPr>
            <w:tcW w:w="10155" w:type="dxa"/>
            <w:gridSpan w:val="3"/>
          </w:tcPr>
          <w:p w14:paraId="7A684586" w14:textId="77777777" w:rsidR="00AD0B40" w:rsidRPr="00275CB6" w:rsidRDefault="00AD0B40" w:rsidP="00F41C7B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AD0B40" w:rsidRPr="00275CB6" w14:paraId="3A608812" w14:textId="77777777" w:rsidTr="00F41C7B">
        <w:trPr>
          <w:trHeight w:val="349"/>
        </w:trPr>
        <w:tc>
          <w:tcPr>
            <w:tcW w:w="3585" w:type="dxa"/>
            <w:gridSpan w:val="2"/>
          </w:tcPr>
          <w:p w14:paraId="6E98BC43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747B545E" w14:textId="0ED7F6F6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7_1</w:t>
            </w:r>
          </w:p>
        </w:tc>
      </w:tr>
      <w:tr w:rsidR="00AD0B40" w:rsidRPr="00275CB6" w14:paraId="4DAE2216" w14:textId="77777777" w:rsidTr="00F41C7B">
        <w:trPr>
          <w:trHeight w:val="349"/>
        </w:trPr>
        <w:tc>
          <w:tcPr>
            <w:tcW w:w="10155" w:type="dxa"/>
            <w:gridSpan w:val="3"/>
          </w:tcPr>
          <w:p w14:paraId="2450E000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AD0B40" w:rsidRPr="00275CB6" w14:paraId="74098940" w14:textId="77777777" w:rsidTr="00F41C7B">
        <w:trPr>
          <w:trHeight w:val="3423"/>
        </w:trPr>
        <w:tc>
          <w:tcPr>
            <w:tcW w:w="10155" w:type="dxa"/>
            <w:gridSpan w:val="3"/>
          </w:tcPr>
          <w:p w14:paraId="2C5E87C6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418B9258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AD0B40" w:rsidRPr="00275CB6" w14:paraId="7AA28BB4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227A0486" w14:textId="77777777" w:rsidR="00AD0B40" w:rsidRPr="00275CB6" w:rsidRDefault="00AD0B40" w:rsidP="00F41C7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3E0C5841" w14:textId="77777777" w:rsidR="00AD0B40" w:rsidRPr="00275CB6" w:rsidRDefault="00AD0B40" w:rsidP="00F41C7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AD0B40" w:rsidRPr="00275CB6" w14:paraId="4320FEBA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48D66D47" w14:textId="5C7B2F67" w:rsidR="00AD0B40" w:rsidRPr="00275CB6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Targa</w:t>
                  </w: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 xml:space="preserve"> </w:t>
                  </w:r>
                </w:p>
              </w:tc>
              <w:tc>
                <w:tcPr>
                  <w:tcW w:w="4025" w:type="dxa"/>
                </w:tcPr>
                <w:p w14:paraId="652B246B" w14:textId="5E94752E" w:rsidR="00AD0B40" w:rsidRPr="00275CB6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D0B40" w:rsidRPr="00275CB6" w14:paraId="2777C2DA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63D907F3" w14:textId="57048A19" w:rsidR="00AD0B40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025" w:type="dxa"/>
                </w:tcPr>
                <w:p w14:paraId="1812E213" w14:textId="00605F40" w:rsidR="00AD0B40" w:rsidRPr="007F0B4A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D0B40" w:rsidRPr="00275CB6" w14:paraId="28B9508C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387AF7C4" w14:textId="6D2710B4" w:rsidR="00AD0B40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607FFA7C" w14:textId="77777777" w:rsidR="00AD0B40" w:rsidRPr="007F0B4A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D0B40" w:rsidRPr="00275CB6" w14:paraId="06910244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26835A7E" w14:textId="018175E5" w:rsidR="00AD0B40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025" w:type="dxa"/>
                </w:tcPr>
                <w:p w14:paraId="18336406" w14:textId="77777777" w:rsidR="00AD0B40" w:rsidRPr="007F0B4A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6853DB1B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AD0B40" w:rsidRPr="00275CB6" w14:paraId="27DD7138" w14:textId="77777777" w:rsidTr="00F41C7B">
        <w:trPr>
          <w:trHeight w:val="349"/>
        </w:trPr>
        <w:tc>
          <w:tcPr>
            <w:tcW w:w="10155" w:type="dxa"/>
            <w:gridSpan w:val="3"/>
          </w:tcPr>
          <w:p w14:paraId="2CE3526A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AD0B40" w:rsidRPr="00275CB6" w14:paraId="73C10A3B" w14:textId="77777777" w:rsidTr="00F41C7B">
        <w:trPr>
          <w:trHeight w:val="361"/>
        </w:trPr>
        <w:tc>
          <w:tcPr>
            <w:tcW w:w="3574" w:type="dxa"/>
          </w:tcPr>
          <w:p w14:paraId="754D3A79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2EC91896" w14:textId="3296CF31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Il sistema </w:t>
            </w:r>
            <w:r>
              <w:rPr>
                <w:b w:val="0"/>
                <w:bCs/>
                <w:noProof/>
                <w:szCs w:val="28"/>
                <w:lang w:bidi="it-IT"/>
              </w:rPr>
              <w:t>genera un errore (</w:t>
            </w:r>
            <w:r>
              <w:rPr>
                <w:b w:val="0"/>
                <w:bCs/>
                <w:noProof/>
                <w:szCs w:val="28"/>
                <w:lang w:bidi="it-IT"/>
              </w:rPr>
              <w:t>dati mancanti</w:t>
            </w:r>
            <w:r>
              <w:rPr>
                <w:b w:val="0"/>
                <w:bCs/>
                <w:noProof/>
                <w:szCs w:val="28"/>
                <w:lang w:bidi="it-IT"/>
              </w:rPr>
              <w:t>)</w:t>
            </w:r>
          </w:p>
        </w:tc>
      </w:tr>
    </w:tbl>
    <w:p w14:paraId="5A4184BC" w14:textId="05BCCDE8" w:rsidR="00AD0B40" w:rsidRDefault="00AD0B40" w:rsidP="00AD0B40"/>
    <w:p w14:paraId="3733FE65" w14:textId="7B794637" w:rsidR="00AD0B40" w:rsidRDefault="00AD0B40" w:rsidP="00AD0B40">
      <w:pPr>
        <w:pStyle w:val="Paragrafoelenco"/>
        <w:numPr>
          <w:ilvl w:val="0"/>
          <w:numId w:val="31"/>
        </w:numPr>
        <w:rPr>
          <w:b w:val="0"/>
          <w:bCs/>
        </w:rPr>
      </w:pPr>
      <w:r>
        <w:rPr>
          <w:b w:val="0"/>
          <w:bCs/>
        </w:rPr>
        <w:t>TC 7_2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AD0B40" w:rsidRPr="00275CB6" w14:paraId="7BFD4ECE" w14:textId="77777777" w:rsidTr="00F41C7B">
        <w:trPr>
          <w:trHeight w:val="349"/>
        </w:trPr>
        <w:tc>
          <w:tcPr>
            <w:tcW w:w="3585" w:type="dxa"/>
            <w:gridSpan w:val="2"/>
          </w:tcPr>
          <w:p w14:paraId="1EDFAAF3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05ADEA2C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lang w:val="en-GB" w:bidi="it-IT"/>
              </w:rPr>
              <w:t>Testing_carrello</w:t>
            </w:r>
          </w:p>
        </w:tc>
      </w:tr>
      <w:tr w:rsidR="00AD0B40" w:rsidRPr="00275CB6" w14:paraId="0BE3EE8F" w14:textId="77777777" w:rsidTr="00F41C7B">
        <w:trPr>
          <w:trHeight w:val="361"/>
        </w:trPr>
        <w:tc>
          <w:tcPr>
            <w:tcW w:w="10155" w:type="dxa"/>
            <w:gridSpan w:val="3"/>
          </w:tcPr>
          <w:p w14:paraId="3FC53736" w14:textId="77777777" w:rsidR="00AD0B40" w:rsidRPr="00275CB6" w:rsidRDefault="00AD0B40" w:rsidP="00F41C7B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AD0B40" w:rsidRPr="00275CB6" w14:paraId="5F240790" w14:textId="77777777" w:rsidTr="00F41C7B">
        <w:trPr>
          <w:trHeight w:val="349"/>
        </w:trPr>
        <w:tc>
          <w:tcPr>
            <w:tcW w:w="3585" w:type="dxa"/>
            <w:gridSpan w:val="2"/>
          </w:tcPr>
          <w:p w14:paraId="4243928E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355A2AAD" w14:textId="73D38CB4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7_</w:t>
            </w:r>
            <w:r>
              <w:rPr>
                <w:b w:val="0"/>
                <w:bCs/>
                <w:noProof/>
                <w:szCs w:val="28"/>
                <w:lang w:bidi="it-IT"/>
              </w:rPr>
              <w:t>2</w:t>
            </w:r>
          </w:p>
        </w:tc>
      </w:tr>
      <w:tr w:rsidR="00AD0B40" w:rsidRPr="00275CB6" w14:paraId="18B91AB4" w14:textId="77777777" w:rsidTr="00F41C7B">
        <w:trPr>
          <w:trHeight w:val="349"/>
        </w:trPr>
        <w:tc>
          <w:tcPr>
            <w:tcW w:w="10155" w:type="dxa"/>
            <w:gridSpan w:val="3"/>
          </w:tcPr>
          <w:p w14:paraId="0442FB8E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AD0B40" w:rsidRPr="00275CB6" w14:paraId="6A9ED9D3" w14:textId="77777777" w:rsidTr="00F41C7B">
        <w:trPr>
          <w:trHeight w:val="3423"/>
        </w:trPr>
        <w:tc>
          <w:tcPr>
            <w:tcW w:w="10155" w:type="dxa"/>
            <w:gridSpan w:val="3"/>
          </w:tcPr>
          <w:p w14:paraId="10423400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56D197D9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AD0B40" w:rsidRPr="00275CB6" w14:paraId="68A811FF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41BB5459" w14:textId="77777777" w:rsidR="00AD0B40" w:rsidRPr="00275CB6" w:rsidRDefault="00AD0B40" w:rsidP="00F41C7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4A9F9F1E" w14:textId="77777777" w:rsidR="00AD0B40" w:rsidRPr="00275CB6" w:rsidRDefault="00AD0B40" w:rsidP="00F41C7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AD0B40" w:rsidRPr="00275CB6" w14:paraId="4327B3EF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12C74426" w14:textId="77777777" w:rsidR="00AD0B40" w:rsidRPr="00275CB6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018E177C" w14:textId="1784BAF2" w:rsidR="00AD0B40" w:rsidRPr="00275CB6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AD0B40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hg4587hg</w:t>
                  </w:r>
                </w:p>
              </w:tc>
            </w:tr>
            <w:tr w:rsidR="00AD0B40" w:rsidRPr="00275CB6" w14:paraId="012685D7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652EA107" w14:textId="77777777" w:rsidR="00AD0B40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025" w:type="dxa"/>
                </w:tcPr>
                <w:p w14:paraId="48E4809B" w14:textId="77777777" w:rsidR="00AD0B40" w:rsidRPr="007F0B4A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D0B40" w:rsidRPr="00275CB6" w14:paraId="6D0E0513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3DE9402E" w14:textId="77777777" w:rsidR="00AD0B40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384FEB98" w14:textId="77777777" w:rsidR="00AD0B40" w:rsidRPr="007F0B4A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D0B40" w:rsidRPr="00275CB6" w14:paraId="04D7D15A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4DE5A875" w14:textId="77777777" w:rsidR="00AD0B40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025" w:type="dxa"/>
                </w:tcPr>
                <w:p w14:paraId="7E7C6266" w14:textId="77777777" w:rsidR="00AD0B40" w:rsidRPr="007F0B4A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66872B8E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AD0B40" w:rsidRPr="00275CB6" w14:paraId="7A1B5463" w14:textId="77777777" w:rsidTr="00F41C7B">
        <w:trPr>
          <w:trHeight w:val="349"/>
        </w:trPr>
        <w:tc>
          <w:tcPr>
            <w:tcW w:w="10155" w:type="dxa"/>
            <w:gridSpan w:val="3"/>
          </w:tcPr>
          <w:p w14:paraId="6B175B6D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AD0B40" w:rsidRPr="00275CB6" w14:paraId="7E279F11" w14:textId="77777777" w:rsidTr="00F41C7B">
        <w:trPr>
          <w:trHeight w:val="361"/>
        </w:trPr>
        <w:tc>
          <w:tcPr>
            <w:tcW w:w="3574" w:type="dxa"/>
          </w:tcPr>
          <w:p w14:paraId="05815A79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4E7874DA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Il sistema </w:t>
            </w:r>
            <w:r>
              <w:rPr>
                <w:b w:val="0"/>
                <w:bCs/>
                <w:noProof/>
                <w:szCs w:val="28"/>
                <w:lang w:bidi="it-IT"/>
              </w:rPr>
              <w:t>genera un errore (dati mancanti)</w:t>
            </w:r>
          </w:p>
        </w:tc>
      </w:tr>
    </w:tbl>
    <w:p w14:paraId="7687B52C" w14:textId="737ACE60" w:rsidR="00AD0B40" w:rsidRDefault="00AD0B40" w:rsidP="00AD0B40">
      <w:pPr>
        <w:rPr>
          <w:b w:val="0"/>
          <w:bCs/>
        </w:rPr>
      </w:pPr>
    </w:p>
    <w:p w14:paraId="24C8E27E" w14:textId="77777777" w:rsidR="00AD0B40" w:rsidRDefault="00AD0B40" w:rsidP="00AD0B40">
      <w:pPr>
        <w:rPr>
          <w:b w:val="0"/>
          <w:bCs/>
        </w:rPr>
      </w:pPr>
    </w:p>
    <w:p w14:paraId="35BB74C1" w14:textId="6C45B368" w:rsidR="00AD0B40" w:rsidRDefault="00AD0B40" w:rsidP="00AD0B40">
      <w:pPr>
        <w:pStyle w:val="Paragrafoelenco"/>
        <w:numPr>
          <w:ilvl w:val="0"/>
          <w:numId w:val="31"/>
        </w:numPr>
        <w:outlineLvl w:val="2"/>
        <w:rPr>
          <w:b w:val="0"/>
          <w:bCs/>
        </w:rPr>
      </w:pPr>
      <w:bookmarkStart w:id="90" w:name="_Toc122625189"/>
      <w:r>
        <w:rPr>
          <w:b w:val="0"/>
          <w:bCs/>
        </w:rPr>
        <w:lastRenderedPageBreak/>
        <w:t>TC 7_3</w:t>
      </w:r>
      <w:bookmarkEnd w:id="90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AD0B40" w:rsidRPr="00275CB6" w14:paraId="07B9CA2D" w14:textId="77777777" w:rsidTr="00F41C7B">
        <w:trPr>
          <w:trHeight w:val="349"/>
        </w:trPr>
        <w:tc>
          <w:tcPr>
            <w:tcW w:w="3585" w:type="dxa"/>
            <w:gridSpan w:val="2"/>
          </w:tcPr>
          <w:p w14:paraId="335A71EC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2FD133B7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lang w:val="en-GB" w:bidi="it-IT"/>
              </w:rPr>
              <w:t>Testing_carrello</w:t>
            </w:r>
          </w:p>
        </w:tc>
      </w:tr>
      <w:tr w:rsidR="00AD0B40" w:rsidRPr="00275CB6" w14:paraId="45ECECD9" w14:textId="77777777" w:rsidTr="00F41C7B">
        <w:trPr>
          <w:trHeight w:val="361"/>
        </w:trPr>
        <w:tc>
          <w:tcPr>
            <w:tcW w:w="10155" w:type="dxa"/>
            <w:gridSpan w:val="3"/>
          </w:tcPr>
          <w:p w14:paraId="7D8DD9E4" w14:textId="77777777" w:rsidR="00AD0B40" w:rsidRPr="00275CB6" w:rsidRDefault="00AD0B40" w:rsidP="00F41C7B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AD0B40" w:rsidRPr="00275CB6" w14:paraId="6462B1BD" w14:textId="77777777" w:rsidTr="00F41C7B">
        <w:trPr>
          <w:trHeight w:val="349"/>
        </w:trPr>
        <w:tc>
          <w:tcPr>
            <w:tcW w:w="3585" w:type="dxa"/>
            <w:gridSpan w:val="2"/>
          </w:tcPr>
          <w:p w14:paraId="2D4725C3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1D807705" w14:textId="42FB8B81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7_</w:t>
            </w:r>
            <w:r>
              <w:rPr>
                <w:b w:val="0"/>
                <w:bCs/>
                <w:noProof/>
                <w:szCs w:val="28"/>
                <w:lang w:bidi="it-IT"/>
              </w:rPr>
              <w:t>3</w:t>
            </w:r>
          </w:p>
        </w:tc>
      </w:tr>
      <w:tr w:rsidR="00AD0B40" w:rsidRPr="00275CB6" w14:paraId="5398CBBB" w14:textId="77777777" w:rsidTr="00F41C7B">
        <w:trPr>
          <w:trHeight w:val="349"/>
        </w:trPr>
        <w:tc>
          <w:tcPr>
            <w:tcW w:w="10155" w:type="dxa"/>
            <w:gridSpan w:val="3"/>
          </w:tcPr>
          <w:p w14:paraId="39497EF8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AD0B40" w:rsidRPr="00275CB6" w14:paraId="28A3BD09" w14:textId="77777777" w:rsidTr="00F41C7B">
        <w:trPr>
          <w:trHeight w:val="3423"/>
        </w:trPr>
        <w:tc>
          <w:tcPr>
            <w:tcW w:w="10155" w:type="dxa"/>
            <w:gridSpan w:val="3"/>
          </w:tcPr>
          <w:p w14:paraId="27CCA465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70CB79E6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AD0B40" w:rsidRPr="00275CB6" w14:paraId="2F22B106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49106A22" w14:textId="77777777" w:rsidR="00AD0B40" w:rsidRPr="00275CB6" w:rsidRDefault="00AD0B40" w:rsidP="00F41C7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15C484AD" w14:textId="77777777" w:rsidR="00AD0B40" w:rsidRPr="00275CB6" w:rsidRDefault="00AD0B40" w:rsidP="00F41C7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AD0B40" w:rsidRPr="00275CB6" w14:paraId="594FF6E1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60EDF44A" w14:textId="77777777" w:rsidR="00AD0B40" w:rsidRPr="00275CB6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23C1B52B" w14:textId="77777777" w:rsidR="00AD0B40" w:rsidRPr="00275CB6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AD0B40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hg4587hg</w:t>
                  </w:r>
                </w:p>
              </w:tc>
            </w:tr>
            <w:tr w:rsidR="00AD0B40" w:rsidRPr="00275CB6" w14:paraId="35E16F95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6BBF01C8" w14:textId="77777777" w:rsidR="00AD0B40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025" w:type="dxa"/>
                </w:tcPr>
                <w:p w14:paraId="19B45304" w14:textId="67B5AEE3" w:rsidR="00AD0B40" w:rsidRPr="007F0B4A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Giulia</w:t>
                  </w:r>
                </w:p>
              </w:tc>
            </w:tr>
            <w:tr w:rsidR="00AD0B40" w:rsidRPr="00275CB6" w14:paraId="7C06437C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24828AA3" w14:textId="77777777" w:rsidR="00AD0B40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3F0D4B15" w14:textId="77777777" w:rsidR="00AD0B40" w:rsidRPr="007F0B4A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  <w:tr w:rsidR="00AD0B40" w:rsidRPr="00275CB6" w14:paraId="1CFE1167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1757EA9B" w14:textId="77777777" w:rsidR="00AD0B40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025" w:type="dxa"/>
                </w:tcPr>
                <w:p w14:paraId="22CFE7D8" w14:textId="77777777" w:rsidR="00AD0B40" w:rsidRPr="007F0B4A" w:rsidRDefault="00AD0B40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59EE5E47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AD0B40" w:rsidRPr="00275CB6" w14:paraId="553ADA01" w14:textId="77777777" w:rsidTr="00F41C7B">
        <w:trPr>
          <w:trHeight w:val="349"/>
        </w:trPr>
        <w:tc>
          <w:tcPr>
            <w:tcW w:w="10155" w:type="dxa"/>
            <w:gridSpan w:val="3"/>
          </w:tcPr>
          <w:p w14:paraId="2C97C3AF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AD0B40" w:rsidRPr="00275CB6" w14:paraId="628C0343" w14:textId="77777777" w:rsidTr="00F41C7B">
        <w:trPr>
          <w:trHeight w:val="361"/>
        </w:trPr>
        <w:tc>
          <w:tcPr>
            <w:tcW w:w="3574" w:type="dxa"/>
          </w:tcPr>
          <w:p w14:paraId="4DCA3280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100460B" w14:textId="77777777" w:rsidR="00AD0B40" w:rsidRPr="00275CB6" w:rsidRDefault="00AD0B40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Il sistema </w:t>
            </w:r>
            <w:r>
              <w:rPr>
                <w:b w:val="0"/>
                <w:bCs/>
                <w:noProof/>
                <w:szCs w:val="28"/>
                <w:lang w:bidi="it-IT"/>
              </w:rPr>
              <w:t>genera un errore (dati mancanti)</w:t>
            </w:r>
          </w:p>
        </w:tc>
      </w:tr>
    </w:tbl>
    <w:p w14:paraId="490080CF" w14:textId="40033B1E" w:rsidR="00AD0B40" w:rsidRDefault="00AD0B40" w:rsidP="00AD0B40">
      <w:pPr>
        <w:rPr>
          <w:b w:val="0"/>
          <w:bCs/>
        </w:rPr>
      </w:pPr>
    </w:p>
    <w:p w14:paraId="56FFC304" w14:textId="3462BAE2" w:rsidR="00AD0B40" w:rsidRDefault="00AD0B40" w:rsidP="00AD0B40">
      <w:pPr>
        <w:pStyle w:val="Paragrafoelenco"/>
        <w:numPr>
          <w:ilvl w:val="0"/>
          <w:numId w:val="31"/>
        </w:numPr>
        <w:rPr>
          <w:b w:val="0"/>
          <w:bCs/>
        </w:rPr>
      </w:pPr>
      <w:r>
        <w:rPr>
          <w:b w:val="0"/>
          <w:bCs/>
        </w:rPr>
        <w:t>TC</w:t>
      </w:r>
      <w:r w:rsidR="003303F6">
        <w:rPr>
          <w:b w:val="0"/>
          <w:bCs/>
        </w:rPr>
        <w:t xml:space="preserve"> 7_4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303F6" w:rsidRPr="00275CB6" w14:paraId="0FDFD4ED" w14:textId="77777777" w:rsidTr="00F41C7B">
        <w:trPr>
          <w:trHeight w:val="349"/>
        </w:trPr>
        <w:tc>
          <w:tcPr>
            <w:tcW w:w="3585" w:type="dxa"/>
            <w:gridSpan w:val="2"/>
          </w:tcPr>
          <w:p w14:paraId="26DB36CD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42D210EB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lang w:val="en-GB" w:bidi="it-IT"/>
              </w:rPr>
              <w:t>Testing_carrello</w:t>
            </w:r>
          </w:p>
        </w:tc>
      </w:tr>
      <w:tr w:rsidR="003303F6" w:rsidRPr="00275CB6" w14:paraId="060F6835" w14:textId="77777777" w:rsidTr="00F41C7B">
        <w:trPr>
          <w:trHeight w:val="361"/>
        </w:trPr>
        <w:tc>
          <w:tcPr>
            <w:tcW w:w="10155" w:type="dxa"/>
            <w:gridSpan w:val="3"/>
          </w:tcPr>
          <w:p w14:paraId="18F83B80" w14:textId="77777777" w:rsidR="003303F6" w:rsidRPr="00275CB6" w:rsidRDefault="003303F6" w:rsidP="00F41C7B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3303F6" w:rsidRPr="00275CB6" w14:paraId="60343F57" w14:textId="77777777" w:rsidTr="00F41C7B">
        <w:trPr>
          <w:trHeight w:val="349"/>
        </w:trPr>
        <w:tc>
          <w:tcPr>
            <w:tcW w:w="3585" w:type="dxa"/>
            <w:gridSpan w:val="2"/>
          </w:tcPr>
          <w:p w14:paraId="181D7067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3C6DED45" w14:textId="77B33EDF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7_</w:t>
            </w:r>
            <w:r>
              <w:rPr>
                <w:b w:val="0"/>
                <w:bCs/>
                <w:noProof/>
                <w:szCs w:val="28"/>
                <w:lang w:bidi="it-IT"/>
              </w:rPr>
              <w:t>4</w:t>
            </w:r>
          </w:p>
        </w:tc>
      </w:tr>
      <w:tr w:rsidR="003303F6" w:rsidRPr="00275CB6" w14:paraId="68C28972" w14:textId="77777777" w:rsidTr="00F41C7B">
        <w:trPr>
          <w:trHeight w:val="349"/>
        </w:trPr>
        <w:tc>
          <w:tcPr>
            <w:tcW w:w="10155" w:type="dxa"/>
            <w:gridSpan w:val="3"/>
          </w:tcPr>
          <w:p w14:paraId="4F6ECD30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3303F6" w:rsidRPr="00275CB6" w14:paraId="5CC56F47" w14:textId="77777777" w:rsidTr="00F41C7B">
        <w:trPr>
          <w:trHeight w:val="3423"/>
        </w:trPr>
        <w:tc>
          <w:tcPr>
            <w:tcW w:w="10155" w:type="dxa"/>
            <w:gridSpan w:val="3"/>
          </w:tcPr>
          <w:p w14:paraId="0A1FC08C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7F2A5E12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303F6" w:rsidRPr="00275CB6" w14:paraId="25697727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1767E6FB" w14:textId="77777777" w:rsidR="003303F6" w:rsidRPr="00275CB6" w:rsidRDefault="003303F6" w:rsidP="00F41C7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0814EA34" w14:textId="77777777" w:rsidR="003303F6" w:rsidRPr="00275CB6" w:rsidRDefault="003303F6" w:rsidP="00F41C7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303F6" w:rsidRPr="00275CB6" w14:paraId="1D55A480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5A0CD7BA" w14:textId="77777777" w:rsidR="003303F6" w:rsidRPr="00275CB6" w:rsidRDefault="003303F6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39BCDC21" w14:textId="77777777" w:rsidR="003303F6" w:rsidRPr="00275CB6" w:rsidRDefault="003303F6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AD0B40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hg4587hg</w:t>
                  </w:r>
                </w:p>
              </w:tc>
            </w:tr>
            <w:tr w:rsidR="003303F6" w:rsidRPr="00275CB6" w14:paraId="014A9E82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7994730D" w14:textId="77777777" w:rsidR="003303F6" w:rsidRDefault="003303F6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025" w:type="dxa"/>
                </w:tcPr>
                <w:p w14:paraId="4F0EAE89" w14:textId="13D0260A" w:rsidR="003303F6" w:rsidRPr="007F0B4A" w:rsidRDefault="003303F6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Giulia</w:t>
                  </w:r>
                </w:p>
              </w:tc>
            </w:tr>
            <w:tr w:rsidR="003303F6" w:rsidRPr="00275CB6" w14:paraId="1814EFCE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26AF8173" w14:textId="77777777" w:rsidR="003303F6" w:rsidRDefault="003303F6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3605D04D" w14:textId="6234D489" w:rsidR="003303F6" w:rsidRPr="007F0B4A" w:rsidRDefault="003303F6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30000</w:t>
                  </w:r>
                </w:p>
              </w:tc>
            </w:tr>
            <w:tr w:rsidR="003303F6" w:rsidRPr="00275CB6" w14:paraId="39EA86F2" w14:textId="77777777" w:rsidTr="00F41C7B">
              <w:trPr>
                <w:trHeight w:val="515"/>
              </w:trPr>
              <w:tc>
                <w:tcPr>
                  <w:tcW w:w="4025" w:type="dxa"/>
                </w:tcPr>
                <w:p w14:paraId="76407B1D" w14:textId="77777777" w:rsidR="003303F6" w:rsidRDefault="003303F6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025" w:type="dxa"/>
                </w:tcPr>
                <w:p w14:paraId="22BFFA1A" w14:textId="77777777" w:rsidR="003303F6" w:rsidRPr="007F0B4A" w:rsidRDefault="003303F6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</w:p>
              </w:tc>
            </w:tr>
          </w:tbl>
          <w:p w14:paraId="7547C109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3303F6" w:rsidRPr="00275CB6" w14:paraId="5C38113E" w14:textId="77777777" w:rsidTr="00F41C7B">
        <w:trPr>
          <w:trHeight w:val="349"/>
        </w:trPr>
        <w:tc>
          <w:tcPr>
            <w:tcW w:w="10155" w:type="dxa"/>
            <w:gridSpan w:val="3"/>
          </w:tcPr>
          <w:p w14:paraId="1D4ADE1F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3303F6" w:rsidRPr="00275CB6" w14:paraId="62B13F60" w14:textId="77777777" w:rsidTr="00F41C7B">
        <w:trPr>
          <w:trHeight w:val="361"/>
        </w:trPr>
        <w:tc>
          <w:tcPr>
            <w:tcW w:w="3574" w:type="dxa"/>
          </w:tcPr>
          <w:p w14:paraId="6DFA6A63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3AD04343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Il sistema </w:t>
            </w:r>
            <w:r>
              <w:rPr>
                <w:b w:val="0"/>
                <w:bCs/>
                <w:noProof/>
                <w:szCs w:val="28"/>
                <w:lang w:bidi="it-IT"/>
              </w:rPr>
              <w:t>genera un errore (dati mancanti)</w:t>
            </w:r>
          </w:p>
        </w:tc>
      </w:tr>
    </w:tbl>
    <w:p w14:paraId="4AA837E2" w14:textId="1FCA7CFD" w:rsidR="003303F6" w:rsidRDefault="003303F6" w:rsidP="003303F6">
      <w:pPr>
        <w:ind w:left="360"/>
        <w:rPr>
          <w:b w:val="0"/>
          <w:bCs/>
        </w:rPr>
      </w:pPr>
    </w:p>
    <w:p w14:paraId="3629BAFF" w14:textId="79F78E3E" w:rsidR="003303F6" w:rsidRDefault="003303F6" w:rsidP="003303F6">
      <w:pPr>
        <w:ind w:left="360"/>
        <w:rPr>
          <w:b w:val="0"/>
          <w:bCs/>
        </w:rPr>
      </w:pPr>
    </w:p>
    <w:p w14:paraId="2918D6E9" w14:textId="38F9822F" w:rsidR="003303F6" w:rsidRDefault="003303F6" w:rsidP="003303F6">
      <w:pPr>
        <w:ind w:left="360"/>
        <w:rPr>
          <w:b w:val="0"/>
          <w:bCs/>
        </w:rPr>
      </w:pPr>
    </w:p>
    <w:p w14:paraId="5704213C" w14:textId="547BE4AB" w:rsidR="003303F6" w:rsidRDefault="003303F6" w:rsidP="003303F6">
      <w:pPr>
        <w:ind w:left="360"/>
        <w:rPr>
          <w:b w:val="0"/>
          <w:bCs/>
        </w:rPr>
      </w:pPr>
    </w:p>
    <w:p w14:paraId="67B2620E" w14:textId="38641996" w:rsidR="003303F6" w:rsidRPr="009D46B6" w:rsidRDefault="003303F6" w:rsidP="009D46B6">
      <w:pPr>
        <w:pStyle w:val="Paragrafoelenco"/>
        <w:numPr>
          <w:ilvl w:val="0"/>
          <w:numId w:val="21"/>
        </w:numPr>
        <w:outlineLvl w:val="2"/>
        <w:rPr>
          <w:b w:val="0"/>
          <w:bCs/>
        </w:rPr>
      </w:pPr>
      <w:bookmarkStart w:id="91" w:name="_Toc122625190"/>
      <w:r w:rsidRPr="009D46B6">
        <w:rPr>
          <w:b w:val="0"/>
          <w:bCs/>
        </w:rPr>
        <w:lastRenderedPageBreak/>
        <w:t>TC 7_5</w:t>
      </w:r>
      <w:bookmarkEnd w:id="91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303F6" w:rsidRPr="00275CB6" w14:paraId="7ADF92A8" w14:textId="77777777" w:rsidTr="00F41C7B">
        <w:trPr>
          <w:trHeight w:val="349"/>
        </w:trPr>
        <w:tc>
          <w:tcPr>
            <w:tcW w:w="3585" w:type="dxa"/>
            <w:gridSpan w:val="2"/>
          </w:tcPr>
          <w:p w14:paraId="6AE730A5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42420C53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val="en-GB" w:bidi="it-IT"/>
              </w:rPr>
            </w:pPr>
            <w:r>
              <w:rPr>
                <w:b w:val="0"/>
                <w:bCs/>
                <w:noProof/>
                <w:lang w:val="en-GB" w:bidi="it-IT"/>
              </w:rPr>
              <w:t>Testing_carrello</w:t>
            </w:r>
          </w:p>
        </w:tc>
      </w:tr>
      <w:tr w:rsidR="003303F6" w:rsidRPr="00275CB6" w14:paraId="1885AF84" w14:textId="77777777" w:rsidTr="00F41C7B">
        <w:trPr>
          <w:trHeight w:val="361"/>
        </w:trPr>
        <w:tc>
          <w:tcPr>
            <w:tcW w:w="10155" w:type="dxa"/>
            <w:gridSpan w:val="3"/>
          </w:tcPr>
          <w:p w14:paraId="6E0A344F" w14:textId="77777777" w:rsidR="003303F6" w:rsidRPr="00275CB6" w:rsidRDefault="003303F6" w:rsidP="00F41C7B">
            <w:pPr>
              <w:jc w:val="center"/>
              <w:rPr>
                <w:b w:val="0"/>
                <w:bCs/>
                <w:noProof/>
                <w:szCs w:val="28"/>
                <w:lang w:val="en-GB" w:bidi="it-IT"/>
              </w:rPr>
            </w:pPr>
          </w:p>
        </w:tc>
      </w:tr>
      <w:tr w:rsidR="003303F6" w:rsidRPr="00275CB6" w14:paraId="242A252F" w14:textId="77777777" w:rsidTr="00F41C7B">
        <w:trPr>
          <w:trHeight w:val="349"/>
        </w:trPr>
        <w:tc>
          <w:tcPr>
            <w:tcW w:w="3585" w:type="dxa"/>
            <w:gridSpan w:val="2"/>
          </w:tcPr>
          <w:p w14:paraId="5BAB1552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4D5DD7BC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noProof/>
                <w:szCs w:val="28"/>
                <w:lang w:bidi="it-IT"/>
              </w:rPr>
              <w:t>7_2</w:t>
            </w:r>
          </w:p>
        </w:tc>
      </w:tr>
      <w:tr w:rsidR="003303F6" w:rsidRPr="00275CB6" w14:paraId="0056BE74" w14:textId="77777777" w:rsidTr="00F41C7B">
        <w:trPr>
          <w:trHeight w:val="349"/>
        </w:trPr>
        <w:tc>
          <w:tcPr>
            <w:tcW w:w="10155" w:type="dxa"/>
            <w:gridSpan w:val="3"/>
          </w:tcPr>
          <w:p w14:paraId="7FE14666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3303F6" w:rsidRPr="00275CB6" w14:paraId="5DA52D1A" w14:textId="77777777" w:rsidTr="00F41C7B">
        <w:trPr>
          <w:trHeight w:val="3423"/>
        </w:trPr>
        <w:tc>
          <w:tcPr>
            <w:tcW w:w="10155" w:type="dxa"/>
            <w:gridSpan w:val="3"/>
          </w:tcPr>
          <w:p w14:paraId="1AD52450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Flusso di eventi</w:t>
            </w:r>
          </w:p>
          <w:p w14:paraId="7DDEBF11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  <w:tbl>
            <w:tblPr>
              <w:tblStyle w:val="Grigliatabella8"/>
              <w:tblW w:w="9014" w:type="dxa"/>
              <w:tblInd w:w="475" w:type="dxa"/>
              <w:tblLook w:val="04A0" w:firstRow="1" w:lastRow="0" w:firstColumn="1" w:lastColumn="0" w:noHBand="0" w:noVBand="1"/>
            </w:tblPr>
            <w:tblGrid>
              <w:gridCol w:w="4025"/>
              <w:gridCol w:w="4989"/>
            </w:tblGrid>
            <w:tr w:rsidR="003303F6" w:rsidRPr="00275CB6" w14:paraId="0EE04E60" w14:textId="77777777" w:rsidTr="003303F6">
              <w:trPr>
                <w:trHeight w:val="515"/>
              </w:trPr>
              <w:tc>
                <w:tcPr>
                  <w:tcW w:w="4025" w:type="dxa"/>
                </w:tcPr>
                <w:p w14:paraId="6554EBA1" w14:textId="77777777" w:rsidR="003303F6" w:rsidRPr="00275CB6" w:rsidRDefault="003303F6" w:rsidP="00F41C7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989" w:type="dxa"/>
                </w:tcPr>
                <w:p w14:paraId="05E07475" w14:textId="77777777" w:rsidR="003303F6" w:rsidRPr="00275CB6" w:rsidRDefault="003303F6" w:rsidP="00F41C7B">
                  <w:pPr>
                    <w:jc w:val="center"/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275CB6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303F6" w:rsidRPr="00275CB6" w14:paraId="445E93DA" w14:textId="77777777" w:rsidTr="003303F6">
              <w:trPr>
                <w:trHeight w:val="515"/>
              </w:trPr>
              <w:tc>
                <w:tcPr>
                  <w:tcW w:w="4025" w:type="dxa"/>
                </w:tcPr>
                <w:p w14:paraId="4E2B703F" w14:textId="77777777" w:rsidR="003303F6" w:rsidRPr="00275CB6" w:rsidRDefault="003303F6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989" w:type="dxa"/>
                </w:tcPr>
                <w:p w14:paraId="737E03A4" w14:textId="77777777" w:rsidR="003303F6" w:rsidRPr="00275CB6" w:rsidRDefault="003303F6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 w:rsidRPr="00AD0B40">
                    <w:rPr>
                      <w:b w:val="0"/>
                      <w:bCs/>
                      <w:noProof/>
                      <w:szCs w:val="28"/>
                      <w:lang w:bidi="it-IT"/>
                    </w:rPr>
                    <w:t>hg4587hg</w:t>
                  </w:r>
                </w:p>
              </w:tc>
            </w:tr>
            <w:tr w:rsidR="003303F6" w:rsidRPr="00275CB6" w14:paraId="41595D5A" w14:textId="77777777" w:rsidTr="003303F6">
              <w:trPr>
                <w:trHeight w:val="515"/>
              </w:trPr>
              <w:tc>
                <w:tcPr>
                  <w:tcW w:w="4025" w:type="dxa"/>
                </w:tcPr>
                <w:p w14:paraId="7B5AF3F9" w14:textId="77777777" w:rsidR="003303F6" w:rsidRDefault="003303F6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989" w:type="dxa"/>
                </w:tcPr>
                <w:p w14:paraId="6B4E993B" w14:textId="1017BE72" w:rsidR="003303F6" w:rsidRPr="007F0B4A" w:rsidRDefault="003303F6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Giulia</w:t>
                  </w:r>
                </w:p>
              </w:tc>
            </w:tr>
            <w:tr w:rsidR="003303F6" w:rsidRPr="00275CB6" w14:paraId="759B334F" w14:textId="77777777" w:rsidTr="003303F6">
              <w:trPr>
                <w:trHeight w:val="515"/>
              </w:trPr>
              <w:tc>
                <w:tcPr>
                  <w:tcW w:w="4025" w:type="dxa"/>
                </w:tcPr>
                <w:p w14:paraId="1C5F1559" w14:textId="77777777" w:rsidR="003303F6" w:rsidRDefault="003303F6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989" w:type="dxa"/>
                </w:tcPr>
                <w:p w14:paraId="06C2AE09" w14:textId="231CF77A" w:rsidR="003303F6" w:rsidRPr="007F0B4A" w:rsidRDefault="003303F6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30000</w:t>
                  </w:r>
                </w:p>
              </w:tc>
            </w:tr>
            <w:tr w:rsidR="003303F6" w:rsidRPr="00275CB6" w14:paraId="3E5F3790" w14:textId="77777777" w:rsidTr="003303F6">
              <w:trPr>
                <w:trHeight w:val="515"/>
              </w:trPr>
              <w:tc>
                <w:tcPr>
                  <w:tcW w:w="4025" w:type="dxa"/>
                </w:tcPr>
                <w:p w14:paraId="5E0C45B3" w14:textId="77777777" w:rsidR="003303F6" w:rsidRDefault="003303F6" w:rsidP="00F41C7B">
                  <w:pPr>
                    <w:rPr>
                      <w:b w:val="0"/>
                      <w:bCs/>
                      <w:noProof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noProof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989" w:type="dxa"/>
                </w:tcPr>
                <w:p w14:paraId="17DAC25D" w14:textId="41EBDA40" w:rsidR="003303F6" w:rsidRPr="003303F6" w:rsidRDefault="003303F6" w:rsidP="00F41C7B">
                  <w:pPr>
                    <w:rPr>
                      <w:b w:val="0"/>
                      <w:noProof/>
                      <w:szCs w:val="28"/>
                      <w:lang w:bidi="it-IT"/>
                    </w:rPr>
                  </w:pPr>
                  <w:r w:rsidRPr="003303F6">
                    <w:rPr>
                      <w:b w:val="0"/>
                      <w:noProof/>
                      <w:szCs w:val="28"/>
                      <w:lang w:bidi="it-IT"/>
                    </w:rPr>
                    <w:t>8DF5C2A732F8B7F8044A196786F8B4AC</w:t>
                  </w:r>
                </w:p>
              </w:tc>
            </w:tr>
          </w:tbl>
          <w:p w14:paraId="65E3579E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3303F6" w:rsidRPr="00275CB6" w14:paraId="792871E9" w14:textId="77777777" w:rsidTr="00F41C7B">
        <w:trPr>
          <w:trHeight w:val="349"/>
        </w:trPr>
        <w:tc>
          <w:tcPr>
            <w:tcW w:w="10155" w:type="dxa"/>
            <w:gridSpan w:val="3"/>
          </w:tcPr>
          <w:p w14:paraId="24C01D15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</w:p>
        </w:tc>
      </w:tr>
      <w:tr w:rsidR="003303F6" w:rsidRPr="00275CB6" w14:paraId="18C638C9" w14:textId="77777777" w:rsidTr="00F41C7B">
        <w:trPr>
          <w:trHeight w:val="361"/>
        </w:trPr>
        <w:tc>
          <w:tcPr>
            <w:tcW w:w="3574" w:type="dxa"/>
          </w:tcPr>
          <w:p w14:paraId="1FA6FC32" w14:textId="7777777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425CA13" w14:textId="34DA23C7" w:rsidR="003303F6" w:rsidRPr="00275CB6" w:rsidRDefault="003303F6" w:rsidP="00F41C7B">
            <w:pPr>
              <w:rPr>
                <w:b w:val="0"/>
                <w:bCs/>
                <w:noProof/>
                <w:szCs w:val="28"/>
                <w:lang w:bidi="it-IT"/>
              </w:rPr>
            </w:pPr>
            <w:r w:rsidRPr="00275CB6">
              <w:rPr>
                <w:b w:val="0"/>
                <w:bCs/>
                <w:noProof/>
                <w:szCs w:val="28"/>
                <w:lang w:bidi="it-IT"/>
              </w:rPr>
              <w:t xml:space="preserve">Il sistema </w:t>
            </w:r>
            <w:r>
              <w:rPr>
                <w:b w:val="0"/>
                <w:bCs/>
                <w:noProof/>
                <w:szCs w:val="28"/>
                <w:lang w:bidi="it-IT"/>
              </w:rPr>
              <w:t>inserisce il prodotto nel carrello e ridireziona l’utente all’homepage</w:t>
            </w:r>
          </w:p>
        </w:tc>
      </w:tr>
    </w:tbl>
    <w:p w14:paraId="73365240" w14:textId="77777777" w:rsidR="003303F6" w:rsidRPr="003303F6" w:rsidRDefault="003303F6" w:rsidP="003303F6">
      <w:pPr>
        <w:ind w:left="360"/>
        <w:outlineLvl w:val="2"/>
        <w:rPr>
          <w:b w:val="0"/>
          <w:bCs/>
        </w:rPr>
      </w:pPr>
    </w:p>
    <w:sectPr w:rsidR="003303F6" w:rsidRPr="003303F6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2D970" w14:textId="77777777" w:rsidR="00AC5961" w:rsidRDefault="00AC5961">
      <w:r>
        <w:separator/>
      </w:r>
    </w:p>
    <w:p w14:paraId="0FEC6639" w14:textId="77777777" w:rsidR="00AC5961" w:rsidRDefault="00AC5961"/>
  </w:endnote>
  <w:endnote w:type="continuationSeparator" w:id="0">
    <w:p w14:paraId="39EC8421" w14:textId="77777777" w:rsidR="00AC5961" w:rsidRDefault="00AC5961">
      <w:r>
        <w:continuationSeparator/>
      </w:r>
    </w:p>
    <w:p w14:paraId="4195AA8C" w14:textId="77777777" w:rsidR="00AC5961" w:rsidRDefault="00AC59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3E10D" w14:textId="77777777" w:rsidR="00AC5961" w:rsidRDefault="00AC5961">
      <w:r>
        <w:separator/>
      </w:r>
    </w:p>
    <w:p w14:paraId="52CD6239" w14:textId="77777777" w:rsidR="00AC5961" w:rsidRDefault="00AC5961"/>
  </w:footnote>
  <w:footnote w:type="continuationSeparator" w:id="0">
    <w:p w14:paraId="63CDB656" w14:textId="77777777" w:rsidR="00AC5961" w:rsidRDefault="00AC5961">
      <w:r>
        <w:continuationSeparator/>
      </w:r>
    </w:p>
    <w:p w14:paraId="65D8F0F5" w14:textId="77777777" w:rsidR="00AC5961" w:rsidRDefault="00AC59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140" type="#_x0000_t75" style="width:11.4pt;height:11.4pt" o:bullet="t">
        <v:imagedata r:id="rId1" o:title="msoDC80"/>
      </v:shape>
    </w:pict>
  </w:numPicBullet>
  <w:abstractNum w:abstractNumId="0" w15:restartNumberingAfterBreak="0">
    <w:nsid w:val="00AE48A5"/>
    <w:multiLevelType w:val="hybridMultilevel"/>
    <w:tmpl w:val="35323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78B9"/>
    <w:multiLevelType w:val="hybridMultilevel"/>
    <w:tmpl w:val="7304F24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5E33"/>
    <w:multiLevelType w:val="hybridMultilevel"/>
    <w:tmpl w:val="322E63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C0580"/>
    <w:multiLevelType w:val="hybridMultilevel"/>
    <w:tmpl w:val="6B669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12947"/>
    <w:multiLevelType w:val="hybridMultilevel"/>
    <w:tmpl w:val="2A3819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36A4C"/>
    <w:multiLevelType w:val="hybridMultilevel"/>
    <w:tmpl w:val="612E7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E1A80"/>
    <w:multiLevelType w:val="hybridMultilevel"/>
    <w:tmpl w:val="B3901178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9C60F3"/>
    <w:multiLevelType w:val="hybridMultilevel"/>
    <w:tmpl w:val="8A4E3D5A"/>
    <w:lvl w:ilvl="0" w:tplc="C4965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4F75" w:themeColor="accent1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20028"/>
    <w:multiLevelType w:val="hybridMultilevel"/>
    <w:tmpl w:val="A266A38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D4EC6"/>
    <w:multiLevelType w:val="hybridMultilevel"/>
    <w:tmpl w:val="77DA8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05090"/>
    <w:multiLevelType w:val="multilevel"/>
    <w:tmpl w:val="B4D25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60411B0"/>
    <w:multiLevelType w:val="hybridMultilevel"/>
    <w:tmpl w:val="87AA0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365A8"/>
    <w:multiLevelType w:val="multilevel"/>
    <w:tmpl w:val="7370EF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54026CC"/>
    <w:multiLevelType w:val="hybridMultilevel"/>
    <w:tmpl w:val="2C4E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A21FE"/>
    <w:multiLevelType w:val="hybridMultilevel"/>
    <w:tmpl w:val="2FD44D5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94BC9"/>
    <w:multiLevelType w:val="hybridMultilevel"/>
    <w:tmpl w:val="9A122DE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16E62"/>
    <w:multiLevelType w:val="hybridMultilevel"/>
    <w:tmpl w:val="93D49812"/>
    <w:lvl w:ilvl="0" w:tplc="140EDAF6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5503A"/>
    <w:multiLevelType w:val="hybridMultilevel"/>
    <w:tmpl w:val="2B50174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17026"/>
    <w:multiLevelType w:val="hybridMultilevel"/>
    <w:tmpl w:val="1BDE6712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2759E"/>
    <w:multiLevelType w:val="hybridMultilevel"/>
    <w:tmpl w:val="22AA2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95CE3"/>
    <w:multiLevelType w:val="hybridMultilevel"/>
    <w:tmpl w:val="800CBB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F1302"/>
    <w:multiLevelType w:val="hybridMultilevel"/>
    <w:tmpl w:val="CD78F084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11915"/>
    <w:multiLevelType w:val="hybridMultilevel"/>
    <w:tmpl w:val="60F05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17367"/>
    <w:multiLevelType w:val="hybridMultilevel"/>
    <w:tmpl w:val="32E01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248E3"/>
    <w:multiLevelType w:val="hybridMultilevel"/>
    <w:tmpl w:val="05169B6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175E5"/>
    <w:multiLevelType w:val="hybridMultilevel"/>
    <w:tmpl w:val="85D4893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C2486"/>
    <w:multiLevelType w:val="hybridMultilevel"/>
    <w:tmpl w:val="4CAAA3E2"/>
    <w:lvl w:ilvl="0" w:tplc="809454F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B80D77"/>
    <w:multiLevelType w:val="hybridMultilevel"/>
    <w:tmpl w:val="87006A8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437634"/>
    <w:multiLevelType w:val="hybridMultilevel"/>
    <w:tmpl w:val="CF2E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F4F3F"/>
    <w:multiLevelType w:val="multilevel"/>
    <w:tmpl w:val="F78EC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770158854">
    <w:abstractNumId w:val="21"/>
  </w:num>
  <w:num w:numId="2" w16cid:durableId="1884750744">
    <w:abstractNumId w:val="8"/>
  </w:num>
  <w:num w:numId="3" w16cid:durableId="626736768">
    <w:abstractNumId w:val="9"/>
  </w:num>
  <w:num w:numId="4" w16cid:durableId="572785624">
    <w:abstractNumId w:val="13"/>
  </w:num>
  <w:num w:numId="5" w16cid:durableId="847057004">
    <w:abstractNumId w:val="32"/>
  </w:num>
  <w:num w:numId="6" w16cid:durableId="2007706373">
    <w:abstractNumId w:val="12"/>
  </w:num>
  <w:num w:numId="7" w16cid:durableId="1464231392">
    <w:abstractNumId w:val="14"/>
  </w:num>
  <w:num w:numId="8" w16cid:durableId="956106866">
    <w:abstractNumId w:val="25"/>
  </w:num>
  <w:num w:numId="9" w16cid:durableId="1475172098">
    <w:abstractNumId w:val="31"/>
  </w:num>
  <w:num w:numId="10" w16cid:durableId="774591863">
    <w:abstractNumId w:val="3"/>
  </w:num>
  <w:num w:numId="11" w16cid:durableId="1189105211">
    <w:abstractNumId w:val="22"/>
  </w:num>
  <w:num w:numId="12" w16cid:durableId="814832832">
    <w:abstractNumId w:val="26"/>
  </w:num>
  <w:num w:numId="13" w16cid:durableId="1658535123">
    <w:abstractNumId w:val="3"/>
  </w:num>
  <w:num w:numId="14" w16cid:durableId="353267813">
    <w:abstractNumId w:val="6"/>
  </w:num>
  <w:num w:numId="15" w16cid:durableId="773137000">
    <w:abstractNumId w:val="11"/>
  </w:num>
  <w:num w:numId="16" w16cid:durableId="333193946">
    <w:abstractNumId w:val="15"/>
  </w:num>
  <w:num w:numId="17" w16cid:durableId="101851958">
    <w:abstractNumId w:val="7"/>
  </w:num>
  <w:num w:numId="18" w16cid:durableId="674960809">
    <w:abstractNumId w:val="0"/>
  </w:num>
  <w:num w:numId="19" w16cid:durableId="1371685741">
    <w:abstractNumId w:val="30"/>
  </w:num>
  <w:num w:numId="20" w16cid:durableId="1449012817">
    <w:abstractNumId w:val="2"/>
  </w:num>
  <w:num w:numId="21" w16cid:durableId="1836605560">
    <w:abstractNumId w:val="4"/>
  </w:num>
  <w:num w:numId="22" w16cid:durableId="148712324">
    <w:abstractNumId w:val="23"/>
  </w:num>
  <w:num w:numId="23" w16cid:durableId="577322475">
    <w:abstractNumId w:val="20"/>
  </w:num>
  <w:num w:numId="24" w16cid:durableId="1050306370">
    <w:abstractNumId w:val="5"/>
  </w:num>
  <w:num w:numId="25" w16cid:durableId="964967946">
    <w:abstractNumId w:val="10"/>
  </w:num>
  <w:num w:numId="26" w16cid:durableId="1166046480">
    <w:abstractNumId w:val="28"/>
  </w:num>
  <w:num w:numId="27" w16cid:durableId="827330928">
    <w:abstractNumId w:val="29"/>
  </w:num>
  <w:num w:numId="28" w16cid:durableId="344211998">
    <w:abstractNumId w:val="17"/>
  </w:num>
  <w:num w:numId="29" w16cid:durableId="1613854597">
    <w:abstractNumId w:val="18"/>
  </w:num>
  <w:num w:numId="30" w16cid:durableId="138614794">
    <w:abstractNumId w:val="24"/>
  </w:num>
  <w:num w:numId="31" w16cid:durableId="1861236709">
    <w:abstractNumId w:val="1"/>
  </w:num>
  <w:num w:numId="32" w16cid:durableId="1750691541">
    <w:abstractNumId w:val="27"/>
  </w:num>
  <w:num w:numId="33" w16cid:durableId="1479803627">
    <w:abstractNumId w:val="16"/>
  </w:num>
  <w:num w:numId="34" w16cid:durableId="2538266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3"/>
    <w:rsid w:val="000011F3"/>
    <w:rsid w:val="00001DB1"/>
    <w:rsid w:val="0000783E"/>
    <w:rsid w:val="0002482E"/>
    <w:rsid w:val="00040858"/>
    <w:rsid w:val="00050324"/>
    <w:rsid w:val="000553EE"/>
    <w:rsid w:val="00061767"/>
    <w:rsid w:val="00062D73"/>
    <w:rsid w:val="000926DF"/>
    <w:rsid w:val="00093B87"/>
    <w:rsid w:val="000A0150"/>
    <w:rsid w:val="000A07AC"/>
    <w:rsid w:val="000B1453"/>
    <w:rsid w:val="000B2630"/>
    <w:rsid w:val="000B76AA"/>
    <w:rsid w:val="000C1986"/>
    <w:rsid w:val="000E63C9"/>
    <w:rsid w:val="000F252F"/>
    <w:rsid w:val="00111865"/>
    <w:rsid w:val="00115CE4"/>
    <w:rsid w:val="00130E9D"/>
    <w:rsid w:val="001470C0"/>
    <w:rsid w:val="00150A6D"/>
    <w:rsid w:val="001824C2"/>
    <w:rsid w:val="00185B35"/>
    <w:rsid w:val="00195482"/>
    <w:rsid w:val="001A21FB"/>
    <w:rsid w:val="001A48C1"/>
    <w:rsid w:val="001D739F"/>
    <w:rsid w:val="001E187E"/>
    <w:rsid w:val="001E1E34"/>
    <w:rsid w:val="001E3756"/>
    <w:rsid w:val="001F0D57"/>
    <w:rsid w:val="001F2BC8"/>
    <w:rsid w:val="001F5F6B"/>
    <w:rsid w:val="00230D77"/>
    <w:rsid w:val="00243EBC"/>
    <w:rsid w:val="00246A35"/>
    <w:rsid w:val="00254743"/>
    <w:rsid w:val="00275CB6"/>
    <w:rsid w:val="002825B5"/>
    <w:rsid w:val="00284348"/>
    <w:rsid w:val="00285D3E"/>
    <w:rsid w:val="00287892"/>
    <w:rsid w:val="00296B20"/>
    <w:rsid w:val="002B3DC7"/>
    <w:rsid w:val="002F151E"/>
    <w:rsid w:val="002F51F5"/>
    <w:rsid w:val="00306BF1"/>
    <w:rsid w:val="00312137"/>
    <w:rsid w:val="0031518C"/>
    <w:rsid w:val="00330359"/>
    <w:rsid w:val="003303F6"/>
    <w:rsid w:val="0033762F"/>
    <w:rsid w:val="00342906"/>
    <w:rsid w:val="00360494"/>
    <w:rsid w:val="00366C7E"/>
    <w:rsid w:val="00373899"/>
    <w:rsid w:val="00380F0D"/>
    <w:rsid w:val="00383428"/>
    <w:rsid w:val="00384EA3"/>
    <w:rsid w:val="00390753"/>
    <w:rsid w:val="003918D7"/>
    <w:rsid w:val="003A39A1"/>
    <w:rsid w:val="003C2191"/>
    <w:rsid w:val="003C56EF"/>
    <w:rsid w:val="003D3863"/>
    <w:rsid w:val="004110DE"/>
    <w:rsid w:val="0041774D"/>
    <w:rsid w:val="00427E7E"/>
    <w:rsid w:val="00437566"/>
    <w:rsid w:val="0044085A"/>
    <w:rsid w:val="004519CC"/>
    <w:rsid w:val="0048768D"/>
    <w:rsid w:val="004A2EEC"/>
    <w:rsid w:val="004A579E"/>
    <w:rsid w:val="004A5BC7"/>
    <w:rsid w:val="004B0D3F"/>
    <w:rsid w:val="004B21A5"/>
    <w:rsid w:val="004B7E97"/>
    <w:rsid w:val="004C0FE2"/>
    <w:rsid w:val="004C47AF"/>
    <w:rsid w:val="004C6ADA"/>
    <w:rsid w:val="004D56BD"/>
    <w:rsid w:val="004E14D3"/>
    <w:rsid w:val="004F40EA"/>
    <w:rsid w:val="004F7911"/>
    <w:rsid w:val="00501CA6"/>
    <w:rsid w:val="005037F0"/>
    <w:rsid w:val="00516A86"/>
    <w:rsid w:val="005275F6"/>
    <w:rsid w:val="005473D2"/>
    <w:rsid w:val="00561435"/>
    <w:rsid w:val="005630CB"/>
    <w:rsid w:val="00570C65"/>
    <w:rsid w:val="00572102"/>
    <w:rsid w:val="00573EF2"/>
    <w:rsid w:val="005917F2"/>
    <w:rsid w:val="00594B89"/>
    <w:rsid w:val="0059654D"/>
    <w:rsid w:val="005A376F"/>
    <w:rsid w:val="005C39D2"/>
    <w:rsid w:val="005D1624"/>
    <w:rsid w:val="005D32C7"/>
    <w:rsid w:val="005E0CC8"/>
    <w:rsid w:val="005E71FA"/>
    <w:rsid w:val="005F1BB0"/>
    <w:rsid w:val="006005D7"/>
    <w:rsid w:val="0061145F"/>
    <w:rsid w:val="00633EAB"/>
    <w:rsid w:val="00646C03"/>
    <w:rsid w:val="00656C4D"/>
    <w:rsid w:val="0066672E"/>
    <w:rsid w:val="00687C4B"/>
    <w:rsid w:val="006A66AD"/>
    <w:rsid w:val="006B112F"/>
    <w:rsid w:val="006B3809"/>
    <w:rsid w:val="006D1898"/>
    <w:rsid w:val="006D4BD2"/>
    <w:rsid w:val="006D5C76"/>
    <w:rsid w:val="006D6BFC"/>
    <w:rsid w:val="006E5716"/>
    <w:rsid w:val="006E5BAC"/>
    <w:rsid w:val="006F3F9C"/>
    <w:rsid w:val="00710851"/>
    <w:rsid w:val="007302B3"/>
    <w:rsid w:val="00730733"/>
    <w:rsid w:val="00730E3A"/>
    <w:rsid w:val="00732E7F"/>
    <w:rsid w:val="007368E1"/>
    <w:rsid w:val="00736AAF"/>
    <w:rsid w:val="00765B2A"/>
    <w:rsid w:val="00774EC0"/>
    <w:rsid w:val="00783A34"/>
    <w:rsid w:val="007C5C9F"/>
    <w:rsid w:val="007C6B52"/>
    <w:rsid w:val="007D16C5"/>
    <w:rsid w:val="007F0B4A"/>
    <w:rsid w:val="007F618B"/>
    <w:rsid w:val="007F7B66"/>
    <w:rsid w:val="008429C3"/>
    <w:rsid w:val="00862FE4"/>
    <w:rsid w:val="0086389A"/>
    <w:rsid w:val="0087605E"/>
    <w:rsid w:val="00877865"/>
    <w:rsid w:val="00885A58"/>
    <w:rsid w:val="008B159E"/>
    <w:rsid w:val="008B1FEE"/>
    <w:rsid w:val="008B2DDB"/>
    <w:rsid w:val="008C13FF"/>
    <w:rsid w:val="008E3202"/>
    <w:rsid w:val="008E6947"/>
    <w:rsid w:val="008F4A7E"/>
    <w:rsid w:val="00903C32"/>
    <w:rsid w:val="00911EE7"/>
    <w:rsid w:val="00916B16"/>
    <w:rsid w:val="009173B9"/>
    <w:rsid w:val="009256BA"/>
    <w:rsid w:val="00932F66"/>
    <w:rsid w:val="0093335D"/>
    <w:rsid w:val="0093613E"/>
    <w:rsid w:val="00943026"/>
    <w:rsid w:val="00946061"/>
    <w:rsid w:val="009550B1"/>
    <w:rsid w:val="009637FF"/>
    <w:rsid w:val="00966B81"/>
    <w:rsid w:val="00971E65"/>
    <w:rsid w:val="0099237F"/>
    <w:rsid w:val="009B5F0F"/>
    <w:rsid w:val="009C1CB2"/>
    <w:rsid w:val="009C7720"/>
    <w:rsid w:val="009D46B6"/>
    <w:rsid w:val="009E4D1A"/>
    <w:rsid w:val="009E6C50"/>
    <w:rsid w:val="009F6EFD"/>
    <w:rsid w:val="009F73E3"/>
    <w:rsid w:val="00A11068"/>
    <w:rsid w:val="00A23AFA"/>
    <w:rsid w:val="00A263F6"/>
    <w:rsid w:val="00A31B3E"/>
    <w:rsid w:val="00A532F3"/>
    <w:rsid w:val="00A567B3"/>
    <w:rsid w:val="00A705C6"/>
    <w:rsid w:val="00A718DB"/>
    <w:rsid w:val="00A75DDC"/>
    <w:rsid w:val="00A835D8"/>
    <w:rsid w:val="00A8489E"/>
    <w:rsid w:val="00AB02A7"/>
    <w:rsid w:val="00AC07C8"/>
    <w:rsid w:val="00AC29F3"/>
    <w:rsid w:val="00AC4725"/>
    <w:rsid w:val="00AC5961"/>
    <w:rsid w:val="00AD0B40"/>
    <w:rsid w:val="00AD22F1"/>
    <w:rsid w:val="00AD2568"/>
    <w:rsid w:val="00AE50D7"/>
    <w:rsid w:val="00AF2BA8"/>
    <w:rsid w:val="00AF349C"/>
    <w:rsid w:val="00AF7123"/>
    <w:rsid w:val="00B149B3"/>
    <w:rsid w:val="00B231E5"/>
    <w:rsid w:val="00B40814"/>
    <w:rsid w:val="00B413F6"/>
    <w:rsid w:val="00B4230A"/>
    <w:rsid w:val="00B47B0E"/>
    <w:rsid w:val="00B77799"/>
    <w:rsid w:val="00B8360F"/>
    <w:rsid w:val="00B86C39"/>
    <w:rsid w:val="00B93A21"/>
    <w:rsid w:val="00B9475D"/>
    <w:rsid w:val="00B97A67"/>
    <w:rsid w:val="00B97D59"/>
    <w:rsid w:val="00BA7CB2"/>
    <w:rsid w:val="00BB75BF"/>
    <w:rsid w:val="00BE6453"/>
    <w:rsid w:val="00BF62B4"/>
    <w:rsid w:val="00C02B87"/>
    <w:rsid w:val="00C13730"/>
    <w:rsid w:val="00C20607"/>
    <w:rsid w:val="00C247A0"/>
    <w:rsid w:val="00C35E55"/>
    <w:rsid w:val="00C4086D"/>
    <w:rsid w:val="00C65EED"/>
    <w:rsid w:val="00C83BA4"/>
    <w:rsid w:val="00C958A0"/>
    <w:rsid w:val="00CA1896"/>
    <w:rsid w:val="00CB2F89"/>
    <w:rsid w:val="00CB5B28"/>
    <w:rsid w:val="00CC6E29"/>
    <w:rsid w:val="00CE0D80"/>
    <w:rsid w:val="00CF5371"/>
    <w:rsid w:val="00CF58A7"/>
    <w:rsid w:val="00D0323A"/>
    <w:rsid w:val="00D0559F"/>
    <w:rsid w:val="00D077E9"/>
    <w:rsid w:val="00D42CB7"/>
    <w:rsid w:val="00D479EA"/>
    <w:rsid w:val="00D5413D"/>
    <w:rsid w:val="00D54340"/>
    <w:rsid w:val="00D570A9"/>
    <w:rsid w:val="00D70D02"/>
    <w:rsid w:val="00D770C7"/>
    <w:rsid w:val="00D86945"/>
    <w:rsid w:val="00D90290"/>
    <w:rsid w:val="00D97C8D"/>
    <w:rsid w:val="00DA0433"/>
    <w:rsid w:val="00DB2829"/>
    <w:rsid w:val="00DD152F"/>
    <w:rsid w:val="00DE081B"/>
    <w:rsid w:val="00DE213F"/>
    <w:rsid w:val="00DF027C"/>
    <w:rsid w:val="00DF415F"/>
    <w:rsid w:val="00E00A32"/>
    <w:rsid w:val="00E02D77"/>
    <w:rsid w:val="00E1044A"/>
    <w:rsid w:val="00E13D27"/>
    <w:rsid w:val="00E22ACD"/>
    <w:rsid w:val="00E2470B"/>
    <w:rsid w:val="00E32099"/>
    <w:rsid w:val="00E349AF"/>
    <w:rsid w:val="00E620B0"/>
    <w:rsid w:val="00E64BAC"/>
    <w:rsid w:val="00E745A5"/>
    <w:rsid w:val="00E81B40"/>
    <w:rsid w:val="00EB1226"/>
    <w:rsid w:val="00EB3E1A"/>
    <w:rsid w:val="00EC594B"/>
    <w:rsid w:val="00EC5DD4"/>
    <w:rsid w:val="00ED576C"/>
    <w:rsid w:val="00EE15BF"/>
    <w:rsid w:val="00EF555B"/>
    <w:rsid w:val="00F00417"/>
    <w:rsid w:val="00F027BB"/>
    <w:rsid w:val="00F11DCF"/>
    <w:rsid w:val="00F162EA"/>
    <w:rsid w:val="00F21DDB"/>
    <w:rsid w:val="00F267BA"/>
    <w:rsid w:val="00F3176C"/>
    <w:rsid w:val="00F34673"/>
    <w:rsid w:val="00F40EC8"/>
    <w:rsid w:val="00F52D27"/>
    <w:rsid w:val="00F5762E"/>
    <w:rsid w:val="00F62456"/>
    <w:rsid w:val="00F7031D"/>
    <w:rsid w:val="00F74D78"/>
    <w:rsid w:val="00F83527"/>
    <w:rsid w:val="00F868BA"/>
    <w:rsid w:val="00F871E8"/>
    <w:rsid w:val="00F94374"/>
    <w:rsid w:val="00F96A06"/>
    <w:rsid w:val="00FC6C88"/>
    <w:rsid w:val="00FD583F"/>
    <w:rsid w:val="00FD7488"/>
    <w:rsid w:val="00FE21DC"/>
    <w:rsid w:val="00FF16B4"/>
    <w:rsid w:val="01DD6B34"/>
    <w:rsid w:val="030B4F1D"/>
    <w:rsid w:val="04EE3592"/>
    <w:rsid w:val="05150BF6"/>
    <w:rsid w:val="070BB826"/>
    <w:rsid w:val="073AE0B7"/>
    <w:rsid w:val="07BBB31A"/>
    <w:rsid w:val="099B4B7A"/>
    <w:rsid w:val="09EE7D50"/>
    <w:rsid w:val="0C98CC98"/>
    <w:rsid w:val="0E7BEF7B"/>
    <w:rsid w:val="0F79A41C"/>
    <w:rsid w:val="1185A286"/>
    <w:rsid w:val="12603D1C"/>
    <w:rsid w:val="12A266EC"/>
    <w:rsid w:val="1451C128"/>
    <w:rsid w:val="149A5D60"/>
    <w:rsid w:val="17054FF7"/>
    <w:rsid w:val="1775D80F"/>
    <w:rsid w:val="19C8C6A1"/>
    <w:rsid w:val="19E3E4EF"/>
    <w:rsid w:val="1D7FE29D"/>
    <w:rsid w:val="218EE197"/>
    <w:rsid w:val="249E3334"/>
    <w:rsid w:val="28E5A26A"/>
    <w:rsid w:val="2A5E8CE3"/>
    <w:rsid w:val="2A896051"/>
    <w:rsid w:val="2C2530B2"/>
    <w:rsid w:val="2C931D2A"/>
    <w:rsid w:val="2F39C44E"/>
    <w:rsid w:val="30DF7978"/>
    <w:rsid w:val="31668E4D"/>
    <w:rsid w:val="32393B5D"/>
    <w:rsid w:val="32583CB3"/>
    <w:rsid w:val="32BA7267"/>
    <w:rsid w:val="335D3A7D"/>
    <w:rsid w:val="338C630E"/>
    <w:rsid w:val="34171A3A"/>
    <w:rsid w:val="3744D633"/>
    <w:rsid w:val="3824B621"/>
    <w:rsid w:val="38A87CE1"/>
    <w:rsid w:val="397F5B1E"/>
    <w:rsid w:val="39E27C35"/>
    <w:rsid w:val="3B7E4C96"/>
    <w:rsid w:val="3D15EF12"/>
    <w:rsid w:val="43622370"/>
    <w:rsid w:val="4691D6AC"/>
    <w:rsid w:val="4D0905B6"/>
    <w:rsid w:val="4DD4204A"/>
    <w:rsid w:val="4DDC0DD0"/>
    <w:rsid w:val="4F35CFB5"/>
    <w:rsid w:val="4F98990A"/>
    <w:rsid w:val="512C7BE5"/>
    <w:rsid w:val="51DC76D9"/>
    <w:rsid w:val="532B2657"/>
    <w:rsid w:val="54081DD2"/>
    <w:rsid w:val="547B7404"/>
    <w:rsid w:val="54C6F6B8"/>
    <w:rsid w:val="56AFE7FC"/>
    <w:rsid w:val="56B9CCC5"/>
    <w:rsid w:val="58BEA8ED"/>
    <w:rsid w:val="59E788BE"/>
    <w:rsid w:val="59E7AFFC"/>
    <w:rsid w:val="59F16D87"/>
    <w:rsid w:val="5D290E49"/>
    <w:rsid w:val="5EC4DEAA"/>
    <w:rsid w:val="6060AF0B"/>
    <w:rsid w:val="6157C013"/>
    <w:rsid w:val="63C63D84"/>
    <w:rsid w:val="6519008E"/>
    <w:rsid w:val="67ECB4F5"/>
    <w:rsid w:val="686BC0F0"/>
    <w:rsid w:val="6873AE76"/>
    <w:rsid w:val="6A079151"/>
    <w:rsid w:val="6D471F99"/>
    <w:rsid w:val="70FA67BF"/>
    <w:rsid w:val="74D02441"/>
    <w:rsid w:val="7A25A2A1"/>
    <w:rsid w:val="7D8B311A"/>
    <w:rsid w:val="7E510656"/>
    <w:rsid w:val="7F27017B"/>
    <w:rsid w:val="7F5B92CB"/>
    <w:rsid w:val="7FB0A13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9B274"/>
  <w15:docId w15:val="{5FC78848-4232-4B3B-B018-F249AAFC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semiHidden/>
    <w:unhideWhenUsed/>
    <w:qFormat/>
    <w:rsid w:val="00B836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table" w:styleId="Elencomedio2-Colore1">
    <w:name w:val="Medium List 2 Accent 1"/>
    <w:basedOn w:val="Tabellanormale"/>
    <w:uiPriority w:val="66"/>
    <w:rsid w:val="00230D77"/>
    <w:pPr>
      <w:spacing w:after="0" w:line="240" w:lineRule="auto"/>
    </w:pPr>
    <w:rPr>
      <w:rFonts w:asciiTheme="majorHAnsi" w:eastAsiaTheme="majorEastAsia" w:hAnsiTheme="majorHAnsi" w:cstheme="majorBidi"/>
      <w:color w:val="0F0D29" w:themeColor="text1"/>
      <w:sz w:val="22"/>
      <w:szCs w:val="22"/>
      <w:lang w:eastAsia="it-IT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24F7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igliatabella1">
    <w:name w:val="Griglia tabella1"/>
    <w:basedOn w:val="Tabellanormale"/>
    <w:next w:val="Grigliatabella"/>
    <w:uiPriority w:val="1"/>
    <w:rsid w:val="0027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1"/>
    <w:rsid w:val="0027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1"/>
    <w:rsid w:val="0027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1"/>
    <w:rsid w:val="0027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1"/>
    <w:rsid w:val="0027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1"/>
    <w:rsid w:val="0027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7">
    <w:name w:val="Griglia tabella7"/>
    <w:basedOn w:val="Tabellanormale"/>
    <w:next w:val="Grigliatabella"/>
    <w:uiPriority w:val="1"/>
    <w:rsid w:val="0027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8">
    <w:name w:val="Griglia tabella8"/>
    <w:basedOn w:val="Tabellanormale"/>
    <w:next w:val="Grigliatabella"/>
    <w:uiPriority w:val="1"/>
    <w:rsid w:val="0027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380F0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519C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519CC"/>
    <w:rPr>
      <w:color w:val="3592C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0C1986"/>
    <w:pPr>
      <w:spacing w:after="100"/>
      <w:ind w:left="280"/>
    </w:pPr>
  </w:style>
  <w:style w:type="character" w:customStyle="1" w:styleId="Titolo3Carattere">
    <w:name w:val="Titolo 3 Carattere"/>
    <w:basedOn w:val="Carpredefinitoparagrafo"/>
    <w:link w:val="Titolo3"/>
    <w:uiPriority w:val="5"/>
    <w:semiHidden/>
    <w:rsid w:val="00B8360F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3DC7"/>
    <w:rPr>
      <w:color w:val="3592CF" w:themeColor="followed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1A48C1"/>
    <w:pPr>
      <w:spacing w:after="100"/>
      <w:ind w:left="560"/>
    </w:pPr>
  </w:style>
  <w:style w:type="paragraph" w:styleId="Sommario4">
    <w:name w:val="toc 4"/>
    <w:basedOn w:val="Normale"/>
    <w:next w:val="Normale"/>
    <w:autoRedefine/>
    <w:uiPriority w:val="39"/>
    <w:unhideWhenUsed/>
    <w:rsid w:val="00296B20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296B20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296B20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296B20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296B20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296B20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6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515679" w:rsidRDefault="00C958A0" w:rsidP="00C958A0">
          <w:pPr>
            <w:pStyle w:val="B938F8023E9A4B8BB68FE101AE87FA1A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60836"/>
    <w:rsid w:val="00067432"/>
    <w:rsid w:val="000E180D"/>
    <w:rsid w:val="000F5B9A"/>
    <w:rsid w:val="00157F09"/>
    <w:rsid w:val="001702E5"/>
    <w:rsid w:val="002F4F8A"/>
    <w:rsid w:val="00337144"/>
    <w:rsid w:val="004B467F"/>
    <w:rsid w:val="00515679"/>
    <w:rsid w:val="00642E98"/>
    <w:rsid w:val="00662985"/>
    <w:rsid w:val="007D776C"/>
    <w:rsid w:val="0087392A"/>
    <w:rsid w:val="00A90766"/>
    <w:rsid w:val="00A9617C"/>
    <w:rsid w:val="00AA79EA"/>
    <w:rsid w:val="00B34556"/>
    <w:rsid w:val="00BA186A"/>
    <w:rsid w:val="00C958A0"/>
    <w:rsid w:val="00EE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  <w:rsid w:val="00C95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CFC9D4-2C6D-416F-91E5-086584408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690FB2-326B-4CEB-B1C1-DE6437D546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C810A7-A3D4-4A0A-BAFC-CB5348043598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customXml/itemProps5.xml><?xml version="1.0" encoding="utf-8"?>
<ds:datastoreItem xmlns:ds="http://schemas.openxmlformats.org/officeDocument/2006/customXml" ds:itemID="{552DC221-24CC-42B9-B37B-5759C083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142</TotalTime>
  <Pages>81</Pages>
  <Words>4931</Words>
  <Characters>28111</Characters>
  <Application>Microsoft Office Word</Application>
  <DocSecurity>0</DocSecurity>
  <Lines>234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Del Mastro</dc:creator>
  <cp:keywords/>
  <cp:lastModifiedBy>michele del mastro</cp:lastModifiedBy>
  <cp:revision>21</cp:revision>
  <cp:lastPrinted>2006-08-01T17:47:00Z</cp:lastPrinted>
  <dcterms:created xsi:type="dcterms:W3CDTF">2022-01-28T11:35:00Z</dcterms:created>
  <dcterms:modified xsi:type="dcterms:W3CDTF">2022-12-22T17:09:00Z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