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63002EE8" w:rsidR="00D077E9" w:rsidRDefault="00342906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76129D55" wp14:editId="16D2FEA0">
            <wp:simplePos x="0" y="0"/>
            <wp:positionH relativeFrom="column">
              <wp:posOffset>-746760</wp:posOffset>
            </wp:positionH>
            <wp:positionV relativeFrom="page">
              <wp:posOffset>15240</wp:posOffset>
            </wp:positionV>
            <wp:extent cx="7760970" cy="665226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9A729A" wp14:editId="40C8A2F0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3947160" cy="9220200"/>
                <wp:effectExtent l="0" t="0" r="0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922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<w:pict>
              <v:rect id="Rettangolo 3" style="position:absolute;margin-left:-15.6pt;margin-top:73.8pt;width:310.8pt;height:72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lt="rettangolo bianco per il testo sul frontespizio" o:spid="_x0000_s1026" fillcolor="white [3212]" stroked="f" strokeweight="2pt" w14:anchorId="30AA10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D077E9" w14:paraId="64E7CDC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17AA7794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B5CC108" wp14:editId="75D54A5F">
                      <wp:extent cx="3718560" cy="1762125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8560" cy="1762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B0B888" w14:textId="137FF9D6" w:rsidR="00D077E9" w:rsidRPr="00AD22F1" w:rsidRDefault="00AD22F1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</w:pPr>
                                  <w:r w:rsidRPr="00AD22F1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System</w:t>
                                  </w:r>
                                  <w:r w:rsidR="00634164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 xml:space="preserve"> </w:t>
                                  </w:r>
                                  <w:r w:rsidRPr="00AD22F1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Design</w:t>
                                  </w:r>
                                </w:p>
                                <w:p w14:paraId="4876B2F1" w14:textId="77EC49E4" w:rsidR="00AD22F1" w:rsidRPr="00AD22F1" w:rsidRDefault="00AD22F1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</w:pPr>
                                  <w:r w:rsidRPr="00AD22F1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Document</w:t>
                                  </w:r>
                                </w:p>
                                <w:p w14:paraId="1AD49BA8" w14:textId="2C5EDB9C" w:rsidR="00A567B3" w:rsidRPr="00A567B3" w:rsidRDefault="00A567B3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Anno Accademico 202</w:t>
                                  </w:r>
                                  <w:r w:rsidR="00E51A4C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2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/202</w:t>
                                  </w:r>
                                  <w:r w:rsidR="00E51A4C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5CC1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92.8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" filled="f" stroked="f" strokeweight=".5pt">
                      <v:textbox>
                        <w:txbxContent>
                          <w:p w14:paraId="69B0B888" w14:textId="137FF9D6" w:rsidR="00D077E9" w:rsidRPr="00AD22F1" w:rsidRDefault="00AD22F1" w:rsidP="00D077E9">
                            <w:pPr>
                              <w:pStyle w:val="Titolo"/>
                              <w:spacing w:after="0"/>
                              <w:rPr>
                                <w:sz w:val="76"/>
                                <w:szCs w:val="76"/>
                                <w:lang w:bidi="it-IT"/>
                              </w:rPr>
                            </w:pPr>
                            <w:r w:rsidRPr="00AD22F1">
                              <w:rPr>
                                <w:sz w:val="76"/>
                                <w:szCs w:val="76"/>
                                <w:lang w:bidi="it-IT"/>
                              </w:rPr>
                              <w:t>System</w:t>
                            </w:r>
                            <w:r w:rsidR="00634164">
                              <w:rPr>
                                <w:sz w:val="76"/>
                                <w:szCs w:val="76"/>
                                <w:lang w:bidi="it-IT"/>
                              </w:rPr>
                              <w:t xml:space="preserve"> </w:t>
                            </w:r>
                            <w:r w:rsidRPr="00AD22F1">
                              <w:rPr>
                                <w:sz w:val="76"/>
                                <w:szCs w:val="76"/>
                                <w:lang w:bidi="it-IT"/>
                              </w:rPr>
                              <w:t>Design</w:t>
                            </w:r>
                          </w:p>
                          <w:p w14:paraId="4876B2F1" w14:textId="77EC49E4" w:rsidR="00AD22F1" w:rsidRPr="00AD22F1" w:rsidRDefault="00AD22F1" w:rsidP="00D077E9">
                            <w:pPr>
                              <w:pStyle w:val="Titolo"/>
                              <w:spacing w:after="0"/>
                              <w:rPr>
                                <w:sz w:val="76"/>
                                <w:szCs w:val="76"/>
                                <w:lang w:bidi="it-IT"/>
                              </w:rPr>
                            </w:pPr>
                            <w:r w:rsidRPr="00AD22F1">
                              <w:rPr>
                                <w:sz w:val="76"/>
                                <w:szCs w:val="76"/>
                                <w:lang w:bidi="it-IT"/>
                              </w:rPr>
                              <w:t>Document</w:t>
                            </w:r>
                          </w:p>
                          <w:p w14:paraId="1AD49BA8" w14:textId="2C5EDB9C" w:rsidR="00A567B3" w:rsidRPr="00A567B3" w:rsidRDefault="00A567B3" w:rsidP="00D077E9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Anno Accademico 202</w:t>
                            </w:r>
                            <w:r w:rsidR="00E51A4C">
                              <w:rPr>
                                <w:sz w:val="30"/>
                                <w:szCs w:val="30"/>
                                <w:lang w:bidi="it-IT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/202</w:t>
                            </w:r>
                            <w:r w:rsidR="00E51A4C">
                              <w:rPr>
                                <w:sz w:val="30"/>
                                <w:szCs w:val="30"/>
                                <w:lang w:bidi="it-IT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9FFC9A6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CE8D8B4" wp14:editId="4BCE3C05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  <w:pict>
                    <v:line id="Connettore dirit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09.5pt,0" w14:anchorId="13D2E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>
                      <w10:anchorlock/>
                    </v:line>
                  </w:pict>
                </mc:Fallback>
              </mc:AlternateContent>
            </w:r>
          </w:p>
        </w:tc>
      </w:tr>
      <w:tr w:rsidR="00D077E9" w14:paraId="7D2B5A58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3A9B14A0" w:rsidR="00D077E9" w:rsidRDefault="004D56BD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62336" behindDoc="0" locked="0" layoutInCell="1" allowOverlap="1" wp14:anchorId="5EB2ACA6" wp14:editId="1B69AD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1454150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437CDC0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5A66486E" w:rsidR="00D077E9" w:rsidRDefault="009908FD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EndPr/>
              <w:sdtContent>
                <w:r w:rsidR="00A567B3" w:rsidRPr="006D6BFC">
                  <w:rPr>
                    <w:noProof/>
                    <w:sz w:val="40"/>
                    <w:szCs w:val="40"/>
                  </w:rPr>
                  <w:t>V</w:t>
                </w:r>
                <w:proofErr w:type="spellStart"/>
                <w:r w:rsidR="00A567B3" w:rsidRPr="006D6BFC">
                  <w:rPr>
                    <w:sz w:val="40"/>
                    <w:szCs w:val="40"/>
                  </w:rPr>
                  <w:t>eicHome</w:t>
                </w:r>
                <w:proofErr w:type="spellEnd"/>
              </w:sdtContent>
            </w:sdt>
          </w:p>
          <w:p w14:paraId="41ABEC5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1E1625C" wp14:editId="7E873564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  <w:pict>
                    <v:line id="Connettore dirit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17.65pt,0" w14:anchorId="399197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>
                      <w10:anchorlock/>
                    </v:line>
                  </w:pict>
                </mc:Fallback>
              </mc:AlternateConten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84767" w14:textId="12E26C29" w:rsidR="00D077E9" w:rsidRDefault="00D077E9" w:rsidP="00AB02A7">
            <w:pPr>
              <w:rPr>
                <w:noProof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A567B3" w14:paraId="52006C7D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71709732" w14:textId="76E37CCF" w:rsidR="00A567B3" w:rsidRPr="00A567B3" w:rsidRDefault="006D6BFC" w:rsidP="00E51A4C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07653DCC" w14:textId="0091D1A2" w:rsidR="00A567B3" w:rsidRPr="006D6BFC" w:rsidRDefault="006D6BFC" w:rsidP="00E51A4C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A567B3" w14:paraId="17DDCEEE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754EC5C8" w14:textId="774727F2" w:rsidR="00A567B3" w:rsidRPr="006D6BFC" w:rsidRDefault="006D6BFC" w:rsidP="00E51A4C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A0689B5" w14:textId="5D6C0D5C" w:rsidR="00A567B3" w:rsidRPr="006D6BFC" w:rsidRDefault="006D6BFC" w:rsidP="00E51A4C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A567B3" w14:paraId="10AD00C6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335842B3" w14:textId="2B157588" w:rsidR="00A567B3" w:rsidRPr="006D6BFC" w:rsidRDefault="006D6BFC" w:rsidP="00E51A4C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5C039661" w14:textId="7B681F1A" w:rsidR="00A567B3" w:rsidRPr="006D6BFC" w:rsidRDefault="006D6BFC" w:rsidP="00E51A4C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A567B3" w14:paraId="1FF9C6C3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5803773B" w14:textId="0317B34C" w:rsidR="00A567B3" w:rsidRPr="006D6BFC" w:rsidRDefault="006D6BFC" w:rsidP="00E51A4C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18020155" w14:textId="09C08F0F" w:rsidR="00A567B3" w:rsidRPr="006D6BFC" w:rsidRDefault="006D6BFC" w:rsidP="00E51A4C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135C0995" w:rsidR="00D077E9" w:rsidRDefault="004D56BD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24183298" wp14:editId="462DDEBC">
            <wp:simplePos x="0" y="0"/>
            <wp:positionH relativeFrom="column">
              <wp:posOffset>-579120</wp:posOffset>
            </wp:positionH>
            <wp:positionV relativeFrom="paragraph">
              <wp:posOffset>8637270</wp:posOffset>
            </wp:positionV>
            <wp:extent cx="1089660" cy="86487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9CC07D" wp14:editId="1BDF49B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<w:pict>
              <v:rect id="Rettangolo 2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lt="rettangolo colorato" o:spid="_x0000_s1026" fillcolor="#34aba2 [3206]" stroked="f" strokeweight="2pt" w14:anchorId="138613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771202701"/>
        <w:docPartObj>
          <w:docPartGallery w:val="Table of Contents"/>
          <w:docPartUnique/>
        </w:docPartObj>
      </w:sdtPr>
      <w:sdtEndPr>
        <w:rPr>
          <w:bCs/>
          <w:noProof/>
          <w:sz w:val="32"/>
          <w:szCs w:val="24"/>
        </w:rPr>
      </w:sdtEndPr>
      <w:sdtContent>
        <w:p w14:paraId="3D62EC34" w14:textId="34C752A5" w:rsidR="008D6464" w:rsidRDefault="008D6464">
          <w:pPr>
            <w:pStyle w:val="Titolosommario"/>
          </w:pPr>
          <w:r>
            <w:t>Sommario</w:t>
          </w:r>
        </w:p>
        <w:p w14:paraId="5896F310" w14:textId="300D66A4" w:rsidR="00E37CA0" w:rsidRPr="00E37CA0" w:rsidRDefault="00D85E0E" w:rsidP="00E37CA0">
          <w:pPr>
            <w:pStyle w:val="Sommario1"/>
            <w:rPr>
              <w:color w:val="auto"/>
              <w:sz w:val="28"/>
              <w:lang w:eastAsia="it-IT"/>
            </w:rPr>
          </w:pPr>
          <w:r>
            <w:fldChar w:fldCharType="begin"/>
          </w:r>
          <w:r w:rsidR="008D6464">
            <w:instrText>TOC \o "1-3" \h \z \u</w:instrText>
          </w:r>
          <w:r>
            <w:fldChar w:fldCharType="separate"/>
          </w:r>
          <w:hyperlink w:anchor="_Toc120616651" w:history="1">
            <w:r w:rsidR="00E37CA0" w:rsidRPr="00E37CA0">
              <w:rPr>
                <w:rStyle w:val="Collegamentoipertestuale"/>
              </w:rPr>
              <w:t>1. Introduzione</w:t>
            </w:r>
            <w:r w:rsidR="00E37CA0" w:rsidRPr="00E37CA0">
              <w:rPr>
                <w:webHidden/>
              </w:rPr>
              <w:tab/>
            </w:r>
            <w:r w:rsidR="00E37CA0" w:rsidRPr="00E37CA0">
              <w:rPr>
                <w:webHidden/>
              </w:rPr>
              <w:fldChar w:fldCharType="begin"/>
            </w:r>
            <w:r w:rsidR="00E37CA0" w:rsidRPr="00E37CA0">
              <w:rPr>
                <w:webHidden/>
              </w:rPr>
              <w:instrText xml:space="preserve"> PAGEREF _Toc120616651 \h </w:instrText>
            </w:r>
            <w:r w:rsidR="00E37CA0" w:rsidRPr="00E37CA0">
              <w:rPr>
                <w:webHidden/>
              </w:rPr>
            </w:r>
            <w:r w:rsidR="00E37CA0" w:rsidRPr="00E37CA0">
              <w:rPr>
                <w:webHidden/>
              </w:rPr>
              <w:fldChar w:fldCharType="separate"/>
            </w:r>
            <w:r w:rsidR="00E37CA0" w:rsidRPr="00E37CA0">
              <w:rPr>
                <w:webHidden/>
              </w:rPr>
              <w:t>4</w:t>
            </w:r>
            <w:r w:rsidR="00E37CA0" w:rsidRPr="00E37CA0">
              <w:rPr>
                <w:webHidden/>
              </w:rPr>
              <w:fldChar w:fldCharType="end"/>
            </w:r>
          </w:hyperlink>
        </w:p>
        <w:p w14:paraId="31F7A12D" w14:textId="38216717" w:rsidR="00E37CA0" w:rsidRPr="00E37CA0" w:rsidRDefault="00E37CA0" w:rsidP="00E37CA0">
          <w:pPr>
            <w:pStyle w:val="Sommario2"/>
            <w:rPr>
              <w:color w:val="auto"/>
              <w:sz w:val="24"/>
              <w:lang w:eastAsia="it-IT"/>
            </w:rPr>
          </w:pPr>
          <w:hyperlink w:anchor="_Toc120616652" w:history="1">
            <w:r w:rsidRPr="00E37CA0">
              <w:rPr>
                <w:rStyle w:val="Collegamentoipertestuale"/>
              </w:rPr>
              <w:t>1.1 Obbiettivi del sistema</w:t>
            </w:r>
            <w:r w:rsidRPr="00E37CA0">
              <w:rPr>
                <w:webHidden/>
              </w:rPr>
              <w:tab/>
            </w:r>
            <w:r w:rsidRPr="00E37CA0">
              <w:rPr>
                <w:webHidden/>
              </w:rPr>
              <w:fldChar w:fldCharType="begin"/>
            </w:r>
            <w:r w:rsidRPr="00E37CA0">
              <w:rPr>
                <w:webHidden/>
              </w:rPr>
              <w:instrText xml:space="preserve"> PAGEREF _Toc120616652 \h </w:instrText>
            </w:r>
            <w:r w:rsidRPr="00E37CA0">
              <w:rPr>
                <w:webHidden/>
              </w:rPr>
            </w:r>
            <w:r w:rsidRPr="00E37CA0">
              <w:rPr>
                <w:webHidden/>
              </w:rPr>
              <w:fldChar w:fldCharType="separate"/>
            </w:r>
            <w:r w:rsidRPr="00E37CA0">
              <w:rPr>
                <w:webHidden/>
              </w:rPr>
              <w:t>4</w:t>
            </w:r>
            <w:r w:rsidRPr="00E37CA0">
              <w:rPr>
                <w:webHidden/>
              </w:rPr>
              <w:fldChar w:fldCharType="end"/>
            </w:r>
          </w:hyperlink>
        </w:p>
        <w:p w14:paraId="03EF1890" w14:textId="50E742BD" w:rsidR="00E37CA0" w:rsidRDefault="00E37CA0" w:rsidP="00E37CA0">
          <w:pPr>
            <w:pStyle w:val="Sommario2"/>
            <w:rPr>
              <w:color w:val="auto"/>
              <w:sz w:val="22"/>
              <w:lang w:eastAsia="it-IT"/>
            </w:rPr>
          </w:pPr>
          <w:hyperlink w:anchor="_Toc120616653" w:history="1">
            <w:r w:rsidRPr="00D030A4">
              <w:rPr>
                <w:rStyle w:val="Collegamentoipertestuale"/>
              </w:rPr>
              <w:t>1.2 Design goals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8DFE4B" w14:textId="29751452" w:rsidR="00E37CA0" w:rsidRPr="00E37CA0" w:rsidRDefault="00E37CA0" w:rsidP="00E37CA0">
          <w:pPr>
            <w:pStyle w:val="Sommario3"/>
            <w:rPr>
              <w:color w:val="auto"/>
              <w:sz w:val="22"/>
              <w:lang w:eastAsia="it-IT"/>
            </w:rPr>
          </w:pPr>
          <w:hyperlink w:anchor="_Toc120616654" w:history="1">
            <w:r w:rsidRPr="00E37CA0">
              <w:rPr>
                <w:rStyle w:val="Collegamentoipertestuale"/>
                <w:rFonts w:ascii="Calibri" w:eastAsia="MS Mincho" w:hAnsi="Calibri" w:cs="Times New Roman"/>
              </w:rPr>
              <w:t>RNF_1 Usabilità</w:t>
            </w:r>
            <w:r w:rsidRPr="00E37CA0">
              <w:rPr>
                <w:webHidden/>
              </w:rPr>
              <w:tab/>
            </w:r>
            <w:r w:rsidRPr="00E37CA0">
              <w:rPr>
                <w:webHidden/>
              </w:rPr>
              <w:fldChar w:fldCharType="begin"/>
            </w:r>
            <w:r w:rsidRPr="00E37CA0">
              <w:rPr>
                <w:webHidden/>
              </w:rPr>
              <w:instrText xml:space="preserve"> PAGEREF _Toc120616654 \h </w:instrText>
            </w:r>
            <w:r w:rsidRPr="00E37CA0">
              <w:rPr>
                <w:webHidden/>
              </w:rPr>
            </w:r>
            <w:r w:rsidRPr="00E37CA0">
              <w:rPr>
                <w:webHidden/>
              </w:rPr>
              <w:fldChar w:fldCharType="separate"/>
            </w:r>
            <w:r w:rsidRPr="00E37CA0">
              <w:rPr>
                <w:webHidden/>
              </w:rPr>
              <w:t>5</w:t>
            </w:r>
            <w:r w:rsidRPr="00E37CA0">
              <w:rPr>
                <w:webHidden/>
              </w:rPr>
              <w:fldChar w:fldCharType="end"/>
            </w:r>
          </w:hyperlink>
        </w:p>
        <w:p w14:paraId="10613CA5" w14:textId="60699BB3" w:rsidR="00E37CA0" w:rsidRPr="00E37CA0" w:rsidRDefault="00E37CA0" w:rsidP="00E37CA0">
          <w:pPr>
            <w:pStyle w:val="Sommario3"/>
            <w:rPr>
              <w:color w:val="auto"/>
              <w:sz w:val="22"/>
              <w:lang w:eastAsia="it-IT"/>
            </w:rPr>
          </w:pPr>
          <w:hyperlink w:anchor="_Toc120616655" w:history="1">
            <w:r w:rsidRPr="00E37CA0">
              <w:rPr>
                <w:rStyle w:val="Collegamentoipertestuale"/>
                <w:rFonts w:ascii="Calibri" w:eastAsia="MS Mincho" w:hAnsi="Calibri" w:cs="Times New Roman"/>
              </w:rPr>
              <w:t>RNF_2 Affidabilità</w:t>
            </w:r>
            <w:r w:rsidRPr="00E37CA0">
              <w:rPr>
                <w:webHidden/>
              </w:rPr>
              <w:tab/>
            </w:r>
            <w:r w:rsidRPr="00E37CA0">
              <w:rPr>
                <w:webHidden/>
              </w:rPr>
              <w:fldChar w:fldCharType="begin"/>
            </w:r>
            <w:r w:rsidRPr="00E37CA0">
              <w:rPr>
                <w:webHidden/>
              </w:rPr>
              <w:instrText xml:space="preserve"> PAGEREF _Toc120616655 \h </w:instrText>
            </w:r>
            <w:r w:rsidRPr="00E37CA0">
              <w:rPr>
                <w:webHidden/>
              </w:rPr>
            </w:r>
            <w:r w:rsidRPr="00E37CA0">
              <w:rPr>
                <w:webHidden/>
              </w:rPr>
              <w:fldChar w:fldCharType="separate"/>
            </w:r>
            <w:r w:rsidRPr="00E37CA0">
              <w:rPr>
                <w:webHidden/>
              </w:rPr>
              <w:t>5</w:t>
            </w:r>
            <w:r w:rsidRPr="00E37CA0">
              <w:rPr>
                <w:webHidden/>
              </w:rPr>
              <w:fldChar w:fldCharType="end"/>
            </w:r>
          </w:hyperlink>
        </w:p>
        <w:p w14:paraId="7D603EA9" w14:textId="1B9AC38E" w:rsidR="00E37CA0" w:rsidRPr="00E37CA0" w:rsidRDefault="00E37CA0" w:rsidP="00E37CA0">
          <w:pPr>
            <w:pStyle w:val="Sommario3"/>
            <w:rPr>
              <w:color w:val="auto"/>
              <w:sz w:val="22"/>
              <w:lang w:eastAsia="it-IT"/>
            </w:rPr>
          </w:pPr>
          <w:hyperlink w:anchor="_Toc120616656" w:history="1">
            <w:r w:rsidRPr="00E37CA0">
              <w:rPr>
                <w:rStyle w:val="Collegamentoipertestuale"/>
                <w:rFonts w:ascii="Calibri" w:eastAsia="MS Mincho" w:hAnsi="Calibri" w:cs="Times New Roman"/>
              </w:rPr>
              <w:t>RNF_3 Performance</w:t>
            </w:r>
            <w:r w:rsidRPr="00E37CA0">
              <w:rPr>
                <w:webHidden/>
              </w:rPr>
              <w:tab/>
            </w:r>
            <w:r w:rsidRPr="00E37CA0">
              <w:rPr>
                <w:webHidden/>
              </w:rPr>
              <w:fldChar w:fldCharType="begin"/>
            </w:r>
            <w:r w:rsidRPr="00E37CA0">
              <w:rPr>
                <w:webHidden/>
              </w:rPr>
              <w:instrText xml:space="preserve"> PAGEREF _Toc120616656 \h </w:instrText>
            </w:r>
            <w:r w:rsidRPr="00E37CA0">
              <w:rPr>
                <w:webHidden/>
              </w:rPr>
            </w:r>
            <w:r w:rsidRPr="00E37CA0">
              <w:rPr>
                <w:webHidden/>
              </w:rPr>
              <w:fldChar w:fldCharType="separate"/>
            </w:r>
            <w:r w:rsidRPr="00E37CA0">
              <w:rPr>
                <w:webHidden/>
              </w:rPr>
              <w:t>6</w:t>
            </w:r>
            <w:r w:rsidRPr="00E37CA0">
              <w:rPr>
                <w:webHidden/>
              </w:rPr>
              <w:fldChar w:fldCharType="end"/>
            </w:r>
          </w:hyperlink>
        </w:p>
        <w:p w14:paraId="7050C67D" w14:textId="0DAF5670" w:rsidR="00E37CA0" w:rsidRPr="00E37CA0" w:rsidRDefault="00E37CA0" w:rsidP="00E37CA0">
          <w:pPr>
            <w:pStyle w:val="Sommario3"/>
            <w:rPr>
              <w:color w:val="auto"/>
              <w:sz w:val="22"/>
              <w:lang w:eastAsia="it-IT"/>
            </w:rPr>
          </w:pPr>
          <w:hyperlink w:anchor="_Toc120616657" w:history="1">
            <w:r w:rsidRPr="00E37CA0">
              <w:rPr>
                <w:rStyle w:val="Collegamentoipertestuale"/>
                <w:rFonts w:ascii="Calibri" w:eastAsia="MS Mincho" w:hAnsi="Calibri" w:cs="Times New Roman"/>
              </w:rPr>
              <w:t>RNF_6 Supportabilità</w:t>
            </w:r>
            <w:r w:rsidRPr="00E37CA0">
              <w:rPr>
                <w:webHidden/>
              </w:rPr>
              <w:tab/>
            </w:r>
            <w:r w:rsidRPr="00E37CA0">
              <w:rPr>
                <w:webHidden/>
              </w:rPr>
              <w:fldChar w:fldCharType="begin"/>
            </w:r>
            <w:r w:rsidRPr="00E37CA0">
              <w:rPr>
                <w:webHidden/>
              </w:rPr>
              <w:instrText xml:space="preserve"> PAGEREF _Toc120616657 \h </w:instrText>
            </w:r>
            <w:r w:rsidRPr="00E37CA0">
              <w:rPr>
                <w:webHidden/>
              </w:rPr>
            </w:r>
            <w:r w:rsidRPr="00E37CA0">
              <w:rPr>
                <w:webHidden/>
              </w:rPr>
              <w:fldChar w:fldCharType="separate"/>
            </w:r>
            <w:r w:rsidRPr="00E37CA0">
              <w:rPr>
                <w:webHidden/>
              </w:rPr>
              <w:t>6</w:t>
            </w:r>
            <w:r w:rsidRPr="00E37CA0">
              <w:rPr>
                <w:webHidden/>
              </w:rPr>
              <w:fldChar w:fldCharType="end"/>
            </w:r>
          </w:hyperlink>
        </w:p>
        <w:p w14:paraId="65DB953B" w14:textId="436F4E25" w:rsidR="00E37CA0" w:rsidRDefault="00E37CA0" w:rsidP="00E37CA0">
          <w:pPr>
            <w:pStyle w:val="Sommario2"/>
            <w:rPr>
              <w:color w:val="auto"/>
              <w:sz w:val="22"/>
              <w:lang w:eastAsia="it-IT"/>
            </w:rPr>
          </w:pPr>
          <w:hyperlink w:anchor="_Toc120616658" w:history="1">
            <w:r w:rsidRPr="00D030A4">
              <w:rPr>
                <w:rStyle w:val="Collegamentoipertestuale"/>
              </w:rPr>
              <w:t>1.3 Riferimenti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3F8E0F6" w14:textId="56604973" w:rsidR="00E37CA0" w:rsidRDefault="00E37CA0" w:rsidP="00E37CA0">
          <w:pPr>
            <w:pStyle w:val="Sommario2"/>
            <w:rPr>
              <w:color w:val="auto"/>
              <w:sz w:val="22"/>
              <w:lang w:eastAsia="it-IT"/>
            </w:rPr>
          </w:pPr>
          <w:hyperlink w:anchor="_Toc120616659" w:history="1">
            <w:r w:rsidRPr="00D030A4">
              <w:rPr>
                <w:rStyle w:val="Collegamentoipertestuale"/>
              </w:rPr>
              <w:t>1.4 Panoramica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DDAFFC0" w14:textId="7C86E717" w:rsidR="00E37CA0" w:rsidRDefault="00E37CA0" w:rsidP="00E37CA0">
          <w:pPr>
            <w:pStyle w:val="Sommario1"/>
            <w:rPr>
              <w:color w:val="auto"/>
              <w:sz w:val="22"/>
              <w:lang w:eastAsia="it-IT"/>
            </w:rPr>
          </w:pPr>
          <w:hyperlink w:anchor="_Toc120616660" w:history="1">
            <w:r w:rsidRPr="00D030A4">
              <w:rPr>
                <w:rStyle w:val="Collegamentoipertestuale"/>
              </w:rPr>
              <w:t>2. Architettura del sistema corrente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5926669" w14:textId="6583F779" w:rsidR="00E37CA0" w:rsidRDefault="00E37CA0" w:rsidP="00E37CA0">
          <w:pPr>
            <w:pStyle w:val="Sommario2"/>
            <w:rPr>
              <w:color w:val="auto"/>
              <w:sz w:val="22"/>
              <w:lang w:eastAsia="it-IT"/>
            </w:rPr>
          </w:pPr>
          <w:hyperlink w:anchor="_Toc120616661" w:history="1">
            <w:r w:rsidRPr="00D030A4">
              <w:rPr>
                <w:rStyle w:val="Collegamentoipertestuale"/>
              </w:rPr>
              <w:t>2.1 Panoramica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6F6EC8" w14:textId="11C6DD1E" w:rsidR="00E37CA0" w:rsidRDefault="00E37CA0" w:rsidP="00E37CA0">
          <w:pPr>
            <w:pStyle w:val="Sommario2"/>
            <w:rPr>
              <w:color w:val="auto"/>
              <w:sz w:val="22"/>
              <w:lang w:eastAsia="it-IT"/>
            </w:rPr>
          </w:pPr>
          <w:hyperlink w:anchor="_Toc120616662" w:history="1">
            <w:r w:rsidRPr="00D030A4">
              <w:rPr>
                <w:rStyle w:val="Collegamentoipertestuale"/>
              </w:rPr>
              <w:t>2.2 Diagramma generale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9F9E80A" w14:textId="2B76F616" w:rsidR="00E37CA0" w:rsidRDefault="00E37CA0" w:rsidP="00E37CA0">
          <w:pPr>
            <w:pStyle w:val="Sommario2"/>
            <w:rPr>
              <w:color w:val="auto"/>
              <w:sz w:val="22"/>
              <w:lang w:eastAsia="it-IT"/>
            </w:rPr>
          </w:pPr>
          <w:hyperlink w:anchor="_Toc120616663" w:history="1">
            <w:r w:rsidRPr="00D030A4">
              <w:rPr>
                <w:rStyle w:val="Collegamentoipertestuale"/>
              </w:rPr>
              <w:t>2.3 Mapping hardware 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347AB5D" w14:textId="0EC31C7D" w:rsidR="00E37CA0" w:rsidRDefault="00E37CA0" w:rsidP="00E37CA0">
          <w:pPr>
            <w:pStyle w:val="Sommario2"/>
            <w:rPr>
              <w:color w:val="auto"/>
              <w:sz w:val="22"/>
              <w:lang w:eastAsia="it-IT"/>
            </w:rPr>
          </w:pPr>
          <w:hyperlink w:anchor="_Toc120616664" w:history="1">
            <w:r w:rsidRPr="00D030A4">
              <w:rPr>
                <w:rStyle w:val="Collegamentoipertestuale"/>
              </w:rPr>
              <w:t>2.4 Gestione dei dati peristenti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F85DF8F" w14:textId="28A49A30" w:rsidR="00E37CA0" w:rsidRPr="00E37CA0" w:rsidRDefault="00E37CA0" w:rsidP="00E37CA0">
          <w:pPr>
            <w:pStyle w:val="Sommario3"/>
            <w:rPr>
              <w:color w:val="auto"/>
              <w:sz w:val="22"/>
              <w:lang w:eastAsia="it-IT"/>
            </w:rPr>
          </w:pPr>
          <w:hyperlink w:anchor="_Toc120616665" w:history="1">
            <w:r w:rsidRPr="00E37CA0">
              <w:rPr>
                <w:rStyle w:val="Collegamentoipertestuale"/>
                <w:b/>
                <w:bCs w:val="0"/>
              </w:rPr>
              <w:t>2.4.1 Database</w:t>
            </w:r>
            <w:r w:rsidRPr="00E37CA0">
              <w:rPr>
                <w:webHidden/>
              </w:rPr>
              <w:tab/>
            </w:r>
            <w:r w:rsidRPr="00E37CA0">
              <w:rPr>
                <w:webHidden/>
              </w:rPr>
              <w:fldChar w:fldCharType="begin"/>
            </w:r>
            <w:r w:rsidRPr="00E37CA0">
              <w:rPr>
                <w:webHidden/>
              </w:rPr>
              <w:instrText xml:space="preserve"> PAGEREF _Toc120616665 \h </w:instrText>
            </w:r>
            <w:r w:rsidRPr="00E37CA0">
              <w:rPr>
                <w:webHidden/>
              </w:rPr>
            </w:r>
            <w:r w:rsidRPr="00E37CA0">
              <w:rPr>
                <w:webHidden/>
              </w:rPr>
              <w:fldChar w:fldCharType="separate"/>
            </w:r>
            <w:r w:rsidRPr="00E37CA0">
              <w:rPr>
                <w:webHidden/>
              </w:rPr>
              <w:t>11</w:t>
            </w:r>
            <w:r w:rsidRPr="00E37CA0">
              <w:rPr>
                <w:webHidden/>
              </w:rPr>
              <w:fldChar w:fldCharType="end"/>
            </w:r>
          </w:hyperlink>
        </w:p>
        <w:p w14:paraId="3DDE4372" w14:textId="05BBDA08" w:rsidR="00E37CA0" w:rsidRDefault="00E37CA0" w:rsidP="00E37CA0">
          <w:pPr>
            <w:pStyle w:val="Sommario2"/>
            <w:rPr>
              <w:color w:val="auto"/>
              <w:sz w:val="22"/>
              <w:lang w:eastAsia="it-IT"/>
            </w:rPr>
          </w:pPr>
          <w:hyperlink w:anchor="_Toc120616666" w:history="1">
            <w:r w:rsidRPr="00D030A4">
              <w:rPr>
                <w:rStyle w:val="Collegamentoipertestuale"/>
              </w:rPr>
              <w:t>2.4.2 Rappresentazione tabelle 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2CE45BB" w14:textId="216A9C01" w:rsidR="00E37CA0" w:rsidRDefault="00E37CA0" w:rsidP="00E37CA0">
          <w:pPr>
            <w:pStyle w:val="Sommario3"/>
            <w:rPr>
              <w:b/>
              <w:color w:val="auto"/>
              <w:sz w:val="22"/>
              <w:lang w:eastAsia="it-IT"/>
            </w:rPr>
          </w:pPr>
          <w:hyperlink w:anchor="_Toc120616667" w:history="1">
            <w:r w:rsidRPr="00D030A4">
              <w:rPr>
                <w:rStyle w:val="Collegamentoipertestuale"/>
              </w:rPr>
              <w:t>2.4.2.1Cliente: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E55DE32" w14:textId="5329D863" w:rsidR="00E37CA0" w:rsidRDefault="00E37CA0" w:rsidP="00E37CA0">
          <w:pPr>
            <w:pStyle w:val="Sommario3"/>
            <w:rPr>
              <w:b/>
              <w:color w:val="auto"/>
              <w:sz w:val="22"/>
              <w:lang w:eastAsia="it-IT"/>
            </w:rPr>
          </w:pPr>
          <w:hyperlink w:anchor="_Toc120616668" w:history="1">
            <w:r w:rsidRPr="00D030A4">
              <w:rPr>
                <w:rStyle w:val="Collegamentoipertestuale"/>
              </w:rPr>
              <w:t>2.4.2.2 Veicolo: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F39CDAD" w14:textId="13BCDA06" w:rsidR="00E37CA0" w:rsidRDefault="00E37CA0" w:rsidP="00E37CA0">
          <w:pPr>
            <w:pStyle w:val="Sommario3"/>
            <w:rPr>
              <w:b/>
              <w:color w:val="auto"/>
              <w:sz w:val="22"/>
              <w:lang w:eastAsia="it-IT"/>
            </w:rPr>
          </w:pPr>
          <w:hyperlink w:anchor="_Toc120616669" w:history="1">
            <w:r w:rsidRPr="00D030A4">
              <w:rPr>
                <w:rStyle w:val="Collegamentoipertestuale"/>
                <w:rFonts w:ascii="Calibri(Corpo)" w:hAnsi="Calibri(Corpo)"/>
              </w:rPr>
              <w:t>2.4.2.5 Acquisto: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7943173" w14:textId="07EBDD57" w:rsidR="00E37CA0" w:rsidRDefault="00E37CA0" w:rsidP="00E37CA0">
          <w:pPr>
            <w:pStyle w:val="Sommario2"/>
            <w:rPr>
              <w:color w:val="auto"/>
              <w:sz w:val="22"/>
              <w:lang w:eastAsia="it-IT"/>
            </w:rPr>
          </w:pPr>
          <w:hyperlink w:anchor="_Toc120616670" w:history="1">
            <w:r w:rsidRPr="00D030A4">
              <w:rPr>
                <w:rStyle w:val="Collegamentoipertestuale"/>
              </w:rPr>
              <w:t>2.5 Controllo de</w:t>
            </w:r>
            <w:r w:rsidRPr="00D030A4">
              <w:rPr>
                <w:rStyle w:val="Collegamentoipertestuale"/>
              </w:rPr>
              <w:t>g</w:t>
            </w:r>
            <w:r w:rsidRPr="00D030A4">
              <w:rPr>
                <w:rStyle w:val="Collegamentoipertestuale"/>
              </w:rPr>
              <w:t>li accessi e sicurezza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B39ED2E" w14:textId="3C301511" w:rsidR="00E37CA0" w:rsidRDefault="00E37CA0" w:rsidP="00E37CA0">
          <w:pPr>
            <w:pStyle w:val="Sommario1"/>
            <w:rPr>
              <w:color w:val="auto"/>
              <w:sz w:val="22"/>
              <w:lang w:eastAsia="it-IT"/>
            </w:rPr>
          </w:pPr>
          <w:hyperlink w:anchor="_Toc120616671" w:history="1">
            <w:r w:rsidRPr="00D030A4">
              <w:rPr>
                <w:rStyle w:val="Collegamentoipertestuale"/>
              </w:rPr>
              <w:t>3. Boundary Condition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84CE6D7" w14:textId="7446DC54" w:rsidR="00E37CA0" w:rsidRDefault="00E37CA0" w:rsidP="00E37CA0">
          <w:pPr>
            <w:pStyle w:val="Sommario2"/>
            <w:rPr>
              <w:color w:val="auto"/>
              <w:sz w:val="22"/>
              <w:lang w:eastAsia="it-IT"/>
            </w:rPr>
          </w:pPr>
          <w:hyperlink w:anchor="_Toc120616672" w:history="1">
            <w:r w:rsidRPr="00D030A4">
              <w:rPr>
                <w:rStyle w:val="Collegamentoipertestuale"/>
              </w:rPr>
              <w:t>3.1 Startup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9407384" w14:textId="133A7606" w:rsidR="00E37CA0" w:rsidRDefault="00E37CA0" w:rsidP="00E37CA0">
          <w:pPr>
            <w:pStyle w:val="Sommario2"/>
            <w:rPr>
              <w:color w:val="auto"/>
              <w:sz w:val="22"/>
              <w:lang w:eastAsia="it-IT"/>
            </w:rPr>
          </w:pPr>
          <w:hyperlink w:anchor="_Toc120616673" w:history="1">
            <w:r w:rsidRPr="00D030A4">
              <w:rPr>
                <w:rStyle w:val="Collegamentoipertestuale"/>
              </w:rPr>
              <w:t>3.2 Shutdown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89C4548" w14:textId="3A3773B1" w:rsidR="00E37CA0" w:rsidRDefault="00E37CA0" w:rsidP="00E37CA0">
          <w:pPr>
            <w:pStyle w:val="Sommario2"/>
            <w:rPr>
              <w:color w:val="auto"/>
              <w:sz w:val="22"/>
              <w:lang w:eastAsia="it-IT"/>
            </w:rPr>
          </w:pPr>
          <w:hyperlink w:anchor="_Toc120616674" w:history="1">
            <w:r w:rsidRPr="00D030A4">
              <w:rPr>
                <w:rStyle w:val="Collegamentoipertestuale"/>
              </w:rPr>
              <w:t>3.3 Failure del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E1A82B7" w14:textId="039076C0" w:rsidR="00E37CA0" w:rsidRDefault="00E37CA0" w:rsidP="00E37CA0">
          <w:pPr>
            <w:pStyle w:val="Sommario1"/>
            <w:rPr>
              <w:color w:val="auto"/>
              <w:sz w:val="22"/>
              <w:lang w:eastAsia="it-IT"/>
            </w:rPr>
          </w:pPr>
          <w:hyperlink w:anchor="_Toc120616675" w:history="1">
            <w:r w:rsidRPr="00D030A4">
              <w:rPr>
                <w:rStyle w:val="Collegamentoipertestuale"/>
              </w:rPr>
              <w:t>4. Subsystem services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A15A317" w14:textId="2FB7B629" w:rsidR="00E37CA0" w:rsidRDefault="00E37CA0" w:rsidP="00E37CA0">
          <w:pPr>
            <w:pStyle w:val="Sommario2"/>
            <w:rPr>
              <w:color w:val="auto"/>
              <w:sz w:val="22"/>
              <w:lang w:eastAsia="it-IT"/>
            </w:rPr>
          </w:pPr>
          <w:hyperlink w:anchor="_Toc120616676" w:history="1">
            <w:r w:rsidRPr="00D030A4">
              <w:rPr>
                <w:rStyle w:val="Collegamentoipertestuale"/>
              </w:rPr>
              <w:t>4.1 Autenticazione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B1E5F86" w14:textId="6A0DA97C" w:rsidR="00E37CA0" w:rsidRDefault="00E37CA0" w:rsidP="00E37CA0">
          <w:pPr>
            <w:pStyle w:val="Sommario2"/>
            <w:rPr>
              <w:color w:val="auto"/>
              <w:sz w:val="22"/>
              <w:lang w:eastAsia="it-IT"/>
            </w:rPr>
          </w:pPr>
          <w:hyperlink w:anchor="_Toc120616677" w:history="1">
            <w:r w:rsidRPr="00D030A4">
              <w:rPr>
                <w:rStyle w:val="Collegamentoipertestuale"/>
              </w:rPr>
              <w:t>4.2 Gestione Account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743A465" w14:textId="6A5D17A7" w:rsidR="00E37CA0" w:rsidRDefault="00E37CA0" w:rsidP="00E37CA0">
          <w:pPr>
            <w:pStyle w:val="Sommario2"/>
            <w:rPr>
              <w:color w:val="auto"/>
              <w:sz w:val="22"/>
              <w:lang w:eastAsia="it-IT"/>
            </w:rPr>
          </w:pPr>
          <w:hyperlink w:anchor="_Toc120616678" w:history="1">
            <w:r w:rsidRPr="00D030A4">
              <w:rPr>
                <w:rStyle w:val="Collegamentoipertestuale"/>
              </w:rPr>
              <w:t>4.3 Gestione veicolo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9069553" w14:textId="61B777A6" w:rsidR="00E37CA0" w:rsidRDefault="00E37CA0" w:rsidP="00E37CA0">
          <w:pPr>
            <w:pStyle w:val="Sommario2"/>
            <w:rPr>
              <w:color w:val="auto"/>
              <w:sz w:val="22"/>
              <w:lang w:eastAsia="it-IT"/>
            </w:rPr>
          </w:pPr>
          <w:hyperlink w:anchor="_Toc120616679" w:history="1">
            <w:r w:rsidRPr="00D030A4">
              <w:rPr>
                <w:rStyle w:val="Collegamentoipertestuale"/>
              </w:rPr>
              <w:t>4.4 Gestione acquisto: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_Toc120616679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1618F36" w14:textId="6C9B7ACD" w:rsidR="00341413" w:rsidRDefault="00D85E0E" w:rsidP="00E37CA0">
          <w:pPr>
            <w:pStyle w:val="Sommario2"/>
            <w:rPr>
              <w:rFonts w:ascii="Calibri" w:hAnsi="Calibri"/>
              <w:szCs w:val="28"/>
              <w:lang w:eastAsia="it-IT"/>
            </w:rPr>
          </w:pPr>
          <w:r>
            <w:fldChar w:fldCharType="end"/>
          </w:r>
        </w:p>
      </w:sdtContent>
    </w:sdt>
    <w:p w14:paraId="170C48FB" w14:textId="36BFDB8A" w:rsidR="008D6464" w:rsidRDefault="008D6464"/>
    <w:p w14:paraId="0DCBD614" w14:textId="7D192EF8" w:rsidR="006D1898" w:rsidRDefault="006D1898" w:rsidP="004B0D3F">
      <w:pPr>
        <w:spacing w:after="200"/>
        <w:rPr>
          <w:noProof/>
          <w:sz w:val="30"/>
          <w:szCs w:val="30"/>
        </w:rPr>
      </w:pPr>
      <w:r>
        <w:rPr>
          <w:noProof/>
          <w:sz w:val="30"/>
          <w:szCs w:val="30"/>
        </w:rPr>
        <w:br w:type="page"/>
      </w:r>
    </w:p>
    <w:p w14:paraId="0C9A9CDB" w14:textId="22802C9E" w:rsidR="00F80191" w:rsidRPr="00F80191" w:rsidRDefault="00BA71C3" w:rsidP="00BA71C3">
      <w:pPr>
        <w:pStyle w:val="Titolo1"/>
        <w:rPr>
          <w:noProof/>
          <w:color w:val="082A75" w:themeColor="text2"/>
          <w:sz w:val="38"/>
          <w:szCs w:val="38"/>
        </w:rPr>
      </w:pPr>
      <w:bookmarkStart w:id="0" w:name="_Toc120616651"/>
      <w:r w:rsidRPr="00F80191">
        <w:rPr>
          <w:noProof/>
          <w:color w:val="082A75" w:themeColor="text2"/>
          <w:sz w:val="38"/>
          <w:szCs w:val="38"/>
        </w:rPr>
        <w:lastRenderedPageBreak/>
        <w:t xml:space="preserve">1. </w:t>
      </w:r>
      <w:r w:rsidR="00E64BAC" w:rsidRPr="00F80191">
        <w:rPr>
          <w:noProof/>
          <w:color w:val="082A75" w:themeColor="text2"/>
          <w:sz w:val="38"/>
          <w:szCs w:val="38"/>
        </w:rPr>
        <w:t>Introduzione</w:t>
      </w:r>
      <w:bookmarkEnd w:id="0"/>
    </w:p>
    <w:p w14:paraId="76EBD048" w14:textId="04765EE2" w:rsidR="00E32099" w:rsidRPr="0068764B" w:rsidRDefault="00BA71C3" w:rsidP="00BA71C3">
      <w:pPr>
        <w:pStyle w:val="Titolo2"/>
        <w:rPr>
          <w:b/>
          <w:bCs/>
          <w:noProof/>
          <w:sz w:val="34"/>
          <w:szCs w:val="34"/>
        </w:rPr>
      </w:pPr>
      <w:bookmarkStart w:id="1" w:name="_Toc120616652"/>
      <w:r w:rsidRPr="2DF48A9D">
        <w:rPr>
          <w:b/>
          <w:bCs/>
          <w:noProof/>
          <w:sz w:val="34"/>
          <w:szCs w:val="34"/>
        </w:rPr>
        <w:t xml:space="preserve">1.1 </w:t>
      </w:r>
      <w:r w:rsidR="00E64BAC" w:rsidRPr="2DF48A9D">
        <w:rPr>
          <w:b/>
          <w:bCs/>
          <w:noProof/>
          <w:sz w:val="34"/>
          <w:szCs w:val="34"/>
        </w:rPr>
        <w:t>Obbiettivi del sistema</w:t>
      </w:r>
      <w:bookmarkEnd w:id="1"/>
    </w:p>
    <w:p w14:paraId="4CCA7B19" w14:textId="77777777" w:rsidR="00E51A4C" w:rsidRPr="00E51A4C" w:rsidRDefault="00E51A4C" w:rsidP="00E51A4C">
      <w:pPr>
        <w:rPr>
          <w:b w:val="0"/>
          <w:bCs/>
          <w:noProof/>
          <w:sz w:val="30"/>
          <w:szCs w:val="30"/>
        </w:rPr>
      </w:pPr>
      <w:r w:rsidRPr="00E51A4C">
        <w:rPr>
          <w:b w:val="0"/>
          <w:bCs/>
          <w:noProof/>
          <w:sz w:val="30"/>
          <w:szCs w:val="30"/>
        </w:rPr>
        <w:t>Siamo nell’era della modernizzazione, con l’avanzare degli anni è diventata</w:t>
      </w:r>
    </w:p>
    <w:p w14:paraId="18BB53DA" w14:textId="3D027FA4" w:rsidR="00E32099" w:rsidRPr="0068764B" w:rsidRDefault="00E51A4C" w:rsidP="00E51A4C">
      <w:pPr>
        <w:rPr>
          <w:b w:val="0"/>
          <w:bCs/>
          <w:noProof/>
          <w:sz w:val="30"/>
          <w:szCs w:val="30"/>
        </w:rPr>
      </w:pPr>
      <w:r w:rsidRPr="00E51A4C">
        <w:rPr>
          <w:b w:val="0"/>
          <w:bCs/>
          <w:noProof/>
          <w:sz w:val="30"/>
          <w:szCs w:val="30"/>
        </w:rPr>
        <w:t>indispensabile la vendita di auto/moto online e con essa anche la nascita di numerosi</w:t>
      </w:r>
      <w:r>
        <w:rPr>
          <w:b w:val="0"/>
          <w:bCs/>
          <w:noProof/>
          <w:sz w:val="30"/>
          <w:szCs w:val="30"/>
        </w:rPr>
        <w:t xml:space="preserve"> </w:t>
      </w:r>
      <w:r w:rsidRPr="00E51A4C">
        <w:rPr>
          <w:b w:val="0"/>
          <w:bCs/>
          <w:noProof/>
          <w:sz w:val="30"/>
          <w:szCs w:val="30"/>
        </w:rPr>
        <w:t>siti web che ne permettono l’acquisto</w:t>
      </w:r>
      <w:r w:rsidR="00E32099" w:rsidRPr="0068764B">
        <w:rPr>
          <w:b w:val="0"/>
          <w:bCs/>
          <w:noProof/>
          <w:sz w:val="30"/>
          <w:szCs w:val="30"/>
        </w:rPr>
        <w:t>. VeicHome nasce per offrire un aiuto agli amanti dei veicoli che siano a due ruote o quattro.</w:t>
      </w:r>
      <w:r>
        <w:rPr>
          <w:b w:val="0"/>
          <w:bCs/>
          <w:noProof/>
          <w:sz w:val="30"/>
          <w:szCs w:val="30"/>
        </w:rPr>
        <w:t xml:space="preserve"> </w:t>
      </w:r>
      <w:r w:rsidR="00E32099" w:rsidRPr="0068764B">
        <w:rPr>
          <w:b w:val="0"/>
          <w:bCs/>
          <w:noProof/>
          <w:sz w:val="30"/>
          <w:szCs w:val="30"/>
        </w:rPr>
        <w:t>L</w:t>
      </w:r>
      <w:r>
        <w:rPr>
          <w:b w:val="0"/>
          <w:bCs/>
          <w:noProof/>
          <w:sz w:val="30"/>
          <w:szCs w:val="30"/>
        </w:rPr>
        <w:t>’</w:t>
      </w:r>
      <w:r w:rsidR="00E32099" w:rsidRPr="0068764B">
        <w:rPr>
          <w:b w:val="0"/>
          <w:bCs/>
          <w:noProof/>
          <w:sz w:val="30"/>
          <w:szCs w:val="30"/>
        </w:rPr>
        <w:t>obbiettivo del sistema è quello di facilitare l’acquisto di veicoli dando una visione più ampia nella scelta di un veicolo con un acquisto veloce in pochi passaggi</w:t>
      </w:r>
      <w:r w:rsidR="00594B89" w:rsidRPr="0068764B">
        <w:rPr>
          <w:b w:val="0"/>
          <w:bCs/>
          <w:noProof/>
          <w:sz w:val="30"/>
          <w:szCs w:val="30"/>
        </w:rPr>
        <w:t>.</w:t>
      </w:r>
      <w:r w:rsidR="00573EF2" w:rsidRPr="0068764B">
        <w:rPr>
          <w:b w:val="0"/>
          <w:bCs/>
          <w:noProof/>
          <w:sz w:val="30"/>
          <w:szCs w:val="30"/>
        </w:rPr>
        <w:t xml:space="preserve"> </w:t>
      </w:r>
      <w:r w:rsidR="00E32099" w:rsidRPr="0068764B">
        <w:rPr>
          <w:b w:val="0"/>
          <w:bCs/>
          <w:noProof/>
          <w:sz w:val="30"/>
          <w:szCs w:val="30"/>
        </w:rPr>
        <w:t>Veic</w:t>
      </w:r>
      <w:r w:rsidR="00F94374" w:rsidRPr="0068764B">
        <w:rPr>
          <w:b w:val="0"/>
          <w:bCs/>
          <w:noProof/>
          <w:sz w:val="30"/>
          <w:szCs w:val="30"/>
        </w:rPr>
        <w:t>H</w:t>
      </w:r>
      <w:r w:rsidR="00E32099" w:rsidRPr="0068764B">
        <w:rPr>
          <w:b w:val="0"/>
          <w:bCs/>
          <w:noProof/>
          <w:sz w:val="30"/>
          <w:szCs w:val="30"/>
        </w:rPr>
        <w:t>ome f</w:t>
      </w:r>
      <w:r>
        <w:rPr>
          <w:b w:val="0"/>
          <w:bCs/>
          <w:noProof/>
          <w:sz w:val="30"/>
          <w:szCs w:val="30"/>
        </w:rPr>
        <w:t>à</w:t>
      </w:r>
      <w:r w:rsidR="00E32099" w:rsidRPr="0068764B">
        <w:rPr>
          <w:b w:val="0"/>
          <w:bCs/>
          <w:noProof/>
          <w:sz w:val="30"/>
          <w:szCs w:val="30"/>
        </w:rPr>
        <w:t xml:space="preserve"> si che l’utente possa acquistare il veicolo in modo indipende</w:t>
      </w:r>
      <w:r w:rsidR="00F94374" w:rsidRPr="0068764B">
        <w:rPr>
          <w:b w:val="0"/>
          <w:bCs/>
          <w:noProof/>
          <w:sz w:val="30"/>
          <w:szCs w:val="30"/>
        </w:rPr>
        <w:t>n</w:t>
      </w:r>
      <w:r w:rsidR="00E32099" w:rsidRPr="0068764B">
        <w:rPr>
          <w:b w:val="0"/>
          <w:bCs/>
          <w:noProof/>
          <w:sz w:val="30"/>
          <w:szCs w:val="30"/>
        </w:rPr>
        <w:t>te consultan</w:t>
      </w:r>
      <w:r w:rsidR="00F94374" w:rsidRPr="0068764B">
        <w:rPr>
          <w:b w:val="0"/>
          <w:bCs/>
          <w:noProof/>
          <w:sz w:val="30"/>
          <w:szCs w:val="30"/>
        </w:rPr>
        <w:t>d</w:t>
      </w:r>
      <w:r w:rsidR="00E32099" w:rsidRPr="0068764B">
        <w:rPr>
          <w:b w:val="0"/>
          <w:bCs/>
          <w:noProof/>
          <w:sz w:val="30"/>
          <w:szCs w:val="30"/>
        </w:rPr>
        <w:t>o il catalogo dei veicoli disponibili,</w:t>
      </w:r>
      <w:r>
        <w:rPr>
          <w:b w:val="0"/>
          <w:bCs/>
          <w:noProof/>
          <w:sz w:val="30"/>
          <w:szCs w:val="30"/>
        </w:rPr>
        <w:t xml:space="preserve"> </w:t>
      </w:r>
      <w:r w:rsidR="00E32099" w:rsidRPr="0068764B">
        <w:rPr>
          <w:b w:val="0"/>
          <w:bCs/>
          <w:noProof/>
          <w:sz w:val="30"/>
          <w:szCs w:val="30"/>
        </w:rPr>
        <w:t>leggere le informazioni dell’auto/moto ed i vincoli sull’acquisto, scegliendo il veicolo adatto alle proprie esigenze, cosi da facilitare l’acquisto all’utente.</w:t>
      </w:r>
      <w:r w:rsidR="00573EF2" w:rsidRPr="0068764B">
        <w:rPr>
          <w:b w:val="0"/>
          <w:bCs/>
          <w:noProof/>
          <w:sz w:val="30"/>
          <w:szCs w:val="30"/>
        </w:rPr>
        <w:t xml:space="preserve"> Inoltre aiuta chi si occupa delle vendite online in modo che venga utilizzato un solo sistema di vendita, cosi da incrementere le vendite con una maggiore efficienza </w:t>
      </w:r>
      <w:r w:rsidR="00594B89" w:rsidRPr="0068764B">
        <w:rPr>
          <w:b w:val="0"/>
          <w:bCs/>
          <w:noProof/>
          <w:sz w:val="30"/>
          <w:szCs w:val="30"/>
        </w:rPr>
        <w:t xml:space="preserve">visto che l’utente potrà </w:t>
      </w:r>
      <w:r w:rsidR="00F94374" w:rsidRPr="0068764B">
        <w:rPr>
          <w:b w:val="0"/>
          <w:bCs/>
          <w:noProof/>
          <w:sz w:val="30"/>
          <w:szCs w:val="30"/>
        </w:rPr>
        <w:t>acquistare</w:t>
      </w:r>
      <w:r w:rsidR="00594B89" w:rsidRPr="0068764B">
        <w:rPr>
          <w:b w:val="0"/>
          <w:bCs/>
          <w:noProof/>
          <w:sz w:val="30"/>
          <w:szCs w:val="30"/>
        </w:rPr>
        <w:t xml:space="preserve"> un veicolo senza dover contattare il venditore</w:t>
      </w:r>
      <w:r w:rsidR="00573EF2" w:rsidRPr="0068764B">
        <w:rPr>
          <w:b w:val="0"/>
          <w:bCs/>
          <w:noProof/>
          <w:sz w:val="30"/>
          <w:szCs w:val="30"/>
        </w:rPr>
        <w:t xml:space="preserve">.   </w:t>
      </w:r>
    </w:p>
    <w:p w14:paraId="3BD6DFEA" w14:textId="3D58F903" w:rsidR="00306BF1" w:rsidRPr="001E6206" w:rsidRDefault="001E6206" w:rsidP="001E6206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60736D85" w14:textId="59F38D3D" w:rsidR="00D97C8D" w:rsidRPr="0068764B" w:rsidRDefault="00BA71C3" w:rsidP="00BA71C3">
      <w:pPr>
        <w:pStyle w:val="Titolo2"/>
        <w:rPr>
          <w:b/>
          <w:bCs/>
          <w:noProof/>
          <w:sz w:val="34"/>
          <w:szCs w:val="34"/>
        </w:rPr>
      </w:pPr>
      <w:bookmarkStart w:id="2" w:name="_Toc120616653"/>
      <w:r w:rsidRPr="2DF48A9D">
        <w:rPr>
          <w:b/>
          <w:bCs/>
          <w:noProof/>
          <w:sz w:val="34"/>
          <w:szCs w:val="34"/>
        </w:rPr>
        <w:lastRenderedPageBreak/>
        <w:t xml:space="preserve">1.2 </w:t>
      </w:r>
      <w:r w:rsidR="006005D7" w:rsidRPr="2DF48A9D">
        <w:rPr>
          <w:b/>
          <w:bCs/>
          <w:noProof/>
          <w:sz w:val="34"/>
          <w:szCs w:val="34"/>
        </w:rPr>
        <w:t>Design goals</w:t>
      </w:r>
      <w:bookmarkEnd w:id="2"/>
    </w:p>
    <w:p w14:paraId="50C88E14" w14:textId="4155DD51" w:rsidR="006005D7" w:rsidRPr="00414F0F" w:rsidRDefault="003A53E0" w:rsidP="2DF48A9D">
      <w:pPr>
        <w:pStyle w:val="Titolo3"/>
        <w:spacing w:after="120" w:line="240" w:lineRule="auto"/>
        <w:rPr>
          <w:rFonts w:ascii="Calibri" w:eastAsia="MS Mincho" w:hAnsi="Calibri" w:cs="Times New Roman"/>
          <w:color w:val="082A75"/>
          <w:sz w:val="34"/>
          <w:szCs w:val="34"/>
        </w:rPr>
      </w:pPr>
      <w:bookmarkStart w:id="3" w:name="_Toc86923345"/>
      <w:bookmarkStart w:id="4" w:name="_Toc87347979"/>
      <w:bookmarkStart w:id="5" w:name="_Toc87368944"/>
      <w:bookmarkStart w:id="6" w:name="_Toc89336490"/>
      <w:bookmarkStart w:id="7" w:name="_Toc120616654"/>
      <w:r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RNF_1</w:t>
      </w:r>
      <w:r w:rsidR="00725803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</w:t>
      </w:r>
      <w:r w:rsidR="006005D7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Usabilità</w:t>
      </w:r>
      <w:bookmarkEnd w:id="3"/>
      <w:bookmarkEnd w:id="4"/>
      <w:bookmarkEnd w:id="5"/>
      <w:bookmarkEnd w:id="6"/>
      <w:bookmarkEnd w:id="7"/>
    </w:p>
    <w:p w14:paraId="23CD844E" w14:textId="1BD78C8D" w:rsidR="00725803" w:rsidRPr="00414F0F" w:rsidRDefault="000F252F" w:rsidP="00725803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bookmarkStart w:id="8" w:name="_Toc86923346"/>
      <w:bookmarkStart w:id="9" w:name="_Toc87347980"/>
      <w:bookmarkStart w:id="10" w:name="_Toc87368945"/>
      <w:bookmarkStart w:id="11" w:name="_Toc89336491"/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Il sistema deve far sì che l’utente riesca a utilizzare e visualizzare le funzionalità presenti, fornendo un </w:t>
      </w:r>
      <w:proofErr w:type="spellStart"/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men</w:t>
      </w:r>
      <w:r w:rsidR="00F80191">
        <w:rPr>
          <w:rFonts w:ascii="Calibri" w:eastAsia="MS Mincho" w:hAnsi="Calibri" w:cs="Times New Roman"/>
          <w:b w:val="0"/>
          <w:color w:val="082A75"/>
          <w:sz w:val="30"/>
          <w:szCs w:val="30"/>
        </w:rPr>
        <w:t>ù</w:t>
      </w:r>
      <w:proofErr w:type="spellEnd"/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 contestuale con le relative funzionalità di login e logout posizionati in alto dello schermo.</w:t>
      </w:r>
    </w:p>
    <w:p w14:paraId="62BFA48F" w14:textId="049C00B4" w:rsidR="00F80191" w:rsidRPr="00F80191" w:rsidRDefault="00F80191" w:rsidP="00F80191">
      <w:pPr>
        <w:rPr>
          <w:rFonts w:ascii="Calibri" w:eastAsia="MS Mincho" w:hAnsi="Calibri" w:cs="Times New Roman"/>
          <w:b w:val="0"/>
          <w:sz w:val="30"/>
          <w:szCs w:val="30"/>
        </w:rPr>
      </w:pPr>
      <w:r w:rsidRPr="00F80191">
        <w:rPr>
          <w:rFonts w:ascii="Calibri" w:eastAsia="MS Mincho" w:hAnsi="Calibri" w:cs="Times New Roman"/>
          <w:b w:val="0"/>
          <w:sz w:val="30"/>
          <w:szCs w:val="30"/>
        </w:rPr>
        <w:t>Dei pop-up permettono al sistema di mostrare all’utente, nel caso stia</w:t>
      </w:r>
    </w:p>
    <w:p w14:paraId="6E68B5DC" w14:textId="71FBD4C7" w:rsidR="00F80191" w:rsidRDefault="00F80191" w:rsidP="00F80191">
      <w:pPr>
        <w:rPr>
          <w:rFonts w:ascii="Calibri" w:eastAsia="MS Mincho" w:hAnsi="Calibri" w:cs="Times New Roman"/>
          <w:b w:val="0"/>
          <w:sz w:val="30"/>
          <w:szCs w:val="30"/>
        </w:rPr>
      </w:pPr>
      <w:r w:rsidRPr="00F80191">
        <w:rPr>
          <w:rFonts w:ascii="Calibri" w:eastAsia="MS Mincho" w:hAnsi="Calibri" w:cs="Times New Roman"/>
          <w:b w:val="0"/>
          <w:sz w:val="30"/>
          <w:szCs w:val="30"/>
        </w:rPr>
        <w:t>compilando un form, che ha inserito dei dati mancanti</w:t>
      </w:r>
      <w:r>
        <w:rPr>
          <w:rFonts w:ascii="Calibri" w:eastAsia="MS Mincho" w:hAnsi="Calibri" w:cs="Times New Roman"/>
          <w:b w:val="0"/>
          <w:sz w:val="30"/>
          <w:szCs w:val="30"/>
        </w:rPr>
        <w:t>.</w:t>
      </w:r>
    </w:p>
    <w:p w14:paraId="70AEFE0C" w14:textId="3737B006" w:rsidR="000F252F" w:rsidRPr="00414F0F" w:rsidRDefault="000F252F" w:rsidP="00725803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Il sistema utilizza dei colori di contrasto che fanno capire all’utente che si sta ridirezionando verso un'altra funzionalità. </w:t>
      </w:r>
    </w:p>
    <w:p w14:paraId="045508FA" w14:textId="7AB602EF" w:rsidR="000F252F" w:rsidRPr="00414F0F" w:rsidRDefault="000F252F" w:rsidP="00725803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Il sistema deve essere in grado di adattarsi alle diverse grandezze del browser, rendendo anche esso multipiattaforma.</w:t>
      </w:r>
    </w:p>
    <w:p w14:paraId="339B93A5" w14:textId="77777777" w:rsidR="00725803" w:rsidRPr="00725803" w:rsidRDefault="00725803" w:rsidP="00725803">
      <w:pPr>
        <w:rPr>
          <w:rFonts w:ascii="Calibri" w:eastAsia="MS Mincho" w:hAnsi="Calibri" w:cs="Times New Roman"/>
          <w:b w:val="0"/>
          <w:color w:val="082A75"/>
          <w:szCs w:val="28"/>
        </w:rPr>
      </w:pPr>
    </w:p>
    <w:p w14:paraId="0B5C21ED" w14:textId="3AFEFF61" w:rsidR="00725803" w:rsidRPr="00414F0F" w:rsidRDefault="003A53E0" w:rsidP="2DF48A9D">
      <w:pPr>
        <w:pStyle w:val="Titolo3"/>
        <w:rPr>
          <w:rFonts w:ascii="Calibri" w:eastAsia="MS Mincho" w:hAnsi="Calibri" w:cs="Times New Roman"/>
          <w:color w:val="082A75"/>
          <w:sz w:val="34"/>
          <w:szCs w:val="34"/>
        </w:rPr>
      </w:pPr>
      <w:bookmarkStart w:id="12" w:name="_Toc120616655"/>
      <w:r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RNF_2</w:t>
      </w:r>
      <w:r w:rsidR="00725803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</w:t>
      </w:r>
      <w:r w:rsidR="006005D7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Affidabilità</w:t>
      </w:r>
      <w:bookmarkStart w:id="13" w:name="_Toc86923347"/>
      <w:bookmarkStart w:id="14" w:name="_Toc87347981"/>
      <w:bookmarkStart w:id="15" w:name="_Toc87368946"/>
      <w:bookmarkStart w:id="16" w:name="_Toc89336492"/>
      <w:bookmarkEnd w:id="8"/>
      <w:bookmarkEnd w:id="9"/>
      <w:bookmarkEnd w:id="10"/>
      <w:bookmarkEnd w:id="11"/>
      <w:bookmarkEnd w:id="12"/>
    </w:p>
    <w:p w14:paraId="54C64B61" w14:textId="77777777" w:rsidR="00725803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Il sistema deve generare dei messaggi di errore nel caso l’utente abbia inserito dei dati sbagliati o mancanti. </w:t>
      </w:r>
    </w:p>
    <w:p w14:paraId="59B2E374" w14:textId="3E0DE553" w:rsidR="000F252F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625E7E21">
        <w:rPr>
          <w:rFonts w:ascii="Calibri" w:eastAsia="MS Mincho" w:hAnsi="Calibri" w:cs="Times New Roman"/>
          <w:b w:val="0"/>
          <w:sz w:val="30"/>
          <w:szCs w:val="30"/>
        </w:rPr>
        <w:t>Viene garantito l’accesso con una coppia username, password</w:t>
      </w:r>
      <w:r w:rsidR="00413D67" w:rsidRPr="625E7E21">
        <w:rPr>
          <w:rFonts w:ascii="Calibri" w:eastAsia="MS Mincho" w:hAnsi="Calibri" w:cs="Times New Roman"/>
          <w:b w:val="0"/>
          <w:sz w:val="30"/>
          <w:szCs w:val="30"/>
        </w:rPr>
        <w:t>:</w:t>
      </w:r>
      <w:r w:rsidRPr="625E7E21">
        <w:rPr>
          <w:rFonts w:ascii="Calibri" w:eastAsia="MS Mincho" w:hAnsi="Calibri" w:cs="Times New Roman"/>
          <w:b w:val="0"/>
          <w:sz w:val="30"/>
          <w:szCs w:val="30"/>
        </w:rPr>
        <w:t xml:space="preserve"> </w:t>
      </w:r>
    </w:p>
    <w:p w14:paraId="02F93904" w14:textId="77777777" w:rsidR="00453F26" w:rsidRPr="00453F26" w:rsidRDefault="00453F26" w:rsidP="00453F26">
      <w:pPr>
        <w:pStyle w:val="Paragrafoelenco"/>
        <w:numPr>
          <w:ilvl w:val="0"/>
          <w:numId w:val="22"/>
        </w:num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53F26">
        <w:rPr>
          <w:rFonts w:ascii="Calibri" w:eastAsia="MS Mincho" w:hAnsi="Calibri" w:cs="Times New Roman"/>
          <w:b w:val="0"/>
          <w:color w:val="082A75"/>
          <w:sz w:val="30"/>
          <w:szCs w:val="30"/>
        </w:rPr>
        <w:t>Si utilizzerà il protocollo HTTPS in cui i dati vengono scambiati tra</w:t>
      </w:r>
    </w:p>
    <w:p w14:paraId="0C050E7D" w14:textId="2E0CF74A" w:rsidR="000F252F" w:rsidRPr="00414F0F" w:rsidRDefault="00453F26" w:rsidP="00453F26">
      <w:pPr>
        <w:pStyle w:val="Paragrafoelenco"/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53F26">
        <w:rPr>
          <w:rFonts w:ascii="Calibri" w:eastAsia="MS Mincho" w:hAnsi="Calibri" w:cs="Times New Roman"/>
          <w:b w:val="0"/>
          <w:color w:val="082A75"/>
          <w:sz w:val="30"/>
          <w:szCs w:val="30"/>
        </w:rPr>
        <w:t>clienti e server.</w:t>
      </w:r>
    </w:p>
    <w:p w14:paraId="2E86B988" w14:textId="77777777" w:rsidR="00413D67" w:rsidRPr="00414F0F" w:rsidRDefault="00413D67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</w:p>
    <w:p w14:paraId="3D080C77" w14:textId="5646A96B" w:rsidR="000F252F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Il sistema permette l’acceso alle diverse zone della piattaforma che varierà in base ai diversi ruoli.</w:t>
      </w:r>
    </w:p>
    <w:p w14:paraId="771AD29B" w14:textId="36714CEF" w:rsidR="008D6464" w:rsidRPr="00414F0F" w:rsidRDefault="008D6464">
      <w:pPr>
        <w:spacing w:after="200"/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bookmarkStart w:id="17" w:name="_Hlk89957439"/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br w:type="page"/>
      </w:r>
    </w:p>
    <w:p w14:paraId="6EB8F127" w14:textId="3DA7A033" w:rsidR="006005D7" w:rsidRPr="00414F0F" w:rsidRDefault="003A53E0" w:rsidP="2DF48A9D">
      <w:pPr>
        <w:pStyle w:val="Titolo3"/>
        <w:spacing w:before="0"/>
        <w:rPr>
          <w:rFonts w:ascii="Calibri" w:eastAsia="MS Mincho" w:hAnsi="Calibri" w:cs="Times New Roman"/>
          <w:color w:val="082A75"/>
          <w:sz w:val="34"/>
          <w:szCs w:val="34"/>
        </w:rPr>
      </w:pPr>
      <w:bookmarkStart w:id="18" w:name="_Toc120616656"/>
      <w:bookmarkEnd w:id="17"/>
      <w:r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lastRenderedPageBreak/>
        <w:t>RNF_3</w:t>
      </w:r>
      <w:r w:rsidR="006005D7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Performance</w:t>
      </w:r>
      <w:bookmarkEnd w:id="13"/>
      <w:bookmarkEnd w:id="14"/>
      <w:bookmarkEnd w:id="15"/>
      <w:bookmarkEnd w:id="16"/>
      <w:bookmarkEnd w:id="18"/>
      <w:r w:rsidR="006005D7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 </w:t>
      </w:r>
    </w:p>
    <w:p w14:paraId="36B08A62" w14:textId="77C1A01C" w:rsidR="000F252F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Il sistema cerca di rispondere in tempi brevi alle azioni fatte dall’utente eliminando rallentamenti, però essendo un sistema web la risposta varia in base alla connessione internet dell’utente. </w:t>
      </w:r>
    </w:p>
    <w:p w14:paraId="1C20EC49" w14:textId="6BE2D8FE" w:rsidR="00413D67" w:rsidRDefault="00413D67" w:rsidP="00413D67">
      <w:pPr>
        <w:rPr>
          <w:rFonts w:ascii="Calibri" w:eastAsia="MS Mincho" w:hAnsi="Calibri" w:cs="Times New Roman"/>
          <w:b w:val="0"/>
          <w:color w:val="082A75"/>
          <w:szCs w:val="28"/>
        </w:rPr>
      </w:pPr>
    </w:p>
    <w:p w14:paraId="03ABBC6A" w14:textId="449E730B" w:rsidR="000F252F" w:rsidRPr="00414F0F" w:rsidRDefault="003A53E0" w:rsidP="2DF48A9D">
      <w:pPr>
        <w:pStyle w:val="Titolo3"/>
        <w:rPr>
          <w:rFonts w:ascii="Calibri" w:eastAsia="MS Mincho" w:hAnsi="Calibri" w:cs="Times New Roman"/>
          <w:caps/>
          <w:color w:val="082A75"/>
          <w:sz w:val="34"/>
          <w:szCs w:val="34"/>
        </w:rPr>
      </w:pPr>
      <w:bookmarkStart w:id="19" w:name="_Toc86923350"/>
      <w:bookmarkStart w:id="20" w:name="_Toc87347984"/>
      <w:bookmarkStart w:id="21" w:name="_Toc87368949"/>
      <w:bookmarkStart w:id="22" w:name="_Toc89964320"/>
      <w:bookmarkStart w:id="23" w:name="_Toc120616657"/>
      <w:r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RNF_6</w:t>
      </w:r>
      <w:r w:rsidR="000F252F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</w:t>
      </w:r>
      <w:bookmarkEnd w:id="19"/>
      <w:bookmarkEnd w:id="20"/>
      <w:bookmarkEnd w:id="21"/>
      <w:proofErr w:type="spellStart"/>
      <w:r w:rsidR="000F252F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Supportabilit</w:t>
      </w:r>
      <w:bookmarkEnd w:id="22"/>
      <w:r w:rsidR="00414F0F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à</w:t>
      </w:r>
      <w:bookmarkEnd w:id="23"/>
      <w:proofErr w:type="spellEnd"/>
    </w:p>
    <w:p w14:paraId="1A8D6F4F" w14:textId="7905ADB5" w:rsidR="00414F0F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Essendo un applicazione web può essere utilizzata da qualsiasi dispositivo che abbia la possibilità di connettersi ad internet (Pc, tablet, smartphone…)</w:t>
      </w:r>
      <w:r w:rsidR="00414F0F"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.</w:t>
      </w:r>
    </w:p>
    <w:p w14:paraId="69E23AC5" w14:textId="1F78E70F" w:rsidR="00413D67" w:rsidRDefault="00413D67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7C44FA65" w14:textId="77777777" w:rsidR="00306BF1" w:rsidRDefault="00306BF1" w:rsidP="006005D7">
      <w:pPr>
        <w:pStyle w:val="Paragrafoelenco"/>
        <w:ind w:left="1140"/>
        <w:rPr>
          <w:b w:val="0"/>
          <w:bCs/>
          <w:noProof/>
          <w:szCs w:val="28"/>
        </w:rPr>
      </w:pPr>
    </w:p>
    <w:p w14:paraId="79389D01" w14:textId="4C629110" w:rsidR="006005D7" w:rsidRPr="00414F0F" w:rsidRDefault="0068764B" w:rsidP="2DF48A9D">
      <w:pPr>
        <w:pStyle w:val="Titolo2"/>
        <w:rPr>
          <w:b/>
          <w:bCs/>
          <w:noProof/>
          <w:sz w:val="34"/>
          <w:szCs w:val="34"/>
        </w:rPr>
      </w:pPr>
      <w:bookmarkStart w:id="24" w:name="_Toc120616658"/>
      <w:r w:rsidRPr="2DF48A9D">
        <w:rPr>
          <w:b/>
          <w:bCs/>
          <w:noProof/>
          <w:sz w:val="34"/>
          <w:szCs w:val="34"/>
        </w:rPr>
        <w:t xml:space="preserve">1.3 </w:t>
      </w:r>
      <w:r w:rsidR="006005D7" w:rsidRPr="2DF48A9D">
        <w:rPr>
          <w:b/>
          <w:bCs/>
          <w:noProof/>
          <w:sz w:val="34"/>
          <w:szCs w:val="34"/>
        </w:rPr>
        <w:t>Riferimenti</w:t>
      </w:r>
      <w:bookmarkEnd w:id="24"/>
    </w:p>
    <w:p w14:paraId="2C261179" w14:textId="03C089C2" w:rsidR="00306BF1" w:rsidRDefault="00BB1D8E" w:rsidP="00414F0F">
      <w:pPr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Questi resquisti non fiunzionali fanno riferimento al documento Requirements Analysis Document all’interno della sezione 4.</w:t>
      </w:r>
    </w:p>
    <w:p w14:paraId="258322E4" w14:textId="33B66FA6" w:rsidR="00BB1D8E" w:rsidRPr="00A5037D" w:rsidRDefault="00BB1D8E" w:rsidP="00BB1D8E">
      <w:pPr>
        <w:pStyle w:val="Paragrafoelenco"/>
        <w:numPr>
          <w:ilvl w:val="0"/>
          <w:numId w:val="23"/>
        </w:numPr>
        <w:rPr>
          <w:noProof/>
          <w:sz w:val="30"/>
          <w:szCs w:val="30"/>
        </w:rPr>
      </w:pPr>
      <w:r w:rsidRPr="00A5037D">
        <w:rPr>
          <w:noProof/>
          <w:sz w:val="30"/>
          <w:szCs w:val="30"/>
        </w:rPr>
        <w:t>4.1 RNF1 – Usabilità</w:t>
      </w:r>
    </w:p>
    <w:p w14:paraId="456ED9CD" w14:textId="36B93BAF" w:rsidR="00BB1D8E" w:rsidRPr="00A5037D" w:rsidRDefault="00BB1D8E" w:rsidP="00BB1D8E">
      <w:pPr>
        <w:pStyle w:val="Paragrafoelenco"/>
        <w:numPr>
          <w:ilvl w:val="0"/>
          <w:numId w:val="23"/>
        </w:numPr>
        <w:rPr>
          <w:noProof/>
          <w:sz w:val="30"/>
          <w:szCs w:val="30"/>
        </w:rPr>
      </w:pPr>
      <w:r w:rsidRPr="00A5037D">
        <w:rPr>
          <w:noProof/>
          <w:sz w:val="30"/>
          <w:szCs w:val="30"/>
        </w:rPr>
        <w:t>4.2 RNF2 – Affidabilità</w:t>
      </w:r>
    </w:p>
    <w:p w14:paraId="1E6F6CBE" w14:textId="7CBBE9FE" w:rsidR="006A64D4" w:rsidRPr="00A5037D" w:rsidRDefault="006A64D4" w:rsidP="006A64D4">
      <w:pPr>
        <w:pStyle w:val="Paragrafoelenco"/>
        <w:numPr>
          <w:ilvl w:val="0"/>
          <w:numId w:val="23"/>
        </w:numPr>
        <w:rPr>
          <w:noProof/>
          <w:sz w:val="30"/>
          <w:szCs w:val="30"/>
        </w:rPr>
      </w:pPr>
      <w:r w:rsidRPr="00A5037D">
        <w:rPr>
          <w:noProof/>
          <w:sz w:val="30"/>
          <w:szCs w:val="30"/>
        </w:rPr>
        <w:t>4.3 RNF3 – Performance</w:t>
      </w:r>
    </w:p>
    <w:p w14:paraId="626C4CF8" w14:textId="0E01D93F" w:rsidR="006A64D4" w:rsidRPr="00A5037D" w:rsidRDefault="006A64D4" w:rsidP="00BB1D8E">
      <w:pPr>
        <w:pStyle w:val="Paragrafoelenco"/>
        <w:numPr>
          <w:ilvl w:val="0"/>
          <w:numId w:val="23"/>
        </w:numPr>
        <w:rPr>
          <w:noProof/>
          <w:sz w:val="30"/>
          <w:szCs w:val="30"/>
        </w:rPr>
      </w:pPr>
      <w:r w:rsidRPr="00A5037D">
        <w:rPr>
          <w:noProof/>
          <w:sz w:val="30"/>
          <w:szCs w:val="30"/>
        </w:rPr>
        <w:t>4.6 RNF6 - Supportabilità</w:t>
      </w:r>
    </w:p>
    <w:p w14:paraId="0D1AB90B" w14:textId="5539A240" w:rsidR="00306BF1" w:rsidRDefault="00306BF1" w:rsidP="00306BF1">
      <w:pPr>
        <w:pStyle w:val="Paragrafoelenco"/>
        <w:ind w:left="2160"/>
        <w:rPr>
          <w:b w:val="0"/>
          <w:bCs/>
          <w:noProof/>
          <w:szCs w:val="28"/>
        </w:rPr>
      </w:pPr>
    </w:p>
    <w:p w14:paraId="1F12677D" w14:textId="2018F204" w:rsidR="00306BF1" w:rsidRDefault="00306BF1" w:rsidP="00306BF1">
      <w:pPr>
        <w:pStyle w:val="Paragrafoelenco"/>
        <w:ind w:left="2160"/>
        <w:rPr>
          <w:b w:val="0"/>
          <w:bCs/>
          <w:noProof/>
          <w:szCs w:val="28"/>
        </w:rPr>
      </w:pPr>
    </w:p>
    <w:p w14:paraId="571C6728" w14:textId="77AE3D39" w:rsidR="00A5037D" w:rsidRPr="00A5037D" w:rsidRDefault="00A5037D" w:rsidP="00A5037D">
      <w:pPr>
        <w:pStyle w:val="Titolo2"/>
        <w:rPr>
          <w:b/>
          <w:bCs/>
          <w:noProof/>
          <w:sz w:val="34"/>
          <w:szCs w:val="34"/>
        </w:rPr>
      </w:pPr>
      <w:bookmarkStart w:id="25" w:name="_Toc120616659"/>
      <w:r w:rsidRPr="2DF48A9D">
        <w:rPr>
          <w:b/>
          <w:bCs/>
          <w:noProof/>
          <w:sz w:val="34"/>
          <w:szCs w:val="34"/>
        </w:rPr>
        <w:t xml:space="preserve">1.4 </w:t>
      </w:r>
      <w:r w:rsidR="00306BF1" w:rsidRPr="2DF48A9D">
        <w:rPr>
          <w:b/>
          <w:bCs/>
          <w:noProof/>
          <w:sz w:val="34"/>
          <w:szCs w:val="34"/>
        </w:rPr>
        <w:t>Panoramica</w:t>
      </w:r>
      <w:bookmarkEnd w:id="25"/>
    </w:p>
    <w:p w14:paraId="44841B6D" w14:textId="13441261" w:rsidR="00D71525" w:rsidRDefault="00D71525" w:rsidP="625E7E21">
      <w:pPr>
        <w:rPr>
          <w:b w:val="0"/>
          <w:noProof/>
          <w:sz w:val="30"/>
          <w:szCs w:val="30"/>
        </w:rPr>
      </w:pPr>
      <w:r w:rsidRPr="625E7E21">
        <w:rPr>
          <w:b w:val="0"/>
          <w:noProof/>
          <w:sz w:val="30"/>
          <w:szCs w:val="30"/>
        </w:rPr>
        <w:t xml:space="preserve">La piattafforma verrà realizzata come sito web, che permette di offrire un servizio di e-commerce per la vendita di auto e moto. Sarà necessario registrarsi, </w:t>
      </w:r>
    </w:p>
    <w:p w14:paraId="1E5CACC9" w14:textId="61A5F429" w:rsidR="00D71525" w:rsidRDefault="00D71525" w:rsidP="625E7E21">
      <w:pPr>
        <w:rPr>
          <w:b w:val="0"/>
          <w:noProof/>
          <w:sz w:val="30"/>
          <w:szCs w:val="30"/>
        </w:rPr>
      </w:pPr>
      <w:r w:rsidRPr="528C0AEF">
        <w:rPr>
          <w:b w:val="0"/>
          <w:noProof/>
          <w:sz w:val="30"/>
          <w:szCs w:val="30"/>
        </w:rPr>
        <w:t xml:space="preserve">( se non si è ancora registrati ) </w:t>
      </w:r>
      <w:r w:rsidR="007F4EEA">
        <w:rPr>
          <w:b w:val="0"/>
          <w:noProof/>
          <w:sz w:val="30"/>
          <w:szCs w:val="30"/>
        </w:rPr>
        <w:t xml:space="preserve">ed effettuare la ricarica (saldo insufficiente) </w:t>
      </w:r>
      <w:r w:rsidRPr="528C0AEF">
        <w:rPr>
          <w:b w:val="0"/>
          <w:noProof/>
          <w:sz w:val="30"/>
          <w:szCs w:val="30"/>
        </w:rPr>
        <w:t>per</w:t>
      </w:r>
      <w:r w:rsidR="007F4EEA">
        <w:rPr>
          <w:b w:val="0"/>
          <w:noProof/>
          <w:sz w:val="30"/>
          <w:szCs w:val="30"/>
        </w:rPr>
        <w:t xml:space="preserve"> poi poter</w:t>
      </w:r>
      <w:r w:rsidRPr="528C0AEF">
        <w:rPr>
          <w:b w:val="0"/>
          <w:noProof/>
          <w:sz w:val="30"/>
          <w:szCs w:val="30"/>
        </w:rPr>
        <w:t xml:space="preserve"> </w:t>
      </w:r>
      <w:r w:rsidR="007F4EEA">
        <w:rPr>
          <w:b w:val="0"/>
          <w:noProof/>
          <w:sz w:val="30"/>
          <w:szCs w:val="30"/>
        </w:rPr>
        <w:t>procedere con</w:t>
      </w:r>
      <w:r w:rsidRPr="528C0AEF">
        <w:rPr>
          <w:b w:val="0"/>
          <w:noProof/>
          <w:sz w:val="30"/>
          <w:szCs w:val="30"/>
        </w:rPr>
        <w:t xml:space="preserve"> l’acquisto, mentre per chi non è registrato può comunque visualizzare e controllare le caratteristiche di un veicol</w:t>
      </w:r>
      <w:r w:rsidR="0030307D" w:rsidRPr="528C0AEF">
        <w:rPr>
          <w:b w:val="0"/>
          <w:noProof/>
          <w:sz w:val="30"/>
          <w:szCs w:val="30"/>
        </w:rPr>
        <w:t>o. Per i clienti registrati avranno un area personale dove sarà possibile controllare gli acquisti effettuati</w:t>
      </w:r>
      <w:r w:rsidR="007F4EEA">
        <w:rPr>
          <w:b w:val="0"/>
          <w:noProof/>
          <w:sz w:val="30"/>
          <w:szCs w:val="30"/>
        </w:rPr>
        <w:t xml:space="preserve"> </w:t>
      </w:r>
      <w:r w:rsidR="0030307D" w:rsidRPr="528C0AEF">
        <w:rPr>
          <w:b w:val="0"/>
          <w:noProof/>
          <w:sz w:val="30"/>
          <w:szCs w:val="30"/>
        </w:rPr>
        <w:t>e visualizzare e modificare le proprie informazioni.</w:t>
      </w:r>
    </w:p>
    <w:p w14:paraId="4A9FBAD1" w14:textId="6CCECF5F" w:rsidR="00306BF1" w:rsidRDefault="00306BF1" w:rsidP="0030307D">
      <w:pPr>
        <w:rPr>
          <w:b w:val="0"/>
          <w:bCs/>
          <w:noProof/>
          <w:szCs w:val="28"/>
        </w:rPr>
      </w:pPr>
    </w:p>
    <w:p w14:paraId="54F65B7C" w14:textId="0A207426" w:rsidR="00306BF1" w:rsidRDefault="00306BF1" w:rsidP="00306BF1">
      <w:pPr>
        <w:ind w:left="720"/>
        <w:rPr>
          <w:b w:val="0"/>
          <w:bCs/>
          <w:noProof/>
          <w:szCs w:val="28"/>
        </w:rPr>
      </w:pPr>
    </w:p>
    <w:p w14:paraId="1A148FF4" w14:textId="060712D4" w:rsidR="00306BF1" w:rsidRPr="0005475D" w:rsidRDefault="002B232D" w:rsidP="0005475D">
      <w:pPr>
        <w:pStyle w:val="Titolo1"/>
        <w:rPr>
          <w:noProof/>
          <w:color w:val="082A75" w:themeColor="text2"/>
          <w:sz w:val="38"/>
          <w:szCs w:val="38"/>
        </w:rPr>
      </w:pPr>
      <w:bookmarkStart w:id="26" w:name="_Toc120616660"/>
      <w:r w:rsidRPr="0005475D">
        <w:rPr>
          <w:noProof/>
          <w:color w:val="082A75" w:themeColor="text2"/>
          <w:sz w:val="38"/>
          <w:szCs w:val="38"/>
        </w:rPr>
        <w:t xml:space="preserve">2. </w:t>
      </w:r>
      <w:r w:rsidR="00BA7CB2" w:rsidRPr="0005475D">
        <w:rPr>
          <w:noProof/>
          <w:color w:val="082A75" w:themeColor="text2"/>
          <w:sz w:val="38"/>
          <w:szCs w:val="38"/>
        </w:rPr>
        <w:t>Architettura de</w:t>
      </w:r>
      <w:r w:rsidRPr="0005475D">
        <w:rPr>
          <w:noProof/>
          <w:color w:val="082A75" w:themeColor="text2"/>
          <w:sz w:val="38"/>
          <w:szCs w:val="38"/>
        </w:rPr>
        <w:t>l</w:t>
      </w:r>
      <w:r w:rsidR="00BA7CB2" w:rsidRPr="0005475D">
        <w:rPr>
          <w:noProof/>
          <w:color w:val="082A75" w:themeColor="text2"/>
          <w:sz w:val="38"/>
          <w:szCs w:val="38"/>
        </w:rPr>
        <w:t xml:space="preserve"> sistem</w:t>
      </w:r>
      <w:r w:rsidRPr="0005475D">
        <w:rPr>
          <w:noProof/>
          <w:color w:val="082A75" w:themeColor="text2"/>
          <w:sz w:val="38"/>
          <w:szCs w:val="38"/>
        </w:rPr>
        <w:t>a</w:t>
      </w:r>
      <w:r w:rsidR="00BA7CB2" w:rsidRPr="0005475D">
        <w:rPr>
          <w:noProof/>
          <w:color w:val="082A75" w:themeColor="text2"/>
          <w:sz w:val="38"/>
          <w:szCs w:val="38"/>
        </w:rPr>
        <w:t xml:space="preserve"> </w:t>
      </w:r>
      <w:r w:rsidRPr="0005475D">
        <w:rPr>
          <w:noProof/>
          <w:color w:val="082A75" w:themeColor="text2"/>
          <w:sz w:val="38"/>
          <w:szCs w:val="38"/>
        </w:rPr>
        <w:t>corrente</w:t>
      </w:r>
      <w:bookmarkEnd w:id="26"/>
    </w:p>
    <w:p w14:paraId="6D06E0F1" w14:textId="600D018B" w:rsidR="00B47B0E" w:rsidRDefault="00BA7CB2" w:rsidP="002B232D">
      <w:pPr>
        <w:rPr>
          <w:b w:val="0"/>
          <w:bCs/>
          <w:noProof/>
          <w:sz w:val="30"/>
          <w:szCs w:val="30"/>
        </w:rPr>
      </w:pPr>
      <w:r w:rsidRPr="002B232D">
        <w:rPr>
          <w:b w:val="0"/>
          <w:bCs/>
          <w:noProof/>
          <w:sz w:val="30"/>
          <w:szCs w:val="30"/>
        </w:rPr>
        <w:t>Attualmente chi gestisce le vendite online di veicoli si pubblicizza utilizzando diverse piattaforme come:autohero,</w:t>
      </w:r>
      <w:r w:rsidR="00F267BA" w:rsidRPr="002B232D">
        <w:rPr>
          <w:b w:val="0"/>
          <w:bCs/>
          <w:noProof/>
          <w:sz w:val="30"/>
          <w:szCs w:val="30"/>
        </w:rPr>
        <w:t>autoscout,carnext</w:t>
      </w:r>
      <w:r w:rsidRPr="002B232D">
        <w:rPr>
          <w:b w:val="0"/>
          <w:bCs/>
          <w:noProof/>
          <w:sz w:val="30"/>
          <w:szCs w:val="30"/>
        </w:rPr>
        <w:t>, rendendo la gestione della vendita di veicoli più impegnativa. I sistemi messi a disposizione fanno si che l’utente prima di poter acquistare un veicolo, debba contattare il venditore con un messaggio sulla piattaforma in uso oppure tramite e-mail, ma ciò non garantisce che il venditore risponda al possibile acquirente, visto che potrebbe avere molte rischieste oppure avere lo stesso veicolo su piattaforme diverse.</w:t>
      </w:r>
      <w:r w:rsidR="00115CE4" w:rsidRPr="002B232D">
        <w:rPr>
          <w:b w:val="0"/>
          <w:bCs/>
          <w:noProof/>
          <w:sz w:val="30"/>
          <w:szCs w:val="30"/>
        </w:rPr>
        <w:t xml:space="preserve">Inoltre i competitor citati in precedenza non danno l’oppurtinatà di aggiungere i veicoli al carrello, ma danno solo la possibilità di contattare il venditore </w:t>
      </w:r>
      <w:r w:rsidR="00D97C8D" w:rsidRPr="002B232D">
        <w:rPr>
          <w:b w:val="0"/>
          <w:bCs/>
          <w:noProof/>
          <w:sz w:val="30"/>
          <w:szCs w:val="30"/>
        </w:rPr>
        <w:t>e</w:t>
      </w:r>
      <w:r w:rsidR="00115CE4" w:rsidRPr="002B232D">
        <w:rPr>
          <w:b w:val="0"/>
          <w:bCs/>
          <w:noProof/>
          <w:sz w:val="30"/>
          <w:szCs w:val="30"/>
        </w:rPr>
        <w:t xml:space="preserve"> acquistare il veicolo</w:t>
      </w:r>
      <w:r w:rsidR="00D97C8D" w:rsidRPr="002B232D">
        <w:rPr>
          <w:b w:val="0"/>
          <w:bCs/>
          <w:noProof/>
          <w:sz w:val="30"/>
          <w:szCs w:val="30"/>
        </w:rPr>
        <w:t xml:space="preserve"> successivamente</w:t>
      </w:r>
      <w:r w:rsidR="00115CE4" w:rsidRPr="002B232D">
        <w:rPr>
          <w:b w:val="0"/>
          <w:bCs/>
          <w:noProof/>
          <w:sz w:val="30"/>
          <w:szCs w:val="30"/>
        </w:rPr>
        <w:t xml:space="preserve">. Il nostro sistema grazie alle </w:t>
      </w:r>
      <w:r w:rsidR="00115CE4" w:rsidRPr="002B232D">
        <w:rPr>
          <w:b w:val="0"/>
          <w:bCs/>
          <w:noProof/>
          <w:sz w:val="30"/>
          <w:szCs w:val="30"/>
        </w:rPr>
        <w:lastRenderedPageBreak/>
        <w:t>operazioni CRUD permette l’inserimento e la rimozione dal carrello dando la possibilità all’utente di pensare prima di procedere con l’acquisto.</w:t>
      </w:r>
    </w:p>
    <w:p w14:paraId="6E011AC5" w14:textId="77777777" w:rsidR="00FD313B" w:rsidRDefault="00FD313B" w:rsidP="002B232D">
      <w:pPr>
        <w:rPr>
          <w:b w:val="0"/>
          <w:bCs/>
          <w:noProof/>
          <w:sz w:val="30"/>
          <w:szCs w:val="30"/>
        </w:rPr>
      </w:pPr>
    </w:p>
    <w:p w14:paraId="415A0F02" w14:textId="59CEC840" w:rsidR="002B232D" w:rsidRPr="0005475D" w:rsidRDefault="002B232D" w:rsidP="0005475D">
      <w:pPr>
        <w:pStyle w:val="Titolo2"/>
        <w:rPr>
          <w:b/>
          <w:noProof/>
          <w:sz w:val="34"/>
          <w:szCs w:val="34"/>
        </w:rPr>
      </w:pPr>
      <w:bookmarkStart w:id="27" w:name="_Toc120616661"/>
      <w:r w:rsidRPr="0005475D">
        <w:rPr>
          <w:b/>
          <w:noProof/>
          <w:sz w:val="34"/>
          <w:szCs w:val="34"/>
        </w:rPr>
        <w:t>2.</w:t>
      </w:r>
      <w:r w:rsidR="00E92D9A" w:rsidRPr="0005475D">
        <w:rPr>
          <w:b/>
          <w:noProof/>
          <w:sz w:val="34"/>
          <w:szCs w:val="34"/>
        </w:rPr>
        <w:t>1 Panoramica</w:t>
      </w:r>
      <w:bookmarkEnd w:id="27"/>
    </w:p>
    <w:p w14:paraId="46812512" w14:textId="2EBEA262" w:rsidR="00E92D9A" w:rsidRDefault="00E92D9A" w:rsidP="6F825009">
      <w:pPr>
        <w:spacing w:after="200"/>
        <w:rPr>
          <w:b w:val="0"/>
          <w:noProof/>
          <w:sz w:val="30"/>
          <w:szCs w:val="30"/>
        </w:rPr>
      </w:pPr>
      <w:r w:rsidRPr="6F825009">
        <w:rPr>
          <w:b w:val="0"/>
          <w:noProof/>
          <w:sz w:val="30"/>
          <w:szCs w:val="30"/>
        </w:rPr>
        <w:t>Per la piattaforma VeicHome si è deciso utilizzare l’architettura Three-Tier, a tre livelli che permette di dividere la logica bu</w:t>
      </w:r>
      <w:r w:rsidR="403D27C0" w:rsidRPr="6F825009">
        <w:rPr>
          <w:b w:val="0"/>
          <w:noProof/>
          <w:sz w:val="30"/>
          <w:szCs w:val="30"/>
        </w:rPr>
        <w:t xml:space="preserve">siness </w:t>
      </w:r>
      <w:r w:rsidRPr="6F825009">
        <w:rPr>
          <w:b w:val="0"/>
          <w:noProof/>
          <w:sz w:val="30"/>
          <w:szCs w:val="30"/>
        </w:rPr>
        <w:t>da</w:t>
      </w:r>
      <w:r w:rsidR="1418A2EB" w:rsidRPr="6F825009">
        <w:rPr>
          <w:b w:val="0"/>
          <w:noProof/>
          <w:sz w:val="30"/>
          <w:szCs w:val="30"/>
        </w:rPr>
        <w:t>ll’interfaccia utente e dalla getione dei dati persistenti</w:t>
      </w:r>
      <w:r w:rsidRPr="6F825009">
        <w:rPr>
          <w:b w:val="0"/>
          <w:noProof/>
          <w:sz w:val="30"/>
          <w:szCs w:val="30"/>
        </w:rPr>
        <w:t>:</w:t>
      </w:r>
    </w:p>
    <w:p w14:paraId="04FB952A" w14:textId="77777777" w:rsidR="00E92D9A" w:rsidRDefault="00E92D9A">
      <w:pPr>
        <w:spacing w:after="200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I compontenti di questo livello sono:</w:t>
      </w:r>
    </w:p>
    <w:p w14:paraId="5FE8C1EF" w14:textId="77777777" w:rsidR="00292124" w:rsidRDefault="00E92D9A" w:rsidP="00292124">
      <w:pPr>
        <w:pStyle w:val="Paragrafoelenco"/>
        <w:numPr>
          <w:ilvl w:val="0"/>
          <w:numId w:val="24"/>
        </w:numPr>
        <w:spacing w:after="200"/>
        <w:rPr>
          <w:b w:val="0"/>
          <w:bCs/>
          <w:noProof/>
          <w:sz w:val="30"/>
          <w:szCs w:val="30"/>
        </w:rPr>
      </w:pPr>
      <w:r w:rsidRPr="00292124">
        <w:rPr>
          <w:b w:val="0"/>
          <w:bCs/>
          <w:noProof/>
          <w:sz w:val="30"/>
          <w:szCs w:val="30"/>
        </w:rPr>
        <w:t>Controller</w:t>
      </w:r>
      <w:r w:rsidR="004D1770" w:rsidRPr="00292124">
        <w:rPr>
          <w:b w:val="0"/>
          <w:bCs/>
          <w:noProof/>
          <w:sz w:val="30"/>
          <w:szCs w:val="30"/>
        </w:rPr>
        <w:t xml:space="preserve">: </w:t>
      </w:r>
    </w:p>
    <w:p w14:paraId="7907BAC4" w14:textId="190972F5" w:rsidR="00292124" w:rsidRPr="00292124" w:rsidRDefault="00292124" w:rsidP="00292124">
      <w:pPr>
        <w:pStyle w:val="Paragrafoelenco"/>
        <w:spacing w:after="200"/>
        <w:ind w:left="795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D</w:t>
      </w:r>
      <w:r w:rsidRPr="00292124">
        <w:rPr>
          <w:b w:val="0"/>
          <w:bCs/>
          <w:noProof/>
          <w:sz w:val="30"/>
          <w:szCs w:val="30"/>
        </w:rPr>
        <w:t>efinisce il comportamento dell’applicazione</w:t>
      </w:r>
      <w:r>
        <w:rPr>
          <w:b w:val="0"/>
          <w:bCs/>
          <w:noProof/>
          <w:sz w:val="30"/>
          <w:szCs w:val="30"/>
        </w:rPr>
        <w:t xml:space="preserve">, </w:t>
      </w:r>
      <w:r w:rsidRPr="00292124">
        <w:rPr>
          <w:b w:val="0"/>
          <w:bCs/>
          <w:noProof/>
          <w:sz w:val="30"/>
          <w:szCs w:val="30"/>
        </w:rPr>
        <w:t>fa dispatching di richieste utente e seleziona la view per la presentazione</w:t>
      </w:r>
      <w:r>
        <w:rPr>
          <w:b w:val="0"/>
          <w:bCs/>
          <w:noProof/>
          <w:sz w:val="30"/>
          <w:szCs w:val="30"/>
        </w:rPr>
        <w:t xml:space="preserve">, </w:t>
      </w:r>
      <w:r w:rsidRPr="00292124">
        <w:rPr>
          <w:b w:val="0"/>
          <w:bCs/>
          <w:noProof/>
          <w:sz w:val="30"/>
          <w:szCs w:val="30"/>
        </w:rPr>
        <w:t xml:space="preserve">interpreta l’input dell’utente e lo mappa su azioni che devono essere eseguite </w:t>
      </w:r>
    </w:p>
    <w:p w14:paraId="7213CB31" w14:textId="41AB668A" w:rsidR="00E92D9A" w:rsidRDefault="00E92D9A" w:rsidP="00292124">
      <w:pPr>
        <w:pStyle w:val="Paragrafoelenco"/>
        <w:numPr>
          <w:ilvl w:val="0"/>
          <w:numId w:val="24"/>
        </w:numPr>
        <w:spacing w:after="200"/>
        <w:rPr>
          <w:b w:val="0"/>
          <w:bCs/>
          <w:noProof/>
          <w:sz w:val="30"/>
          <w:szCs w:val="30"/>
        </w:rPr>
      </w:pPr>
      <w:r w:rsidRPr="00292124">
        <w:rPr>
          <w:b w:val="0"/>
          <w:bCs/>
          <w:noProof/>
          <w:sz w:val="30"/>
          <w:szCs w:val="30"/>
        </w:rPr>
        <w:t>Model</w:t>
      </w:r>
      <w:r w:rsidR="00292124">
        <w:rPr>
          <w:b w:val="0"/>
          <w:bCs/>
          <w:noProof/>
          <w:sz w:val="30"/>
          <w:szCs w:val="30"/>
        </w:rPr>
        <w:t>:</w:t>
      </w:r>
    </w:p>
    <w:p w14:paraId="7DDA7AF1" w14:textId="63771498" w:rsidR="00292124" w:rsidRPr="00BB219C" w:rsidRDefault="00292124" w:rsidP="00BB219C">
      <w:pPr>
        <w:pStyle w:val="Paragrafoelenco"/>
        <w:spacing w:after="200"/>
        <w:ind w:left="795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R</w:t>
      </w:r>
      <w:r w:rsidRPr="00292124">
        <w:rPr>
          <w:b w:val="0"/>
          <w:bCs/>
          <w:noProof/>
          <w:sz w:val="30"/>
          <w:szCs w:val="30"/>
        </w:rPr>
        <w:t xml:space="preserve">appresenta livello dei dati, incluse operazioni per accesso e </w:t>
      </w:r>
      <w:r w:rsidRPr="00BB219C">
        <w:rPr>
          <w:b w:val="0"/>
          <w:bCs/>
          <w:noProof/>
          <w:sz w:val="30"/>
          <w:szCs w:val="30"/>
        </w:rPr>
        <w:t>modifica. Model deve notificare le view associate quando viene modificato e deve supportare la possibilità per la view di interrogare stato di model,</w:t>
      </w:r>
      <w:r w:rsidR="00BB219C">
        <w:rPr>
          <w:b w:val="0"/>
          <w:bCs/>
          <w:noProof/>
          <w:sz w:val="30"/>
          <w:szCs w:val="30"/>
        </w:rPr>
        <w:t xml:space="preserve"> </w:t>
      </w:r>
      <w:r w:rsidRPr="00BB219C">
        <w:rPr>
          <w:b w:val="0"/>
          <w:bCs/>
          <w:noProof/>
          <w:sz w:val="30"/>
          <w:szCs w:val="30"/>
        </w:rPr>
        <w:t>e la possibilità per il controller di accedere alle funzionalità incapsulate dal model.</w:t>
      </w:r>
    </w:p>
    <w:p w14:paraId="6C3AEDEB" w14:textId="6071B61F" w:rsidR="00E92D9A" w:rsidRDefault="00E92D9A" w:rsidP="00E92D9A">
      <w:pPr>
        <w:pStyle w:val="Paragrafoelenco"/>
        <w:numPr>
          <w:ilvl w:val="0"/>
          <w:numId w:val="24"/>
        </w:numPr>
        <w:spacing w:after="200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View</w:t>
      </w:r>
      <w:r w:rsidR="00292124">
        <w:rPr>
          <w:b w:val="0"/>
          <w:bCs/>
          <w:noProof/>
          <w:sz w:val="30"/>
          <w:szCs w:val="30"/>
        </w:rPr>
        <w:t>:</w:t>
      </w:r>
    </w:p>
    <w:p w14:paraId="05649B28" w14:textId="3B6DE3BC" w:rsidR="00292124" w:rsidRDefault="00BB219C" w:rsidP="00BB219C">
      <w:pPr>
        <w:pStyle w:val="Paragrafoelenco"/>
        <w:spacing w:after="200"/>
        <w:ind w:left="795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S</w:t>
      </w:r>
      <w:r w:rsidRPr="00BB219C">
        <w:rPr>
          <w:b w:val="0"/>
          <w:bCs/>
          <w:noProof/>
          <w:sz w:val="30"/>
          <w:szCs w:val="30"/>
        </w:rPr>
        <w:t>i occupa del rendering dei contenuti del model. Accede ai dati tramite il model e specifica come dati debbano essere presentati</w:t>
      </w:r>
      <w:r>
        <w:rPr>
          <w:b w:val="0"/>
          <w:bCs/>
          <w:noProof/>
          <w:sz w:val="30"/>
          <w:szCs w:val="30"/>
        </w:rPr>
        <w:t xml:space="preserve">, </w:t>
      </w:r>
      <w:r w:rsidRPr="00BB219C">
        <w:rPr>
          <w:b w:val="0"/>
          <w:bCs/>
          <w:noProof/>
          <w:sz w:val="30"/>
          <w:szCs w:val="30"/>
        </w:rPr>
        <w:t xml:space="preserve">aggiorna la presentazione dei dati quando il model cambia </w:t>
      </w:r>
      <w:r>
        <w:rPr>
          <w:b w:val="0"/>
          <w:bCs/>
          <w:noProof/>
          <w:sz w:val="30"/>
          <w:szCs w:val="30"/>
        </w:rPr>
        <w:t xml:space="preserve">e </w:t>
      </w:r>
      <w:r w:rsidRPr="00BB219C">
        <w:rPr>
          <w:b w:val="0"/>
          <w:bCs/>
          <w:noProof/>
          <w:sz w:val="30"/>
          <w:szCs w:val="30"/>
        </w:rPr>
        <w:t>gira l’input dell’utente verso il controller</w:t>
      </w:r>
      <w:r>
        <w:rPr>
          <w:b w:val="0"/>
          <w:bCs/>
          <w:noProof/>
          <w:sz w:val="30"/>
          <w:szCs w:val="30"/>
        </w:rPr>
        <w:t>.</w:t>
      </w:r>
    </w:p>
    <w:p w14:paraId="4AA1AC89" w14:textId="53915E77" w:rsidR="00BB219C" w:rsidRDefault="00C94ACF" w:rsidP="00BB219C">
      <w:pPr>
        <w:spacing w:after="200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Comportamento model:</w:t>
      </w:r>
    </w:p>
    <w:p w14:paraId="0AE1D5AD" w14:textId="36930712" w:rsidR="00C94ACF" w:rsidRPr="00BB219C" w:rsidRDefault="00C94ACF" w:rsidP="00C94ACF">
      <w:pPr>
        <w:spacing w:after="200"/>
        <w:rPr>
          <w:b w:val="0"/>
          <w:bCs/>
          <w:noProof/>
          <w:sz w:val="30"/>
          <w:szCs w:val="30"/>
        </w:rPr>
      </w:pPr>
      <w:r w:rsidRPr="00C94ACF">
        <w:rPr>
          <w:b w:val="0"/>
          <w:bCs/>
          <w:noProof/>
          <w:sz w:val="30"/>
          <w:szCs w:val="30"/>
        </w:rPr>
        <w:t>In applicazioni Web conformi al modello (MVC), le richieste del browser client vengono passate a Controller, esso (implementato da Servlet) si occupa di eseguire logica business necessaria per ottenere il contenuto da mostrare. Il Controller mette il contenuto del Model in un messaggio e decide a quale View passare la richiesta</w:t>
      </w:r>
      <w:r>
        <w:rPr>
          <w:b w:val="0"/>
          <w:bCs/>
          <w:noProof/>
          <w:sz w:val="30"/>
          <w:szCs w:val="30"/>
        </w:rPr>
        <w:t xml:space="preserve">. </w:t>
      </w:r>
      <w:r w:rsidRPr="00C94ACF">
        <w:rPr>
          <w:b w:val="0"/>
          <w:bCs/>
          <w:noProof/>
          <w:sz w:val="30"/>
          <w:szCs w:val="30"/>
        </w:rPr>
        <w:t xml:space="preserve">La View si occupa del rendering del contenuto (ad es. stampa dei valori contenuti in struttura dati o bean), ma anche </w:t>
      </w:r>
      <w:r>
        <w:rPr>
          <w:b w:val="0"/>
          <w:bCs/>
          <w:noProof/>
          <w:sz w:val="30"/>
          <w:szCs w:val="30"/>
        </w:rPr>
        <w:t xml:space="preserve">di </w:t>
      </w:r>
      <w:r w:rsidRPr="00C94ACF">
        <w:rPr>
          <w:b w:val="0"/>
          <w:bCs/>
          <w:noProof/>
          <w:sz w:val="30"/>
          <w:szCs w:val="30"/>
        </w:rPr>
        <w:t>operazioni</w:t>
      </w:r>
      <w:r>
        <w:rPr>
          <w:b w:val="0"/>
          <w:bCs/>
          <w:noProof/>
          <w:sz w:val="30"/>
          <w:szCs w:val="30"/>
        </w:rPr>
        <w:t>.</w:t>
      </w:r>
    </w:p>
    <w:p w14:paraId="17A003BF" w14:textId="77777777" w:rsidR="00E92D9A" w:rsidRDefault="00E92D9A">
      <w:pPr>
        <w:spacing w:after="200"/>
        <w:rPr>
          <w:b w:val="0"/>
          <w:bCs/>
          <w:noProof/>
          <w:sz w:val="30"/>
          <w:szCs w:val="30"/>
        </w:rPr>
      </w:pPr>
    </w:p>
    <w:p w14:paraId="131C181C" w14:textId="72C458F8" w:rsidR="00AF349C" w:rsidRPr="0061179A" w:rsidRDefault="00B47B0E" w:rsidP="0061179A">
      <w:pPr>
        <w:pStyle w:val="Titolo2"/>
        <w:rPr>
          <w:b/>
          <w:bCs/>
          <w:noProof/>
          <w:sz w:val="34"/>
          <w:szCs w:val="34"/>
        </w:rPr>
      </w:pPr>
      <w:r w:rsidRPr="2DF48A9D">
        <w:rPr>
          <w:b/>
          <w:bCs/>
          <w:noProof/>
          <w:sz w:val="30"/>
          <w:szCs w:val="30"/>
        </w:rPr>
        <w:br w:type="page"/>
      </w:r>
      <w:bookmarkStart w:id="28" w:name="_Toc120616662"/>
      <w:r w:rsidR="0061179A" w:rsidRPr="2DF48A9D">
        <w:rPr>
          <w:b/>
          <w:bCs/>
          <w:noProof/>
          <w:sz w:val="34"/>
          <w:szCs w:val="34"/>
        </w:rPr>
        <w:lastRenderedPageBreak/>
        <w:t>2.2</w:t>
      </w:r>
      <w:r w:rsidR="00AF349C" w:rsidRPr="2DF48A9D">
        <w:rPr>
          <w:b/>
          <w:bCs/>
          <w:noProof/>
          <w:sz w:val="34"/>
          <w:szCs w:val="34"/>
        </w:rPr>
        <w:t xml:space="preserve"> Diagramma generale</w:t>
      </w:r>
      <w:bookmarkEnd w:id="28"/>
    </w:p>
    <w:p w14:paraId="1986758C" w14:textId="518B4107" w:rsidR="00AF349C" w:rsidRDefault="00F70DFC" w:rsidP="00B47B0E">
      <w:pPr>
        <w:rPr>
          <w:b w:val="0"/>
          <w:bCs/>
          <w:noProof/>
          <w:szCs w:val="28"/>
        </w:rPr>
      </w:pPr>
      <w:r w:rsidRPr="0061179A">
        <w:rPr>
          <w:b w:val="0"/>
          <w:bCs/>
          <w:noProof/>
          <w:sz w:val="34"/>
          <w:szCs w:val="34"/>
        </w:rPr>
        <w:drawing>
          <wp:anchor distT="0" distB="0" distL="114300" distR="114300" simplePos="0" relativeHeight="251666432" behindDoc="0" locked="0" layoutInCell="1" allowOverlap="1" wp14:anchorId="06F865F2" wp14:editId="6A9DA100">
            <wp:simplePos x="0" y="0"/>
            <wp:positionH relativeFrom="margin">
              <wp:posOffset>-304800</wp:posOffset>
            </wp:positionH>
            <wp:positionV relativeFrom="paragraph">
              <wp:posOffset>287020</wp:posOffset>
            </wp:positionV>
            <wp:extent cx="6981825" cy="7231380"/>
            <wp:effectExtent l="0" t="0" r="9525" b="762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E578F" w14:textId="41FE3D87" w:rsidR="00AF349C" w:rsidRDefault="00AF349C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6C3067D3" w14:textId="122229B7" w:rsidR="00AF349C" w:rsidRPr="00434918" w:rsidRDefault="00434918" w:rsidP="00434918">
      <w:pPr>
        <w:pStyle w:val="Titolo2"/>
        <w:rPr>
          <w:b/>
          <w:bCs/>
          <w:noProof/>
          <w:sz w:val="34"/>
          <w:szCs w:val="34"/>
        </w:rPr>
      </w:pPr>
      <w:bookmarkStart w:id="29" w:name="_Toc120616663"/>
      <w:r w:rsidRPr="2DF48A9D">
        <w:rPr>
          <w:b/>
          <w:bCs/>
          <w:noProof/>
          <w:sz w:val="34"/>
          <w:szCs w:val="34"/>
        </w:rPr>
        <w:lastRenderedPageBreak/>
        <w:t>2.3 Mapping hardware e software</w:t>
      </w:r>
      <w:bookmarkEnd w:id="29"/>
      <w:r w:rsidRPr="2DF48A9D">
        <w:rPr>
          <w:b/>
          <w:bCs/>
          <w:noProof/>
          <w:sz w:val="34"/>
          <w:szCs w:val="34"/>
        </w:rPr>
        <w:t xml:space="preserve"> </w:t>
      </w:r>
    </w:p>
    <w:p w14:paraId="12639C0D" w14:textId="6139B976" w:rsidR="001E3756" w:rsidRDefault="001E3756" w:rsidP="00B47B0E">
      <w:p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 xml:space="preserve">Il software VeicHome </w:t>
      </w:r>
      <w:r w:rsidR="004C6ADA">
        <w:rPr>
          <w:b w:val="0"/>
          <w:bCs/>
          <w:noProof/>
          <w:szCs w:val="28"/>
        </w:rPr>
        <w:t xml:space="preserve">utilizza il server </w:t>
      </w:r>
      <w:bookmarkStart w:id="30" w:name="_Hlk93570835"/>
      <w:r w:rsidR="004C6ADA">
        <w:rPr>
          <w:b w:val="0"/>
          <w:bCs/>
          <w:noProof/>
          <w:szCs w:val="28"/>
        </w:rPr>
        <w:t>apache tomcat</w:t>
      </w:r>
      <w:bookmarkEnd w:id="30"/>
      <w:r w:rsidR="004C6ADA">
        <w:rPr>
          <w:b w:val="0"/>
          <w:bCs/>
          <w:noProof/>
          <w:szCs w:val="28"/>
        </w:rPr>
        <w:t>, il DBMS utilizzato è MySQL che permette l’interazione tra la piattaforma e il database.</w:t>
      </w:r>
      <w:r w:rsidR="004F40EA">
        <w:rPr>
          <w:b w:val="0"/>
          <w:bCs/>
          <w:noProof/>
          <w:szCs w:val="28"/>
        </w:rPr>
        <w:t>Le funzionalità sono state implementate in linguaggio HTML, JSP e Java</w:t>
      </w:r>
      <w:r w:rsidR="004C6ADA">
        <w:rPr>
          <w:b w:val="0"/>
          <w:bCs/>
          <w:noProof/>
          <w:szCs w:val="28"/>
        </w:rPr>
        <w:t xml:space="preserve"> L’utente utilizza la piattaforma mediante dei browser installati sulla propria macchina.</w:t>
      </w:r>
    </w:p>
    <w:p w14:paraId="7E8CDBC0" w14:textId="7110B83A" w:rsidR="00F62456" w:rsidRDefault="00F62456" w:rsidP="00B47B0E">
      <w:pPr>
        <w:rPr>
          <w:b w:val="0"/>
          <w:bCs/>
          <w:noProof/>
          <w:szCs w:val="28"/>
        </w:rPr>
      </w:pPr>
    </w:p>
    <w:p w14:paraId="43D5053F" w14:textId="55A68171" w:rsidR="00F62456" w:rsidRDefault="00F62456" w:rsidP="00B47B0E">
      <w:p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drawing>
          <wp:anchor distT="0" distB="0" distL="114300" distR="114300" simplePos="0" relativeHeight="251667456" behindDoc="0" locked="0" layoutInCell="1" allowOverlap="1" wp14:anchorId="2B3BCDD9" wp14:editId="4CE55E8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371590" cy="3503930"/>
            <wp:effectExtent l="0" t="0" r="0" b="1270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B32F8E" w14:textId="77777777" w:rsidR="00F62456" w:rsidRDefault="00F62456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50B3F1EE" w14:textId="6ACCA629" w:rsidR="00F62456" w:rsidRDefault="00434918" w:rsidP="00434918">
      <w:pPr>
        <w:pStyle w:val="Titolo2"/>
        <w:rPr>
          <w:b/>
          <w:bCs/>
          <w:noProof/>
          <w:sz w:val="34"/>
          <w:szCs w:val="34"/>
        </w:rPr>
      </w:pPr>
      <w:bookmarkStart w:id="31" w:name="_Toc120616664"/>
      <w:r w:rsidRPr="2DF48A9D">
        <w:rPr>
          <w:b/>
          <w:bCs/>
          <w:noProof/>
          <w:sz w:val="34"/>
          <w:szCs w:val="34"/>
        </w:rPr>
        <w:lastRenderedPageBreak/>
        <w:t>2.4</w:t>
      </w:r>
      <w:r w:rsidR="00F62456" w:rsidRPr="2DF48A9D">
        <w:rPr>
          <w:b/>
          <w:bCs/>
          <w:noProof/>
          <w:sz w:val="34"/>
          <w:szCs w:val="34"/>
        </w:rPr>
        <w:t xml:space="preserve"> Gestione dei dati peristenti</w:t>
      </w:r>
      <w:bookmarkEnd w:id="31"/>
    </w:p>
    <w:p w14:paraId="480F5C9E" w14:textId="4930B06D" w:rsidR="00BF0474" w:rsidRPr="00BF0474" w:rsidRDefault="00BF0474" w:rsidP="00BF0474">
      <w:pPr>
        <w:pStyle w:val="Titolo3"/>
        <w:rPr>
          <w:color w:val="082A75" w:themeColor="text2"/>
          <w:sz w:val="30"/>
          <w:szCs w:val="30"/>
        </w:rPr>
      </w:pPr>
      <w:bookmarkStart w:id="32" w:name="_Toc120616665"/>
      <w:r w:rsidRPr="2DF48A9D">
        <w:rPr>
          <w:color w:val="082A75" w:themeColor="text2"/>
          <w:sz w:val="30"/>
          <w:szCs w:val="30"/>
        </w:rPr>
        <w:t>2.4.1 Database</w:t>
      </w:r>
      <w:bookmarkEnd w:id="32"/>
    </w:p>
    <w:p w14:paraId="79FAF24B" w14:textId="7FAC5085" w:rsidR="00F62456" w:rsidRPr="00D54AE7" w:rsidRDefault="00F62456" w:rsidP="00B47B0E">
      <w:p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>Per gestire i dati persistenti abbiammo utilizzato MySQL</w:t>
      </w:r>
      <w:r w:rsidR="006D5C76" w:rsidRPr="00D54AE7">
        <w:rPr>
          <w:b w:val="0"/>
          <w:bCs/>
          <w:noProof/>
          <w:sz w:val="30"/>
          <w:szCs w:val="30"/>
        </w:rPr>
        <w:t>, di cui abbiamo questi vantaggi:</w:t>
      </w:r>
    </w:p>
    <w:p w14:paraId="109A0B42" w14:textId="347B0A91" w:rsidR="006D5C76" w:rsidRPr="00D54AE7" w:rsidRDefault="006D5C76" w:rsidP="006D5C76">
      <w:pPr>
        <w:pStyle w:val="Paragrafoelenco"/>
        <w:numPr>
          <w:ilvl w:val="0"/>
          <w:numId w:val="18"/>
        </w:num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>Costo minore essendo MySQL un servizio gratuito.</w:t>
      </w:r>
    </w:p>
    <w:p w14:paraId="47DF8C3D" w14:textId="17FF3403" w:rsidR="006D5C76" w:rsidRPr="00D54AE7" w:rsidRDefault="006D5C76" w:rsidP="006D5C76">
      <w:pPr>
        <w:pStyle w:val="Paragrafoelenco"/>
        <w:numPr>
          <w:ilvl w:val="0"/>
          <w:numId w:val="18"/>
        </w:num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>Installazione veloce e molto semplice da eseguire.</w:t>
      </w:r>
    </w:p>
    <w:p w14:paraId="5DC6E63D" w14:textId="3CDBA322" w:rsidR="006D5C76" w:rsidRPr="00D54AE7" w:rsidRDefault="006D5C76" w:rsidP="006D5C76">
      <w:pPr>
        <w:pStyle w:val="Paragrafoelenco"/>
        <w:numPr>
          <w:ilvl w:val="0"/>
          <w:numId w:val="18"/>
        </w:num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>Estremamente semplice prendere dimistichezza con il DB grazie alla sua interfaccia.</w:t>
      </w:r>
    </w:p>
    <w:p w14:paraId="510E309C" w14:textId="00E09A61" w:rsidR="006D5C76" w:rsidRDefault="006D5C76" w:rsidP="00D54AE7">
      <w:p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 xml:space="preserve">Infine </w:t>
      </w:r>
      <w:r w:rsidR="00877865" w:rsidRPr="00D54AE7">
        <w:rPr>
          <w:b w:val="0"/>
          <w:bCs/>
          <w:noProof/>
          <w:sz w:val="30"/>
          <w:szCs w:val="30"/>
        </w:rPr>
        <w:t>come detto in precedenza MySQL con l’aiuto della sua semplice interfaccia, facilita la scrittura delle operazoni CRUD e garantisce una sicrurezza sull’accesso dei dati.</w:t>
      </w:r>
    </w:p>
    <w:p w14:paraId="72D81D34" w14:textId="44BC532E" w:rsidR="00BF0474" w:rsidRDefault="00BF0474" w:rsidP="00D54AE7">
      <w:pPr>
        <w:rPr>
          <w:b w:val="0"/>
          <w:bCs/>
          <w:noProof/>
          <w:sz w:val="30"/>
          <w:szCs w:val="30"/>
        </w:rPr>
      </w:pPr>
    </w:p>
    <w:p w14:paraId="279A7023" w14:textId="5A4F6475" w:rsidR="00BF0474" w:rsidRDefault="00BF0474" w:rsidP="009C10D5">
      <w:pPr>
        <w:pStyle w:val="Titolo2"/>
        <w:rPr>
          <w:b/>
          <w:bCs/>
          <w:noProof/>
          <w:sz w:val="30"/>
          <w:szCs w:val="30"/>
        </w:rPr>
      </w:pPr>
      <w:bookmarkStart w:id="33" w:name="_Toc120616666"/>
      <w:r w:rsidRPr="2DF48A9D">
        <w:rPr>
          <w:b/>
          <w:bCs/>
          <w:noProof/>
          <w:sz w:val="30"/>
          <w:szCs w:val="30"/>
        </w:rPr>
        <w:t>2.4.2 Rappresentazione tabelle database</w:t>
      </w:r>
      <w:bookmarkEnd w:id="33"/>
    </w:p>
    <w:p w14:paraId="5A2CA99B" w14:textId="45C4F396" w:rsidR="006C45AB" w:rsidRPr="005600BE" w:rsidRDefault="00CB5B38" w:rsidP="005600BE">
      <w:pPr>
        <w:pStyle w:val="Titolo3"/>
        <w:rPr>
          <w:noProof/>
          <w:sz w:val="30"/>
          <w:szCs w:val="30"/>
        </w:rPr>
      </w:pPr>
      <w:bookmarkStart w:id="34" w:name="_Toc120616667"/>
      <w:r w:rsidRPr="2DF48A9D">
        <w:rPr>
          <w:rFonts w:asciiTheme="minorHAnsi" w:hAnsiTheme="minorHAnsi" w:cstheme="minorBidi"/>
          <w:noProof/>
          <w:color w:val="082A75" w:themeColor="text2"/>
          <w:sz w:val="30"/>
          <w:szCs w:val="30"/>
        </w:rPr>
        <w:t>2.4.2.1</w:t>
      </w:r>
      <w:r w:rsidR="006C45AB" w:rsidRPr="2DF48A9D">
        <w:rPr>
          <w:rFonts w:asciiTheme="minorHAnsi" w:hAnsiTheme="minorHAnsi" w:cstheme="minorBidi"/>
          <w:noProof/>
          <w:color w:val="082A75" w:themeColor="text2"/>
          <w:sz w:val="30"/>
          <w:szCs w:val="30"/>
        </w:rPr>
        <w:t>Cliente</w:t>
      </w:r>
      <w:r w:rsidR="005600BE" w:rsidRPr="2DF48A9D">
        <w:rPr>
          <w:noProof/>
          <w:color w:val="082A75" w:themeColor="text2"/>
          <w:sz w:val="30"/>
          <w:szCs w:val="30"/>
        </w:rPr>
        <w:t>:</w:t>
      </w:r>
      <w:bookmarkEnd w:id="34"/>
    </w:p>
    <w:tbl>
      <w:tblPr>
        <w:tblStyle w:val="Grigliatabella"/>
        <w:tblW w:w="4536" w:type="dxa"/>
        <w:jc w:val="center"/>
        <w:tblLook w:val="04A0" w:firstRow="1" w:lastRow="0" w:firstColumn="1" w:lastColumn="0" w:noHBand="0" w:noVBand="1"/>
      </w:tblPr>
      <w:tblGrid>
        <w:gridCol w:w="2490"/>
        <w:gridCol w:w="2046"/>
      </w:tblGrid>
      <w:tr w:rsidR="006C45AB" w14:paraId="7C81078C" w14:textId="77777777" w:rsidTr="528C0AEF">
        <w:trPr>
          <w:jc w:val="center"/>
        </w:trPr>
        <w:tc>
          <w:tcPr>
            <w:tcW w:w="2490" w:type="dxa"/>
          </w:tcPr>
          <w:p w14:paraId="142FA0D5" w14:textId="502691D0" w:rsidR="006C45AB" w:rsidRDefault="006C45AB" w:rsidP="006C45AB">
            <w:pPr>
              <w:spacing w:after="200"/>
              <w:jc w:val="center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Name</w:t>
            </w:r>
          </w:p>
        </w:tc>
        <w:tc>
          <w:tcPr>
            <w:tcW w:w="2046" w:type="dxa"/>
          </w:tcPr>
          <w:p w14:paraId="0239BFD5" w14:textId="4229CA9C" w:rsidR="006C45AB" w:rsidRDefault="006C45AB" w:rsidP="006C45AB">
            <w:pPr>
              <w:spacing w:after="200"/>
              <w:jc w:val="center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Type</w:t>
            </w:r>
          </w:p>
        </w:tc>
      </w:tr>
      <w:tr w:rsidR="006C45AB" w14:paraId="57C38487" w14:textId="77777777" w:rsidTr="528C0AEF">
        <w:trPr>
          <w:jc w:val="center"/>
        </w:trPr>
        <w:tc>
          <w:tcPr>
            <w:tcW w:w="2490" w:type="dxa"/>
          </w:tcPr>
          <w:p w14:paraId="7D0B7667" w14:textId="2B31296E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Codice_fiscale</w:t>
            </w:r>
          </w:p>
        </w:tc>
        <w:tc>
          <w:tcPr>
            <w:tcW w:w="2046" w:type="dxa"/>
          </w:tcPr>
          <w:p w14:paraId="3BCA3798" w14:textId="1F20F45D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27ADA03B" w14:textId="77777777" w:rsidTr="528C0AEF">
        <w:trPr>
          <w:jc w:val="center"/>
        </w:trPr>
        <w:tc>
          <w:tcPr>
            <w:tcW w:w="2490" w:type="dxa"/>
          </w:tcPr>
          <w:p w14:paraId="02C025BC" w14:textId="7823D048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Nome</w:t>
            </w:r>
          </w:p>
        </w:tc>
        <w:tc>
          <w:tcPr>
            <w:tcW w:w="2046" w:type="dxa"/>
          </w:tcPr>
          <w:p w14:paraId="207445FC" w14:textId="6E04535F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7B81C1A4" w14:textId="77777777" w:rsidTr="528C0AEF">
        <w:trPr>
          <w:jc w:val="center"/>
        </w:trPr>
        <w:tc>
          <w:tcPr>
            <w:tcW w:w="2490" w:type="dxa"/>
          </w:tcPr>
          <w:p w14:paraId="4AE8AD15" w14:textId="43E462BD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Cognome</w:t>
            </w:r>
          </w:p>
        </w:tc>
        <w:tc>
          <w:tcPr>
            <w:tcW w:w="2046" w:type="dxa"/>
          </w:tcPr>
          <w:p w14:paraId="5B44DA91" w14:textId="36FF6211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1B3BBEDF" w14:textId="77777777" w:rsidTr="528C0AEF">
        <w:trPr>
          <w:jc w:val="center"/>
        </w:trPr>
        <w:tc>
          <w:tcPr>
            <w:tcW w:w="2490" w:type="dxa"/>
          </w:tcPr>
          <w:p w14:paraId="3BEEB008" w14:textId="0FBE8615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Sesso</w:t>
            </w:r>
          </w:p>
        </w:tc>
        <w:tc>
          <w:tcPr>
            <w:tcW w:w="2046" w:type="dxa"/>
          </w:tcPr>
          <w:p w14:paraId="4EE3FBB2" w14:textId="7E61F812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45BAB877" w14:textId="77777777" w:rsidTr="528C0AEF">
        <w:trPr>
          <w:jc w:val="center"/>
        </w:trPr>
        <w:tc>
          <w:tcPr>
            <w:tcW w:w="2490" w:type="dxa"/>
          </w:tcPr>
          <w:p w14:paraId="5E16375E" w14:textId="2369A4C8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Indirizzo </w:t>
            </w:r>
          </w:p>
        </w:tc>
        <w:tc>
          <w:tcPr>
            <w:tcW w:w="2046" w:type="dxa"/>
          </w:tcPr>
          <w:p w14:paraId="1557007F" w14:textId="0F76B8D6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09476527" w14:textId="77777777" w:rsidTr="528C0AEF">
        <w:trPr>
          <w:jc w:val="center"/>
        </w:trPr>
        <w:tc>
          <w:tcPr>
            <w:tcW w:w="2490" w:type="dxa"/>
          </w:tcPr>
          <w:p w14:paraId="27438D24" w14:textId="7EDE2FF1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di nascita</w:t>
            </w:r>
          </w:p>
        </w:tc>
        <w:tc>
          <w:tcPr>
            <w:tcW w:w="2046" w:type="dxa"/>
          </w:tcPr>
          <w:p w14:paraId="658A64BC" w14:textId="40E9D256" w:rsidR="006C45AB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Char(20)</w:t>
            </w:r>
          </w:p>
        </w:tc>
      </w:tr>
      <w:tr w:rsidR="006C45AB" w14:paraId="16A86418" w14:textId="77777777" w:rsidTr="528C0AEF">
        <w:trPr>
          <w:jc w:val="center"/>
        </w:trPr>
        <w:tc>
          <w:tcPr>
            <w:tcW w:w="2490" w:type="dxa"/>
          </w:tcPr>
          <w:p w14:paraId="13004F61" w14:textId="4613CA28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Password</w:t>
            </w:r>
          </w:p>
        </w:tc>
        <w:tc>
          <w:tcPr>
            <w:tcW w:w="2046" w:type="dxa"/>
          </w:tcPr>
          <w:p w14:paraId="0DF1F749" w14:textId="589DAB9A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4FAB66B3" w14:textId="77777777" w:rsidTr="528C0AEF">
        <w:trPr>
          <w:jc w:val="center"/>
        </w:trPr>
        <w:tc>
          <w:tcPr>
            <w:tcW w:w="2490" w:type="dxa"/>
          </w:tcPr>
          <w:p w14:paraId="6252DBBB" w14:textId="17A3B7D9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Numero di carta</w:t>
            </w:r>
          </w:p>
        </w:tc>
        <w:tc>
          <w:tcPr>
            <w:tcW w:w="2046" w:type="dxa"/>
          </w:tcPr>
          <w:p w14:paraId="1FC47AE5" w14:textId="33CD2630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2F7E4681" w14:textId="77777777" w:rsidTr="528C0AEF">
        <w:trPr>
          <w:jc w:val="center"/>
        </w:trPr>
        <w:tc>
          <w:tcPr>
            <w:tcW w:w="2490" w:type="dxa"/>
          </w:tcPr>
          <w:p w14:paraId="66CF42AC" w14:textId="06629670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scadenza</w:t>
            </w:r>
          </w:p>
        </w:tc>
        <w:tc>
          <w:tcPr>
            <w:tcW w:w="2046" w:type="dxa"/>
          </w:tcPr>
          <w:p w14:paraId="383DA20B" w14:textId="603EC0D9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1D2BF65C" w14:textId="77777777" w:rsidTr="528C0AEF">
        <w:trPr>
          <w:jc w:val="center"/>
        </w:trPr>
        <w:tc>
          <w:tcPr>
            <w:tcW w:w="2490" w:type="dxa"/>
          </w:tcPr>
          <w:p w14:paraId="01F00A31" w14:textId="648C2109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CVV</w:t>
            </w:r>
          </w:p>
        </w:tc>
        <w:tc>
          <w:tcPr>
            <w:tcW w:w="2046" w:type="dxa"/>
          </w:tcPr>
          <w:p w14:paraId="70C3A8B4" w14:textId="67336882" w:rsidR="006C45AB" w:rsidRDefault="006C45AB" w:rsidP="625E7E21">
            <w:pPr>
              <w:spacing w:after="200"/>
              <w:rPr>
                <w:b w:val="0"/>
                <w:noProof/>
              </w:rPr>
            </w:pPr>
            <w:r w:rsidRPr="625E7E21">
              <w:rPr>
                <w:b w:val="0"/>
                <w:noProof/>
              </w:rPr>
              <w:t>char(20)</w:t>
            </w:r>
          </w:p>
        </w:tc>
      </w:tr>
      <w:tr w:rsidR="625E7E21" w14:paraId="28C638EC" w14:textId="77777777" w:rsidTr="528C0AEF">
        <w:trPr>
          <w:jc w:val="center"/>
        </w:trPr>
        <w:tc>
          <w:tcPr>
            <w:tcW w:w="2490" w:type="dxa"/>
          </w:tcPr>
          <w:p w14:paraId="7FAAB13E" w14:textId="3369FFF6" w:rsidR="625E7E21" w:rsidRDefault="625E7E21" w:rsidP="625E7E21">
            <w:pPr>
              <w:spacing w:after="200"/>
              <w:rPr>
                <w:b w:val="0"/>
                <w:noProof/>
              </w:rPr>
            </w:pPr>
            <w:r w:rsidRPr="625E7E21">
              <w:rPr>
                <w:b w:val="0"/>
                <w:noProof/>
              </w:rPr>
              <w:t>Username</w:t>
            </w:r>
          </w:p>
        </w:tc>
        <w:tc>
          <w:tcPr>
            <w:tcW w:w="2046" w:type="dxa"/>
          </w:tcPr>
          <w:p w14:paraId="150E7B8B" w14:textId="6DF0F135" w:rsidR="006C45AB" w:rsidRDefault="006C45AB" w:rsidP="625E7E21">
            <w:pPr>
              <w:spacing w:after="200"/>
              <w:rPr>
                <w:b w:val="0"/>
                <w:noProof/>
              </w:rPr>
            </w:pPr>
            <w:r w:rsidRPr="625E7E21">
              <w:rPr>
                <w:b w:val="0"/>
                <w:noProof/>
              </w:rPr>
              <w:t>char(20)</w:t>
            </w:r>
          </w:p>
        </w:tc>
      </w:tr>
      <w:tr w:rsidR="625E7E21" w14:paraId="61C468E6" w14:textId="77777777" w:rsidTr="528C0AEF">
        <w:trPr>
          <w:jc w:val="center"/>
        </w:trPr>
        <w:tc>
          <w:tcPr>
            <w:tcW w:w="2490" w:type="dxa"/>
          </w:tcPr>
          <w:p w14:paraId="38CD46F1" w14:textId="0A338E67" w:rsidR="625E7E21" w:rsidRPr="009C10D5" w:rsidRDefault="625E7E21" w:rsidP="625E7E21">
            <w:pPr>
              <w:spacing w:after="200"/>
              <w:rPr>
                <w:b w:val="0"/>
                <w:noProof/>
              </w:rPr>
            </w:pPr>
            <w:r w:rsidRPr="009C10D5">
              <w:rPr>
                <w:b w:val="0"/>
                <w:noProof/>
              </w:rPr>
              <w:t>Comune_di_nascita</w:t>
            </w:r>
          </w:p>
        </w:tc>
        <w:tc>
          <w:tcPr>
            <w:tcW w:w="2046" w:type="dxa"/>
          </w:tcPr>
          <w:p w14:paraId="2E6AE846" w14:textId="5DD78E29" w:rsidR="006C45AB" w:rsidRDefault="006C45AB" w:rsidP="625E7E21">
            <w:pPr>
              <w:spacing w:after="200"/>
              <w:rPr>
                <w:b w:val="0"/>
                <w:noProof/>
              </w:rPr>
            </w:pPr>
            <w:r w:rsidRPr="625E7E21">
              <w:rPr>
                <w:b w:val="0"/>
                <w:noProof/>
              </w:rPr>
              <w:t>char(20)</w:t>
            </w:r>
          </w:p>
        </w:tc>
      </w:tr>
      <w:tr w:rsidR="009C10D5" w14:paraId="6FA5DCB5" w14:textId="77777777" w:rsidTr="528C0AEF">
        <w:trPr>
          <w:jc w:val="center"/>
        </w:trPr>
        <w:tc>
          <w:tcPr>
            <w:tcW w:w="2490" w:type="dxa"/>
          </w:tcPr>
          <w:p w14:paraId="176121C5" w14:textId="1E054CD4" w:rsidR="009C10D5" w:rsidRPr="009C10D5" w:rsidRDefault="009C10D5" w:rsidP="625E7E21">
            <w:pPr>
              <w:spacing w:after="200"/>
              <w:rPr>
                <w:b w:val="0"/>
                <w:noProof/>
              </w:rPr>
            </w:pPr>
            <w:r>
              <w:rPr>
                <w:b w:val="0"/>
                <w:noProof/>
              </w:rPr>
              <w:t>Saldo</w:t>
            </w:r>
          </w:p>
        </w:tc>
        <w:tc>
          <w:tcPr>
            <w:tcW w:w="2046" w:type="dxa"/>
          </w:tcPr>
          <w:p w14:paraId="04594482" w14:textId="2FD469BD" w:rsidR="009C10D5" w:rsidRPr="625E7E21" w:rsidRDefault="009C10D5" w:rsidP="625E7E21">
            <w:pPr>
              <w:spacing w:after="200"/>
              <w:rPr>
                <w:b w:val="0"/>
                <w:noProof/>
              </w:rPr>
            </w:pPr>
            <w:r>
              <w:rPr>
                <w:b w:val="0"/>
                <w:noProof/>
              </w:rPr>
              <w:t>int</w:t>
            </w:r>
          </w:p>
        </w:tc>
      </w:tr>
    </w:tbl>
    <w:p w14:paraId="727BA0D2" w14:textId="73067DB4" w:rsidR="006C45AB" w:rsidRPr="005600BE" w:rsidRDefault="00CB5B38" w:rsidP="005600BE">
      <w:pPr>
        <w:pStyle w:val="Titolo3"/>
        <w:rPr>
          <w:noProof/>
          <w:color w:val="082A75" w:themeColor="text2"/>
          <w:sz w:val="30"/>
          <w:szCs w:val="30"/>
        </w:rPr>
      </w:pPr>
      <w:bookmarkStart w:id="35" w:name="_Toc120616668"/>
      <w:r w:rsidRPr="2DF48A9D">
        <w:rPr>
          <w:rFonts w:asciiTheme="minorHAnsi" w:hAnsiTheme="minorHAnsi" w:cstheme="minorBidi"/>
          <w:noProof/>
          <w:color w:val="082A75" w:themeColor="text2"/>
          <w:sz w:val="30"/>
          <w:szCs w:val="30"/>
        </w:rPr>
        <w:lastRenderedPageBreak/>
        <w:t xml:space="preserve">2.4.2.2 </w:t>
      </w:r>
      <w:r w:rsidR="006C45AB" w:rsidRPr="2DF48A9D">
        <w:rPr>
          <w:rFonts w:asciiTheme="minorHAnsi" w:hAnsiTheme="minorHAnsi" w:cstheme="minorBidi"/>
          <w:noProof/>
          <w:color w:val="082A75" w:themeColor="text2"/>
          <w:sz w:val="30"/>
          <w:szCs w:val="30"/>
        </w:rPr>
        <w:t>Veicolo</w:t>
      </w:r>
      <w:r w:rsidR="005600BE" w:rsidRPr="2DF48A9D">
        <w:rPr>
          <w:noProof/>
          <w:color w:val="082A75" w:themeColor="text2"/>
          <w:sz w:val="30"/>
          <w:szCs w:val="30"/>
        </w:rPr>
        <w:t>:</w:t>
      </w:r>
      <w:bookmarkEnd w:id="35"/>
    </w:p>
    <w:tbl>
      <w:tblPr>
        <w:tblStyle w:val="Grigliatabella"/>
        <w:tblW w:w="4536" w:type="dxa"/>
        <w:jc w:val="center"/>
        <w:tblLook w:val="04A0" w:firstRow="1" w:lastRow="0" w:firstColumn="1" w:lastColumn="0" w:noHBand="0" w:noVBand="1"/>
      </w:tblPr>
      <w:tblGrid>
        <w:gridCol w:w="2880"/>
        <w:gridCol w:w="1656"/>
      </w:tblGrid>
      <w:tr w:rsidR="006C45AB" w14:paraId="242B190B" w14:textId="77777777" w:rsidTr="528C0AEF">
        <w:trPr>
          <w:jc w:val="center"/>
        </w:trPr>
        <w:tc>
          <w:tcPr>
            <w:tcW w:w="2880" w:type="dxa"/>
          </w:tcPr>
          <w:p w14:paraId="21E24CC6" w14:textId="5CB2FEF9" w:rsidR="006C45AB" w:rsidRDefault="00AB0331" w:rsidP="009C10D5">
            <w:pPr>
              <w:spacing w:after="200"/>
              <w:jc w:val="center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Name</w:t>
            </w:r>
          </w:p>
        </w:tc>
        <w:tc>
          <w:tcPr>
            <w:tcW w:w="1656" w:type="dxa"/>
          </w:tcPr>
          <w:p w14:paraId="01A7F9E9" w14:textId="664C5762" w:rsidR="006C45AB" w:rsidRDefault="00AB0331" w:rsidP="009C10D5">
            <w:pPr>
              <w:spacing w:after="200"/>
              <w:jc w:val="center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Type</w:t>
            </w:r>
          </w:p>
        </w:tc>
      </w:tr>
      <w:tr w:rsidR="00AB0331" w14:paraId="0F9AA795" w14:textId="77777777" w:rsidTr="528C0AEF">
        <w:trPr>
          <w:jc w:val="center"/>
        </w:trPr>
        <w:tc>
          <w:tcPr>
            <w:tcW w:w="2880" w:type="dxa"/>
          </w:tcPr>
          <w:p w14:paraId="424FAA00" w14:textId="46A6D4D8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Codice_telaio</w:t>
            </w:r>
          </w:p>
        </w:tc>
        <w:tc>
          <w:tcPr>
            <w:tcW w:w="1656" w:type="dxa"/>
          </w:tcPr>
          <w:p w14:paraId="0539A5CF" w14:textId="09403737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6EC7CF5F" w14:textId="77777777" w:rsidTr="528C0AEF">
        <w:trPr>
          <w:jc w:val="center"/>
        </w:trPr>
        <w:tc>
          <w:tcPr>
            <w:tcW w:w="2880" w:type="dxa"/>
          </w:tcPr>
          <w:p w14:paraId="246C73B8" w14:textId="04693742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Targa</w:t>
            </w:r>
          </w:p>
        </w:tc>
        <w:tc>
          <w:tcPr>
            <w:tcW w:w="1656" w:type="dxa"/>
          </w:tcPr>
          <w:p w14:paraId="6FA02C13" w14:textId="5984FEF3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70F10452" w14:textId="77777777" w:rsidTr="528C0AEF">
        <w:trPr>
          <w:jc w:val="center"/>
        </w:trPr>
        <w:tc>
          <w:tcPr>
            <w:tcW w:w="2880" w:type="dxa"/>
          </w:tcPr>
          <w:p w14:paraId="026B587E" w14:textId="051C9731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Colore</w:t>
            </w:r>
          </w:p>
        </w:tc>
        <w:tc>
          <w:tcPr>
            <w:tcW w:w="1656" w:type="dxa"/>
          </w:tcPr>
          <w:p w14:paraId="6B2E7951" w14:textId="5E35A4A4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6DC4DDFD" w14:textId="77777777" w:rsidTr="528C0AEF">
        <w:trPr>
          <w:jc w:val="center"/>
        </w:trPr>
        <w:tc>
          <w:tcPr>
            <w:tcW w:w="2880" w:type="dxa"/>
          </w:tcPr>
          <w:p w14:paraId="693FC448" w14:textId="7DE1F37A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Marchio</w:t>
            </w:r>
          </w:p>
        </w:tc>
        <w:tc>
          <w:tcPr>
            <w:tcW w:w="1656" w:type="dxa"/>
          </w:tcPr>
          <w:p w14:paraId="4E5A0028" w14:textId="4AFA04CA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05BB0C8A" w14:textId="77777777" w:rsidTr="528C0AEF">
        <w:trPr>
          <w:jc w:val="center"/>
        </w:trPr>
        <w:tc>
          <w:tcPr>
            <w:tcW w:w="2880" w:type="dxa"/>
          </w:tcPr>
          <w:p w14:paraId="34851C7C" w14:textId="6A9DA821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Modello</w:t>
            </w:r>
          </w:p>
        </w:tc>
        <w:tc>
          <w:tcPr>
            <w:tcW w:w="1656" w:type="dxa"/>
          </w:tcPr>
          <w:p w14:paraId="71A29856" w14:textId="749691B8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06E97CA1" w14:textId="77777777" w:rsidTr="528C0AEF">
        <w:trPr>
          <w:jc w:val="center"/>
        </w:trPr>
        <w:tc>
          <w:tcPr>
            <w:tcW w:w="2880" w:type="dxa"/>
          </w:tcPr>
          <w:p w14:paraId="73DCAFD2" w14:textId="0D7879ED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KW</w:t>
            </w:r>
          </w:p>
        </w:tc>
        <w:tc>
          <w:tcPr>
            <w:tcW w:w="1656" w:type="dxa"/>
          </w:tcPr>
          <w:p w14:paraId="7451F323" w14:textId="6F9328C1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Int</w:t>
            </w:r>
          </w:p>
        </w:tc>
      </w:tr>
      <w:tr w:rsidR="00AB0331" w14:paraId="235D01F1" w14:textId="77777777" w:rsidTr="528C0AEF">
        <w:trPr>
          <w:jc w:val="center"/>
        </w:trPr>
        <w:tc>
          <w:tcPr>
            <w:tcW w:w="2880" w:type="dxa"/>
          </w:tcPr>
          <w:p w14:paraId="465EEA27" w14:textId="7F2C72C1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Prezzo </w:t>
            </w:r>
          </w:p>
        </w:tc>
        <w:tc>
          <w:tcPr>
            <w:tcW w:w="1656" w:type="dxa"/>
          </w:tcPr>
          <w:p w14:paraId="4249C6D0" w14:textId="12FBE90B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Int</w:t>
            </w:r>
          </w:p>
        </w:tc>
      </w:tr>
      <w:tr w:rsidR="00AB0331" w14:paraId="6CF8B267" w14:textId="77777777" w:rsidTr="528C0AEF">
        <w:trPr>
          <w:jc w:val="center"/>
        </w:trPr>
        <w:tc>
          <w:tcPr>
            <w:tcW w:w="2880" w:type="dxa"/>
          </w:tcPr>
          <w:p w14:paraId="0E45F3C6" w14:textId="467253ED" w:rsidR="00AB0331" w:rsidRDefault="009C10D5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Foto</w:t>
            </w:r>
          </w:p>
        </w:tc>
        <w:tc>
          <w:tcPr>
            <w:tcW w:w="1656" w:type="dxa"/>
          </w:tcPr>
          <w:p w14:paraId="2CA5BAB6" w14:textId="4E74DB1E" w:rsidR="00AB0331" w:rsidRDefault="009C10D5" w:rsidP="528C0AEF">
            <w:pPr>
              <w:spacing w:after="200"/>
              <w:rPr>
                <w:b w:val="0"/>
                <w:noProof/>
              </w:rPr>
            </w:pPr>
            <w:r>
              <w:rPr>
                <w:b w:val="0"/>
                <w:noProof/>
              </w:rPr>
              <w:t>char(20)</w:t>
            </w:r>
          </w:p>
        </w:tc>
      </w:tr>
      <w:tr w:rsidR="528C0AEF" w14:paraId="766496AD" w14:textId="77777777" w:rsidTr="528C0AEF">
        <w:trPr>
          <w:jc w:val="center"/>
        </w:trPr>
        <w:tc>
          <w:tcPr>
            <w:tcW w:w="2880" w:type="dxa"/>
          </w:tcPr>
          <w:p w14:paraId="7B31FD34" w14:textId="49B6F492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accessori</w:t>
            </w:r>
          </w:p>
        </w:tc>
        <w:tc>
          <w:tcPr>
            <w:tcW w:w="1656" w:type="dxa"/>
          </w:tcPr>
          <w:p w14:paraId="6CAFC437" w14:textId="13F3DDEB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char(20)</w:t>
            </w:r>
          </w:p>
        </w:tc>
      </w:tr>
      <w:tr w:rsidR="528C0AEF" w14:paraId="6915BDD3" w14:textId="77777777" w:rsidTr="528C0AEF">
        <w:trPr>
          <w:jc w:val="center"/>
        </w:trPr>
        <w:tc>
          <w:tcPr>
            <w:tcW w:w="2880" w:type="dxa"/>
          </w:tcPr>
          <w:p w14:paraId="422EA24A" w14:textId="5AB2CF97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custom</w:t>
            </w:r>
          </w:p>
        </w:tc>
        <w:tc>
          <w:tcPr>
            <w:tcW w:w="1656" w:type="dxa"/>
          </w:tcPr>
          <w:p w14:paraId="3B1A0A12" w14:textId="13F3DDEB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char(20)</w:t>
            </w:r>
          </w:p>
        </w:tc>
      </w:tr>
      <w:tr w:rsidR="528C0AEF" w14:paraId="777EA99A" w14:textId="77777777" w:rsidTr="528C0AEF">
        <w:trPr>
          <w:jc w:val="center"/>
        </w:trPr>
        <w:tc>
          <w:tcPr>
            <w:tcW w:w="2880" w:type="dxa"/>
          </w:tcPr>
          <w:p w14:paraId="6CCBB9CC" w14:textId="7A893BEC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sconto</w:t>
            </w:r>
          </w:p>
        </w:tc>
        <w:tc>
          <w:tcPr>
            <w:tcW w:w="1656" w:type="dxa"/>
          </w:tcPr>
          <w:p w14:paraId="62EE4BB6" w14:textId="13F3DDEB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char(20)</w:t>
            </w:r>
          </w:p>
        </w:tc>
      </w:tr>
      <w:tr w:rsidR="528C0AEF" w14:paraId="40EA1235" w14:textId="77777777" w:rsidTr="528C0AEF">
        <w:trPr>
          <w:jc w:val="center"/>
        </w:trPr>
        <w:tc>
          <w:tcPr>
            <w:tcW w:w="2880" w:type="dxa"/>
          </w:tcPr>
          <w:p w14:paraId="00BA8B0E" w14:textId="412A432C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Numero_di_passeggeri</w:t>
            </w:r>
          </w:p>
        </w:tc>
        <w:tc>
          <w:tcPr>
            <w:tcW w:w="1656" w:type="dxa"/>
          </w:tcPr>
          <w:p w14:paraId="6690AF4B" w14:textId="601CF3BF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int</w:t>
            </w:r>
          </w:p>
        </w:tc>
      </w:tr>
    </w:tbl>
    <w:p w14:paraId="6EF2D81E" w14:textId="013A2AF5" w:rsidR="00614E8C" w:rsidRPr="00AB0331" w:rsidRDefault="00CB5B38" w:rsidP="00AB0331">
      <w:pPr>
        <w:spacing w:after="200"/>
        <w:rPr>
          <w:rFonts w:ascii="Calibri(Corpo)" w:hAnsi="Calibri(Corpo)" w:hint="eastAsia"/>
          <w:noProof/>
          <w:sz w:val="30"/>
          <w:szCs w:val="30"/>
        </w:rPr>
      </w:pPr>
      <w:r>
        <w:rPr>
          <w:rFonts w:ascii="Calibri(Corpo)" w:hAnsi="Calibri(Corpo)"/>
          <w:noProof/>
          <w:sz w:val="30"/>
          <w:szCs w:val="30"/>
        </w:rPr>
        <w:t xml:space="preserve">2.4.2.4 </w:t>
      </w:r>
      <w:r w:rsidR="00614E8C" w:rsidRPr="00AB0331">
        <w:rPr>
          <w:rFonts w:ascii="Calibri(Corpo)" w:hAnsi="Calibri(Corpo)"/>
          <w:noProof/>
          <w:sz w:val="30"/>
          <w:szCs w:val="30"/>
        </w:rPr>
        <w:t>Carrello</w:t>
      </w:r>
      <w:r w:rsidR="00AB0331" w:rsidRPr="00AB0331">
        <w:rPr>
          <w:rFonts w:ascii="Calibri(Corpo)" w:hAnsi="Calibri(Corpo)"/>
          <w:noProof/>
          <w:sz w:val="30"/>
          <w:szCs w:val="30"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614E8C" w14:paraId="2D33D9F3" w14:textId="77777777" w:rsidTr="528C0AEF">
        <w:trPr>
          <w:jc w:val="center"/>
        </w:trPr>
        <w:tc>
          <w:tcPr>
            <w:tcW w:w="2268" w:type="dxa"/>
          </w:tcPr>
          <w:p w14:paraId="7A084582" w14:textId="6B7FDD8C" w:rsidR="00614E8C" w:rsidRDefault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Name</w:t>
            </w:r>
          </w:p>
        </w:tc>
        <w:tc>
          <w:tcPr>
            <w:tcW w:w="2268" w:type="dxa"/>
          </w:tcPr>
          <w:p w14:paraId="2A5F8311" w14:textId="25DC2A40" w:rsidR="00614E8C" w:rsidRDefault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Type</w:t>
            </w:r>
          </w:p>
        </w:tc>
      </w:tr>
      <w:tr w:rsidR="00AB0331" w14:paraId="5BC5C785" w14:textId="77777777" w:rsidTr="528C0AEF">
        <w:trPr>
          <w:jc w:val="center"/>
        </w:trPr>
        <w:tc>
          <w:tcPr>
            <w:tcW w:w="2268" w:type="dxa"/>
          </w:tcPr>
          <w:p w14:paraId="11FFC668" w14:textId="47BDB047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Targa</w:t>
            </w:r>
          </w:p>
        </w:tc>
        <w:tc>
          <w:tcPr>
            <w:tcW w:w="2268" w:type="dxa"/>
          </w:tcPr>
          <w:p w14:paraId="1C6B4F16" w14:textId="53206F94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749EB559" w14:textId="77777777" w:rsidTr="528C0AEF">
        <w:trPr>
          <w:jc w:val="center"/>
        </w:trPr>
        <w:tc>
          <w:tcPr>
            <w:tcW w:w="2268" w:type="dxa"/>
          </w:tcPr>
          <w:p w14:paraId="5708C246" w14:textId="4E3A62B0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Modello</w:t>
            </w:r>
          </w:p>
        </w:tc>
        <w:tc>
          <w:tcPr>
            <w:tcW w:w="2268" w:type="dxa"/>
          </w:tcPr>
          <w:p w14:paraId="0611D17F" w14:textId="20C740CF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17157124" w14:textId="77777777" w:rsidTr="528C0AEF">
        <w:trPr>
          <w:jc w:val="center"/>
        </w:trPr>
        <w:tc>
          <w:tcPr>
            <w:tcW w:w="2268" w:type="dxa"/>
          </w:tcPr>
          <w:p w14:paraId="07A00ABA" w14:textId="66196915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Prezzo</w:t>
            </w:r>
          </w:p>
        </w:tc>
        <w:tc>
          <w:tcPr>
            <w:tcW w:w="2268" w:type="dxa"/>
          </w:tcPr>
          <w:p w14:paraId="21C82A8F" w14:textId="5F8F0BB3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int</w:t>
            </w:r>
          </w:p>
        </w:tc>
      </w:tr>
      <w:tr w:rsidR="00AB0331" w14:paraId="69A9A9D5" w14:textId="77777777" w:rsidTr="528C0AEF">
        <w:trPr>
          <w:jc w:val="center"/>
        </w:trPr>
        <w:tc>
          <w:tcPr>
            <w:tcW w:w="2268" w:type="dxa"/>
          </w:tcPr>
          <w:p w14:paraId="2CA2269B" w14:textId="3150ACB2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Session_id</w:t>
            </w:r>
          </w:p>
        </w:tc>
        <w:tc>
          <w:tcPr>
            <w:tcW w:w="2268" w:type="dxa"/>
          </w:tcPr>
          <w:p w14:paraId="63AFC872" w14:textId="170E1035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</w:tbl>
    <w:p w14:paraId="19F280AD" w14:textId="058F77A6" w:rsidR="00614E8C" w:rsidRDefault="00614E8C">
      <w:pPr>
        <w:spacing w:after="200"/>
        <w:rPr>
          <w:b w:val="0"/>
          <w:bCs/>
          <w:noProof/>
          <w:szCs w:val="28"/>
        </w:rPr>
      </w:pPr>
    </w:p>
    <w:p w14:paraId="6BEDCB08" w14:textId="3A2865EA" w:rsidR="00614E8C" w:rsidRPr="00AB0331" w:rsidRDefault="00CB5B38" w:rsidP="00AB0331">
      <w:pPr>
        <w:pStyle w:val="Titolo3"/>
        <w:rPr>
          <w:rFonts w:ascii="Calibri(Corpo)" w:hAnsi="Calibri(Corpo)" w:hint="eastAsia"/>
          <w:noProof/>
          <w:color w:val="082A75" w:themeColor="text2"/>
          <w:sz w:val="30"/>
          <w:szCs w:val="30"/>
        </w:rPr>
      </w:pPr>
      <w:bookmarkStart w:id="36" w:name="_Toc120616669"/>
      <w:r w:rsidRPr="2DF48A9D">
        <w:rPr>
          <w:rFonts w:ascii="Calibri(Corpo)" w:hAnsi="Calibri(Corpo)"/>
          <w:noProof/>
          <w:color w:val="082A75" w:themeColor="text2"/>
          <w:sz w:val="30"/>
          <w:szCs w:val="30"/>
        </w:rPr>
        <w:t xml:space="preserve">2.4.2.5 </w:t>
      </w:r>
      <w:r w:rsidR="00614E8C" w:rsidRPr="2DF48A9D">
        <w:rPr>
          <w:rFonts w:ascii="Calibri(Corpo)" w:hAnsi="Calibri(Corpo)"/>
          <w:noProof/>
          <w:color w:val="082A75" w:themeColor="text2"/>
          <w:sz w:val="30"/>
          <w:szCs w:val="30"/>
        </w:rPr>
        <w:t>Acquisto</w:t>
      </w:r>
      <w:r w:rsidR="00AB0331" w:rsidRPr="2DF48A9D">
        <w:rPr>
          <w:rFonts w:ascii="Calibri(Corpo)" w:hAnsi="Calibri(Corpo)"/>
          <w:noProof/>
          <w:color w:val="082A75" w:themeColor="text2"/>
          <w:sz w:val="30"/>
          <w:szCs w:val="30"/>
        </w:rPr>
        <w:t>:</w:t>
      </w:r>
      <w:bookmarkEnd w:id="36"/>
    </w:p>
    <w:tbl>
      <w:tblPr>
        <w:tblStyle w:val="Grigliatabella"/>
        <w:tblW w:w="4536" w:type="dxa"/>
        <w:jc w:val="center"/>
        <w:tblLook w:val="04A0" w:firstRow="1" w:lastRow="0" w:firstColumn="1" w:lastColumn="0" w:noHBand="0" w:noVBand="1"/>
      </w:tblPr>
      <w:tblGrid>
        <w:gridCol w:w="2310"/>
        <w:gridCol w:w="2226"/>
      </w:tblGrid>
      <w:tr w:rsidR="00614E8C" w14:paraId="22CDA59D" w14:textId="77777777" w:rsidTr="528C0AEF">
        <w:trPr>
          <w:jc w:val="center"/>
        </w:trPr>
        <w:tc>
          <w:tcPr>
            <w:tcW w:w="2310" w:type="dxa"/>
          </w:tcPr>
          <w:p w14:paraId="52767D7D" w14:textId="40831CFA" w:rsidR="00614E8C" w:rsidRDefault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Name</w:t>
            </w:r>
          </w:p>
        </w:tc>
        <w:tc>
          <w:tcPr>
            <w:tcW w:w="2226" w:type="dxa"/>
          </w:tcPr>
          <w:p w14:paraId="26B903A5" w14:textId="2F6E711E" w:rsidR="00614E8C" w:rsidRDefault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Type</w:t>
            </w:r>
          </w:p>
        </w:tc>
      </w:tr>
      <w:tr w:rsidR="00AB0331" w14:paraId="50EE77F4" w14:textId="77777777" w:rsidTr="528C0AEF">
        <w:trPr>
          <w:jc w:val="center"/>
        </w:trPr>
        <w:tc>
          <w:tcPr>
            <w:tcW w:w="2310" w:type="dxa"/>
          </w:tcPr>
          <w:p w14:paraId="65360DAD" w14:textId="179B3FE7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TargaFk</w:t>
            </w:r>
          </w:p>
        </w:tc>
        <w:tc>
          <w:tcPr>
            <w:tcW w:w="2226" w:type="dxa"/>
          </w:tcPr>
          <w:p w14:paraId="65B7A2D3" w14:textId="13CAEF95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70E43383" w14:textId="77777777" w:rsidTr="528C0AEF">
        <w:trPr>
          <w:jc w:val="center"/>
        </w:trPr>
        <w:tc>
          <w:tcPr>
            <w:tcW w:w="2310" w:type="dxa"/>
          </w:tcPr>
          <w:p w14:paraId="46573540" w14:textId="063BB0CC" w:rsidR="00AB0331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Data_di_acquisto</w:t>
            </w:r>
          </w:p>
        </w:tc>
        <w:tc>
          <w:tcPr>
            <w:tcW w:w="2226" w:type="dxa"/>
          </w:tcPr>
          <w:p w14:paraId="1AA2C174" w14:textId="281E656C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24CACE70" w14:textId="77777777" w:rsidTr="528C0AEF">
        <w:trPr>
          <w:jc w:val="center"/>
        </w:trPr>
        <w:tc>
          <w:tcPr>
            <w:tcW w:w="2310" w:type="dxa"/>
          </w:tcPr>
          <w:p w14:paraId="44BCDED4" w14:textId="3A48D56D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Codice_fiscaleFk</w:t>
            </w:r>
          </w:p>
        </w:tc>
        <w:tc>
          <w:tcPr>
            <w:tcW w:w="2226" w:type="dxa"/>
          </w:tcPr>
          <w:p w14:paraId="1CBD49F4" w14:textId="0DFEAC7C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</w:tbl>
    <w:p w14:paraId="2FB3CD78" w14:textId="50E956A5" w:rsidR="00614E8C" w:rsidRPr="006C45AB" w:rsidRDefault="00614E8C" w:rsidP="00614E8C">
      <w:pPr>
        <w:spacing w:after="200"/>
        <w:rPr>
          <w:b w:val="0"/>
          <w:bCs/>
          <w:noProof/>
          <w:szCs w:val="28"/>
        </w:rPr>
        <w:sectPr w:rsidR="00614E8C" w:rsidRPr="006C45AB" w:rsidSect="00995B46">
          <w:headerReference w:type="default" r:id="rId17"/>
          <w:footerReference w:type="default" r:id="rId18"/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</w:p>
    <w:p w14:paraId="34900918" w14:textId="069458D0" w:rsidR="00B40814" w:rsidRPr="00E37CA0" w:rsidRDefault="00E223C9" w:rsidP="00E37CA0">
      <w:pPr>
        <w:pStyle w:val="Titolo2"/>
        <w:rPr>
          <w:b/>
          <w:bCs/>
          <w:noProof/>
          <w:sz w:val="30"/>
          <w:szCs w:val="30"/>
        </w:rPr>
      </w:pPr>
      <w:bookmarkStart w:id="37" w:name="_Toc120616670"/>
      <w:r w:rsidRPr="00E37CA0">
        <w:rPr>
          <w:b/>
          <w:bCs/>
          <w:noProof/>
          <w:sz w:val="30"/>
          <w:szCs w:val="30"/>
        </w:rPr>
        <w:lastRenderedPageBreak/>
        <w:t>2</w:t>
      </w:r>
      <w:r w:rsidR="005D1624" w:rsidRPr="00E37CA0">
        <w:rPr>
          <w:b/>
          <w:bCs/>
          <w:noProof/>
          <w:sz w:val="30"/>
          <w:szCs w:val="30"/>
        </w:rPr>
        <w:t>.</w:t>
      </w:r>
      <w:r w:rsidRPr="00E37CA0">
        <w:rPr>
          <w:b/>
          <w:bCs/>
          <w:noProof/>
          <w:sz w:val="30"/>
          <w:szCs w:val="30"/>
        </w:rPr>
        <w:t>5</w:t>
      </w:r>
      <w:r w:rsidR="005D1624" w:rsidRPr="00E37CA0">
        <w:rPr>
          <w:b/>
          <w:bCs/>
          <w:noProof/>
          <w:sz w:val="30"/>
          <w:szCs w:val="30"/>
        </w:rPr>
        <w:t xml:space="preserve"> Controllo degli accessi e sicurezza</w:t>
      </w:r>
      <w:bookmarkEnd w:id="37"/>
    </w:p>
    <w:p w14:paraId="375FBBDF" w14:textId="18754E00" w:rsidR="002F151E" w:rsidRDefault="002F151E" w:rsidP="6F825009">
      <w:pPr>
        <w:rPr>
          <w:b w:val="0"/>
          <w:noProof/>
        </w:rPr>
      </w:pPr>
      <w:r w:rsidRPr="6F825009">
        <w:rPr>
          <w:b w:val="0"/>
          <w:noProof/>
        </w:rPr>
        <w:t>L’accesso alla piattaforma è garantito usando username e password dagli utenti che si sono registrati, inoltre gli attori possono eseguire diverse operazioni sui vari oggetti</w:t>
      </w:r>
      <w:r w:rsidR="000A07AC" w:rsidRPr="6F825009">
        <w:rPr>
          <w:b w:val="0"/>
          <w:noProof/>
        </w:rPr>
        <w:t>. La sessione relativa all’acceso al sistema sarà att</w:t>
      </w:r>
      <w:r w:rsidR="361C3F60" w:rsidRPr="6F825009">
        <w:rPr>
          <w:b w:val="0"/>
          <w:noProof/>
        </w:rPr>
        <w:t>i</w:t>
      </w:r>
      <w:r w:rsidR="000A07AC" w:rsidRPr="6F825009">
        <w:rPr>
          <w:b w:val="0"/>
          <w:noProof/>
        </w:rPr>
        <w:t>va per tutto il periodo che l’utente interagisce con la piattaforma. Le operazione che l’utente può effettuare sulla piattaforma sono presenti nella tabella sottostante.</w:t>
      </w:r>
    </w:p>
    <w:p w14:paraId="02B533CB" w14:textId="4CC15DE7" w:rsidR="00687C4B" w:rsidRDefault="00687C4B" w:rsidP="00B40814">
      <w:pPr>
        <w:rPr>
          <w:b w:val="0"/>
          <w:bCs/>
          <w:noProof/>
          <w:szCs w:val="28"/>
        </w:rPr>
      </w:pPr>
    </w:p>
    <w:tbl>
      <w:tblPr>
        <w:tblStyle w:val="Grigliatabella1"/>
        <w:tblW w:w="15304" w:type="dxa"/>
        <w:tblLook w:val="04A0" w:firstRow="1" w:lastRow="0" w:firstColumn="1" w:lastColumn="0" w:noHBand="0" w:noVBand="1"/>
      </w:tblPr>
      <w:tblGrid>
        <w:gridCol w:w="2405"/>
        <w:gridCol w:w="3119"/>
        <w:gridCol w:w="3118"/>
        <w:gridCol w:w="2835"/>
        <w:gridCol w:w="3827"/>
      </w:tblGrid>
      <w:tr w:rsidR="00995B46" w:rsidRPr="00995B46" w14:paraId="3F52759B" w14:textId="77777777" w:rsidTr="528C0AEF">
        <w:tc>
          <w:tcPr>
            <w:tcW w:w="2405" w:type="dxa"/>
            <w:shd w:val="clear" w:color="auto" w:fill="B4C6E7"/>
          </w:tcPr>
          <w:p w14:paraId="18C18C48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22"/>
              </w:rPr>
            </w:pPr>
            <w:bookmarkStart w:id="38" w:name="_Hlk93504090"/>
          </w:p>
        </w:tc>
        <w:tc>
          <w:tcPr>
            <w:tcW w:w="3119" w:type="dxa"/>
            <w:shd w:val="clear" w:color="auto" w:fill="B4C6E7"/>
          </w:tcPr>
          <w:p w14:paraId="542F62B3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  <w:t>Autenticazione</w:t>
            </w:r>
          </w:p>
        </w:tc>
        <w:tc>
          <w:tcPr>
            <w:tcW w:w="3118" w:type="dxa"/>
            <w:shd w:val="clear" w:color="auto" w:fill="B4C6E7"/>
          </w:tcPr>
          <w:p w14:paraId="38EA3DE0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  <w:t>Gestione account</w:t>
            </w:r>
          </w:p>
        </w:tc>
        <w:tc>
          <w:tcPr>
            <w:tcW w:w="2835" w:type="dxa"/>
            <w:shd w:val="clear" w:color="auto" w:fill="B4C6E7"/>
          </w:tcPr>
          <w:p w14:paraId="0D5493D8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  <w:t>Gestione Veicolo</w:t>
            </w:r>
          </w:p>
        </w:tc>
        <w:tc>
          <w:tcPr>
            <w:tcW w:w="3827" w:type="dxa"/>
            <w:shd w:val="clear" w:color="auto" w:fill="B4C6E7"/>
          </w:tcPr>
          <w:p w14:paraId="00B8744E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  <w:t>Gestione acquisto</w:t>
            </w:r>
          </w:p>
        </w:tc>
      </w:tr>
      <w:bookmarkEnd w:id="38"/>
      <w:tr w:rsidR="00995B46" w:rsidRPr="00995B46" w14:paraId="3B4D006D" w14:textId="77777777" w:rsidTr="528C0AEF">
        <w:trPr>
          <w:trHeight w:val="999"/>
        </w:trPr>
        <w:tc>
          <w:tcPr>
            <w:tcW w:w="2405" w:type="dxa"/>
          </w:tcPr>
          <w:p w14:paraId="597687A9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Cliente</w:t>
            </w:r>
          </w:p>
        </w:tc>
        <w:tc>
          <w:tcPr>
            <w:tcW w:w="3119" w:type="dxa"/>
          </w:tcPr>
          <w:p w14:paraId="333F4738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Login</w:t>
            </w:r>
          </w:p>
          <w:p w14:paraId="1D9C0D9B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Logout</w:t>
            </w:r>
          </w:p>
        </w:tc>
        <w:tc>
          <w:tcPr>
            <w:tcW w:w="3118" w:type="dxa"/>
          </w:tcPr>
          <w:p w14:paraId="06C2BA1F" w14:textId="74611CF8" w:rsidR="00995B46" w:rsidRDefault="6B1B1F01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dati personali</w:t>
            </w:r>
          </w:p>
          <w:p w14:paraId="04D50EAF" w14:textId="58814042" w:rsidR="00995B46" w:rsidRPr="00995B46" w:rsidRDefault="2322C27B" w:rsidP="528C0AEF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528C0AEF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acquisti</w:t>
            </w:r>
          </w:p>
          <w:p w14:paraId="5337B0E5" w14:textId="77777777" w:rsidR="00995B46" w:rsidRDefault="528C0AEF" w:rsidP="528C0AEF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528C0AEF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Modifica dati personali</w:t>
            </w:r>
          </w:p>
          <w:p w14:paraId="776ADD52" w14:textId="7E8C9A0C" w:rsidR="00D3321C" w:rsidRPr="00D3321C" w:rsidRDefault="00D3321C" w:rsidP="528C0AEF">
            <w:pPr>
              <w:jc w:val="center"/>
              <w:rPr>
                <w:rFonts w:ascii="Calibri" w:hAnsi="Calibri"/>
                <w:b w:val="0"/>
                <w:sz w:val="24"/>
                <w:szCs w:val="24"/>
              </w:rPr>
            </w:pPr>
            <w:r w:rsidRPr="00D3321C">
              <w:rPr>
                <w:rFonts w:ascii="Calibri" w:hAnsi="Calibri"/>
                <w:b w:val="0"/>
                <w:color w:val="0F0D29" w:themeColor="text1"/>
                <w:sz w:val="24"/>
                <w:szCs w:val="24"/>
              </w:rPr>
              <w:t>Ricarica saldo</w:t>
            </w:r>
          </w:p>
        </w:tc>
        <w:tc>
          <w:tcPr>
            <w:tcW w:w="2835" w:type="dxa"/>
          </w:tcPr>
          <w:p w14:paraId="59B99D7B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Visualizzazione auto</w:t>
            </w:r>
          </w:p>
          <w:p w14:paraId="73C6EE29" w14:textId="77777777" w:rsid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Visualizzazione moto</w:t>
            </w:r>
          </w:p>
          <w:p w14:paraId="758CAF1F" w14:textId="77777777" w:rsidR="007F4844" w:rsidRDefault="007F4844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Informazioni auto</w:t>
            </w:r>
          </w:p>
          <w:p w14:paraId="40DB59EA" w14:textId="5C455C41" w:rsidR="007F4844" w:rsidRPr="00995B46" w:rsidRDefault="007F4844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Informazioni moto</w:t>
            </w:r>
          </w:p>
        </w:tc>
        <w:tc>
          <w:tcPr>
            <w:tcW w:w="3827" w:type="dxa"/>
          </w:tcPr>
          <w:p w14:paraId="3A1544DE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Inserimento nel carrello</w:t>
            </w:r>
          </w:p>
          <w:p w14:paraId="5CFFD0D6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Eliminazione nel carrello</w:t>
            </w:r>
          </w:p>
          <w:p w14:paraId="015557C8" w14:textId="77777777" w:rsid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Acquisto</w:t>
            </w:r>
          </w:p>
          <w:p w14:paraId="5CFB99ED" w14:textId="4A6DCFA8" w:rsidR="00D3321C" w:rsidRPr="00995B46" w:rsidRDefault="00D3321C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 carrello</w:t>
            </w:r>
          </w:p>
        </w:tc>
      </w:tr>
      <w:tr w:rsidR="00995B46" w:rsidRPr="00995B46" w14:paraId="29B874E7" w14:textId="77777777" w:rsidTr="528C0AEF">
        <w:trPr>
          <w:trHeight w:val="1711"/>
        </w:trPr>
        <w:tc>
          <w:tcPr>
            <w:tcW w:w="2405" w:type="dxa"/>
          </w:tcPr>
          <w:p w14:paraId="14161B95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 xml:space="preserve">Utente – Non registrato </w:t>
            </w:r>
          </w:p>
        </w:tc>
        <w:tc>
          <w:tcPr>
            <w:tcW w:w="3119" w:type="dxa"/>
          </w:tcPr>
          <w:p w14:paraId="2F2CEFA2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Registrazione sulla piattaforma</w:t>
            </w:r>
          </w:p>
        </w:tc>
        <w:tc>
          <w:tcPr>
            <w:tcW w:w="3118" w:type="dxa"/>
          </w:tcPr>
          <w:p w14:paraId="69F1DEC9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EFCA30D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Visualizzazione auto</w:t>
            </w:r>
          </w:p>
          <w:p w14:paraId="2D3C8E6A" w14:textId="77777777" w:rsid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Visualizzazione moto</w:t>
            </w:r>
          </w:p>
          <w:p w14:paraId="073053B3" w14:textId="77777777" w:rsidR="007F4844" w:rsidRDefault="007F4844" w:rsidP="007F4844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Informazioni auto</w:t>
            </w:r>
          </w:p>
          <w:p w14:paraId="3D08285A" w14:textId="6407AFAD" w:rsidR="007F4844" w:rsidRPr="00995B46" w:rsidRDefault="007F4844" w:rsidP="007F4844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Informazioni moto</w:t>
            </w:r>
          </w:p>
        </w:tc>
        <w:tc>
          <w:tcPr>
            <w:tcW w:w="3827" w:type="dxa"/>
          </w:tcPr>
          <w:p w14:paraId="7D00DDA2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Inserimento nel carrello</w:t>
            </w:r>
          </w:p>
          <w:p w14:paraId="11993E6B" w14:textId="77777777" w:rsid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Eliminazione nel carrello</w:t>
            </w:r>
          </w:p>
          <w:p w14:paraId="254380FF" w14:textId="34451ABA" w:rsidR="00D3321C" w:rsidRPr="00995B46" w:rsidRDefault="00D3321C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 carrello</w:t>
            </w:r>
          </w:p>
        </w:tc>
      </w:tr>
      <w:tr w:rsidR="625E7E21" w14:paraId="2EA4093C" w14:textId="77777777" w:rsidTr="528C0AEF">
        <w:trPr>
          <w:trHeight w:val="1025"/>
        </w:trPr>
        <w:tc>
          <w:tcPr>
            <w:tcW w:w="2405" w:type="dxa"/>
          </w:tcPr>
          <w:p w14:paraId="16E8A1D6" w14:textId="1145148B" w:rsidR="625E7E21" w:rsidRDefault="625E7E21" w:rsidP="625E7E21">
            <w:pPr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3119" w:type="dxa"/>
          </w:tcPr>
          <w:p w14:paraId="06C23E6C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Login</w:t>
            </w:r>
          </w:p>
          <w:p w14:paraId="1925E907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Logout</w:t>
            </w:r>
          </w:p>
          <w:p w14:paraId="467A44B9" w14:textId="2EDEB24D" w:rsidR="625E7E21" w:rsidRDefault="625E7E21" w:rsidP="625E7E21">
            <w:pPr>
              <w:jc w:val="center"/>
              <w:rPr>
                <w:rFonts w:ascii="Calibri" w:hAnsi="Calibri"/>
                <w:bCs/>
                <w:szCs w:val="28"/>
              </w:rPr>
            </w:pPr>
          </w:p>
        </w:tc>
        <w:tc>
          <w:tcPr>
            <w:tcW w:w="3118" w:type="dxa"/>
          </w:tcPr>
          <w:p w14:paraId="0E02ED60" w14:textId="0D17232F" w:rsidR="625E7E21" w:rsidRDefault="4842B794" w:rsidP="528C0AEF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528C0AEF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ordini dei clienti</w:t>
            </w:r>
          </w:p>
          <w:p w14:paraId="18098979" w14:textId="6E6984BD" w:rsidR="625E7E21" w:rsidRDefault="625E7E21" w:rsidP="625E7E21">
            <w:pPr>
              <w:jc w:val="center"/>
              <w:rPr>
                <w:rFonts w:ascii="Calibri" w:hAnsi="Calibri"/>
                <w:bCs/>
                <w:szCs w:val="28"/>
              </w:rPr>
            </w:pPr>
          </w:p>
        </w:tc>
        <w:tc>
          <w:tcPr>
            <w:tcW w:w="2835" w:type="dxa"/>
          </w:tcPr>
          <w:p w14:paraId="0AFA94C9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Inserimento auto</w:t>
            </w:r>
          </w:p>
          <w:p w14:paraId="0B435496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Inserimento moto</w:t>
            </w:r>
          </w:p>
          <w:p w14:paraId="24D9DC0B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Eliminazione auto</w:t>
            </w:r>
          </w:p>
          <w:p w14:paraId="53A5D224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Eliminazione moto</w:t>
            </w:r>
          </w:p>
          <w:p w14:paraId="3EB9FE0C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auto</w:t>
            </w:r>
          </w:p>
          <w:p w14:paraId="130769CB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moto</w:t>
            </w:r>
          </w:p>
          <w:p w14:paraId="6492E908" w14:textId="007F413F" w:rsidR="625E7E21" w:rsidRDefault="625E7E21" w:rsidP="625E7E21">
            <w:pPr>
              <w:jc w:val="center"/>
              <w:rPr>
                <w:rFonts w:ascii="Calibri" w:hAnsi="Calibri"/>
                <w:bCs/>
                <w:szCs w:val="28"/>
              </w:rPr>
            </w:pPr>
          </w:p>
        </w:tc>
        <w:tc>
          <w:tcPr>
            <w:tcW w:w="3827" w:type="dxa"/>
          </w:tcPr>
          <w:p w14:paraId="69312823" w14:textId="43518052" w:rsidR="625E7E21" w:rsidRDefault="625E7E21" w:rsidP="625E7E21">
            <w:pPr>
              <w:jc w:val="center"/>
              <w:rPr>
                <w:rFonts w:ascii="Calibri" w:hAnsi="Calibri"/>
                <w:bCs/>
                <w:szCs w:val="28"/>
              </w:rPr>
            </w:pPr>
          </w:p>
        </w:tc>
      </w:tr>
    </w:tbl>
    <w:p w14:paraId="2C100144" w14:textId="77777777" w:rsidR="00995B46" w:rsidRDefault="00995B46" w:rsidP="00B40814">
      <w:pPr>
        <w:rPr>
          <w:b w:val="0"/>
          <w:bCs/>
          <w:noProof/>
          <w:szCs w:val="28"/>
        </w:rPr>
        <w:sectPr w:rsidR="00995B46" w:rsidSect="00995B46">
          <w:pgSz w:w="16838" w:h="11906" w:orient="landscape" w:code="9"/>
          <w:pgMar w:top="936" w:right="720" w:bottom="936" w:left="720" w:header="0" w:footer="289" w:gutter="0"/>
          <w:cols w:space="720"/>
          <w:docGrid w:linePitch="382"/>
        </w:sectPr>
      </w:pPr>
    </w:p>
    <w:p w14:paraId="01EE903D" w14:textId="681CC580" w:rsidR="00390753" w:rsidRDefault="00932F66" w:rsidP="2DF48A9D">
      <w:pPr>
        <w:pStyle w:val="Titolo1"/>
        <w:rPr>
          <w:rFonts w:asciiTheme="minorHAnsi" w:hAnsiTheme="minorHAnsi" w:cstheme="minorBidi"/>
          <w:noProof/>
          <w:color w:val="082A75" w:themeColor="text2"/>
          <w:sz w:val="38"/>
          <w:szCs w:val="38"/>
        </w:rPr>
      </w:pPr>
      <w:bookmarkStart w:id="39" w:name="_Toc120616671"/>
      <w:r w:rsidRPr="2DF48A9D">
        <w:rPr>
          <w:rFonts w:asciiTheme="minorHAnsi" w:hAnsiTheme="minorHAnsi" w:cstheme="minorBidi"/>
          <w:noProof/>
          <w:color w:val="082A75" w:themeColor="text2"/>
          <w:sz w:val="38"/>
          <w:szCs w:val="38"/>
        </w:rPr>
        <w:lastRenderedPageBreak/>
        <w:t>3</w:t>
      </w:r>
      <w:r w:rsidR="00E223C9" w:rsidRPr="2DF48A9D">
        <w:rPr>
          <w:rFonts w:asciiTheme="minorHAnsi" w:hAnsiTheme="minorHAnsi" w:cstheme="minorBidi"/>
          <w:noProof/>
          <w:color w:val="082A75" w:themeColor="text2"/>
          <w:sz w:val="38"/>
          <w:szCs w:val="38"/>
        </w:rPr>
        <w:t>.</w:t>
      </w:r>
      <w:r w:rsidRPr="2DF48A9D">
        <w:rPr>
          <w:rFonts w:asciiTheme="minorHAnsi" w:hAnsiTheme="minorHAnsi" w:cstheme="minorBidi"/>
          <w:noProof/>
          <w:color w:val="082A75" w:themeColor="text2"/>
          <w:sz w:val="38"/>
          <w:szCs w:val="38"/>
        </w:rPr>
        <w:t xml:space="preserve"> Boundary Condition</w:t>
      </w:r>
      <w:bookmarkEnd w:id="39"/>
    </w:p>
    <w:p w14:paraId="32D1BF1B" w14:textId="635EF491" w:rsidR="00E223C9" w:rsidRPr="00E223C9" w:rsidRDefault="00E223C9" w:rsidP="2DF48A9D">
      <w:pPr>
        <w:pStyle w:val="Titolo2"/>
        <w:rPr>
          <w:rFonts w:cstheme="minorBidi"/>
          <w:b/>
          <w:bCs/>
          <w:noProof/>
          <w:sz w:val="34"/>
          <w:szCs w:val="34"/>
        </w:rPr>
      </w:pPr>
      <w:bookmarkStart w:id="40" w:name="_Toc120616672"/>
      <w:r w:rsidRPr="2DF48A9D">
        <w:rPr>
          <w:rFonts w:cstheme="minorBidi"/>
          <w:b/>
          <w:bCs/>
          <w:noProof/>
          <w:sz w:val="34"/>
          <w:szCs w:val="34"/>
        </w:rPr>
        <w:t>3.1 Startup Sistema</w:t>
      </w:r>
      <w:bookmarkEnd w:id="40"/>
    </w:p>
    <w:p w14:paraId="499A6643" w14:textId="77777777" w:rsidR="00AF7123" w:rsidRDefault="00AF7123" w:rsidP="00B40814">
      <w:pPr>
        <w:rPr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51"/>
        <w:gridCol w:w="4004"/>
        <w:gridCol w:w="3069"/>
      </w:tblGrid>
      <w:tr w:rsidR="00932F66" w14:paraId="09CBCEB6" w14:textId="77777777" w:rsidTr="000A782C">
        <w:trPr>
          <w:trHeight w:val="586"/>
        </w:trPr>
        <w:tc>
          <w:tcPr>
            <w:tcW w:w="2951" w:type="dxa"/>
          </w:tcPr>
          <w:p w14:paraId="7588DDC3" w14:textId="76818615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bookmarkStart w:id="41" w:name="_Hlk91081330"/>
            <w:r>
              <w:rPr>
                <w:b w:val="0"/>
                <w:bCs/>
                <w:noProof/>
                <w:szCs w:val="28"/>
              </w:rPr>
              <w:t>Nome caso Uso</w:t>
            </w:r>
          </w:p>
        </w:tc>
        <w:tc>
          <w:tcPr>
            <w:tcW w:w="7073" w:type="dxa"/>
            <w:gridSpan w:val="2"/>
          </w:tcPr>
          <w:p w14:paraId="72322BEB" w14:textId="5B1C8775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Startup Sistema</w:t>
            </w:r>
          </w:p>
        </w:tc>
      </w:tr>
      <w:tr w:rsidR="00932F66" w14:paraId="5599AC1C" w14:textId="77777777" w:rsidTr="00F21DDB">
        <w:tc>
          <w:tcPr>
            <w:tcW w:w="2951" w:type="dxa"/>
          </w:tcPr>
          <w:p w14:paraId="6AC5C4CD" w14:textId="495420F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Attori </w:t>
            </w:r>
          </w:p>
        </w:tc>
        <w:tc>
          <w:tcPr>
            <w:tcW w:w="7073" w:type="dxa"/>
            <w:gridSpan w:val="2"/>
          </w:tcPr>
          <w:p w14:paraId="0834331E" w14:textId="412657AB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Admin</w:t>
            </w:r>
          </w:p>
        </w:tc>
      </w:tr>
      <w:tr w:rsidR="00932F66" w14:paraId="23355DD6" w14:textId="77777777" w:rsidTr="003B0E55">
        <w:tc>
          <w:tcPr>
            <w:tcW w:w="10024" w:type="dxa"/>
            <w:gridSpan w:val="3"/>
          </w:tcPr>
          <w:p w14:paraId="1D5D6697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932F66" w14:paraId="38E74EF4" w14:textId="77777777" w:rsidTr="00F21DDB">
        <w:tc>
          <w:tcPr>
            <w:tcW w:w="2951" w:type="dxa"/>
          </w:tcPr>
          <w:p w14:paraId="515DB04F" w14:textId="08A49590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Flusso di eventi</w:t>
            </w:r>
          </w:p>
        </w:tc>
        <w:tc>
          <w:tcPr>
            <w:tcW w:w="4004" w:type="dxa"/>
          </w:tcPr>
          <w:p w14:paraId="1E001E1D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1. L’a</w:t>
            </w:r>
            <w:r w:rsidR="00F21DDB">
              <w:rPr>
                <w:b w:val="0"/>
                <w:bCs/>
                <w:noProof/>
                <w:szCs w:val="28"/>
              </w:rPr>
              <w:t>dmin avvia browser inserendo il path :</w:t>
            </w:r>
          </w:p>
          <w:p w14:paraId="1241B12D" w14:textId="794E3064" w:rsidR="00F21DDB" w:rsidRDefault="00F21DDB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http://localhost:8080/VeicHome.</w:t>
            </w:r>
          </w:p>
        </w:tc>
        <w:tc>
          <w:tcPr>
            <w:tcW w:w="3069" w:type="dxa"/>
          </w:tcPr>
          <w:p w14:paraId="7D36C317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932F66" w14:paraId="65A8C84A" w14:textId="77777777" w:rsidTr="00F21DDB">
        <w:tc>
          <w:tcPr>
            <w:tcW w:w="2951" w:type="dxa"/>
          </w:tcPr>
          <w:p w14:paraId="1CCCBB63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</w:p>
        </w:tc>
        <w:tc>
          <w:tcPr>
            <w:tcW w:w="4004" w:type="dxa"/>
          </w:tcPr>
          <w:p w14:paraId="753D8926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</w:p>
        </w:tc>
        <w:tc>
          <w:tcPr>
            <w:tcW w:w="3069" w:type="dxa"/>
          </w:tcPr>
          <w:p w14:paraId="54C35BE2" w14:textId="47A36D5B" w:rsidR="00932F66" w:rsidRDefault="00F21DDB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2. Interfaccia di login che gli permette l’identificazione inserendo username e password.</w:t>
            </w:r>
          </w:p>
        </w:tc>
      </w:tr>
      <w:tr w:rsidR="00F21DDB" w14:paraId="6D18D517" w14:textId="77777777" w:rsidTr="00AB34C9">
        <w:tc>
          <w:tcPr>
            <w:tcW w:w="10024" w:type="dxa"/>
            <w:gridSpan w:val="3"/>
          </w:tcPr>
          <w:p w14:paraId="2DE609F5" w14:textId="77777777" w:rsidR="00F21DDB" w:rsidRDefault="00F21DDB" w:rsidP="00B40814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545F4239" w14:textId="77777777" w:rsidTr="00795068">
        <w:tc>
          <w:tcPr>
            <w:tcW w:w="2951" w:type="dxa"/>
          </w:tcPr>
          <w:p w14:paraId="6CB3D26E" w14:textId="21219675" w:rsidR="00AF7123" w:rsidRDefault="00AF7123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Pre-condizione</w:t>
            </w:r>
          </w:p>
        </w:tc>
        <w:tc>
          <w:tcPr>
            <w:tcW w:w="7073" w:type="dxa"/>
            <w:gridSpan w:val="2"/>
          </w:tcPr>
          <w:p w14:paraId="1EC706DE" w14:textId="72159DE9" w:rsidR="00AF7123" w:rsidRDefault="00AF7123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L’admin ha avviato il server.</w:t>
            </w:r>
          </w:p>
        </w:tc>
      </w:tr>
      <w:tr w:rsidR="00F21DDB" w14:paraId="66630220" w14:textId="77777777" w:rsidTr="001441EB">
        <w:tc>
          <w:tcPr>
            <w:tcW w:w="10024" w:type="dxa"/>
            <w:gridSpan w:val="3"/>
          </w:tcPr>
          <w:p w14:paraId="6882361E" w14:textId="77777777" w:rsidR="00F21DDB" w:rsidRDefault="00F21DDB" w:rsidP="00B40814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53F4CA45" w14:textId="77777777" w:rsidTr="00CA5BF9">
        <w:tc>
          <w:tcPr>
            <w:tcW w:w="2951" w:type="dxa"/>
          </w:tcPr>
          <w:p w14:paraId="657C5ACC" w14:textId="130F95C3" w:rsidR="00AF7123" w:rsidRDefault="00AF7123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Post-condizione</w:t>
            </w:r>
          </w:p>
        </w:tc>
        <w:tc>
          <w:tcPr>
            <w:tcW w:w="7073" w:type="dxa"/>
            <w:gridSpan w:val="2"/>
          </w:tcPr>
          <w:p w14:paraId="12FB7644" w14:textId="23F570CD" w:rsidR="00AF7123" w:rsidRDefault="00AF7123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Il sito è raggiungibile da qualisiasi web browser.</w:t>
            </w:r>
          </w:p>
        </w:tc>
      </w:tr>
      <w:bookmarkEnd w:id="41"/>
    </w:tbl>
    <w:p w14:paraId="0ABE9ADA" w14:textId="067EF82D" w:rsidR="00932F66" w:rsidRDefault="00932F66" w:rsidP="00B40814">
      <w:pPr>
        <w:rPr>
          <w:b w:val="0"/>
          <w:bCs/>
          <w:noProof/>
          <w:szCs w:val="28"/>
        </w:rPr>
      </w:pPr>
    </w:p>
    <w:p w14:paraId="50039B48" w14:textId="5891355A" w:rsidR="00AF7123" w:rsidRPr="00E223C9" w:rsidRDefault="00E223C9" w:rsidP="00E223C9">
      <w:pPr>
        <w:pStyle w:val="Titolo2"/>
        <w:rPr>
          <w:b/>
          <w:bCs/>
          <w:noProof/>
          <w:sz w:val="34"/>
          <w:szCs w:val="34"/>
        </w:rPr>
      </w:pPr>
      <w:bookmarkStart w:id="42" w:name="_Toc120616673"/>
      <w:r w:rsidRPr="2DF48A9D">
        <w:rPr>
          <w:b/>
          <w:bCs/>
          <w:noProof/>
          <w:sz w:val="34"/>
          <w:szCs w:val="34"/>
        </w:rPr>
        <w:t xml:space="preserve">3.2 </w:t>
      </w:r>
      <w:r w:rsidR="00AF7123" w:rsidRPr="2DF48A9D">
        <w:rPr>
          <w:b/>
          <w:bCs/>
          <w:noProof/>
          <w:sz w:val="34"/>
          <w:szCs w:val="34"/>
        </w:rPr>
        <w:t>Shutdown</w:t>
      </w:r>
      <w:r w:rsidRPr="2DF48A9D">
        <w:rPr>
          <w:b/>
          <w:bCs/>
          <w:noProof/>
          <w:sz w:val="34"/>
          <w:szCs w:val="34"/>
        </w:rPr>
        <w:t xml:space="preserve"> Sistema</w:t>
      </w:r>
      <w:bookmarkEnd w:id="42"/>
    </w:p>
    <w:p w14:paraId="532A1545" w14:textId="77777777" w:rsidR="00AF7123" w:rsidRDefault="00AF7123" w:rsidP="00B40814">
      <w:pPr>
        <w:rPr>
          <w:b w:val="0"/>
          <w:bCs/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51"/>
        <w:gridCol w:w="4004"/>
        <w:gridCol w:w="3069"/>
      </w:tblGrid>
      <w:tr w:rsidR="00AF7123" w14:paraId="48F38478" w14:textId="77777777" w:rsidTr="00280E63">
        <w:tc>
          <w:tcPr>
            <w:tcW w:w="2951" w:type="dxa"/>
          </w:tcPr>
          <w:p w14:paraId="0644F7D8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Nome caso Uso</w:t>
            </w:r>
          </w:p>
        </w:tc>
        <w:tc>
          <w:tcPr>
            <w:tcW w:w="7073" w:type="dxa"/>
            <w:gridSpan w:val="2"/>
          </w:tcPr>
          <w:p w14:paraId="1EE4C202" w14:textId="132A7EDC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Shutdown Sistema</w:t>
            </w:r>
          </w:p>
        </w:tc>
      </w:tr>
      <w:tr w:rsidR="00AF7123" w14:paraId="671A2A65" w14:textId="77777777" w:rsidTr="00280E63">
        <w:tc>
          <w:tcPr>
            <w:tcW w:w="2951" w:type="dxa"/>
          </w:tcPr>
          <w:p w14:paraId="412DBCD8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Attori </w:t>
            </w:r>
          </w:p>
        </w:tc>
        <w:tc>
          <w:tcPr>
            <w:tcW w:w="7073" w:type="dxa"/>
            <w:gridSpan w:val="2"/>
          </w:tcPr>
          <w:p w14:paraId="12B28EBA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Admin</w:t>
            </w:r>
          </w:p>
        </w:tc>
      </w:tr>
      <w:tr w:rsidR="00AF7123" w14:paraId="36941554" w14:textId="77777777" w:rsidTr="00280E63">
        <w:tc>
          <w:tcPr>
            <w:tcW w:w="10024" w:type="dxa"/>
            <w:gridSpan w:val="3"/>
          </w:tcPr>
          <w:p w14:paraId="71D940B3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217B3F61" w14:textId="77777777" w:rsidTr="00280E63">
        <w:tc>
          <w:tcPr>
            <w:tcW w:w="2951" w:type="dxa"/>
          </w:tcPr>
          <w:p w14:paraId="6A030C8F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Flusso di eventi</w:t>
            </w:r>
          </w:p>
        </w:tc>
        <w:tc>
          <w:tcPr>
            <w:tcW w:w="4004" w:type="dxa"/>
          </w:tcPr>
          <w:p w14:paraId="7E57E351" w14:textId="3CA6380C" w:rsidR="00AF7123" w:rsidRDefault="00AF7123" w:rsidP="00AF712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1. L’admin effettua il logout </w:t>
            </w:r>
          </w:p>
        </w:tc>
        <w:tc>
          <w:tcPr>
            <w:tcW w:w="3069" w:type="dxa"/>
          </w:tcPr>
          <w:p w14:paraId="0CB89D67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27070398" w14:textId="77777777" w:rsidTr="00280E63">
        <w:tc>
          <w:tcPr>
            <w:tcW w:w="2951" w:type="dxa"/>
          </w:tcPr>
          <w:p w14:paraId="103B203E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  <w:tc>
          <w:tcPr>
            <w:tcW w:w="4004" w:type="dxa"/>
          </w:tcPr>
          <w:p w14:paraId="4750A03F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  <w:tc>
          <w:tcPr>
            <w:tcW w:w="3069" w:type="dxa"/>
          </w:tcPr>
          <w:p w14:paraId="7B2073CA" w14:textId="01EAFC9F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2. Chiude il web browser</w:t>
            </w:r>
          </w:p>
        </w:tc>
      </w:tr>
      <w:tr w:rsidR="00AF7123" w14:paraId="4F9369A3" w14:textId="77777777" w:rsidTr="00280E63">
        <w:tc>
          <w:tcPr>
            <w:tcW w:w="10024" w:type="dxa"/>
            <w:gridSpan w:val="3"/>
          </w:tcPr>
          <w:p w14:paraId="5321B7C2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5E575344" w14:textId="77777777" w:rsidTr="00316FF0">
        <w:tc>
          <w:tcPr>
            <w:tcW w:w="2951" w:type="dxa"/>
          </w:tcPr>
          <w:p w14:paraId="65487C16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Pre-condizione</w:t>
            </w:r>
          </w:p>
        </w:tc>
        <w:tc>
          <w:tcPr>
            <w:tcW w:w="7073" w:type="dxa"/>
            <w:gridSpan w:val="2"/>
          </w:tcPr>
          <w:p w14:paraId="66C63E77" w14:textId="27FFBD54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Il server deve essere attivo.</w:t>
            </w:r>
          </w:p>
        </w:tc>
      </w:tr>
      <w:tr w:rsidR="00AF7123" w14:paraId="55C233F1" w14:textId="77777777" w:rsidTr="00280E63">
        <w:tc>
          <w:tcPr>
            <w:tcW w:w="10024" w:type="dxa"/>
            <w:gridSpan w:val="3"/>
          </w:tcPr>
          <w:p w14:paraId="57223117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697A553F" w14:textId="77777777" w:rsidTr="00644EA0">
        <w:tc>
          <w:tcPr>
            <w:tcW w:w="2951" w:type="dxa"/>
          </w:tcPr>
          <w:p w14:paraId="164F96AB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Post-condizione</w:t>
            </w:r>
          </w:p>
        </w:tc>
        <w:tc>
          <w:tcPr>
            <w:tcW w:w="7073" w:type="dxa"/>
            <w:gridSpan w:val="2"/>
          </w:tcPr>
          <w:p w14:paraId="5C48A1F7" w14:textId="11FE8ED2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Il sito è non è più raggiungibile.</w:t>
            </w:r>
          </w:p>
        </w:tc>
      </w:tr>
    </w:tbl>
    <w:p w14:paraId="61EE1DCF" w14:textId="41367A10" w:rsidR="00AF7123" w:rsidRDefault="00AF7123" w:rsidP="00B40814">
      <w:pPr>
        <w:rPr>
          <w:b w:val="0"/>
          <w:bCs/>
          <w:noProof/>
          <w:szCs w:val="28"/>
        </w:rPr>
      </w:pPr>
    </w:p>
    <w:p w14:paraId="61F59B04" w14:textId="2648D52D" w:rsidR="00B60655" w:rsidRDefault="00B60655" w:rsidP="00B40814">
      <w:pPr>
        <w:rPr>
          <w:b w:val="0"/>
          <w:bCs/>
          <w:noProof/>
          <w:szCs w:val="28"/>
        </w:rPr>
      </w:pPr>
    </w:p>
    <w:p w14:paraId="5326E854" w14:textId="16ABB536" w:rsidR="00B60655" w:rsidRDefault="00B60655" w:rsidP="00B40814">
      <w:pPr>
        <w:rPr>
          <w:b w:val="0"/>
          <w:bCs/>
          <w:noProof/>
          <w:szCs w:val="28"/>
        </w:rPr>
      </w:pPr>
    </w:p>
    <w:p w14:paraId="1C0AC4DD" w14:textId="642F187E" w:rsidR="00B60655" w:rsidRDefault="00B60655" w:rsidP="00B60655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5A3A7DE0" w14:textId="7DCB7B2D" w:rsidR="00AF7123" w:rsidRDefault="00E223C9" w:rsidP="00E223C9">
      <w:pPr>
        <w:pStyle w:val="Titolo2"/>
        <w:rPr>
          <w:b/>
          <w:bCs/>
          <w:noProof/>
          <w:sz w:val="34"/>
          <w:szCs w:val="34"/>
        </w:rPr>
      </w:pPr>
      <w:bookmarkStart w:id="43" w:name="_Toc120616674"/>
      <w:r w:rsidRPr="2DF48A9D">
        <w:rPr>
          <w:b/>
          <w:bCs/>
          <w:noProof/>
          <w:sz w:val="34"/>
          <w:szCs w:val="34"/>
        </w:rPr>
        <w:lastRenderedPageBreak/>
        <w:t>3.3 Failure del sistema</w:t>
      </w:r>
      <w:bookmarkEnd w:id="43"/>
    </w:p>
    <w:p w14:paraId="024172A6" w14:textId="5106E332" w:rsidR="00B60655" w:rsidRDefault="00B60655" w:rsidP="00B60655">
      <w:pPr>
        <w:rPr>
          <w:b w:val="0"/>
          <w:bCs/>
        </w:rPr>
      </w:pPr>
      <w:r>
        <w:rPr>
          <w:b w:val="0"/>
          <w:bCs/>
        </w:rPr>
        <w:t xml:space="preserve">Possono verificarsi delle </w:t>
      </w:r>
      <w:proofErr w:type="spellStart"/>
      <w:r>
        <w:rPr>
          <w:b w:val="0"/>
          <w:bCs/>
        </w:rPr>
        <w:t>failure</w:t>
      </w:r>
      <w:proofErr w:type="spellEnd"/>
      <w:r>
        <w:rPr>
          <w:b w:val="0"/>
          <w:bCs/>
        </w:rPr>
        <w:t xml:space="preserve"> all’interno del sistema:</w:t>
      </w:r>
    </w:p>
    <w:p w14:paraId="1046E483" w14:textId="7B92EE73" w:rsidR="00B60655" w:rsidRDefault="00B60655" w:rsidP="00B60655">
      <w:pPr>
        <w:pStyle w:val="Paragrafoelenco"/>
        <w:numPr>
          <w:ilvl w:val="0"/>
          <w:numId w:val="27"/>
        </w:numPr>
        <w:rPr>
          <w:b w:val="0"/>
          <w:bCs/>
        </w:rPr>
      </w:pPr>
      <w:r>
        <w:rPr>
          <w:b w:val="0"/>
          <w:bCs/>
        </w:rPr>
        <w:t>Possibilità di errore hardware della macchina in cui gira l’applicazione VeicHome</w:t>
      </w:r>
    </w:p>
    <w:p w14:paraId="4ED2AF35" w14:textId="4C1F71D5" w:rsidR="00B60655" w:rsidRDefault="00B60655" w:rsidP="00B60655">
      <w:pPr>
        <w:pStyle w:val="Paragrafoelenco"/>
        <w:numPr>
          <w:ilvl w:val="0"/>
          <w:numId w:val="27"/>
        </w:numPr>
        <w:rPr>
          <w:b w:val="0"/>
          <w:bCs/>
        </w:rPr>
      </w:pPr>
      <w:r>
        <w:rPr>
          <w:b w:val="0"/>
          <w:bCs/>
        </w:rPr>
        <w:t>Possibilità di errore software, come per esempio una chiusura improvvisa del browser oppure dei browser non supportati.</w:t>
      </w:r>
    </w:p>
    <w:p w14:paraId="6D5ED776" w14:textId="77777777" w:rsidR="00B60655" w:rsidRDefault="00B60655" w:rsidP="00B60655">
      <w:pPr>
        <w:pStyle w:val="Paragrafoelenco"/>
        <w:rPr>
          <w:b w:val="0"/>
          <w:bCs/>
        </w:rPr>
      </w:pPr>
    </w:p>
    <w:p w14:paraId="0FC68F22" w14:textId="41DE4394" w:rsidR="00B60655" w:rsidRPr="00B60655" w:rsidRDefault="00B60655" w:rsidP="00B60655">
      <w:pPr>
        <w:rPr>
          <w:b w:val="0"/>
          <w:bCs/>
        </w:rPr>
      </w:pPr>
      <w:r>
        <w:rPr>
          <w:b w:val="0"/>
          <w:bCs/>
        </w:rPr>
        <w:t xml:space="preserve">Per la risoluzione di questi eventuali problemi </w:t>
      </w:r>
      <w:r w:rsidR="006A1D19">
        <w:rPr>
          <w:b w:val="0"/>
          <w:bCs/>
        </w:rPr>
        <w:t>si cercherà di tornare a uno stato precedente dell’errore, visto che i dati sono inseriti all’interno di un DBMS, che permette di non avere la perdita di dati.</w:t>
      </w:r>
    </w:p>
    <w:p w14:paraId="2A29ABAA" w14:textId="788CEFE3" w:rsidR="00383428" w:rsidRDefault="006A1D19" w:rsidP="006A1D19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17D471BC" w14:textId="2BF59213" w:rsidR="00383428" w:rsidRPr="006A1D19" w:rsidRDefault="00383428" w:rsidP="2DF48A9D">
      <w:pPr>
        <w:pStyle w:val="Titolo1"/>
        <w:rPr>
          <w:rFonts w:asciiTheme="minorHAnsi" w:hAnsiTheme="minorHAnsi" w:cstheme="minorBidi"/>
          <w:noProof/>
          <w:color w:val="082A75" w:themeColor="text2"/>
          <w:sz w:val="38"/>
          <w:szCs w:val="38"/>
        </w:rPr>
      </w:pPr>
      <w:bookmarkStart w:id="44" w:name="_Toc120616675"/>
      <w:r w:rsidRPr="2DF48A9D">
        <w:rPr>
          <w:rFonts w:asciiTheme="minorHAnsi" w:hAnsiTheme="minorHAnsi" w:cstheme="minorBidi"/>
          <w:noProof/>
          <w:color w:val="082A75" w:themeColor="text2"/>
          <w:sz w:val="38"/>
          <w:szCs w:val="38"/>
        </w:rPr>
        <w:lastRenderedPageBreak/>
        <w:t>4. Subsystem services</w:t>
      </w:r>
      <w:bookmarkEnd w:id="44"/>
    </w:p>
    <w:p w14:paraId="67C2416F" w14:textId="7076B81B" w:rsidR="006A1D19" w:rsidRPr="006A1D19" w:rsidRDefault="006A1D19" w:rsidP="006A1D19">
      <w:pPr>
        <w:pStyle w:val="Titolo2"/>
        <w:rPr>
          <w:b/>
          <w:bCs/>
          <w:noProof/>
          <w:sz w:val="30"/>
          <w:szCs w:val="30"/>
        </w:rPr>
      </w:pPr>
      <w:bookmarkStart w:id="45" w:name="_Toc120616676"/>
      <w:r w:rsidRPr="2DF48A9D">
        <w:rPr>
          <w:b/>
          <w:bCs/>
          <w:noProof/>
          <w:sz w:val="30"/>
          <w:szCs w:val="30"/>
        </w:rPr>
        <w:t>4.1 Autenticazione</w:t>
      </w:r>
      <w:bookmarkEnd w:id="4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64"/>
        <w:gridCol w:w="4764"/>
      </w:tblGrid>
      <w:tr w:rsidR="00FB2BD7" w:rsidRPr="00FB2BD7" w14:paraId="07800E9F" w14:textId="77777777" w:rsidTr="00AD1DB0">
        <w:trPr>
          <w:trHeight w:val="412"/>
        </w:trPr>
        <w:tc>
          <w:tcPr>
            <w:tcW w:w="4764" w:type="dxa"/>
          </w:tcPr>
          <w:p w14:paraId="75F71AFF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Sottosistema</w:t>
            </w:r>
          </w:p>
        </w:tc>
        <w:tc>
          <w:tcPr>
            <w:tcW w:w="4764" w:type="dxa"/>
          </w:tcPr>
          <w:p w14:paraId="23D39822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FB2BD7" w14:paraId="405ADFE9" w14:textId="77777777" w:rsidTr="00AD1DB0">
        <w:trPr>
          <w:trHeight w:val="1274"/>
        </w:trPr>
        <w:tc>
          <w:tcPr>
            <w:tcW w:w="4764" w:type="dxa"/>
          </w:tcPr>
          <w:p w14:paraId="56BD9B10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Autenticazione</w:t>
            </w:r>
          </w:p>
        </w:tc>
        <w:tc>
          <w:tcPr>
            <w:tcW w:w="4764" w:type="dxa"/>
          </w:tcPr>
          <w:p w14:paraId="71540BF0" w14:textId="41C0DDA9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Dà la possibilità a un utente di registrarsi.</w:t>
            </w:r>
            <w:r w:rsidR="000534F2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</w:t>
            </w: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Una volta registrato può effe</w:t>
            </w:r>
            <w:r w:rsidR="000534F2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t</w:t>
            </w: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tuare il login alla piattaforma.</w:t>
            </w:r>
          </w:p>
        </w:tc>
      </w:tr>
    </w:tbl>
    <w:p w14:paraId="502B5EE3" w14:textId="66F23ACE" w:rsidR="00FB2BD7" w:rsidRPr="00FB2BD7" w:rsidRDefault="00FB2BD7" w:rsidP="00383428">
      <w:pPr>
        <w:rPr>
          <w:b w:val="0"/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6"/>
        <w:gridCol w:w="4822"/>
      </w:tblGrid>
      <w:tr w:rsidR="00FB2BD7" w:rsidRPr="00FB2BD7" w14:paraId="3020651D" w14:textId="77777777" w:rsidTr="528C0AEF">
        <w:tc>
          <w:tcPr>
            <w:tcW w:w="4806" w:type="dxa"/>
          </w:tcPr>
          <w:p w14:paraId="752A39A2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Servizio</w:t>
            </w:r>
          </w:p>
        </w:tc>
        <w:tc>
          <w:tcPr>
            <w:tcW w:w="4822" w:type="dxa"/>
          </w:tcPr>
          <w:p w14:paraId="6FF1F3BC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FB2BD7" w14:paraId="4895C00F" w14:textId="77777777" w:rsidTr="528C0AEF">
        <w:tc>
          <w:tcPr>
            <w:tcW w:w="4806" w:type="dxa"/>
          </w:tcPr>
          <w:p w14:paraId="65D3E013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Registrazione</w:t>
            </w:r>
          </w:p>
        </w:tc>
        <w:tc>
          <w:tcPr>
            <w:tcW w:w="4822" w:type="dxa"/>
          </w:tcPr>
          <w:p w14:paraId="0C48313E" w14:textId="339D181B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Consente all’utente di </w:t>
            </w:r>
            <w:r w:rsidR="000534F2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registrarsi</w:t>
            </w: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alla piattaforma</w:t>
            </w:r>
            <w:r w:rsidR="000534F2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FB2BD7" w:rsidRPr="00FB2BD7" w14:paraId="372C74FF" w14:textId="77777777" w:rsidTr="528C0AEF">
        <w:tc>
          <w:tcPr>
            <w:tcW w:w="4806" w:type="dxa"/>
          </w:tcPr>
          <w:p w14:paraId="33F5E38E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Login</w:t>
            </w:r>
          </w:p>
        </w:tc>
        <w:tc>
          <w:tcPr>
            <w:tcW w:w="4822" w:type="dxa"/>
          </w:tcPr>
          <w:p w14:paraId="7B278BD5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al cliente di accedere al sistema usando username e password.</w:t>
            </w:r>
          </w:p>
        </w:tc>
      </w:tr>
      <w:tr w:rsidR="00FB2BD7" w:rsidRPr="00FB2BD7" w14:paraId="191B187B" w14:textId="77777777" w:rsidTr="528C0AEF">
        <w:tc>
          <w:tcPr>
            <w:tcW w:w="4806" w:type="dxa"/>
          </w:tcPr>
          <w:p w14:paraId="3F9135FA" w14:textId="6DAC9434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Login admin</w:t>
            </w:r>
          </w:p>
        </w:tc>
        <w:tc>
          <w:tcPr>
            <w:tcW w:w="4822" w:type="dxa"/>
          </w:tcPr>
          <w:p w14:paraId="40D07B68" w14:textId="4F1F8B44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Consente all’admin di accedere al sistema usando username e password.</w:t>
            </w:r>
          </w:p>
        </w:tc>
      </w:tr>
      <w:tr w:rsidR="00FB2BD7" w:rsidRPr="00FB2BD7" w14:paraId="263C5C15" w14:textId="77777777" w:rsidTr="528C0AEF">
        <w:tc>
          <w:tcPr>
            <w:tcW w:w="4806" w:type="dxa"/>
          </w:tcPr>
          <w:p w14:paraId="3F86D60A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Logout</w:t>
            </w:r>
          </w:p>
        </w:tc>
        <w:tc>
          <w:tcPr>
            <w:tcW w:w="4822" w:type="dxa"/>
          </w:tcPr>
          <w:p w14:paraId="32CE0FAE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al cliente di uscire dal sistema.</w:t>
            </w:r>
          </w:p>
        </w:tc>
      </w:tr>
      <w:tr w:rsidR="00FB2BD7" w:rsidRPr="00FB2BD7" w14:paraId="584FA91B" w14:textId="77777777" w:rsidTr="528C0AEF">
        <w:tc>
          <w:tcPr>
            <w:tcW w:w="4806" w:type="dxa"/>
          </w:tcPr>
          <w:p w14:paraId="74A54B3F" w14:textId="4963F2D7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Logout admin</w:t>
            </w:r>
          </w:p>
        </w:tc>
        <w:tc>
          <w:tcPr>
            <w:tcW w:w="4822" w:type="dxa"/>
          </w:tcPr>
          <w:p w14:paraId="0444A3E1" w14:textId="583B8924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Consente all’admin di uscire dal sistema.</w:t>
            </w:r>
          </w:p>
        </w:tc>
      </w:tr>
    </w:tbl>
    <w:p w14:paraId="3E702BD6" w14:textId="62901ED8" w:rsidR="004F7911" w:rsidRDefault="004F7911" w:rsidP="00383428">
      <w:pPr>
        <w:rPr>
          <w:noProof/>
          <w:szCs w:val="28"/>
        </w:rPr>
      </w:pPr>
    </w:p>
    <w:p w14:paraId="4DFC1D2F" w14:textId="5BF8704F" w:rsidR="006A1D19" w:rsidRDefault="006A1D19" w:rsidP="00383428">
      <w:pPr>
        <w:rPr>
          <w:noProof/>
          <w:szCs w:val="28"/>
        </w:rPr>
      </w:pPr>
    </w:p>
    <w:p w14:paraId="64F9778A" w14:textId="516BD81A" w:rsidR="006A1D19" w:rsidRDefault="006A1D19" w:rsidP="00383428">
      <w:pPr>
        <w:rPr>
          <w:noProof/>
          <w:szCs w:val="28"/>
        </w:rPr>
      </w:pPr>
    </w:p>
    <w:p w14:paraId="314E37A9" w14:textId="20BA1C8C" w:rsidR="006A1D19" w:rsidRDefault="006A1D19" w:rsidP="00383428">
      <w:pPr>
        <w:rPr>
          <w:noProof/>
          <w:szCs w:val="28"/>
        </w:rPr>
      </w:pPr>
    </w:p>
    <w:p w14:paraId="1EE5EBA5" w14:textId="758DE909" w:rsidR="006A1D19" w:rsidRDefault="006A1D19" w:rsidP="00383428">
      <w:pPr>
        <w:rPr>
          <w:noProof/>
          <w:szCs w:val="28"/>
        </w:rPr>
      </w:pPr>
    </w:p>
    <w:p w14:paraId="60320524" w14:textId="79FC0E1E" w:rsidR="006A1D19" w:rsidRDefault="006A1D19" w:rsidP="00383428">
      <w:pPr>
        <w:rPr>
          <w:noProof/>
          <w:szCs w:val="28"/>
        </w:rPr>
      </w:pPr>
    </w:p>
    <w:p w14:paraId="55B67F25" w14:textId="55389E29" w:rsidR="006A1D19" w:rsidRDefault="006A1D19" w:rsidP="00383428">
      <w:pPr>
        <w:rPr>
          <w:noProof/>
          <w:szCs w:val="28"/>
        </w:rPr>
      </w:pPr>
    </w:p>
    <w:p w14:paraId="78185E10" w14:textId="59DD7D7A" w:rsidR="006A1D19" w:rsidRDefault="006A1D19" w:rsidP="00383428">
      <w:pPr>
        <w:rPr>
          <w:noProof/>
          <w:szCs w:val="28"/>
        </w:rPr>
      </w:pPr>
    </w:p>
    <w:p w14:paraId="2123A04B" w14:textId="6EC91118" w:rsidR="006A1D19" w:rsidRDefault="006A1D19" w:rsidP="00383428">
      <w:pPr>
        <w:rPr>
          <w:noProof/>
          <w:szCs w:val="28"/>
        </w:rPr>
      </w:pPr>
    </w:p>
    <w:p w14:paraId="32A1BA3C" w14:textId="017254A9" w:rsidR="006A1D19" w:rsidRDefault="006A1D19" w:rsidP="00383428">
      <w:pPr>
        <w:rPr>
          <w:noProof/>
          <w:szCs w:val="28"/>
        </w:rPr>
      </w:pPr>
    </w:p>
    <w:p w14:paraId="1A26881A" w14:textId="53400378" w:rsidR="006A1D19" w:rsidRDefault="006A1D19" w:rsidP="00383428">
      <w:pPr>
        <w:rPr>
          <w:noProof/>
          <w:szCs w:val="28"/>
        </w:rPr>
      </w:pPr>
    </w:p>
    <w:p w14:paraId="59D1F682" w14:textId="66EACE90" w:rsidR="006A1D19" w:rsidRDefault="006A1D19" w:rsidP="00383428">
      <w:pPr>
        <w:rPr>
          <w:noProof/>
          <w:szCs w:val="28"/>
        </w:rPr>
      </w:pPr>
    </w:p>
    <w:p w14:paraId="59035562" w14:textId="6FEF8018" w:rsidR="006A1D19" w:rsidRDefault="006A1D19" w:rsidP="00383428">
      <w:pPr>
        <w:rPr>
          <w:noProof/>
          <w:szCs w:val="28"/>
        </w:rPr>
      </w:pPr>
    </w:p>
    <w:p w14:paraId="5211FD59" w14:textId="17311713" w:rsidR="006A1D19" w:rsidRDefault="006A1D19" w:rsidP="00383428">
      <w:pPr>
        <w:rPr>
          <w:noProof/>
          <w:szCs w:val="28"/>
        </w:rPr>
      </w:pPr>
    </w:p>
    <w:p w14:paraId="4105415C" w14:textId="01A9395F" w:rsidR="006A1D19" w:rsidRDefault="006A1D19" w:rsidP="00383428">
      <w:pPr>
        <w:rPr>
          <w:noProof/>
          <w:szCs w:val="28"/>
        </w:rPr>
      </w:pPr>
    </w:p>
    <w:p w14:paraId="047C0DB9" w14:textId="32834E83" w:rsidR="006A1D19" w:rsidRDefault="006A1D19" w:rsidP="006A1D19">
      <w:pPr>
        <w:spacing w:after="200"/>
        <w:rPr>
          <w:noProof/>
          <w:szCs w:val="28"/>
        </w:rPr>
      </w:pPr>
      <w:r>
        <w:rPr>
          <w:noProof/>
          <w:szCs w:val="28"/>
        </w:rPr>
        <w:br w:type="page"/>
      </w:r>
    </w:p>
    <w:p w14:paraId="7267B52E" w14:textId="3B0957B6" w:rsidR="006A1D19" w:rsidRPr="006A1D19" w:rsidRDefault="006A1D19" w:rsidP="006A1D19">
      <w:pPr>
        <w:pStyle w:val="Titolo2"/>
        <w:rPr>
          <w:b/>
          <w:bCs/>
          <w:noProof/>
          <w:sz w:val="30"/>
          <w:szCs w:val="30"/>
        </w:rPr>
      </w:pPr>
      <w:bookmarkStart w:id="46" w:name="_Toc120616677"/>
      <w:r w:rsidRPr="2DF48A9D">
        <w:rPr>
          <w:b/>
          <w:bCs/>
          <w:noProof/>
          <w:sz w:val="30"/>
          <w:szCs w:val="30"/>
        </w:rPr>
        <w:lastRenderedPageBreak/>
        <w:t>4.2 Gestione Account</w:t>
      </w:r>
      <w:bookmarkEnd w:id="4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FB2BD7" w:rsidRPr="00557F78" w14:paraId="1922F14F" w14:textId="77777777" w:rsidTr="528C0AEF">
        <w:tc>
          <w:tcPr>
            <w:tcW w:w="5012" w:type="dxa"/>
          </w:tcPr>
          <w:p w14:paraId="7F6AC180" w14:textId="77777777" w:rsidR="00FB2BD7" w:rsidRPr="00557F78" w:rsidRDefault="00FB2BD7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557F78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Sottosistema</w:t>
            </w:r>
          </w:p>
        </w:tc>
        <w:tc>
          <w:tcPr>
            <w:tcW w:w="5012" w:type="dxa"/>
          </w:tcPr>
          <w:p w14:paraId="3D8E5A17" w14:textId="77777777" w:rsidR="00FB2BD7" w:rsidRPr="00557F78" w:rsidRDefault="00FB2BD7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557F78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557F78" w14:paraId="4E635FC6" w14:textId="77777777" w:rsidTr="528C0AEF">
        <w:tc>
          <w:tcPr>
            <w:tcW w:w="5012" w:type="dxa"/>
          </w:tcPr>
          <w:p w14:paraId="6C902C14" w14:textId="77777777" w:rsidR="00FB2BD7" w:rsidRPr="00557F78" w:rsidRDefault="00FB2BD7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557F78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Gestione account</w:t>
            </w:r>
          </w:p>
        </w:tc>
        <w:tc>
          <w:tcPr>
            <w:tcW w:w="5012" w:type="dxa"/>
          </w:tcPr>
          <w:p w14:paraId="71F7E6EF" w14:textId="47FAB8F3" w:rsidR="00FB2BD7" w:rsidRPr="00557F78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Dà la possibilità al cliente o all’adimin di accedere alla loro sezione dedicata.</w:t>
            </w:r>
          </w:p>
        </w:tc>
      </w:tr>
    </w:tbl>
    <w:p w14:paraId="25A64FA9" w14:textId="5541FD11" w:rsidR="00FB2BD7" w:rsidRPr="00AD1DB0" w:rsidRDefault="00FB2BD7" w:rsidP="00383428">
      <w:pPr>
        <w:rPr>
          <w:b w:val="0"/>
          <w:noProof/>
          <w:szCs w:val="28"/>
        </w:rPr>
      </w:pPr>
    </w:p>
    <w:tbl>
      <w:tblPr>
        <w:tblStyle w:val="Grigliatabella"/>
        <w:tblW w:w="10062" w:type="dxa"/>
        <w:tblLook w:val="04A0" w:firstRow="1" w:lastRow="0" w:firstColumn="1" w:lastColumn="0" w:noHBand="0" w:noVBand="1"/>
      </w:tblPr>
      <w:tblGrid>
        <w:gridCol w:w="5039"/>
        <w:gridCol w:w="5023"/>
      </w:tblGrid>
      <w:tr w:rsidR="00FB2BD7" w:rsidRPr="00FB2BD7" w14:paraId="6CA5EB46" w14:textId="77777777" w:rsidTr="528C0AEF">
        <w:trPr>
          <w:trHeight w:val="339"/>
        </w:trPr>
        <w:tc>
          <w:tcPr>
            <w:tcW w:w="5039" w:type="dxa"/>
          </w:tcPr>
          <w:p w14:paraId="593A5F88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bookmarkStart w:id="47" w:name="_Hlk93502018"/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Servizio</w:t>
            </w:r>
          </w:p>
        </w:tc>
        <w:tc>
          <w:tcPr>
            <w:tcW w:w="5023" w:type="dxa"/>
          </w:tcPr>
          <w:p w14:paraId="2F6FBCAC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FB2BD7" w14:paraId="14484E63" w14:textId="77777777" w:rsidTr="528C0AEF">
        <w:trPr>
          <w:trHeight w:val="1049"/>
        </w:trPr>
        <w:tc>
          <w:tcPr>
            <w:tcW w:w="5039" w:type="dxa"/>
          </w:tcPr>
          <w:p w14:paraId="343FBFA3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dati personali</w:t>
            </w:r>
          </w:p>
        </w:tc>
        <w:tc>
          <w:tcPr>
            <w:tcW w:w="5023" w:type="dxa"/>
          </w:tcPr>
          <w:p w14:paraId="0CA79693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di visualizzare le informazioni personali per es.(indirizzi-tel-username-nome-cognome..)</w:t>
            </w:r>
          </w:p>
        </w:tc>
      </w:tr>
      <w:tr w:rsidR="00FB2BD7" w:rsidRPr="00FB2BD7" w14:paraId="71FD4C93" w14:textId="77777777" w:rsidTr="528C0AEF">
        <w:trPr>
          <w:trHeight w:val="1049"/>
        </w:trPr>
        <w:tc>
          <w:tcPr>
            <w:tcW w:w="5039" w:type="dxa"/>
          </w:tcPr>
          <w:p w14:paraId="74D301E7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Visualizzazione ordini cliente </w:t>
            </w:r>
          </w:p>
          <w:p w14:paraId="5DFCEF21" w14:textId="5B6DB9F1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admin</w:t>
            </w:r>
          </w:p>
        </w:tc>
        <w:tc>
          <w:tcPr>
            <w:tcW w:w="5023" w:type="dxa"/>
          </w:tcPr>
          <w:p w14:paraId="4B6EBAB3" w14:textId="285660C5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di visualizzare all’admin gli acquisti che hanno effettuati gli utenti sul sistema.</w:t>
            </w:r>
          </w:p>
        </w:tc>
      </w:tr>
      <w:tr w:rsidR="528C0AEF" w14:paraId="11B7BC38" w14:textId="77777777" w:rsidTr="00F5759B">
        <w:trPr>
          <w:trHeight w:val="682"/>
        </w:trPr>
        <w:tc>
          <w:tcPr>
            <w:tcW w:w="5039" w:type="dxa"/>
          </w:tcPr>
          <w:p w14:paraId="3958A7DA" w14:textId="14CB2B8D" w:rsidR="528C0AEF" w:rsidRDefault="528C0AEF" w:rsidP="528C0AEF">
            <w:pPr>
              <w:spacing w:line="276" w:lineRule="auto"/>
              <w:rPr>
                <w:rFonts w:ascii="Calibri" w:hAnsi="Calibri"/>
                <w:bCs/>
                <w:noProof/>
                <w:szCs w:val="28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Modifica profilo</w:t>
            </w:r>
          </w:p>
        </w:tc>
        <w:tc>
          <w:tcPr>
            <w:tcW w:w="5023" w:type="dxa"/>
          </w:tcPr>
          <w:p w14:paraId="7AA178F0" w14:textId="57BFE9BB" w:rsid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Consente </w:t>
            </w:r>
            <w:r w:rsidR="00DA0478">
              <w:rPr>
                <w:rFonts w:ascii="Calibri" w:eastAsia="MS Mincho" w:hAnsi="Calibri" w:cs="Times New Roman"/>
                <w:b w:val="0"/>
                <w:noProof/>
              </w:rPr>
              <w:t xml:space="preserve">al cliente 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>di modificare i dati del proprio</w:t>
            </w:r>
            <w:r w:rsidR="00F5759B">
              <w:rPr>
                <w:rFonts w:ascii="Calibri" w:eastAsia="MS Mincho" w:hAnsi="Calibri" w:cs="Times New Roman"/>
                <w:b w:val="0"/>
                <w:noProof/>
              </w:rPr>
              <w:t xml:space="preserve"> 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>profilo</w:t>
            </w:r>
            <w:r w:rsidR="00F5759B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FB2BD7" w:rsidRPr="00FB2BD7" w14:paraId="7DC71AE9" w14:textId="77777777" w:rsidTr="528C0AEF">
        <w:trPr>
          <w:trHeight w:val="679"/>
        </w:trPr>
        <w:tc>
          <w:tcPr>
            <w:tcW w:w="5039" w:type="dxa"/>
          </w:tcPr>
          <w:p w14:paraId="1D6FA4A8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acquisti</w:t>
            </w:r>
          </w:p>
        </w:tc>
        <w:tc>
          <w:tcPr>
            <w:tcW w:w="5023" w:type="dxa"/>
          </w:tcPr>
          <w:p w14:paraId="5F0C813E" w14:textId="0838A72E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Consente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al cliente </w:t>
            </w: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di visualizzare le informazioni relativo ai propri acquisti.</w:t>
            </w:r>
          </w:p>
        </w:tc>
      </w:tr>
      <w:tr w:rsidR="00F5759B" w:rsidRPr="00FB2BD7" w14:paraId="744D411B" w14:textId="77777777" w:rsidTr="528C0AEF">
        <w:trPr>
          <w:trHeight w:val="679"/>
        </w:trPr>
        <w:tc>
          <w:tcPr>
            <w:tcW w:w="5039" w:type="dxa"/>
          </w:tcPr>
          <w:p w14:paraId="4B2F997C" w14:textId="38D9A5AC" w:rsidR="00F5759B" w:rsidRPr="00FB2BD7" w:rsidRDefault="00F5759B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Ricarica saldo</w:t>
            </w:r>
          </w:p>
        </w:tc>
        <w:tc>
          <w:tcPr>
            <w:tcW w:w="5023" w:type="dxa"/>
          </w:tcPr>
          <w:p w14:paraId="7C200ADA" w14:textId="0CFA3430" w:rsidR="00F5759B" w:rsidRPr="00FB2BD7" w:rsidRDefault="00F5759B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al cliente di poter effettuare la ricarica del proprio saldo sul proprio account.</w:t>
            </w:r>
          </w:p>
        </w:tc>
      </w:tr>
      <w:bookmarkEnd w:id="47"/>
    </w:tbl>
    <w:p w14:paraId="5F9662CB" w14:textId="77777777" w:rsidR="00FB2BD7" w:rsidRDefault="00FB2BD7" w:rsidP="00383428">
      <w:pPr>
        <w:rPr>
          <w:noProof/>
          <w:szCs w:val="28"/>
        </w:rPr>
      </w:pPr>
    </w:p>
    <w:p w14:paraId="137D8603" w14:textId="22551D83" w:rsidR="00F868BA" w:rsidRDefault="00F868BA" w:rsidP="00383428">
      <w:pPr>
        <w:rPr>
          <w:noProof/>
          <w:szCs w:val="28"/>
        </w:rPr>
      </w:pPr>
    </w:p>
    <w:p w14:paraId="3659EA6E" w14:textId="77777777" w:rsidR="006A1D19" w:rsidRDefault="006A1D19" w:rsidP="00383428">
      <w:pPr>
        <w:rPr>
          <w:noProof/>
          <w:szCs w:val="28"/>
        </w:rPr>
      </w:pPr>
    </w:p>
    <w:p w14:paraId="59AFC651" w14:textId="77777777" w:rsidR="00F868BA" w:rsidRDefault="00F868BA" w:rsidP="00383428">
      <w:pPr>
        <w:rPr>
          <w:noProof/>
          <w:szCs w:val="28"/>
        </w:rPr>
      </w:pPr>
    </w:p>
    <w:p w14:paraId="1367D593" w14:textId="612962AE" w:rsidR="008F4A7E" w:rsidRDefault="00F868BA" w:rsidP="00FB2BD7">
      <w:pPr>
        <w:spacing w:after="200"/>
        <w:rPr>
          <w:noProof/>
          <w:szCs w:val="28"/>
        </w:rPr>
      </w:pPr>
      <w:r>
        <w:rPr>
          <w:noProof/>
          <w:szCs w:val="28"/>
        </w:rPr>
        <w:br w:type="page"/>
      </w:r>
    </w:p>
    <w:p w14:paraId="0BBB8BB3" w14:textId="51C569C2" w:rsidR="006A1D19" w:rsidRPr="00341413" w:rsidRDefault="00341413" w:rsidP="00341413">
      <w:pPr>
        <w:pStyle w:val="Titolo2"/>
        <w:rPr>
          <w:b/>
          <w:bCs/>
          <w:noProof/>
          <w:sz w:val="30"/>
          <w:szCs w:val="30"/>
        </w:rPr>
      </w:pPr>
      <w:bookmarkStart w:id="48" w:name="_Toc120616678"/>
      <w:r w:rsidRPr="2DF48A9D">
        <w:rPr>
          <w:b/>
          <w:bCs/>
          <w:noProof/>
          <w:sz w:val="30"/>
          <w:szCs w:val="30"/>
        </w:rPr>
        <w:lastRenderedPageBreak/>
        <w:t>4.3 Gestione veicolo</w:t>
      </w:r>
      <w:bookmarkEnd w:id="4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FB2BD7" w:rsidRPr="00FB2BD7" w14:paraId="04D1649B" w14:textId="77777777" w:rsidTr="528C0AEF">
        <w:tc>
          <w:tcPr>
            <w:tcW w:w="5012" w:type="dxa"/>
          </w:tcPr>
          <w:p w14:paraId="264597FA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Sottosistema</w:t>
            </w:r>
          </w:p>
        </w:tc>
        <w:tc>
          <w:tcPr>
            <w:tcW w:w="5012" w:type="dxa"/>
          </w:tcPr>
          <w:p w14:paraId="56E40645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FB2BD7" w14:paraId="1449259F" w14:textId="77777777" w:rsidTr="528C0AEF">
        <w:tc>
          <w:tcPr>
            <w:tcW w:w="5012" w:type="dxa"/>
          </w:tcPr>
          <w:p w14:paraId="700D321F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Gestione veicolo</w:t>
            </w:r>
          </w:p>
        </w:tc>
        <w:tc>
          <w:tcPr>
            <w:tcW w:w="5012" w:type="dxa"/>
          </w:tcPr>
          <w:p w14:paraId="4548C8B8" w14:textId="3F2AF6DA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Dà la possibilità all’admin di effettuare la gestione di un veicolo, e al cliente la visualizzazione.</w:t>
            </w:r>
          </w:p>
        </w:tc>
      </w:tr>
    </w:tbl>
    <w:p w14:paraId="5383D804" w14:textId="039F4E21" w:rsidR="00FB2BD7" w:rsidRPr="00AD1DB0" w:rsidRDefault="00FB2BD7" w:rsidP="00FB2BD7">
      <w:pPr>
        <w:spacing w:after="200"/>
        <w:rPr>
          <w:b w:val="0"/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AD1DB0" w:rsidRPr="00AD1DB0" w14:paraId="25C1F597" w14:textId="77777777" w:rsidTr="528C0AEF">
        <w:tc>
          <w:tcPr>
            <w:tcW w:w="5012" w:type="dxa"/>
          </w:tcPr>
          <w:p w14:paraId="5D1C245C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Servizio</w:t>
            </w:r>
          </w:p>
        </w:tc>
        <w:tc>
          <w:tcPr>
            <w:tcW w:w="5012" w:type="dxa"/>
          </w:tcPr>
          <w:p w14:paraId="1BABB816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AD1DB0" w:rsidRPr="00AD1DB0" w14:paraId="44D8B201" w14:textId="77777777" w:rsidTr="528C0AEF">
        <w:tc>
          <w:tcPr>
            <w:tcW w:w="5012" w:type="dxa"/>
          </w:tcPr>
          <w:p w14:paraId="1CF77447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Visualizzazione auto </w:t>
            </w:r>
          </w:p>
          <w:p w14:paraId="5C349A23" w14:textId="7EBAF44C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690A2274" w14:textId="01398610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Può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effettuare</w:t>
            </w: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la visualizzazione delle auto</w:t>
            </w:r>
            <w:r w:rsidR="000704CC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AD1DB0" w:rsidRPr="00AD1DB0" w14:paraId="6D59619E" w14:textId="77777777" w:rsidTr="528C0AEF">
        <w:tc>
          <w:tcPr>
            <w:tcW w:w="5012" w:type="dxa"/>
          </w:tcPr>
          <w:p w14:paraId="48319F7D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moto</w:t>
            </w:r>
          </w:p>
          <w:p w14:paraId="32C0510F" w14:textId="232E2525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16F26D57" w14:textId="16D8CB90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Può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effettuare</w:t>
            </w:r>
            <w:r w:rsidR="00F5759B"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</w:t>
            </w: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la visualizzazione delle moto</w:t>
            </w:r>
            <w:r w:rsidR="000704CC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AD1DB0" w:rsidRPr="00AD1DB0" w14:paraId="19C797AC" w14:textId="77777777" w:rsidTr="528C0AEF">
        <w:tc>
          <w:tcPr>
            <w:tcW w:w="5012" w:type="dxa"/>
          </w:tcPr>
          <w:p w14:paraId="1902E163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auto</w:t>
            </w:r>
          </w:p>
          <w:p w14:paraId="1E8D5787" w14:textId="478BD2EF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cliente/utente</w:t>
            </w:r>
          </w:p>
        </w:tc>
        <w:tc>
          <w:tcPr>
            <w:tcW w:w="5012" w:type="dxa"/>
          </w:tcPr>
          <w:p w14:paraId="2F63913D" w14:textId="16060C30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cliente/utente può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effettuare</w:t>
            </w:r>
            <w:r w:rsidR="00F5759B"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>la visualizzazione delle auto</w:t>
            </w:r>
            <w:r w:rsidR="000704CC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AD1DB0" w:rsidRPr="00AD1DB0" w14:paraId="340ADCA6" w14:textId="77777777" w:rsidTr="528C0AEF">
        <w:tc>
          <w:tcPr>
            <w:tcW w:w="5012" w:type="dxa"/>
          </w:tcPr>
          <w:p w14:paraId="1912520A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moto</w:t>
            </w:r>
          </w:p>
          <w:p w14:paraId="6EE21815" w14:textId="1FD11FC2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cliente/utente</w:t>
            </w:r>
          </w:p>
        </w:tc>
        <w:tc>
          <w:tcPr>
            <w:tcW w:w="5012" w:type="dxa"/>
          </w:tcPr>
          <w:p w14:paraId="72C2BE49" w14:textId="010E4740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cliente/utente può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effettuare</w:t>
            </w:r>
            <w:r w:rsidR="00F5759B"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>la visualizzazione delle moto</w:t>
            </w:r>
            <w:r w:rsidR="000704CC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F5759B" w:rsidRPr="00AD1DB0" w14:paraId="1D3EFF3D" w14:textId="77777777" w:rsidTr="528C0AEF">
        <w:tc>
          <w:tcPr>
            <w:tcW w:w="5012" w:type="dxa"/>
          </w:tcPr>
          <w:p w14:paraId="0BA28A78" w14:textId="4984816E" w:rsidR="00F5759B" w:rsidRPr="00AD1DB0" w:rsidRDefault="00F5759B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Informazioni auto cliente/utente</w:t>
            </w:r>
          </w:p>
        </w:tc>
        <w:tc>
          <w:tcPr>
            <w:tcW w:w="5012" w:type="dxa"/>
          </w:tcPr>
          <w:p w14:paraId="75A6DB7B" w14:textId="4BE9094E" w:rsidR="00F5759B" w:rsidRPr="528C0AEF" w:rsidRDefault="000704CC" w:rsidP="528C0AEF">
            <w:pPr>
              <w:rPr>
                <w:rFonts w:ascii="Calibri" w:eastAsia="MS Mincho" w:hAnsi="Calibri" w:cs="Times New Roman"/>
                <w:b w:val="0"/>
                <w:noProof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cliente/utente può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visualizzare le informazioni del auto selezionata dai veicoli disponibili.</w:t>
            </w:r>
          </w:p>
        </w:tc>
      </w:tr>
      <w:tr w:rsidR="000704CC" w:rsidRPr="00AD1DB0" w14:paraId="043B3FD9" w14:textId="77777777" w:rsidTr="528C0AEF">
        <w:tc>
          <w:tcPr>
            <w:tcW w:w="5012" w:type="dxa"/>
          </w:tcPr>
          <w:p w14:paraId="2E7E9693" w14:textId="4D0593B1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Informazioni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mot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cliente/utente</w:t>
            </w:r>
          </w:p>
        </w:tc>
        <w:tc>
          <w:tcPr>
            <w:tcW w:w="5012" w:type="dxa"/>
          </w:tcPr>
          <w:p w14:paraId="49635EDE" w14:textId="2BD7648F" w:rsidR="000704CC" w:rsidRPr="528C0AEF" w:rsidRDefault="000704CC" w:rsidP="000704CC">
            <w:pPr>
              <w:rPr>
                <w:rFonts w:ascii="Calibri" w:eastAsia="MS Mincho" w:hAnsi="Calibri" w:cs="Times New Roman"/>
                <w:b w:val="0"/>
                <w:noProof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cliente/utente può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visualizzare le informazioni del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moto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selezionata dai veicoli disponibili.</w:t>
            </w:r>
          </w:p>
        </w:tc>
      </w:tr>
      <w:tr w:rsidR="000704CC" w:rsidRPr="00AD1DB0" w14:paraId="25C3CD39" w14:textId="77777777" w:rsidTr="528C0AEF">
        <w:tc>
          <w:tcPr>
            <w:tcW w:w="5012" w:type="dxa"/>
          </w:tcPr>
          <w:p w14:paraId="45472D7C" w14:textId="500FACD0" w:rsidR="000704CC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Informazioni auto admin</w:t>
            </w:r>
          </w:p>
        </w:tc>
        <w:tc>
          <w:tcPr>
            <w:tcW w:w="5012" w:type="dxa"/>
          </w:tcPr>
          <w:p w14:paraId="56A8D36C" w14:textId="794FC593" w:rsidR="000704CC" w:rsidRPr="528C0AEF" w:rsidRDefault="000704CC" w:rsidP="000704CC">
            <w:pPr>
              <w:rPr>
                <w:rFonts w:ascii="Calibri" w:eastAsia="MS Mincho" w:hAnsi="Calibri" w:cs="Times New Roman"/>
                <w:b w:val="0"/>
                <w:noProof/>
              </w:rPr>
            </w:pPr>
            <w:r>
              <w:rPr>
                <w:rFonts w:ascii="Calibri" w:eastAsia="MS Mincho" w:hAnsi="Calibri" w:cs="Times New Roman"/>
                <w:b w:val="0"/>
                <w:noProof/>
              </w:rPr>
              <w:t>L’admin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può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visualizzare le informazioni del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auto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selezionata dai veicoli disponibili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0704CC" w:rsidRPr="00AD1DB0" w14:paraId="293388B1" w14:textId="77777777" w:rsidTr="528C0AEF">
        <w:tc>
          <w:tcPr>
            <w:tcW w:w="5012" w:type="dxa"/>
          </w:tcPr>
          <w:p w14:paraId="1FE07672" w14:textId="3268BF04" w:rsidR="000704CC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Informazioni moto admin</w:t>
            </w:r>
          </w:p>
        </w:tc>
        <w:tc>
          <w:tcPr>
            <w:tcW w:w="5012" w:type="dxa"/>
          </w:tcPr>
          <w:p w14:paraId="012CA7F1" w14:textId="4AC2EDC4" w:rsidR="000704CC" w:rsidRPr="528C0AEF" w:rsidRDefault="000704CC" w:rsidP="000704CC">
            <w:pPr>
              <w:rPr>
                <w:rFonts w:ascii="Calibri" w:eastAsia="MS Mincho" w:hAnsi="Calibri" w:cs="Times New Roman"/>
                <w:b w:val="0"/>
                <w:noProof/>
              </w:rPr>
            </w:pPr>
            <w:r>
              <w:rPr>
                <w:rFonts w:ascii="Calibri" w:eastAsia="MS Mincho" w:hAnsi="Calibri" w:cs="Times New Roman"/>
                <w:b w:val="0"/>
                <w:noProof/>
              </w:rPr>
              <w:t>L’admin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può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visualizzare le informazioni del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la moto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selezionata dai veicoli disponibili.</w:t>
            </w:r>
          </w:p>
        </w:tc>
      </w:tr>
      <w:tr w:rsidR="000704CC" w:rsidRPr="00AD1DB0" w14:paraId="12D3B687" w14:textId="77777777" w:rsidTr="528C0AEF">
        <w:tc>
          <w:tcPr>
            <w:tcW w:w="5012" w:type="dxa"/>
          </w:tcPr>
          <w:p w14:paraId="1FBF95F6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Inserimento auto</w:t>
            </w:r>
          </w:p>
          <w:p w14:paraId="13E8C70D" w14:textId="2045B9D4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6428F88A" w14:textId="1BD007C1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FF0000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Possibilità di inserimento delle auto all’interno della piattaforma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0704CC" w:rsidRPr="00AD1DB0" w14:paraId="493C955D" w14:textId="77777777" w:rsidTr="528C0AEF">
        <w:tc>
          <w:tcPr>
            <w:tcW w:w="5012" w:type="dxa"/>
          </w:tcPr>
          <w:p w14:paraId="5F0E1E33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Inserimento moto</w:t>
            </w:r>
          </w:p>
          <w:p w14:paraId="3BA97D78" w14:textId="5951FC02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703F307E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Possibilità di inserimento delle moto</w:t>
            </w:r>
          </w:p>
          <w:p w14:paraId="4334520D" w14:textId="16C63A5E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all’interno della piattaforma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0704CC" w:rsidRPr="00AD1DB0" w14:paraId="7B51B45A" w14:textId="77777777" w:rsidTr="528C0AEF">
        <w:tc>
          <w:tcPr>
            <w:tcW w:w="5012" w:type="dxa"/>
          </w:tcPr>
          <w:p w14:paraId="343AE60E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Rimozione auto</w:t>
            </w:r>
          </w:p>
          <w:p w14:paraId="529875AF" w14:textId="3821F052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3DE7A92B" w14:textId="53E9C73B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Possibilità di rimozione </w:t>
            </w:r>
            <w:r w:rsidR="00CD44BF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del </w:t>
            </w: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auto dalla piattaforma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0704CC" w:rsidRPr="00AD1DB0" w14:paraId="3AFD6C01" w14:textId="77777777" w:rsidTr="528C0AEF">
        <w:tc>
          <w:tcPr>
            <w:tcW w:w="5012" w:type="dxa"/>
          </w:tcPr>
          <w:p w14:paraId="0880E9D1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Rimozione moto</w:t>
            </w:r>
          </w:p>
          <w:p w14:paraId="5496B9FC" w14:textId="3AA62D85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3569E831" w14:textId="29EBCC9B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Possibilità di rimozione </w:t>
            </w:r>
            <w:r w:rsidR="00CD44BF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della </w:t>
            </w: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moto dalla piattaforma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</w:tbl>
    <w:p w14:paraId="1184ED61" w14:textId="77777777" w:rsidR="00FB2BD7" w:rsidRDefault="00FB2BD7" w:rsidP="00FB2BD7">
      <w:pPr>
        <w:spacing w:after="200"/>
        <w:rPr>
          <w:noProof/>
          <w:szCs w:val="28"/>
        </w:rPr>
      </w:pPr>
    </w:p>
    <w:p w14:paraId="13597C56" w14:textId="6B039AFF" w:rsidR="00F868BA" w:rsidRDefault="00F868BA" w:rsidP="00383428">
      <w:pPr>
        <w:rPr>
          <w:noProof/>
          <w:szCs w:val="28"/>
        </w:rPr>
      </w:pPr>
    </w:p>
    <w:p w14:paraId="146930F8" w14:textId="228848A0" w:rsidR="00AD1DB0" w:rsidRDefault="00AD1DB0" w:rsidP="00383428">
      <w:pPr>
        <w:rPr>
          <w:noProof/>
          <w:szCs w:val="28"/>
        </w:rPr>
      </w:pPr>
    </w:p>
    <w:p w14:paraId="0F61BD6C" w14:textId="210C009F" w:rsidR="00341413" w:rsidRDefault="00341413">
      <w:pPr>
        <w:spacing w:after="200"/>
        <w:rPr>
          <w:noProof/>
          <w:szCs w:val="28"/>
        </w:rPr>
      </w:pPr>
    </w:p>
    <w:p w14:paraId="7E4A6D58" w14:textId="67DBC187" w:rsidR="00AD1DB0" w:rsidRPr="00341413" w:rsidRDefault="00341413" w:rsidP="00341413">
      <w:pPr>
        <w:pStyle w:val="Titolo2"/>
        <w:rPr>
          <w:b/>
          <w:bCs/>
          <w:noProof/>
          <w:sz w:val="30"/>
          <w:szCs w:val="30"/>
        </w:rPr>
      </w:pPr>
      <w:bookmarkStart w:id="49" w:name="_Toc120616679"/>
      <w:r w:rsidRPr="2DF48A9D">
        <w:rPr>
          <w:b/>
          <w:bCs/>
          <w:noProof/>
          <w:sz w:val="30"/>
          <w:szCs w:val="30"/>
        </w:rPr>
        <w:lastRenderedPageBreak/>
        <w:t>4.4 Gestione acquisto:</w:t>
      </w:r>
      <w:bookmarkEnd w:id="4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AD1DB0" w:rsidRPr="00001706" w14:paraId="64C6C4DC" w14:textId="77777777" w:rsidTr="001D18DA">
        <w:tc>
          <w:tcPr>
            <w:tcW w:w="5012" w:type="dxa"/>
          </w:tcPr>
          <w:p w14:paraId="1176A63F" w14:textId="77777777" w:rsidR="00AD1DB0" w:rsidRPr="00001706" w:rsidRDefault="00AD1DB0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001706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Sottosistema</w:t>
            </w:r>
          </w:p>
        </w:tc>
        <w:tc>
          <w:tcPr>
            <w:tcW w:w="5012" w:type="dxa"/>
          </w:tcPr>
          <w:p w14:paraId="0FD47630" w14:textId="77777777" w:rsidR="00AD1DB0" w:rsidRPr="00001706" w:rsidRDefault="00AD1DB0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001706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AD1DB0" w:rsidRPr="00001706" w14:paraId="0AF3FF72" w14:textId="77777777" w:rsidTr="001D18DA">
        <w:tc>
          <w:tcPr>
            <w:tcW w:w="5012" w:type="dxa"/>
          </w:tcPr>
          <w:p w14:paraId="387B1951" w14:textId="77777777" w:rsidR="00AD1DB0" w:rsidRPr="00001706" w:rsidRDefault="00AD1DB0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001706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Gestione acquisto</w:t>
            </w:r>
          </w:p>
        </w:tc>
        <w:tc>
          <w:tcPr>
            <w:tcW w:w="5012" w:type="dxa"/>
          </w:tcPr>
          <w:p w14:paraId="658719C1" w14:textId="77777777" w:rsidR="00AD1DB0" w:rsidRPr="00001706" w:rsidRDefault="00AD1DB0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001706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Dà la possibilità di effettuare l’acquisto degli elementi presenti nel carrello.</w:t>
            </w:r>
          </w:p>
        </w:tc>
      </w:tr>
    </w:tbl>
    <w:p w14:paraId="4577051B" w14:textId="3C9AB5C5" w:rsidR="00AD1DB0" w:rsidRPr="00AD1DB0" w:rsidRDefault="00AD1DB0" w:rsidP="00383428">
      <w:pPr>
        <w:rPr>
          <w:b w:val="0"/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AD1DB0" w:rsidRPr="00AD1DB0" w14:paraId="5CC0DDA2" w14:textId="77777777" w:rsidTr="528C0AEF">
        <w:tc>
          <w:tcPr>
            <w:tcW w:w="5012" w:type="dxa"/>
          </w:tcPr>
          <w:p w14:paraId="4F90C283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Acquisto</w:t>
            </w:r>
          </w:p>
        </w:tc>
        <w:tc>
          <w:tcPr>
            <w:tcW w:w="5012" w:type="dxa"/>
          </w:tcPr>
          <w:p w14:paraId="7F82ECBC" w14:textId="466CBC57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 può </w:t>
            </w:r>
            <w:r w:rsidR="00CF616F">
              <w:rPr>
                <w:rFonts w:ascii="Calibri" w:eastAsia="MS Mincho" w:hAnsi="Calibri" w:cs="Times New Roman"/>
                <w:b w:val="0"/>
                <w:noProof/>
              </w:rPr>
              <w:t>effettuare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l’acquisto degli elementi che sono presenti all’interno del carrello.</w:t>
            </w:r>
          </w:p>
        </w:tc>
      </w:tr>
      <w:tr w:rsidR="00AD1DB0" w:rsidRPr="00AD1DB0" w14:paraId="7B692CA0" w14:textId="77777777" w:rsidTr="528C0AEF">
        <w:tc>
          <w:tcPr>
            <w:tcW w:w="5012" w:type="dxa"/>
          </w:tcPr>
          <w:p w14:paraId="6E037B12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Inserimento nel carrello</w:t>
            </w:r>
          </w:p>
        </w:tc>
        <w:tc>
          <w:tcPr>
            <w:tcW w:w="5012" w:type="dxa"/>
          </w:tcPr>
          <w:p w14:paraId="16955EF9" w14:textId="147AD3E6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L’utente/cliente può inserire i veicoli all’interno del carrello </w:t>
            </w:r>
            <w:r w:rsidR="00CF616F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AD1DB0" w:rsidRPr="00AD1DB0" w14:paraId="22BBCC50" w14:textId="77777777" w:rsidTr="528C0AEF">
        <w:tc>
          <w:tcPr>
            <w:tcW w:w="5012" w:type="dxa"/>
          </w:tcPr>
          <w:p w14:paraId="0CE202D8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Eliminazione nel carrello</w:t>
            </w:r>
          </w:p>
        </w:tc>
        <w:tc>
          <w:tcPr>
            <w:tcW w:w="5012" w:type="dxa"/>
          </w:tcPr>
          <w:p w14:paraId="5593D0BD" w14:textId="471FDBEC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L’utente/cliente può eliminare i veicoli all’interno del carrello</w:t>
            </w:r>
            <w:r w:rsidR="00CF616F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CF616F" w:rsidRPr="00AD1DB0" w14:paraId="3239C610" w14:textId="77777777" w:rsidTr="528C0AEF">
        <w:tc>
          <w:tcPr>
            <w:tcW w:w="5012" w:type="dxa"/>
          </w:tcPr>
          <w:p w14:paraId="45D3F086" w14:textId="427BA44A" w:rsidR="00CF616F" w:rsidRPr="00AD1DB0" w:rsidRDefault="00CF616F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 carrello</w:t>
            </w:r>
          </w:p>
        </w:tc>
        <w:tc>
          <w:tcPr>
            <w:tcW w:w="5012" w:type="dxa"/>
          </w:tcPr>
          <w:p w14:paraId="6EBF0BEF" w14:textId="6F43B850" w:rsidR="00CF616F" w:rsidRPr="528C0AEF" w:rsidRDefault="00CF616F" w:rsidP="528C0AEF">
            <w:pPr>
              <w:rPr>
                <w:rFonts w:ascii="Calibri" w:eastAsia="MS Mincho" w:hAnsi="Calibri" w:cs="Times New Roman"/>
                <w:b w:val="0"/>
                <w:noProof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L’utente/cliente può </w:t>
            </w:r>
            <w:r>
              <w:rPr>
                <w:rFonts w:ascii="Calibri" w:eastAsia="MS Mincho" w:hAnsi="Calibri" w:cs="Times New Roman"/>
                <w:b w:val="0"/>
                <w:noProof/>
              </w:rPr>
              <w:t>visualizzare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i veicoli all’interno del carrello</w:t>
            </w:r>
            <w:r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</w:tbl>
    <w:p w14:paraId="163C091B" w14:textId="77777777" w:rsidR="00AD1DB0" w:rsidRPr="00383428" w:rsidRDefault="00AD1DB0" w:rsidP="00383428">
      <w:pPr>
        <w:rPr>
          <w:noProof/>
          <w:szCs w:val="28"/>
        </w:rPr>
      </w:pPr>
    </w:p>
    <w:sectPr w:rsidR="00AD1DB0" w:rsidRPr="00383428" w:rsidSect="00AD1DB0"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06564" w14:textId="77777777" w:rsidR="009908FD" w:rsidRDefault="009908FD">
      <w:r>
        <w:separator/>
      </w:r>
    </w:p>
    <w:p w14:paraId="1C9E860C" w14:textId="77777777" w:rsidR="009908FD" w:rsidRDefault="009908FD"/>
  </w:endnote>
  <w:endnote w:type="continuationSeparator" w:id="0">
    <w:p w14:paraId="120C3847" w14:textId="77777777" w:rsidR="009908FD" w:rsidRDefault="009908FD">
      <w:r>
        <w:continuationSeparator/>
      </w:r>
    </w:p>
    <w:p w14:paraId="79D7C465" w14:textId="77777777" w:rsidR="009908FD" w:rsidRDefault="009908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72642" w14:textId="77777777" w:rsidR="009908FD" w:rsidRDefault="009908FD">
      <w:r>
        <w:separator/>
      </w:r>
    </w:p>
    <w:p w14:paraId="68836FDD" w14:textId="77777777" w:rsidR="009908FD" w:rsidRDefault="009908FD"/>
  </w:footnote>
  <w:footnote w:type="continuationSeparator" w:id="0">
    <w:p w14:paraId="3CAD57C1" w14:textId="77777777" w:rsidR="009908FD" w:rsidRDefault="009908FD">
      <w:r>
        <w:continuationSeparator/>
      </w:r>
    </w:p>
    <w:p w14:paraId="610C630C" w14:textId="77777777" w:rsidR="009908FD" w:rsidRDefault="009908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A5"/>
    <w:multiLevelType w:val="hybridMultilevel"/>
    <w:tmpl w:val="0C544C20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5254"/>
    <w:multiLevelType w:val="hybridMultilevel"/>
    <w:tmpl w:val="AFCA5B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235E33"/>
    <w:multiLevelType w:val="hybridMultilevel"/>
    <w:tmpl w:val="322E63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E170E"/>
    <w:multiLevelType w:val="hybridMultilevel"/>
    <w:tmpl w:val="C31EEF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C0580"/>
    <w:multiLevelType w:val="hybridMultilevel"/>
    <w:tmpl w:val="6B669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E1A80"/>
    <w:multiLevelType w:val="hybridMultilevel"/>
    <w:tmpl w:val="B3901178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BD51876"/>
    <w:multiLevelType w:val="hybridMultilevel"/>
    <w:tmpl w:val="313C2A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C60F3"/>
    <w:multiLevelType w:val="hybridMultilevel"/>
    <w:tmpl w:val="8A4E3D5A"/>
    <w:lvl w:ilvl="0" w:tplc="C4965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4F75" w:themeColor="accent1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D1923"/>
    <w:multiLevelType w:val="hybridMultilevel"/>
    <w:tmpl w:val="F40E66B2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D4EC6"/>
    <w:multiLevelType w:val="hybridMultilevel"/>
    <w:tmpl w:val="77DA8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05090"/>
    <w:multiLevelType w:val="multilevel"/>
    <w:tmpl w:val="B4D25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60411B0"/>
    <w:multiLevelType w:val="hybridMultilevel"/>
    <w:tmpl w:val="87AA0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365A8"/>
    <w:multiLevelType w:val="multilevel"/>
    <w:tmpl w:val="7370EF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54026CC"/>
    <w:multiLevelType w:val="hybridMultilevel"/>
    <w:tmpl w:val="2C4E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51218"/>
    <w:multiLevelType w:val="hybridMultilevel"/>
    <w:tmpl w:val="BCF6BAD8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2759E"/>
    <w:multiLevelType w:val="hybridMultilevel"/>
    <w:tmpl w:val="22AA2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83E3A"/>
    <w:multiLevelType w:val="hybridMultilevel"/>
    <w:tmpl w:val="F8B0407C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11915"/>
    <w:multiLevelType w:val="hybridMultilevel"/>
    <w:tmpl w:val="60F05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17367"/>
    <w:multiLevelType w:val="hybridMultilevel"/>
    <w:tmpl w:val="32E01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80D77"/>
    <w:multiLevelType w:val="hybridMultilevel"/>
    <w:tmpl w:val="87006A8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437634"/>
    <w:multiLevelType w:val="hybridMultilevel"/>
    <w:tmpl w:val="CF2E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F4F3F"/>
    <w:multiLevelType w:val="multilevel"/>
    <w:tmpl w:val="F78EC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7FAD6FE5"/>
    <w:multiLevelType w:val="hybridMultilevel"/>
    <w:tmpl w:val="C8202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682936">
    <w:abstractNumId w:val="17"/>
  </w:num>
  <w:num w:numId="2" w16cid:durableId="1991397276">
    <w:abstractNumId w:val="8"/>
  </w:num>
  <w:num w:numId="3" w16cid:durableId="1934820624">
    <w:abstractNumId w:val="10"/>
  </w:num>
  <w:num w:numId="4" w16cid:durableId="949122727">
    <w:abstractNumId w:val="13"/>
  </w:num>
  <w:num w:numId="5" w16cid:durableId="167714399">
    <w:abstractNumId w:val="24"/>
  </w:num>
  <w:num w:numId="6" w16cid:durableId="1130980020">
    <w:abstractNumId w:val="12"/>
  </w:num>
  <w:num w:numId="7" w16cid:durableId="1998727171">
    <w:abstractNumId w:val="14"/>
  </w:num>
  <w:num w:numId="8" w16cid:durableId="1759718700">
    <w:abstractNumId w:val="20"/>
  </w:num>
  <w:num w:numId="9" w16cid:durableId="1332684227">
    <w:abstractNumId w:val="23"/>
  </w:num>
  <w:num w:numId="10" w16cid:durableId="1150752700">
    <w:abstractNumId w:val="4"/>
  </w:num>
  <w:num w:numId="11" w16cid:durableId="1968126438">
    <w:abstractNumId w:val="18"/>
  </w:num>
  <w:num w:numId="12" w16cid:durableId="823007359">
    <w:abstractNumId w:val="21"/>
  </w:num>
  <w:num w:numId="13" w16cid:durableId="1170172270">
    <w:abstractNumId w:val="4"/>
  </w:num>
  <w:num w:numId="14" w16cid:durableId="464278045">
    <w:abstractNumId w:val="5"/>
  </w:num>
  <w:num w:numId="15" w16cid:durableId="315185931">
    <w:abstractNumId w:val="11"/>
  </w:num>
  <w:num w:numId="16" w16cid:durableId="157578701">
    <w:abstractNumId w:val="15"/>
  </w:num>
  <w:num w:numId="17" w16cid:durableId="925304404">
    <w:abstractNumId w:val="7"/>
  </w:num>
  <w:num w:numId="18" w16cid:durableId="1183589998">
    <w:abstractNumId w:val="0"/>
  </w:num>
  <w:num w:numId="19" w16cid:durableId="618730568">
    <w:abstractNumId w:val="22"/>
  </w:num>
  <w:num w:numId="20" w16cid:durableId="267200755">
    <w:abstractNumId w:val="2"/>
  </w:num>
  <w:num w:numId="21" w16cid:durableId="2098136735">
    <w:abstractNumId w:val="1"/>
  </w:num>
  <w:num w:numId="22" w16cid:durableId="709452069">
    <w:abstractNumId w:val="3"/>
  </w:num>
  <w:num w:numId="23" w16cid:durableId="313877167">
    <w:abstractNumId w:val="25"/>
  </w:num>
  <w:num w:numId="24" w16cid:durableId="269364370">
    <w:abstractNumId w:val="16"/>
  </w:num>
  <w:num w:numId="25" w16cid:durableId="1204292437">
    <w:abstractNumId w:val="6"/>
  </w:num>
  <w:num w:numId="26" w16cid:durableId="937563012">
    <w:abstractNumId w:val="19"/>
  </w:num>
  <w:num w:numId="27" w16cid:durableId="475873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3"/>
    <w:rsid w:val="0002482E"/>
    <w:rsid w:val="00050324"/>
    <w:rsid w:val="000534F2"/>
    <w:rsid w:val="0005475D"/>
    <w:rsid w:val="000704CC"/>
    <w:rsid w:val="000926DF"/>
    <w:rsid w:val="000A0150"/>
    <w:rsid w:val="000A07AC"/>
    <w:rsid w:val="000A782C"/>
    <w:rsid w:val="000B2630"/>
    <w:rsid w:val="000E63C9"/>
    <w:rsid w:val="000F252F"/>
    <w:rsid w:val="00111865"/>
    <w:rsid w:val="00115CE4"/>
    <w:rsid w:val="00130E9D"/>
    <w:rsid w:val="00150A6D"/>
    <w:rsid w:val="00185B35"/>
    <w:rsid w:val="001930AF"/>
    <w:rsid w:val="001D739F"/>
    <w:rsid w:val="001E3756"/>
    <w:rsid w:val="001E6206"/>
    <w:rsid w:val="001F0D57"/>
    <w:rsid w:val="001F2BC8"/>
    <w:rsid w:val="001F5F6B"/>
    <w:rsid w:val="00230D77"/>
    <w:rsid w:val="00243EBC"/>
    <w:rsid w:val="00246A35"/>
    <w:rsid w:val="00254743"/>
    <w:rsid w:val="002825B5"/>
    <w:rsid w:val="00284348"/>
    <w:rsid w:val="00287892"/>
    <w:rsid w:val="00292124"/>
    <w:rsid w:val="002B232D"/>
    <w:rsid w:val="002B7C11"/>
    <w:rsid w:val="002E3B93"/>
    <w:rsid w:val="002F151E"/>
    <w:rsid w:val="002F51F5"/>
    <w:rsid w:val="0030307D"/>
    <w:rsid w:val="00306BF1"/>
    <w:rsid w:val="00312137"/>
    <w:rsid w:val="0031518C"/>
    <w:rsid w:val="00330359"/>
    <w:rsid w:val="0033762F"/>
    <w:rsid w:val="00341413"/>
    <w:rsid w:val="00342906"/>
    <w:rsid w:val="00360494"/>
    <w:rsid w:val="00363C4D"/>
    <w:rsid w:val="00366C7E"/>
    <w:rsid w:val="00383428"/>
    <w:rsid w:val="00384EA3"/>
    <w:rsid w:val="003869C0"/>
    <w:rsid w:val="00390753"/>
    <w:rsid w:val="003A39A1"/>
    <w:rsid w:val="003A53E0"/>
    <w:rsid w:val="003C2191"/>
    <w:rsid w:val="003C56EF"/>
    <w:rsid w:val="003D3863"/>
    <w:rsid w:val="004110DE"/>
    <w:rsid w:val="00413D67"/>
    <w:rsid w:val="00414F0F"/>
    <w:rsid w:val="0041774D"/>
    <w:rsid w:val="00434918"/>
    <w:rsid w:val="0044085A"/>
    <w:rsid w:val="00453F26"/>
    <w:rsid w:val="004A579E"/>
    <w:rsid w:val="004B0D3F"/>
    <w:rsid w:val="004B16EB"/>
    <w:rsid w:val="004B21A5"/>
    <w:rsid w:val="004B7E97"/>
    <w:rsid w:val="004C0FE2"/>
    <w:rsid w:val="004C6ADA"/>
    <w:rsid w:val="004D1770"/>
    <w:rsid w:val="004D3D45"/>
    <w:rsid w:val="004D56BD"/>
    <w:rsid w:val="004F34C9"/>
    <w:rsid w:val="004F40EA"/>
    <w:rsid w:val="004F7911"/>
    <w:rsid w:val="005037F0"/>
    <w:rsid w:val="00516A86"/>
    <w:rsid w:val="005275F6"/>
    <w:rsid w:val="005600BE"/>
    <w:rsid w:val="00561435"/>
    <w:rsid w:val="005630CB"/>
    <w:rsid w:val="00572102"/>
    <w:rsid w:val="00573EF2"/>
    <w:rsid w:val="00594B89"/>
    <w:rsid w:val="005A376F"/>
    <w:rsid w:val="005A7812"/>
    <w:rsid w:val="005C39D2"/>
    <w:rsid w:val="005D1624"/>
    <w:rsid w:val="005D32C7"/>
    <w:rsid w:val="005E0CC8"/>
    <w:rsid w:val="005E71FA"/>
    <w:rsid w:val="005F1BB0"/>
    <w:rsid w:val="006005D7"/>
    <w:rsid w:val="0061179A"/>
    <w:rsid w:val="00614E8C"/>
    <w:rsid w:val="00634164"/>
    <w:rsid w:val="00656C4D"/>
    <w:rsid w:val="0068764B"/>
    <w:rsid w:val="00687C4B"/>
    <w:rsid w:val="006A1D19"/>
    <w:rsid w:val="006A64D4"/>
    <w:rsid w:val="006B7D16"/>
    <w:rsid w:val="006C45AB"/>
    <w:rsid w:val="006D1898"/>
    <w:rsid w:val="006D5C76"/>
    <w:rsid w:val="006D6BFC"/>
    <w:rsid w:val="006E5716"/>
    <w:rsid w:val="006F3F9C"/>
    <w:rsid w:val="00710851"/>
    <w:rsid w:val="00725803"/>
    <w:rsid w:val="007302B3"/>
    <w:rsid w:val="00730733"/>
    <w:rsid w:val="00730E3A"/>
    <w:rsid w:val="00732E7F"/>
    <w:rsid w:val="00736AAF"/>
    <w:rsid w:val="00765B2A"/>
    <w:rsid w:val="00774EC0"/>
    <w:rsid w:val="00783A34"/>
    <w:rsid w:val="007A7259"/>
    <w:rsid w:val="007C6B52"/>
    <w:rsid w:val="007D16C5"/>
    <w:rsid w:val="007F4844"/>
    <w:rsid w:val="007F4EEA"/>
    <w:rsid w:val="007F618B"/>
    <w:rsid w:val="00844487"/>
    <w:rsid w:val="00862FE4"/>
    <w:rsid w:val="0086389A"/>
    <w:rsid w:val="0087605E"/>
    <w:rsid w:val="00877865"/>
    <w:rsid w:val="00884838"/>
    <w:rsid w:val="008B1FEE"/>
    <w:rsid w:val="008B2DDB"/>
    <w:rsid w:val="008C13FF"/>
    <w:rsid w:val="008D6464"/>
    <w:rsid w:val="008E6947"/>
    <w:rsid w:val="008F4A7E"/>
    <w:rsid w:val="00903C32"/>
    <w:rsid w:val="00904ACB"/>
    <w:rsid w:val="00916B16"/>
    <w:rsid w:val="009173B9"/>
    <w:rsid w:val="009256BA"/>
    <w:rsid w:val="00932F66"/>
    <w:rsid w:val="0093335D"/>
    <w:rsid w:val="0093613E"/>
    <w:rsid w:val="00943026"/>
    <w:rsid w:val="00946061"/>
    <w:rsid w:val="00946AE0"/>
    <w:rsid w:val="00966B81"/>
    <w:rsid w:val="00971E65"/>
    <w:rsid w:val="009908FD"/>
    <w:rsid w:val="00995B46"/>
    <w:rsid w:val="009C10D5"/>
    <w:rsid w:val="009C7720"/>
    <w:rsid w:val="009E4D1A"/>
    <w:rsid w:val="009E6C50"/>
    <w:rsid w:val="009F6EFD"/>
    <w:rsid w:val="009F73E3"/>
    <w:rsid w:val="00A23AFA"/>
    <w:rsid w:val="00A263F6"/>
    <w:rsid w:val="00A31B3E"/>
    <w:rsid w:val="00A5037D"/>
    <w:rsid w:val="00A532F3"/>
    <w:rsid w:val="00A567B3"/>
    <w:rsid w:val="00A72501"/>
    <w:rsid w:val="00A75DDC"/>
    <w:rsid w:val="00A835D8"/>
    <w:rsid w:val="00A8489E"/>
    <w:rsid w:val="00AB02A7"/>
    <w:rsid w:val="00AB0331"/>
    <w:rsid w:val="00AC07C8"/>
    <w:rsid w:val="00AC29F3"/>
    <w:rsid w:val="00AC4725"/>
    <w:rsid w:val="00AD1DB0"/>
    <w:rsid w:val="00AD22F1"/>
    <w:rsid w:val="00AF2BA8"/>
    <w:rsid w:val="00AF314F"/>
    <w:rsid w:val="00AF349C"/>
    <w:rsid w:val="00AF7123"/>
    <w:rsid w:val="00B231E5"/>
    <w:rsid w:val="00B40814"/>
    <w:rsid w:val="00B413F6"/>
    <w:rsid w:val="00B47B0E"/>
    <w:rsid w:val="00B60655"/>
    <w:rsid w:val="00B77799"/>
    <w:rsid w:val="00B86C39"/>
    <w:rsid w:val="00B93A21"/>
    <w:rsid w:val="00B9475D"/>
    <w:rsid w:val="00B97D59"/>
    <w:rsid w:val="00BA71C3"/>
    <w:rsid w:val="00BA7CB2"/>
    <w:rsid w:val="00BB1D8E"/>
    <w:rsid w:val="00BB219C"/>
    <w:rsid w:val="00BB236B"/>
    <w:rsid w:val="00BC2D90"/>
    <w:rsid w:val="00BF0474"/>
    <w:rsid w:val="00C02B87"/>
    <w:rsid w:val="00C13730"/>
    <w:rsid w:val="00C35E55"/>
    <w:rsid w:val="00C379F3"/>
    <w:rsid w:val="00C4086D"/>
    <w:rsid w:val="00C468A3"/>
    <w:rsid w:val="00C94ACF"/>
    <w:rsid w:val="00C958A0"/>
    <w:rsid w:val="00CA1896"/>
    <w:rsid w:val="00CB5B28"/>
    <w:rsid w:val="00CB5B38"/>
    <w:rsid w:val="00CD44BF"/>
    <w:rsid w:val="00CE0D80"/>
    <w:rsid w:val="00CF5371"/>
    <w:rsid w:val="00CF616F"/>
    <w:rsid w:val="00D0323A"/>
    <w:rsid w:val="00D0559F"/>
    <w:rsid w:val="00D077E9"/>
    <w:rsid w:val="00D3321C"/>
    <w:rsid w:val="00D42CB7"/>
    <w:rsid w:val="00D5413D"/>
    <w:rsid w:val="00D54340"/>
    <w:rsid w:val="00D54AE7"/>
    <w:rsid w:val="00D570A9"/>
    <w:rsid w:val="00D70D02"/>
    <w:rsid w:val="00D71525"/>
    <w:rsid w:val="00D770C7"/>
    <w:rsid w:val="00D85E0E"/>
    <w:rsid w:val="00D86945"/>
    <w:rsid w:val="00D90290"/>
    <w:rsid w:val="00D97C8D"/>
    <w:rsid w:val="00DA0478"/>
    <w:rsid w:val="00DD152F"/>
    <w:rsid w:val="00DE081B"/>
    <w:rsid w:val="00DE213F"/>
    <w:rsid w:val="00DF027C"/>
    <w:rsid w:val="00E00A32"/>
    <w:rsid w:val="00E1044A"/>
    <w:rsid w:val="00E223C9"/>
    <w:rsid w:val="00E22ACD"/>
    <w:rsid w:val="00E30C82"/>
    <w:rsid w:val="00E32099"/>
    <w:rsid w:val="00E37CA0"/>
    <w:rsid w:val="00E45AF8"/>
    <w:rsid w:val="00E51A4C"/>
    <w:rsid w:val="00E527D1"/>
    <w:rsid w:val="00E620B0"/>
    <w:rsid w:val="00E625E6"/>
    <w:rsid w:val="00E64BAC"/>
    <w:rsid w:val="00E745A5"/>
    <w:rsid w:val="00E81B40"/>
    <w:rsid w:val="00E85F4B"/>
    <w:rsid w:val="00E92D9A"/>
    <w:rsid w:val="00EB3E1A"/>
    <w:rsid w:val="00EC594B"/>
    <w:rsid w:val="00EC5DD4"/>
    <w:rsid w:val="00EF555B"/>
    <w:rsid w:val="00F027BB"/>
    <w:rsid w:val="00F11DCF"/>
    <w:rsid w:val="00F162EA"/>
    <w:rsid w:val="00F21DDB"/>
    <w:rsid w:val="00F267BA"/>
    <w:rsid w:val="00F3176C"/>
    <w:rsid w:val="00F52D27"/>
    <w:rsid w:val="00F5759B"/>
    <w:rsid w:val="00F62456"/>
    <w:rsid w:val="00F7031D"/>
    <w:rsid w:val="00F70DFC"/>
    <w:rsid w:val="00F75B0E"/>
    <w:rsid w:val="00F80191"/>
    <w:rsid w:val="00F83527"/>
    <w:rsid w:val="00F868BA"/>
    <w:rsid w:val="00F871E8"/>
    <w:rsid w:val="00F94374"/>
    <w:rsid w:val="00F96A06"/>
    <w:rsid w:val="00FB2BD7"/>
    <w:rsid w:val="00FC6C88"/>
    <w:rsid w:val="00FD313B"/>
    <w:rsid w:val="00FD583F"/>
    <w:rsid w:val="00FD7488"/>
    <w:rsid w:val="00FF16B4"/>
    <w:rsid w:val="00FF682B"/>
    <w:rsid w:val="0533A66E"/>
    <w:rsid w:val="0A91817D"/>
    <w:rsid w:val="0B307370"/>
    <w:rsid w:val="13EB8049"/>
    <w:rsid w:val="1418A2EB"/>
    <w:rsid w:val="16CB8EBB"/>
    <w:rsid w:val="1D15596A"/>
    <w:rsid w:val="1E733EB2"/>
    <w:rsid w:val="21F18161"/>
    <w:rsid w:val="2302E7D6"/>
    <w:rsid w:val="2322C27B"/>
    <w:rsid w:val="27C51E22"/>
    <w:rsid w:val="2B15E741"/>
    <w:rsid w:val="2B79DF70"/>
    <w:rsid w:val="2DF48A9D"/>
    <w:rsid w:val="301EF150"/>
    <w:rsid w:val="35079959"/>
    <w:rsid w:val="35450864"/>
    <w:rsid w:val="361C3F60"/>
    <w:rsid w:val="3A7BEE28"/>
    <w:rsid w:val="403D27C0"/>
    <w:rsid w:val="40DA16C4"/>
    <w:rsid w:val="42B9AF24"/>
    <w:rsid w:val="43F88F29"/>
    <w:rsid w:val="46DFFF41"/>
    <w:rsid w:val="4842B794"/>
    <w:rsid w:val="49421905"/>
    <w:rsid w:val="4A67D0AD"/>
    <w:rsid w:val="50482D20"/>
    <w:rsid w:val="528C0AEF"/>
    <w:rsid w:val="53C444C0"/>
    <w:rsid w:val="569E4647"/>
    <w:rsid w:val="6045288D"/>
    <w:rsid w:val="625E7E21"/>
    <w:rsid w:val="64048B2A"/>
    <w:rsid w:val="68503A72"/>
    <w:rsid w:val="6B1B1F01"/>
    <w:rsid w:val="6F49E5E2"/>
    <w:rsid w:val="6F825009"/>
    <w:rsid w:val="704A1180"/>
    <w:rsid w:val="73318198"/>
    <w:rsid w:val="7381B242"/>
    <w:rsid w:val="756C43EC"/>
    <w:rsid w:val="76D27B61"/>
    <w:rsid w:val="786E4B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9B274"/>
  <w15:docId w15:val="{5FC78848-4232-4B3B-B018-F249AAFC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7258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table" w:styleId="Elencomedio2-Colore1">
    <w:name w:val="Medium List 2 Accent 1"/>
    <w:basedOn w:val="Tabellanormale"/>
    <w:uiPriority w:val="66"/>
    <w:rsid w:val="00230D77"/>
    <w:pPr>
      <w:spacing w:after="0" w:line="240" w:lineRule="auto"/>
    </w:pPr>
    <w:rPr>
      <w:rFonts w:asciiTheme="majorHAnsi" w:eastAsiaTheme="majorEastAsia" w:hAnsiTheme="majorHAnsi" w:cstheme="majorBidi"/>
      <w:color w:val="0F0D29" w:themeColor="text1"/>
      <w:sz w:val="22"/>
      <w:szCs w:val="22"/>
      <w:lang w:eastAsia="it-IT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24F7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995B46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5"/>
    <w:rsid w:val="00725803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646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37CA0"/>
    <w:pPr>
      <w:tabs>
        <w:tab w:val="right" w:leader="dot" w:pos="10024"/>
      </w:tabs>
      <w:spacing w:after="100"/>
    </w:pPr>
    <w:rPr>
      <w:noProof/>
      <w:sz w:val="36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E37CA0"/>
    <w:pPr>
      <w:tabs>
        <w:tab w:val="right" w:leader="dot" w:pos="10024"/>
      </w:tabs>
      <w:spacing w:after="100"/>
      <w:ind w:left="280"/>
    </w:pPr>
    <w:rPr>
      <w:bCs/>
      <w:noProof/>
      <w:sz w:val="32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E37CA0"/>
    <w:pPr>
      <w:tabs>
        <w:tab w:val="right" w:leader="dot" w:pos="10024"/>
      </w:tabs>
      <w:spacing w:after="100"/>
      <w:ind w:left="560"/>
    </w:pPr>
    <w:rPr>
      <w:b w:val="0"/>
      <w:bCs/>
      <w:noProof/>
    </w:rPr>
  </w:style>
  <w:style w:type="character" w:styleId="Collegamentoipertestuale">
    <w:name w:val="Hyperlink"/>
    <w:basedOn w:val="Carpredefinitoparagrafo"/>
    <w:uiPriority w:val="99"/>
    <w:unhideWhenUsed/>
    <w:rsid w:val="008D6464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515679" w:rsidRDefault="00C958A0" w:rsidP="00C958A0">
          <w:pPr>
            <w:pStyle w:val="B938F8023E9A4B8BB68FE101AE87FA1A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(Corpo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60836"/>
    <w:rsid w:val="000F5B9A"/>
    <w:rsid w:val="001702E5"/>
    <w:rsid w:val="001A4A84"/>
    <w:rsid w:val="002308ED"/>
    <w:rsid w:val="00332BA2"/>
    <w:rsid w:val="003E37C5"/>
    <w:rsid w:val="00442197"/>
    <w:rsid w:val="004970D1"/>
    <w:rsid w:val="00515679"/>
    <w:rsid w:val="00642E98"/>
    <w:rsid w:val="006558D0"/>
    <w:rsid w:val="00662985"/>
    <w:rsid w:val="009E0C40"/>
    <w:rsid w:val="00B34556"/>
    <w:rsid w:val="00BA186A"/>
    <w:rsid w:val="00C958A0"/>
    <w:rsid w:val="00E2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  <w:rsid w:val="00C95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7FBECC-A173-44DF-AE56-8A5C0CA34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2DC221-24CC-42B9-B37B-5759C08350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C810A7-A3D4-4A0A-BAFC-CB5348043598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customXml/itemProps5.xml><?xml version="1.0" encoding="utf-8"?>
<ds:datastoreItem xmlns:ds="http://schemas.openxmlformats.org/officeDocument/2006/customXml" ds:itemID="{E3690FB2-326B-4CEB-B1C1-DE6437D546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0</TotalTime>
  <Pages>19</Pages>
  <Words>2333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Del Mastro</dc:creator>
  <cp:keywords/>
  <cp:lastModifiedBy>MICHELE DEL MASTRO</cp:lastModifiedBy>
  <cp:revision>2</cp:revision>
  <cp:lastPrinted>2022-01-21T09:01:00Z</cp:lastPrinted>
  <dcterms:created xsi:type="dcterms:W3CDTF">2022-11-29T11:19:00Z</dcterms:created>
  <dcterms:modified xsi:type="dcterms:W3CDTF">2022-11-29T11:19:00Z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